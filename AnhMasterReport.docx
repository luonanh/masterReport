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45CB" w:rsidRDefault="00BB45CB">
      <w:pPr>
        <w:pStyle w:val="textcentered"/>
      </w:pPr>
    </w:p>
    <w:p w:rsidR="00BB45CB" w:rsidRDefault="00BB45CB">
      <w:pPr>
        <w:pStyle w:val="textcentered"/>
      </w:pPr>
    </w:p>
    <w:p w:rsidR="00BB45CB" w:rsidRDefault="00BB45CB">
      <w:pPr>
        <w:pStyle w:val="textcentered"/>
      </w:pPr>
    </w:p>
    <w:p w:rsidR="00BB45CB" w:rsidRDefault="00BB45CB">
      <w:pPr>
        <w:pStyle w:val="textcentered"/>
      </w:pPr>
    </w:p>
    <w:p w:rsidR="00BB45CB" w:rsidRDefault="00BB45CB">
      <w:pPr>
        <w:pStyle w:val="textcentered"/>
      </w:pPr>
    </w:p>
    <w:p w:rsidR="00BB45CB" w:rsidRDefault="00BB45CB">
      <w:pPr>
        <w:pStyle w:val="textcentered"/>
      </w:pPr>
    </w:p>
    <w:p w:rsidR="00BB45CB" w:rsidRDefault="00BB45CB">
      <w:pPr>
        <w:pStyle w:val="textcentered"/>
      </w:pPr>
    </w:p>
    <w:p w:rsidR="00BB45CB" w:rsidRDefault="00BB45CB">
      <w:pPr>
        <w:pStyle w:val="textcentered"/>
      </w:pPr>
    </w:p>
    <w:p w:rsidR="00BB45CB" w:rsidRDefault="00BB45CB">
      <w:pPr>
        <w:pStyle w:val="textcentered"/>
      </w:pPr>
    </w:p>
    <w:p w:rsidR="00BB45CB" w:rsidRDefault="00BB45CB">
      <w:pPr>
        <w:pStyle w:val="textcentered"/>
      </w:pPr>
      <w:r>
        <w:t>Copyright</w:t>
      </w:r>
    </w:p>
    <w:p w:rsidR="00BB45CB" w:rsidRDefault="00BB45CB">
      <w:pPr>
        <w:pStyle w:val="textcentered"/>
      </w:pPr>
      <w:proofErr w:type="gramStart"/>
      <w:r>
        <w:t>by</w:t>
      </w:r>
      <w:proofErr w:type="gramEnd"/>
    </w:p>
    <w:p w:rsidR="00BB45CB" w:rsidRDefault="0077788B">
      <w:pPr>
        <w:pStyle w:val="textcentered"/>
      </w:pPr>
      <w:proofErr w:type="spellStart"/>
      <w:r>
        <w:t>Anh</w:t>
      </w:r>
      <w:proofErr w:type="spellEnd"/>
      <w:r>
        <w:t xml:space="preserve"> Luong</w:t>
      </w:r>
    </w:p>
    <w:p w:rsidR="00BB45CB" w:rsidRDefault="00695896">
      <w:pPr>
        <w:pStyle w:val="textcentered"/>
      </w:pPr>
      <w:r>
        <w:t>201</w:t>
      </w:r>
      <w:r w:rsidR="0077788B">
        <w:t>4</w:t>
      </w:r>
    </w:p>
    <w:p w:rsidR="00BB45CB" w:rsidRDefault="00BB45CB">
      <w:pPr>
        <w:pStyle w:val="textcentered"/>
      </w:pPr>
    </w:p>
    <w:p w:rsidR="00BB45CB" w:rsidRDefault="00BB45CB">
      <w:pPr>
        <w:pStyle w:val="hiddentext"/>
      </w:pPr>
      <w:r>
        <w:t>HIDDEN TEXT: Optional—If you do not include a copyright page, delete entire page and the following page break.</w:t>
      </w:r>
    </w:p>
    <w:p w:rsidR="00BB45CB" w:rsidRDefault="00BB45CB">
      <w:pPr>
        <w:pStyle w:val="textcentered"/>
      </w:pPr>
    </w:p>
    <w:p w:rsidR="00BB45CB" w:rsidRDefault="00BB45CB">
      <w:pPr>
        <w:pStyle w:val="textcentered"/>
      </w:pPr>
      <w:r>
        <w:br w:type="page"/>
      </w:r>
    </w:p>
    <w:p w:rsidR="00BB45CB" w:rsidRDefault="00BB45CB">
      <w:pPr>
        <w:pStyle w:val="hiddentext"/>
      </w:pPr>
      <w:r>
        <w:lastRenderedPageBreak/>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rsidR="00052CE8" w:rsidRDefault="00BB45CB">
      <w:pPr>
        <w:pStyle w:val="headingfm1"/>
        <w:spacing w:line="360" w:lineRule="atLeast"/>
        <w:rPr>
          <w:sz w:val="24"/>
        </w:rPr>
      </w:pPr>
      <w:r>
        <w:rPr>
          <w:sz w:val="24"/>
        </w:rPr>
        <w:t xml:space="preserve">The </w:t>
      </w:r>
      <w:r w:rsidR="00052CE8">
        <w:rPr>
          <w:sz w:val="24"/>
        </w:rPr>
        <w:t>Report</w:t>
      </w:r>
      <w:r>
        <w:rPr>
          <w:sz w:val="24"/>
        </w:rPr>
        <w:t xml:space="preserve"> Committee for </w:t>
      </w:r>
      <w:proofErr w:type="spellStart"/>
      <w:r w:rsidR="00830CE4">
        <w:rPr>
          <w:sz w:val="24"/>
        </w:rPr>
        <w:t>Anh</w:t>
      </w:r>
      <w:proofErr w:type="spellEnd"/>
      <w:r w:rsidR="00830CE4">
        <w:rPr>
          <w:sz w:val="24"/>
        </w:rPr>
        <w:t xml:space="preserve"> Luong</w:t>
      </w:r>
      <w:r>
        <w:rPr>
          <w:sz w:val="24"/>
        </w:rPr>
        <w:t xml:space="preserve"> </w:t>
      </w:r>
    </w:p>
    <w:p w:rsidR="00BB45CB" w:rsidRDefault="00BB45CB">
      <w:pPr>
        <w:pStyle w:val="headingfm1"/>
        <w:spacing w:line="360" w:lineRule="atLeast"/>
        <w:rPr>
          <w:sz w:val="24"/>
        </w:rPr>
      </w:pPr>
      <w:r>
        <w:rPr>
          <w:sz w:val="24"/>
        </w:rPr>
        <w:t xml:space="preserve">Certifies that this is the approved version of the following </w:t>
      </w:r>
      <w:r w:rsidR="00052CE8">
        <w:rPr>
          <w:sz w:val="24"/>
        </w:rPr>
        <w:t>report</w:t>
      </w:r>
      <w:r>
        <w:rPr>
          <w:sz w:val="24"/>
        </w:rPr>
        <w:t>:</w:t>
      </w:r>
    </w:p>
    <w:p w:rsidR="00BB45CB" w:rsidRDefault="00BB45CB">
      <w:pPr>
        <w:pStyle w:val="textcentered"/>
      </w:pPr>
    </w:p>
    <w:p w:rsidR="0083515F" w:rsidRDefault="0083515F">
      <w:pPr>
        <w:pStyle w:val="textcentered"/>
      </w:pPr>
    </w:p>
    <w:p w:rsidR="00BB45CB" w:rsidRDefault="00830CE4">
      <w:pPr>
        <w:pStyle w:val="headingfm1"/>
      </w:pPr>
      <w:proofErr w:type="spellStart"/>
      <w:r>
        <w:t>ClosetStylist</w:t>
      </w:r>
      <w:proofErr w:type="spellEnd"/>
      <w:r w:rsidR="00490161">
        <w:t xml:space="preserve">: </w:t>
      </w:r>
      <w:r w:rsidR="000F56D5">
        <w:t>A</w:t>
      </w:r>
      <w:r>
        <w:t>n Android app to manage closet and programmatically pick out the outfit</w:t>
      </w:r>
    </w:p>
    <w:p w:rsidR="00BB45CB" w:rsidRDefault="00BB45CB">
      <w:pPr>
        <w:pStyle w:val="textcentered"/>
      </w:pPr>
    </w:p>
    <w:p w:rsidR="0083515F" w:rsidRDefault="0083515F">
      <w:pPr>
        <w:pStyle w:val="textcentered"/>
      </w:pPr>
    </w:p>
    <w:p w:rsidR="0083515F" w:rsidRDefault="0083515F">
      <w:pPr>
        <w:pStyle w:val="textcentered"/>
      </w:pPr>
    </w:p>
    <w:p w:rsidR="0083515F" w:rsidRDefault="0083515F">
      <w:pPr>
        <w:pStyle w:val="textcentered"/>
      </w:pPr>
    </w:p>
    <w:p w:rsidR="00BB45CB" w:rsidRDefault="00BB45CB">
      <w:pPr>
        <w:pStyle w:val="textcentered"/>
      </w:pPr>
    </w:p>
    <w:p w:rsidR="00725DEB" w:rsidRDefault="00725DEB">
      <w:pPr>
        <w:ind w:left="3960"/>
        <w:rPr>
          <w:b/>
        </w:rPr>
      </w:pPr>
      <w:r>
        <w:rPr>
          <w:b/>
        </w:rPr>
        <w:t xml:space="preserve">APPROVED BY </w:t>
      </w:r>
    </w:p>
    <w:p w:rsidR="00BB45CB" w:rsidRDefault="00725DEB">
      <w:pPr>
        <w:ind w:left="3960"/>
        <w:rPr>
          <w:b/>
        </w:rPr>
      </w:pPr>
      <w:r>
        <w:rPr>
          <w:b/>
        </w:rPr>
        <w:t>SUPERVISING COMMITTEE</w:t>
      </w:r>
      <w:r w:rsidR="00BB45CB">
        <w:rPr>
          <w:b/>
        </w:rPr>
        <w:t>:</w:t>
      </w:r>
    </w:p>
    <w:tbl>
      <w:tblPr>
        <w:tblW w:w="0" w:type="auto"/>
        <w:tblInd w:w="3960" w:type="dxa"/>
        <w:tblLayout w:type="fixed"/>
        <w:tblCellMar>
          <w:left w:w="80" w:type="dxa"/>
          <w:right w:w="80" w:type="dxa"/>
        </w:tblCellMar>
        <w:tblLook w:val="0000" w:firstRow="0" w:lastRow="0" w:firstColumn="0" w:lastColumn="0" w:noHBand="0" w:noVBand="0"/>
      </w:tblPr>
      <w:tblGrid>
        <w:gridCol w:w="4120"/>
      </w:tblGrid>
      <w:tr w:rsidR="00BB45CB">
        <w:trPr>
          <w:cantSplit/>
          <w:trHeight w:val="576"/>
        </w:trPr>
        <w:tc>
          <w:tcPr>
            <w:tcW w:w="4120" w:type="dxa"/>
            <w:tcBorders>
              <w:bottom w:val="single" w:sz="6" w:space="0" w:color="auto"/>
            </w:tcBorders>
          </w:tcPr>
          <w:p w:rsidR="00725DEB" w:rsidRDefault="00725DEB">
            <w:pPr>
              <w:tabs>
                <w:tab w:val="left" w:pos="3960"/>
              </w:tabs>
              <w:rPr>
                <w:b/>
              </w:rPr>
            </w:pPr>
          </w:p>
          <w:p w:rsidR="00725DEB" w:rsidRDefault="00725DEB">
            <w:pPr>
              <w:tabs>
                <w:tab w:val="left" w:pos="3960"/>
              </w:tabs>
              <w:rPr>
                <w:b/>
              </w:rPr>
            </w:pPr>
            <w:r>
              <w:rPr>
                <w:noProof/>
                <w:lang w:eastAsia="zh-CN"/>
              </w:rPr>
              <mc:AlternateContent>
                <mc:Choice Requires="wps">
                  <w:drawing>
                    <wp:anchor distT="0" distB="0" distL="114300" distR="114300" simplePos="0" relativeHeight="251703296" behindDoc="0" locked="0" layoutInCell="1" allowOverlap="1" wp14:anchorId="49F2E1FD" wp14:editId="05D478BC">
                      <wp:simplePos x="0" y="0"/>
                      <wp:positionH relativeFrom="column">
                        <wp:posOffset>-1128395</wp:posOffset>
                      </wp:positionH>
                      <wp:positionV relativeFrom="paragraph">
                        <wp:posOffset>120650</wp:posOffset>
                      </wp:positionV>
                      <wp:extent cx="1019175" cy="140398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403985"/>
                              </a:xfrm>
                              <a:prstGeom prst="rect">
                                <a:avLst/>
                              </a:prstGeom>
                              <a:noFill/>
                              <a:ln w="9525">
                                <a:noFill/>
                                <a:miter lim="800000"/>
                                <a:headEnd/>
                                <a:tailEnd/>
                              </a:ln>
                            </wps:spPr>
                            <wps:txbx>
                              <w:txbxContent>
                                <w:p w:rsidR="00A610C3" w:rsidRPr="00725DEB" w:rsidRDefault="00A610C3">
                                  <w:pPr>
                                    <w:rPr>
                                      <w:b/>
                                    </w:rPr>
                                  </w:pPr>
                                  <w:r w:rsidRPr="00725DEB">
                                    <w:rPr>
                                      <w:b/>
                                    </w:rPr>
                                    <w:t>Supervisor: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88.85pt;margin-top:9.5pt;width:80.25pt;height:110.55pt;z-index:251703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" filled="f" stroked="f">
                      <v:textbox style="mso-fit-shape-to-text:t">
                        <w:txbxContent>
                          <w:p w:rsidR="00A610C3" w:rsidRPr="00725DEB" w:rsidRDefault="00A610C3">
                            <w:pPr>
                              <w:rPr>
                                <w:b/>
                              </w:rPr>
                            </w:pPr>
                            <w:r w:rsidRPr="00725DEB">
                              <w:rPr>
                                <w:b/>
                              </w:rPr>
                              <w:t>Supervisor:</w:t>
                            </w:r>
                          </w:p>
                        </w:txbxContent>
                      </v:textbox>
                    </v:shape>
                  </w:pict>
                </mc:Fallback>
              </mc:AlternateContent>
            </w:r>
          </w:p>
          <w:p w:rsidR="00BB45CB" w:rsidRDefault="00BB45CB">
            <w:pPr>
              <w:tabs>
                <w:tab w:val="left" w:pos="3960"/>
              </w:tabs>
              <w:rPr>
                <w:b/>
              </w:rPr>
            </w:pPr>
          </w:p>
        </w:tc>
      </w:tr>
      <w:tr w:rsidR="00BB45CB" w:rsidTr="00257B12">
        <w:trPr>
          <w:cantSplit/>
          <w:trHeight w:val="720"/>
        </w:trPr>
        <w:tc>
          <w:tcPr>
            <w:tcW w:w="4120" w:type="dxa"/>
            <w:tcBorders>
              <w:bottom w:val="single" w:sz="6" w:space="0" w:color="auto"/>
            </w:tcBorders>
          </w:tcPr>
          <w:p w:rsidR="00BB45CB" w:rsidRDefault="00257B12">
            <w:pPr>
              <w:pStyle w:val="textsinglespaced"/>
            </w:pPr>
            <w:r>
              <w:t>Adnan Aziz</w:t>
            </w:r>
          </w:p>
          <w:p w:rsidR="00725DEB" w:rsidRDefault="00725DEB">
            <w:pPr>
              <w:pStyle w:val="textsinglespaced"/>
            </w:pPr>
          </w:p>
          <w:p w:rsidR="00725DEB" w:rsidRDefault="00725DEB">
            <w:pPr>
              <w:pStyle w:val="textsinglespaced"/>
            </w:pPr>
          </w:p>
          <w:p w:rsidR="00725DEB" w:rsidRDefault="00725DEB">
            <w:pPr>
              <w:pStyle w:val="textsinglespaced"/>
              <w:rPr>
                <w:b/>
              </w:rPr>
            </w:pPr>
          </w:p>
        </w:tc>
      </w:tr>
      <w:tr w:rsidR="00BB45CB" w:rsidTr="00257B12">
        <w:trPr>
          <w:cantSplit/>
          <w:trHeight w:val="720"/>
        </w:trPr>
        <w:tc>
          <w:tcPr>
            <w:tcW w:w="4120" w:type="dxa"/>
            <w:tcBorders>
              <w:top w:val="single" w:sz="6" w:space="0" w:color="auto"/>
            </w:tcBorders>
          </w:tcPr>
          <w:p w:rsidR="00BB45CB" w:rsidRDefault="00A610C3" w:rsidP="00C81AB3">
            <w:pPr>
              <w:tabs>
                <w:tab w:val="left" w:pos="3960"/>
              </w:tabs>
            </w:pPr>
            <w:r>
              <w:t>Christine</w:t>
            </w:r>
            <w:r w:rsidR="00A66865">
              <w:t xml:space="preserve"> Julien</w:t>
            </w:r>
          </w:p>
        </w:tc>
      </w:tr>
    </w:tbl>
    <w:p w:rsidR="00BB45CB" w:rsidRDefault="00BB45CB">
      <w:pPr>
        <w:pStyle w:val="hiddentext"/>
      </w:pPr>
      <w:r>
        <w:t xml:space="preserve">HIDDEN TEXT: The top line is for the Supervisor’s signature. There should be as many lines as there are members on the committee. Lines must be solid, not dotted. </w:t>
      </w:r>
      <w:r w:rsidR="00C84508">
        <w:t>To delete</w:t>
      </w:r>
      <w:r w:rsidR="00C729C8">
        <w:t xml:space="preserve"> </w:t>
      </w:r>
      <w:r w:rsidR="007A22A4">
        <w:t>signature lines, select the line you want to de</w:t>
      </w:r>
      <w:r w:rsidR="00C84508">
        <w:t>lete, go to the Table menu, select Table Properties, click on the Table tab, and click on the Borders and Shading button, then remove the bottom border of the table</w:t>
      </w:r>
      <w:r w:rsidR="007A22A4">
        <w:t>.</w:t>
      </w:r>
      <w:r w:rsidR="00C84508">
        <w:t xml:space="preserve"> Use the professor's name without titles or degrees</w:t>
      </w:r>
    </w:p>
    <w:p w:rsidR="00490161" w:rsidRDefault="007A22A4" w:rsidP="00490161">
      <w:pPr>
        <w:pStyle w:val="headingfm1"/>
      </w:pPr>
      <w:r>
        <w:br w:type="page"/>
      </w:r>
      <w:proofErr w:type="spellStart"/>
      <w:r w:rsidR="00830CE4">
        <w:lastRenderedPageBreak/>
        <w:t>ClosetStylist</w:t>
      </w:r>
      <w:proofErr w:type="spellEnd"/>
      <w:r w:rsidR="00830CE4">
        <w:t>: An Android app to manage closet and programmatically pick out the outfit</w:t>
      </w:r>
    </w:p>
    <w:p w:rsidR="00BB45CB" w:rsidRDefault="00BB45CB" w:rsidP="00490161">
      <w:pPr>
        <w:pStyle w:val="headingfm1"/>
      </w:pPr>
    </w:p>
    <w:p w:rsidR="00BB45CB" w:rsidRDefault="00BB45CB">
      <w:pPr>
        <w:pStyle w:val="textcentered"/>
      </w:pPr>
    </w:p>
    <w:p w:rsidR="00BB45CB" w:rsidRDefault="00BB45CB">
      <w:pPr>
        <w:pStyle w:val="textcentered"/>
      </w:pPr>
    </w:p>
    <w:p w:rsidR="00BB45CB" w:rsidRDefault="00BB45CB">
      <w:pPr>
        <w:pStyle w:val="headingfm2"/>
      </w:pPr>
      <w:proofErr w:type="gramStart"/>
      <w:r>
        <w:t>by</w:t>
      </w:r>
      <w:proofErr w:type="gramEnd"/>
    </w:p>
    <w:p w:rsidR="00BB45CB" w:rsidRDefault="00830CE4">
      <w:pPr>
        <w:pStyle w:val="headingfm1"/>
      </w:pPr>
      <w:proofErr w:type="spellStart"/>
      <w:r>
        <w:t>Anh</w:t>
      </w:r>
      <w:proofErr w:type="spellEnd"/>
      <w:r>
        <w:t xml:space="preserve"> Luong</w:t>
      </w:r>
      <w:r w:rsidR="00DA23BF">
        <w:t>, B.S</w:t>
      </w:r>
      <w:r w:rsidR="00FC5A6E">
        <w:t>.</w:t>
      </w:r>
      <w:r w:rsidR="009071E1">
        <w:t>E.E</w:t>
      </w:r>
      <w:r w:rsidR="00680C51">
        <w:t>.</w:t>
      </w:r>
    </w:p>
    <w:p w:rsidR="008E24CB" w:rsidRPr="008E24CB" w:rsidRDefault="008E24CB" w:rsidP="008E24CB">
      <w:pPr>
        <w:pStyle w:val="textcentered"/>
      </w:pPr>
    </w:p>
    <w:p w:rsidR="00BB45CB" w:rsidRDefault="00BB45CB">
      <w:pPr>
        <w:pStyle w:val="hiddentext"/>
      </w:pPr>
      <w:r>
        <w:t xml:space="preserve">HIDDEN TEXT:  </w:t>
      </w:r>
      <w:r w:rsidR="00425883">
        <w:t>Given first name</w:t>
      </w:r>
      <w:r w:rsidR="008E24CB">
        <w:t xml:space="preserve">, and </w:t>
      </w:r>
      <w:r>
        <w:t xml:space="preserve">previous </w:t>
      </w:r>
      <w:r w:rsidR="008E24CB">
        <w:t>academic degrees (B.A. or higher) B.A., B.S., etc.</w:t>
      </w:r>
      <w:r w:rsidR="00425883">
        <w:t xml:space="preserve"> Your official name is the name which appears on your UT transcript</w:t>
      </w:r>
      <w:r>
        <w:t>.</w:t>
      </w:r>
    </w:p>
    <w:p w:rsidR="00BB45CB" w:rsidRDefault="00BB45CB">
      <w:pPr>
        <w:pStyle w:val="textcentered"/>
      </w:pPr>
    </w:p>
    <w:p w:rsidR="00BB45CB" w:rsidRDefault="00BB45CB">
      <w:pPr>
        <w:pStyle w:val="textcentered"/>
      </w:pPr>
    </w:p>
    <w:p w:rsidR="00BB45CB" w:rsidRDefault="00A43ED9">
      <w:pPr>
        <w:pStyle w:val="headingfm1"/>
      </w:pPr>
      <w:r>
        <w:t>Report</w:t>
      </w:r>
    </w:p>
    <w:p w:rsidR="00BB45CB" w:rsidRDefault="00BB45CB">
      <w:pPr>
        <w:pStyle w:val="textcentered"/>
      </w:pPr>
      <w:r>
        <w:t xml:space="preserve">Presented to the Faculty of the Graduate School of </w:t>
      </w:r>
    </w:p>
    <w:p w:rsidR="00BB45CB" w:rsidRDefault="00BB45CB">
      <w:pPr>
        <w:pStyle w:val="textcentered"/>
      </w:pPr>
      <w:r>
        <w:t>The University of Texas at Austin</w:t>
      </w:r>
    </w:p>
    <w:p w:rsidR="00BB45CB" w:rsidRDefault="00BB45CB">
      <w:pPr>
        <w:pStyle w:val="textcentered"/>
      </w:pPr>
      <w:proofErr w:type="gramStart"/>
      <w:r>
        <w:t>in</w:t>
      </w:r>
      <w:proofErr w:type="gramEnd"/>
      <w:r>
        <w:t xml:space="preserve"> Partial Fulfillment </w:t>
      </w:r>
    </w:p>
    <w:p w:rsidR="00BB45CB" w:rsidRDefault="00BB45CB">
      <w:pPr>
        <w:pStyle w:val="textcentered"/>
      </w:pPr>
      <w:proofErr w:type="gramStart"/>
      <w:r>
        <w:t>of</w:t>
      </w:r>
      <w:proofErr w:type="gramEnd"/>
      <w:r>
        <w:t xml:space="preserve"> the Requirements</w:t>
      </w:r>
    </w:p>
    <w:p w:rsidR="00BB45CB" w:rsidRDefault="00BB45CB">
      <w:pPr>
        <w:pStyle w:val="textcentered"/>
      </w:pPr>
      <w:proofErr w:type="gramStart"/>
      <w:r>
        <w:t>for</w:t>
      </w:r>
      <w:proofErr w:type="gramEnd"/>
      <w:r>
        <w:t xml:space="preserve"> the Degree of </w:t>
      </w:r>
    </w:p>
    <w:p w:rsidR="00BB45CB" w:rsidRDefault="00BB45CB">
      <w:pPr>
        <w:pStyle w:val="textcentered"/>
      </w:pPr>
    </w:p>
    <w:p w:rsidR="007A22A4" w:rsidRDefault="00A43ED9" w:rsidP="007A22A4">
      <w:pPr>
        <w:pStyle w:val="headingfm1"/>
      </w:pPr>
      <w:r>
        <w:t>Master of Science in Engineering</w:t>
      </w:r>
    </w:p>
    <w:p w:rsidR="00684D65" w:rsidRDefault="00684D65" w:rsidP="00684D65">
      <w:pPr>
        <w:pStyle w:val="hiddentext"/>
      </w:pPr>
      <w:r>
        <w:t>HIDDEN TEXT: The degree sought must be worded in the form given in the Graduate Catalog, such as Doctor of Philosophy, Doctor of Musical Arts, Doctor of Education.</w:t>
      </w:r>
    </w:p>
    <w:p w:rsidR="00FD4472" w:rsidRDefault="00FD4472" w:rsidP="00FD4472">
      <w:pPr>
        <w:pStyle w:val="text"/>
      </w:pPr>
    </w:p>
    <w:p w:rsidR="00FD4472" w:rsidRPr="00FD4472" w:rsidRDefault="00FD4472" w:rsidP="00FD4472">
      <w:pPr>
        <w:pStyle w:val="text"/>
      </w:pPr>
    </w:p>
    <w:p w:rsidR="00BB45CB" w:rsidRDefault="00BB45CB">
      <w:pPr>
        <w:pStyle w:val="headingfm1"/>
      </w:pPr>
      <w:r>
        <w:t>The University of Texas at Austin</w:t>
      </w:r>
    </w:p>
    <w:p w:rsidR="007A22A4" w:rsidRDefault="002C1E26" w:rsidP="007A22A4">
      <w:pPr>
        <w:pStyle w:val="headingfm1"/>
      </w:pPr>
      <w:r>
        <w:t>May</w:t>
      </w:r>
      <w:r w:rsidR="00966D36">
        <w:t xml:space="preserve"> 201</w:t>
      </w:r>
      <w:r w:rsidR="00830CE4">
        <w:t>4</w:t>
      </w:r>
    </w:p>
    <w:p w:rsidR="00BB45CB" w:rsidRDefault="00BB45CB" w:rsidP="003C5819">
      <w:pPr>
        <w:pStyle w:val="headingfm2"/>
      </w:pPr>
      <w:r>
        <w:br w:type="page"/>
      </w:r>
      <w:r>
        <w:lastRenderedPageBreak/>
        <w:t>Dedication</w:t>
      </w:r>
    </w:p>
    <w:p w:rsidR="00BB45CB" w:rsidRDefault="00BB45CB" w:rsidP="00651417">
      <w:pPr>
        <w:pStyle w:val="textcentered"/>
        <w:jc w:val="left"/>
      </w:pPr>
    </w:p>
    <w:p w:rsidR="00BB45CB" w:rsidRDefault="00E444E3" w:rsidP="00E444E3">
      <w:pPr>
        <w:pStyle w:val="textcentered"/>
      </w:pPr>
      <w:proofErr w:type="gramStart"/>
      <w:r>
        <w:t>To</w:t>
      </w:r>
      <w:r w:rsidR="002462EA">
        <w:t xml:space="preserve"> my parents and my </w:t>
      </w:r>
      <w:r w:rsidR="006B32C5">
        <w:t>wife</w:t>
      </w:r>
      <w:r w:rsidR="002462EA">
        <w:t>.</w:t>
      </w:r>
      <w:proofErr w:type="gramEnd"/>
    </w:p>
    <w:p w:rsidR="003C5819" w:rsidRDefault="003C5819" w:rsidP="009D720B">
      <w:pPr>
        <w:pStyle w:val="textcentered"/>
      </w:pPr>
    </w:p>
    <w:p w:rsidR="00BB45CB" w:rsidRDefault="00BB45CB" w:rsidP="003C5819">
      <w:pPr>
        <w:pStyle w:val="textcentered"/>
        <w:jc w:val="both"/>
      </w:pPr>
    </w:p>
    <w:p w:rsidR="00BB45CB" w:rsidRDefault="00BB45CB" w:rsidP="003C5819">
      <w:pPr>
        <w:pStyle w:val="textcentered"/>
        <w:jc w:val="both"/>
        <w:sectPr w:rsidR="00BB45CB" w:rsidSect="008105AC">
          <w:headerReference w:type="even" r:id="rId9"/>
          <w:headerReference w:type="default" r:id="rId10"/>
          <w:footerReference w:type="even" r:id="rId11"/>
          <w:footerReference w:type="default" r:id="rId12"/>
          <w:headerReference w:type="first" r:id="rId13"/>
          <w:footerReference w:type="first" r:id="rId14"/>
          <w:pgSz w:w="12240" w:h="15840"/>
          <w:pgMar w:top="1800" w:right="1800" w:bottom="1800" w:left="1800" w:header="0" w:footer="1728" w:gutter="0"/>
          <w:pgNumType w:fmt="lowerRoman"/>
          <w:cols w:space="720"/>
        </w:sectPr>
      </w:pPr>
    </w:p>
    <w:p w:rsidR="00BB45CB" w:rsidRDefault="00BB45CB">
      <w:pPr>
        <w:pStyle w:val="headingfm2"/>
      </w:pPr>
      <w:r>
        <w:lastRenderedPageBreak/>
        <w:t>Acknowledgements</w:t>
      </w:r>
    </w:p>
    <w:p w:rsidR="00BB45CB" w:rsidRDefault="00BB45CB">
      <w:pPr>
        <w:pStyle w:val="textcentered"/>
      </w:pPr>
    </w:p>
    <w:p w:rsidR="00E444E3" w:rsidRDefault="00554226" w:rsidP="00E444E3">
      <w:pPr>
        <w:pStyle w:val="textcentered"/>
        <w:ind w:firstLine="720"/>
        <w:jc w:val="left"/>
      </w:pPr>
      <w:r>
        <w:t xml:space="preserve">First of all, </w:t>
      </w:r>
      <w:r w:rsidR="003569DE">
        <w:t>I would like to thank all of my professors and teachers who have given me invaluable knowledge I have today. Especially, I would like to express my g</w:t>
      </w:r>
      <w:r w:rsidR="00787891">
        <w:t>ratitude to my supervisor, Professor</w:t>
      </w:r>
      <w:r w:rsidR="003569DE">
        <w:t xml:space="preserve"> Adnan</w:t>
      </w:r>
      <w:r w:rsidR="00EC05B2">
        <w:t xml:space="preserve"> Aziz</w:t>
      </w:r>
      <w:r w:rsidR="003569DE">
        <w:t xml:space="preserve">, who has offered guidance on the </w:t>
      </w:r>
      <w:proofErr w:type="spellStart"/>
      <w:r w:rsidR="003569DE">
        <w:t>iTrak</w:t>
      </w:r>
      <w:proofErr w:type="spellEnd"/>
      <w:r w:rsidR="003569DE">
        <w:t xml:space="preserve"> project, and to my reader </w:t>
      </w:r>
      <w:proofErr w:type="spellStart"/>
      <w:r w:rsidR="003569DE">
        <w:t>Thangavel</w:t>
      </w:r>
      <w:proofErr w:type="spellEnd"/>
      <w:r w:rsidR="003569DE">
        <w:t xml:space="preserve"> </w:t>
      </w:r>
      <w:proofErr w:type="spellStart"/>
      <w:r w:rsidR="003569DE">
        <w:t>Subbu</w:t>
      </w:r>
      <w:proofErr w:type="spellEnd"/>
      <w:r w:rsidR="003569DE">
        <w:t xml:space="preserve">. I would also like to thank </w:t>
      </w:r>
      <w:r w:rsidR="00311ADE">
        <w:t>the</w:t>
      </w:r>
      <w:r w:rsidR="003569DE">
        <w:t xml:space="preserve"> friends I travel</w:t>
      </w:r>
      <w:r w:rsidR="00311ADE">
        <w:t>ed</w:t>
      </w:r>
      <w:r w:rsidR="003569DE">
        <w:t xml:space="preserve"> </w:t>
      </w:r>
      <w:r w:rsidR="00E77E26">
        <w:t>with</w:t>
      </w:r>
      <w:r w:rsidR="00311ADE">
        <w:t xml:space="preserve">, </w:t>
      </w:r>
      <w:r w:rsidR="00E77E26">
        <w:t xml:space="preserve">who </w:t>
      </w:r>
      <w:r w:rsidR="00311ADE">
        <w:t>gave</w:t>
      </w:r>
      <w:r w:rsidR="00E77E26">
        <w:t xml:space="preserve"> me the inspiration </w:t>
      </w:r>
      <w:r w:rsidR="00311ADE">
        <w:t>for</w:t>
      </w:r>
      <w:r w:rsidR="00E77E26">
        <w:t xml:space="preserve"> </w:t>
      </w:r>
      <w:proofErr w:type="spellStart"/>
      <w:r w:rsidR="00E77E26">
        <w:t>iTrak</w:t>
      </w:r>
      <w:proofErr w:type="spellEnd"/>
      <w:r w:rsidR="00E77E26">
        <w:t>.</w:t>
      </w:r>
      <w:r w:rsidR="00E444E3">
        <w:t xml:space="preserve"> Most importantly, I want to thank my parents and my sister for all the hard work and sacrifices they have made to unconditionally support me with my studies.</w:t>
      </w:r>
    </w:p>
    <w:p w:rsidR="00BB45CB" w:rsidRDefault="00BB45CB" w:rsidP="003C5819">
      <w:pPr>
        <w:pStyle w:val="text"/>
      </w:pPr>
    </w:p>
    <w:p w:rsidR="00BB45CB" w:rsidRDefault="00BB45CB" w:rsidP="003C5819">
      <w:pPr>
        <w:pStyle w:val="headingfm1"/>
      </w:pPr>
      <w:r>
        <w:br w:type="page"/>
      </w:r>
      <w:proofErr w:type="spellStart"/>
      <w:r w:rsidR="00724C24">
        <w:lastRenderedPageBreak/>
        <w:t>ClosetStylist</w:t>
      </w:r>
      <w:proofErr w:type="spellEnd"/>
      <w:r w:rsidR="00724C24">
        <w:t xml:space="preserve">: An Android app to manage closet and programmatically </w:t>
      </w:r>
      <w:proofErr w:type="spellStart"/>
      <w:r w:rsidR="00724C24">
        <w:t>pickout</w:t>
      </w:r>
      <w:proofErr w:type="spellEnd"/>
      <w:r w:rsidR="00724C24">
        <w:t xml:space="preserve"> the outfit</w:t>
      </w:r>
    </w:p>
    <w:p w:rsidR="00BB45CB" w:rsidRDefault="00BB45CB">
      <w:pPr>
        <w:pStyle w:val="textcentered"/>
      </w:pPr>
    </w:p>
    <w:p w:rsidR="00BB45CB" w:rsidRPr="00CA3BD4" w:rsidRDefault="00724C24">
      <w:pPr>
        <w:pStyle w:val="textcentered"/>
        <w:rPr>
          <w:lang w:val="da-DK"/>
        </w:rPr>
      </w:pPr>
      <w:r w:rsidRPr="00CA3BD4">
        <w:rPr>
          <w:lang w:val="da-DK"/>
        </w:rPr>
        <w:t>Anh Luong</w:t>
      </w:r>
      <w:r w:rsidR="009D41BF" w:rsidRPr="00CA3BD4">
        <w:rPr>
          <w:lang w:val="da-DK"/>
        </w:rPr>
        <w:t>, M.S.</w:t>
      </w:r>
      <w:r w:rsidR="009071E1" w:rsidRPr="00CA3BD4">
        <w:rPr>
          <w:lang w:val="da-DK"/>
        </w:rPr>
        <w:t>E.</w:t>
      </w:r>
    </w:p>
    <w:p w:rsidR="00BB45CB" w:rsidRDefault="00BB45CB">
      <w:pPr>
        <w:pStyle w:val="textcentered"/>
      </w:pPr>
      <w:r>
        <w:t xml:space="preserve">The University of Texas at Austin, </w:t>
      </w:r>
      <w:r w:rsidR="009D41BF">
        <w:t>201</w:t>
      </w:r>
      <w:r w:rsidR="00D50189">
        <w:t>3</w:t>
      </w:r>
    </w:p>
    <w:p w:rsidR="00BB45CB" w:rsidRDefault="00BB45CB">
      <w:pPr>
        <w:pStyle w:val="textcentered"/>
      </w:pPr>
    </w:p>
    <w:p w:rsidR="00BB45CB" w:rsidRDefault="00BB45CB">
      <w:pPr>
        <w:pStyle w:val="textcentered"/>
      </w:pPr>
      <w:r>
        <w:t>Supervisor:</w:t>
      </w:r>
      <w:r w:rsidR="00182BC0">
        <w:t xml:space="preserve"> </w:t>
      </w:r>
      <w:r w:rsidR="009D41BF">
        <w:t>Adnan Aziz</w:t>
      </w:r>
    </w:p>
    <w:p w:rsidR="00BB45CB" w:rsidRDefault="00BB45CB">
      <w:pPr>
        <w:pStyle w:val="textcentered"/>
      </w:pPr>
    </w:p>
    <w:p w:rsidR="00BB45CB" w:rsidRDefault="009D56CC">
      <w:pPr>
        <w:pStyle w:val="text"/>
      </w:pPr>
      <w:proofErr w:type="spellStart"/>
      <w:proofErr w:type="gramStart"/>
      <w:r>
        <w:t>iTrak</w:t>
      </w:r>
      <w:proofErr w:type="spellEnd"/>
      <w:proofErr w:type="gramEnd"/>
      <w:r>
        <w:t xml:space="preserve"> is </w:t>
      </w:r>
      <w:r w:rsidR="00123F89">
        <w:t>a combined mobile and web application</w:t>
      </w:r>
      <w:r>
        <w:t xml:space="preserve"> that takes advantage of the GPS</w:t>
      </w:r>
      <w:r w:rsidR="00884A32">
        <w:t xml:space="preserve"> to </w:t>
      </w:r>
      <w:r w:rsidR="004D5BA6">
        <w:t>allow travelers to share their experience while travelling.</w:t>
      </w:r>
      <w:r w:rsidR="00C737D2">
        <w:t xml:space="preserve"> The application gathers GPS data and broadcast</w:t>
      </w:r>
      <w:r w:rsidR="00123F89">
        <w:t>s</w:t>
      </w:r>
      <w:r w:rsidR="00C737D2">
        <w:t xml:space="preserve"> </w:t>
      </w:r>
      <w:r w:rsidR="0088128D">
        <w:t>it</w:t>
      </w:r>
      <w:r w:rsidR="00C737D2">
        <w:t xml:space="preserve"> via </w:t>
      </w:r>
      <w:r w:rsidR="0088128D">
        <w:t xml:space="preserve">a </w:t>
      </w:r>
      <w:r w:rsidR="00123F89">
        <w:t xml:space="preserve">web interface </w:t>
      </w:r>
      <w:r w:rsidR="002E4F3D">
        <w:t>or</w:t>
      </w:r>
      <w:r w:rsidR="00123F89">
        <w:t xml:space="preserve"> </w:t>
      </w:r>
      <w:r w:rsidR="00C737D2">
        <w:t xml:space="preserve">social networks such as Facebook to update user’s status during </w:t>
      </w:r>
      <w:r w:rsidR="00424E16">
        <w:t>a</w:t>
      </w:r>
      <w:r w:rsidR="00C737D2">
        <w:t xml:space="preserve"> trip. </w:t>
      </w:r>
      <w:proofErr w:type="spellStart"/>
      <w:proofErr w:type="gramStart"/>
      <w:r w:rsidR="00C737D2">
        <w:t>iTrak</w:t>
      </w:r>
      <w:proofErr w:type="spellEnd"/>
      <w:proofErr w:type="gramEnd"/>
      <w:r w:rsidR="00C737D2">
        <w:t xml:space="preserve"> is also equipped with other features such as writing notes or recording video journals to offer</w:t>
      </w:r>
      <w:r w:rsidR="004C4F6E">
        <w:t xml:space="preserve"> a</w:t>
      </w:r>
      <w:r w:rsidR="00C737D2">
        <w:t xml:space="preserve"> rich experience and provide a</w:t>
      </w:r>
      <w:r w:rsidR="0088128D">
        <w:t>n</w:t>
      </w:r>
      <w:r w:rsidR="00C737D2">
        <w:t xml:space="preserve"> </w:t>
      </w:r>
      <w:r w:rsidR="0088128D">
        <w:t>interactive diary, along with a real-time tracking ability,</w:t>
      </w:r>
      <w:r w:rsidR="00C737D2">
        <w:t xml:space="preserve"> for travelers.</w:t>
      </w:r>
    </w:p>
    <w:p w:rsidR="00BB45CB" w:rsidRDefault="00BB45CB" w:rsidP="00E72D2E">
      <w:pPr>
        <w:pStyle w:val="Heading2"/>
      </w:pPr>
      <w:r>
        <w:br w:type="page"/>
      </w:r>
      <w:bookmarkStart w:id="0" w:name="_Toc341652690"/>
      <w:bookmarkStart w:id="1" w:name="_Toc354617406"/>
      <w:r>
        <w:lastRenderedPageBreak/>
        <w:t>Table of Contents</w:t>
      </w:r>
      <w:bookmarkEnd w:id="0"/>
      <w:bookmarkEnd w:id="1"/>
    </w:p>
    <w:p w:rsidR="00BB45CB" w:rsidRDefault="00BB45CB">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rsidR="003E0A81" w:rsidRDefault="003306AB">
      <w:pPr>
        <w:pStyle w:val="TOC2"/>
        <w:rPr>
          <w:rFonts w:asciiTheme="minorHAnsi" w:eastAsiaTheme="minorEastAsia" w:hAnsiTheme="minorHAnsi" w:cstheme="minorBidi"/>
          <w:noProof/>
          <w:sz w:val="22"/>
          <w:szCs w:val="22"/>
        </w:rPr>
      </w:pPr>
      <w:r>
        <w:rPr>
          <w:b/>
        </w:rPr>
        <w:fldChar w:fldCharType="begin"/>
      </w:r>
      <w:r>
        <w:rPr>
          <w:b/>
        </w:rPr>
        <w:instrText xml:space="preserve"> TOC \o "1-5" \f \u </w:instrText>
      </w:r>
      <w:r>
        <w:rPr>
          <w:b/>
        </w:rPr>
        <w:fldChar w:fldCharType="separate"/>
      </w:r>
      <w:r w:rsidR="003E0A81">
        <w:rPr>
          <w:noProof/>
        </w:rPr>
        <w:t>Table of Contents</w:t>
      </w:r>
      <w:r w:rsidR="003E0A81">
        <w:rPr>
          <w:noProof/>
        </w:rPr>
        <w:tab/>
      </w:r>
      <w:r w:rsidR="003E0A81">
        <w:rPr>
          <w:noProof/>
        </w:rPr>
        <w:fldChar w:fldCharType="begin"/>
      </w:r>
      <w:r w:rsidR="003E0A81">
        <w:rPr>
          <w:noProof/>
        </w:rPr>
        <w:instrText xml:space="preserve"> PAGEREF _Toc354617406 \h </w:instrText>
      </w:r>
      <w:r w:rsidR="003E0A81">
        <w:rPr>
          <w:noProof/>
        </w:rPr>
      </w:r>
      <w:r w:rsidR="003E0A81">
        <w:rPr>
          <w:noProof/>
        </w:rPr>
        <w:fldChar w:fldCharType="separate"/>
      </w:r>
      <w:r w:rsidR="00292290">
        <w:rPr>
          <w:noProof/>
        </w:rPr>
        <w:t>vii</w:t>
      </w:r>
      <w:r w:rsidR="003E0A81">
        <w:rPr>
          <w:noProof/>
        </w:rPr>
        <w:fldChar w:fldCharType="end"/>
      </w:r>
    </w:p>
    <w:p w:rsidR="003E0A81" w:rsidRDefault="003E0A81">
      <w:pPr>
        <w:pStyle w:val="TOC2"/>
        <w:rPr>
          <w:rFonts w:asciiTheme="minorHAnsi" w:eastAsiaTheme="minorEastAsia" w:hAnsiTheme="minorHAnsi" w:cstheme="minorBidi"/>
          <w:noProof/>
          <w:sz w:val="22"/>
          <w:szCs w:val="22"/>
        </w:rPr>
      </w:pPr>
      <w:r>
        <w:rPr>
          <w:noProof/>
        </w:rPr>
        <w:t>List of Tables</w:t>
      </w:r>
      <w:r>
        <w:rPr>
          <w:noProof/>
        </w:rPr>
        <w:tab/>
      </w:r>
      <w:r>
        <w:rPr>
          <w:noProof/>
        </w:rPr>
        <w:fldChar w:fldCharType="begin"/>
      </w:r>
      <w:r>
        <w:rPr>
          <w:noProof/>
        </w:rPr>
        <w:instrText xml:space="preserve"> PAGEREF _Toc354617407 \h </w:instrText>
      </w:r>
      <w:r>
        <w:rPr>
          <w:noProof/>
        </w:rPr>
      </w:r>
      <w:r>
        <w:rPr>
          <w:noProof/>
        </w:rPr>
        <w:fldChar w:fldCharType="separate"/>
      </w:r>
      <w:r w:rsidR="00292290">
        <w:rPr>
          <w:noProof/>
        </w:rPr>
        <w:t>x</w:t>
      </w:r>
      <w:r>
        <w:rPr>
          <w:noProof/>
        </w:rPr>
        <w:fldChar w:fldCharType="end"/>
      </w:r>
    </w:p>
    <w:p w:rsidR="003E0A81" w:rsidRDefault="003E0A81">
      <w:pPr>
        <w:pStyle w:val="TOC2"/>
        <w:rPr>
          <w:rFonts w:asciiTheme="minorHAnsi" w:eastAsiaTheme="minorEastAsia" w:hAnsiTheme="minorHAnsi" w:cstheme="minorBidi"/>
          <w:noProof/>
          <w:sz w:val="22"/>
          <w:szCs w:val="22"/>
        </w:rPr>
      </w:pPr>
      <w:r>
        <w:rPr>
          <w:noProof/>
        </w:rPr>
        <w:t>List of Figures</w:t>
      </w:r>
      <w:r>
        <w:rPr>
          <w:noProof/>
        </w:rPr>
        <w:tab/>
      </w:r>
      <w:r>
        <w:rPr>
          <w:noProof/>
        </w:rPr>
        <w:fldChar w:fldCharType="begin"/>
      </w:r>
      <w:r>
        <w:rPr>
          <w:noProof/>
        </w:rPr>
        <w:instrText xml:space="preserve"> PAGEREF _Toc354617408 \h </w:instrText>
      </w:r>
      <w:r>
        <w:rPr>
          <w:noProof/>
        </w:rPr>
      </w:r>
      <w:r>
        <w:rPr>
          <w:noProof/>
        </w:rPr>
        <w:fldChar w:fldCharType="separate"/>
      </w:r>
      <w:r w:rsidR="00292290">
        <w:rPr>
          <w:noProof/>
        </w:rPr>
        <w:t>xi</w:t>
      </w:r>
      <w:r>
        <w:rPr>
          <w:noProof/>
        </w:rPr>
        <w:fldChar w:fldCharType="end"/>
      </w:r>
    </w:p>
    <w:p w:rsidR="003E0A81" w:rsidRDefault="003E0A81">
      <w:pPr>
        <w:pStyle w:val="TOC2"/>
        <w:rPr>
          <w:rFonts w:asciiTheme="minorHAnsi" w:eastAsiaTheme="minorEastAsia" w:hAnsiTheme="minorHAnsi" w:cstheme="minorBidi"/>
          <w:noProof/>
          <w:sz w:val="22"/>
          <w:szCs w:val="22"/>
        </w:rPr>
      </w:pPr>
      <w:r>
        <w:rPr>
          <w:noProof/>
        </w:rPr>
        <w:t>Chapter 1  Introduction</w:t>
      </w:r>
      <w:r>
        <w:rPr>
          <w:noProof/>
        </w:rPr>
        <w:tab/>
      </w:r>
      <w:r>
        <w:rPr>
          <w:noProof/>
        </w:rPr>
        <w:fldChar w:fldCharType="begin"/>
      </w:r>
      <w:r>
        <w:rPr>
          <w:noProof/>
        </w:rPr>
        <w:instrText xml:space="preserve"> PAGEREF _Toc354617409 \h </w:instrText>
      </w:r>
      <w:r>
        <w:rPr>
          <w:noProof/>
        </w:rPr>
      </w:r>
      <w:r>
        <w:rPr>
          <w:noProof/>
        </w:rPr>
        <w:fldChar w:fldCharType="separate"/>
      </w:r>
      <w:r w:rsidR="00292290">
        <w:rPr>
          <w:noProof/>
        </w:rPr>
        <w:t>1</w:t>
      </w:r>
      <w:r>
        <w:rPr>
          <w:noProof/>
        </w:rPr>
        <w:fldChar w:fldCharType="end"/>
      </w:r>
    </w:p>
    <w:p w:rsidR="003E0A81" w:rsidRDefault="003E0A81">
      <w:pPr>
        <w:pStyle w:val="TOC3"/>
        <w:tabs>
          <w:tab w:val="left" w:pos="1080"/>
        </w:tabs>
        <w:rPr>
          <w:rFonts w:asciiTheme="minorHAnsi" w:eastAsiaTheme="minorEastAsia" w:hAnsiTheme="minorHAnsi" w:cstheme="minorBidi"/>
          <w:noProof/>
          <w:sz w:val="22"/>
          <w:szCs w:val="22"/>
        </w:rPr>
      </w:pPr>
      <w:r>
        <w:rPr>
          <w:noProof/>
        </w:rPr>
        <w:t>1.1</w:t>
      </w:r>
      <w:r>
        <w:rPr>
          <w:rFonts w:asciiTheme="minorHAnsi" w:eastAsiaTheme="minorEastAsia" w:hAnsiTheme="minorHAnsi" w:cstheme="minorBidi"/>
          <w:noProof/>
          <w:sz w:val="22"/>
          <w:szCs w:val="22"/>
        </w:rPr>
        <w:tab/>
      </w:r>
      <w:r>
        <w:rPr>
          <w:noProof/>
        </w:rPr>
        <w:t>Motivation</w:t>
      </w:r>
      <w:r>
        <w:rPr>
          <w:noProof/>
        </w:rPr>
        <w:tab/>
      </w:r>
      <w:r>
        <w:rPr>
          <w:noProof/>
        </w:rPr>
        <w:fldChar w:fldCharType="begin"/>
      </w:r>
      <w:r>
        <w:rPr>
          <w:noProof/>
        </w:rPr>
        <w:instrText xml:space="preserve"> PAGEREF _Toc354617410 \h </w:instrText>
      </w:r>
      <w:r>
        <w:rPr>
          <w:noProof/>
        </w:rPr>
      </w:r>
      <w:r>
        <w:rPr>
          <w:noProof/>
        </w:rPr>
        <w:fldChar w:fldCharType="separate"/>
      </w:r>
      <w:r w:rsidR="00292290">
        <w:rPr>
          <w:noProof/>
        </w:rPr>
        <w:t>1</w:t>
      </w:r>
      <w:r>
        <w:rPr>
          <w:noProof/>
        </w:rPr>
        <w:fldChar w:fldCharType="end"/>
      </w:r>
    </w:p>
    <w:p w:rsidR="003E0A81" w:rsidRDefault="003E0A81">
      <w:pPr>
        <w:pStyle w:val="TOC3"/>
        <w:tabs>
          <w:tab w:val="left" w:pos="1080"/>
        </w:tabs>
        <w:rPr>
          <w:rFonts w:asciiTheme="minorHAnsi" w:eastAsiaTheme="minorEastAsia" w:hAnsiTheme="minorHAnsi" w:cstheme="minorBidi"/>
          <w:noProof/>
          <w:sz w:val="22"/>
          <w:szCs w:val="22"/>
        </w:rPr>
      </w:pPr>
      <w:r>
        <w:rPr>
          <w:noProof/>
        </w:rPr>
        <w:t>1.2</w:t>
      </w:r>
      <w:r>
        <w:rPr>
          <w:rFonts w:asciiTheme="minorHAnsi" w:eastAsiaTheme="minorEastAsia" w:hAnsiTheme="minorHAnsi" w:cstheme="minorBidi"/>
          <w:noProof/>
          <w:sz w:val="22"/>
          <w:szCs w:val="22"/>
        </w:rPr>
        <w:tab/>
      </w:r>
      <w:r>
        <w:rPr>
          <w:noProof/>
        </w:rPr>
        <w:t>Vision</w:t>
      </w:r>
      <w:r>
        <w:rPr>
          <w:noProof/>
        </w:rPr>
        <w:tab/>
      </w:r>
      <w:r>
        <w:rPr>
          <w:noProof/>
        </w:rPr>
        <w:fldChar w:fldCharType="begin"/>
      </w:r>
      <w:r>
        <w:rPr>
          <w:noProof/>
        </w:rPr>
        <w:instrText xml:space="preserve"> PAGEREF _Toc354617411 \h </w:instrText>
      </w:r>
      <w:r>
        <w:rPr>
          <w:noProof/>
        </w:rPr>
      </w:r>
      <w:r>
        <w:rPr>
          <w:noProof/>
        </w:rPr>
        <w:fldChar w:fldCharType="separate"/>
      </w:r>
      <w:r w:rsidR="00292290">
        <w:rPr>
          <w:noProof/>
        </w:rPr>
        <w:t>2</w:t>
      </w:r>
      <w:r>
        <w:rPr>
          <w:noProof/>
        </w:rPr>
        <w:fldChar w:fldCharType="end"/>
      </w:r>
    </w:p>
    <w:p w:rsidR="003E0A81" w:rsidRDefault="003E0A81">
      <w:pPr>
        <w:pStyle w:val="TOC3"/>
        <w:tabs>
          <w:tab w:val="left" w:pos="1080"/>
        </w:tabs>
        <w:rPr>
          <w:rFonts w:asciiTheme="minorHAnsi" w:eastAsiaTheme="minorEastAsia" w:hAnsiTheme="minorHAnsi" w:cstheme="minorBidi"/>
          <w:noProof/>
          <w:sz w:val="22"/>
          <w:szCs w:val="22"/>
        </w:rPr>
      </w:pPr>
      <w:r>
        <w:rPr>
          <w:noProof/>
        </w:rPr>
        <w:t>1.3</w:t>
      </w:r>
      <w:r>
        <w:rPr>
          <w:rFonts w:asciiTheme="minorHAnsi" w:eastAsiaTheme="minorEastAsia" w:hAnsiTheme="minorHAnsi" w:cstheme="minorBidi"/>
          <w:noProof/>
          <w:sz w:val="22"/>
          <w:szCs w:val="22"/>
        </w:rPr>
        <w:tab/>
      </w:r>
      <w:r>
        <w:rPr>
          <w:noProof/>
        </w:rPr>
        <w:t>Scope</w:t>
      </w:r>
      <w:r>
        <w:rPr>
          <w:noProof/>
        </w:rPr>
        <w:tab/>
      </w:r>
      <w:r>
        <w:rPr>
          <w:noProof/>
        </w:rPr>
        <w:fldChar w:fldCharType="begin"/>
      </w:r>
      <w:r>
        <w:rPr>
          <w:noProof/>
        </w:rPr>
        <w:instrText xml:space="preserve"> PAGEREF _Toc354617412 \h </w:instrText>
      </w:r>
      <w:r>
        <w:rPr>
          <w:noProof/>
        </w:rPr>
      </w:r>
      <w:r>
        <w:rPr>
          <w:noProof/>
        </w:rPr>
        <w:fldChar w:fldCharType="separate"/>
      </w:r>
      <w:r w:rsidR="00292290">
        <w:rPr>
          <w:noProof/>
        </w:rPr>
        <w:t>2</w:t>
      </w:r>
      <w:r>
        <w:rPr>
          <w:noProof/>
        </w:rPr>
        <w:fldChar w:fldCharType="end"/>
      </w:r>
    </w:p>
    <w:p w:rsidR="003E0A81" w:rsidRDefault="003E0A81">
      <w:pPr>
        <w:pStyle w:val="TOC3"/>
        <w:tabs>
          <w:tab w:val="left" w:pos="1080"/>
        </w:tabs>
        <w:rPr>
          <w:rFonts w:asciiTheme="minorHAnsi" w:eastAsiaTheme="minorEastAsia" w:hAnsiTheme="minorHAnsi" w:cstheme="minorBidi"/>
          <w:noProof/>
          <w:sz w:val="22"/>
          <w:szCs w:val="22"/>
        </w:rPr>
      </w:pPr>
      <w:r>
        <w:rPr>
          <w:noProof/>
        </w:rPr>
        <w:t>1.4</w:t>
      </w:r>
      <w:r>
        <w:rPr>
          <w:rFonts w:asciiTheme="minorHAnsi" w:eastAsiaTheme="minorEastAsia" w:hAnsiTheme="minorHAnsi" w:cstheme="minorBidi"/>
          <w:noProof/>
          <w:sz w:val="22"/>
          <w:szCs w:val="22"/>
        </w:rPr>
        <w:tab/>
      </w:r>
      <w:r>
        <w:rPr>
          <w:noProof/>
        </w:rPr>
        <w:t>Report organization</w:t>
      </w:r>
      <w:r>
        <w:rPr>
          <w:noProof/>
        </w:rPr>
        <w:tab/>
      </w:r>
      <w:r>
        <w:rPr>
          <w:noProof/>
        </w:rPr>
        <w:fldChar w:fldCharType="begin"/>
      </w:r>
      <w:r>
        <w:rPr>
          <w:noProof/>
        </w:rPr>
        <w:instrText xml:space="preserve"> PAGEREF _Toc354617413 \h </w:instrText>
      </w:r>
      <w:r>
        <w:rPr>
          <w:noProof/>
        </w:rPr>
      </w:r>
      <w:r>
        <w:rPr>
          <w:noProof/>
        </w:rPr>
        <w:fldChar w:fldCharType="separate"/>
      </w:r>
      <w:r w:rsidR="00292290">
        <w:rPr>
          <w:noProof/>
        </w:rPr>
        <w:t>3</w:t>
      </w:r>
      <w:r>
        <w:rPr>
          <w:noProof/>
        </w:rPr>
        <w:fldChar w:fldCharType="end"/>
      </w:r>
    </w:p>
    <w:p w:rsidR="003E0A81" w:rsidRDefault="003E0A81">
      <w:pPr>
        <w:pStyle w:val="TOC2"/>
        <w:rPr>
          <w:rFonts w:asciiTheme="minorHAnsi" w:eastAsiaTheme="minorEastAsia" w:hAnsiTheme="minorHAnsi" w:cstheme="minorBidi"/>
          <w:noProof/>
          <w:sz w:val="22"/>
          <w:szCs w:val="22"/>
        </w:rPr>
      </w:pPr>
      <w:r>
        <w:rPr>
          <w:noProof/>
        </w:rPr>
        <w:t>Chapter 2  User Interface Design</w:t>
      </w:r>
      <w:r>
        <w:rPr>
          <w:noProof/>
        </w:rPr>
        <w:tab/>
      </w:r>
      <w:r>
        <w:rPr>
          <w:noProof/>
        </w:rPr>
        <w:fldChar w:fldCharType="begin"/>
      </w:r>
      <w:r>
        <w:rPr>
          <w:noProof/>
        </w:rPr>
        <w:instrText xml:space="preserve"> PAGEREF _Toc354617414 \h </w:instrText>
      </w:r>
      <w:r>
        <w:rPr>
          <w:noProof/>
        </w:rPr>
      </w:r>
      <w:r>
        <w:rPr>
          <w:noProof/>
        </w:rPr>
        <w:fldChar w:fldCharType="separate"/>
      </w:r>
      <w:r w:rsidR="00292290">
        <w:rPr>
          <w:noProof/>
        </w:rPr>
        <w:t>4</w:t>
      </w:r>
      <w:r>
        <w:rPr>
          <w:noProof/>
        </w:rPr>
        <w:fldChar w:fldCharType="end"/>
      </w:r>
    </w:p>
    <w:p w:rsidR="003E0A81" w:rsidRDefault="003E0A81">
      <w:pPr>
        <w:pStyle w:val="TOC3"/>
        <w:tabs>
          <w:tab w:val="left" w:pos="1080"/>
        </w:tabs>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Overview</w:t>
      </w:r>
      <w:r>
        <w:rPr>
          <w:noProof/>
        </w:rPr>
        <w:tab/>
      </w:r>
      <w:r>
        <w:rPr>
          <w:noProof/>
        </w:rPr>
        <w:fldChar w:fldCharType="begin"/>
      </w:r>
      <w:r>
        <w:rPr>
          <w:noProof/>
        </w:rPr>
        <w:instrText xml:space="preserve"> PAGEREF _Toc354617415 \h </w:instrText>
      </w:r>
      <w:r>
        <w:rPr>
          <w:noProof/>
        </w:rPr>
      </w:r>
      <w:r>
        <w:rPr>
          <w:noProof/>
        </w:rPr>
        <w:fldChar w:fldCharType="separate"/>
      </w:r>
      <w:r w:rsidR="00292290">
        <w:rPr>
          <w:noProof/>
        </w:rPr>
        <w:t>4</w:t>
      </w:r>
      <w:r>
        <w:rPr>
          <w:noProof/>
        </w:rPr>
        <w:fldChar w:fldCharType="end"/>
      </w:r>
    </w:p>
    <w:p w:rsidR="003E0A81" w:rsidRDefault="003E0A81">
      <w:pPr>
        <w:pStyle w:val="TOC3"/>
        <w:tabs>
          <w:tab w:val="left" w:pos="1080"/>
        </w:tabs>
        <w:rPr>
          <w:rFonts w:asciiTheme="minorHAnsi" w:eastAsiaTheme="minorEastAsia" w:hAnsiTheme="minorHAnsi" w:cstheme="minorBidi"/>
          <w:noProof/>
          <w:sz w:val="22"/>
          <w:szCs w:val="22"/>
        </w:rPr>
      </w:pPr>
      <w:r>
        <w:rPr>
          <w:noProof/>
        </w:rPr>
        <w:t>2.2</w:t>
      </w:r>
      <w:r>
        <w:rPr>
          <w:rFonts w:asciiTheme="minorHAnsi" w:eastAsiaTheme="minorEastAsia" w:hAnsiTheme="minorHAnsi" w:cstheme="minorBidi"/>
          <w:noProof/>
          <w:sz w:val="22"/>
          <w:szCs w:val="22"/>
        </w:rPr>
        <w:tab/>
      </w:r>
      <w:r>
        <w:rPr>
          <w:noProof/>
        </w:rPr>
        <w:t>User Stories</w:t>
      </w:r>
      <w:r>
        <w:rPr>
          <w:noProof/>
        </w:rPr>
        <w:tab/>
      </w:r>
      <w:r>
        <w:rPr>
          <w:noProof/>
        </w:rPr>
        <w:fldChar w:fldCharType="begin"/>
      </w:r>
      <w:r>
        <w:rPr>
          <w:noProof/>
        </w:rPr>
        <w:instrText xml:space="preserve"> PAGEREF _Toc354617416 \h </w:instrText>
      </w:r>
      <w:r>
        <w:rPr>
          <w:noProof/>
        </w:rPr>
      </w:r>
      <w:r>
        <w:rPr>
          <w:noProof/>
        </w:rPr>
        <w:fldChar w:fldCharType="separate"/>
      </w:r>
      <w:r w:rsidR="00292290">
        <w:rPr>
          <w:noProof/>
        </w:rPr>
        <w:t>4</w:t>
      </w:r>
      <w:r>
        <w:rPr>
          <w:noProof/>
        </w:rPr>
        <w:fldChar w:fldCharType="end"/>
      </w:r>
    </w:p>
    <w:p w:rsidR="003E0A81" w:rsidRDefault="003E0A81">
      <w:pPr>
        <w:pStyle w:val="TOC3"/>
        <w:tabs>
          <w:tab w:val="left" w:pos="1080"/>
        </w:tabs>
        <w:rPr>
          <w:rFonts w:asciiTheme="minorHAnsi" w:eastAsiaTheme="minorEastAsia" w:hAnsiTheme="minorHAnsi" w:cstheme="minorBidi"/>
          <w:noProof/>
          <w:sz w:val="22"/>
          <w:szCs w:val="22"/>
        </w:rPr>
      </w:pPr>
      <w:r>
        <w:rPr>
          <w:noProof/>
        </w:rPr>
        <w:t>2.3</w:t>
      </w:r>
      <w:r>
        <w:rPr>
          <w:rFonts w:asciiTheme="minorHAnsi" w:eastAsiaTheme="minorEastAsia" w:hAnsiTheme="minorHAnsi" w:cstheme="minorBidi"/>
          <w:noProof/>
          <w:sz w:val="22"/>
          <w:szCs w:val="22"/>
        </w:rPr>
        <w:tab/>
      </w:r>
      <w:r>
        <w:rPr>
          <w:noProof/>
        </w:rPr>
        <w:t>Use Cases</w:t>
      </w:r>
      <w:r>
        <w:rPr>
          <w:noProof/>
        </w:rPr>
        <w:tab/>
      </w:r>
      <w:r>
        <w:rPr>
          <w:noProof/>
        </w:rPr>
        <w:fldChar w:fldCharType="begin"/>
      </w:r>
      <w:r>
        <w:rPr>
          <w:noProof/>
        </w:rPr>
        <w:instrText xml:space="preserve"> PAGEREF _Toc354617417 \h </w:instrText>
      </w:r>
      <w:r>
        <w:rPr>
          <w:noProof/>
        </w:rPr>
      </w:r>
      <w:r>
        <w:rPr>
          <w:noProof/>
        </w:rPr>
        <w:fldChar w:fldCharType="separate"/>
      </w:r>
      <w:r w:rsidR="00292290">
        <w:rPr>
          <w:noProof/>
        </w:rPr>
        <w:t>4</w:t>
      </w:r>
      <w:r>
        <w:rPr>
          <w:noProof/>
        </w:rPr>
        <w:fldChar w:fldCharType="end"/>
      </w:r>
    </w:p>
    <w:p w:rsidR="003E0A81" w:rsidRDefault="003E0A81">
      <w:pPr>
        <w:pStyle w:val="TOC4"/>
        <w:tabs>
          <w:tab w:val="left" w:pos="2160"/>
        </w:tabs>
        <w:rPr>
          <w:rFonts w:asciiTheme="minorHAnsi" w:eastAsiaTheme="minorEastAsia" w:hAnsiTheme="minorHAnsi" w:cstheme="minorBidi"/>
          <w:noProof/>
          <w:sz w:val="22"/>
          <w:szCs w:val="22"/>
        </w:rPr>
      </w:pPr>
      <w:r>
        <w:rPr>
          <w:noProof/>
        </w:rPr>
        <w:t>2.3.1</w:t>
      </w:r>
      <w:r>
        <w:rPr>
          <w:rFonts w:asciiTheme="minorHAnsi" w:eastAsiaTheme="minorEastAsia" w:hAnsiTheme="minorHAnsi" w:cstheme="minorBidi"/>
          <w:noProof/>
          <w:sz w:val="22"/>
          <w:szCs w:val="22"/>
        </w:rPr>
        <w:tab/>
      </w:r>
      <w:r>
        <w:rPr>
          <w:noProof/>
        </w:rPr>
        <w:t>User Login Use Case</w:t>
      </w:r>
      <w:r>
        <w:rPr>
          <w:noProof/>
        </w:rPr>
        <w:tab/>
      </w:r>
      <w:r>
        <w:rPr>
          <w:noProof/>
        </w:rPr>
        <w:fldChar w:fldCharType="begin"/>
      </w:r>
      <w:r>
        <w:rPr>
          <w:noProof/>
        </w:rPr>
        <w:instrText xml:space="preserve"> PAGEREF _Toc354617418 \h </w:instrText>
      </w:r>
      <w:r>
        <w:rPr>
          <w:noProof/>
        </w:rPr>
      </w:r>
      <w:r>
        <w:rPr>
          <w:noProof/>
        </w:rPr>
        <w:fldChar w:fldCharType="separate"/>
      </w:r>
      <w:r w:rsidR="00292290">
        <w:rPr>
          <w:noProof/>
        </w:rPr>
        <w:t>5</w:t>
      </w:r>
      <w:r>
        <w:rPr>
          <w:noProof/>
        </w:rPr>
        <w:fldChar w:fldCharType="end"/>
      </w:r>
    </w:p>
    <w:p w:rsidR="003E0A81" w:rsidRDefault="003E0A81">
      <w:pPr>
        <w:pStyle w:val="TOC4"/>
        <w:tabs>
          <w:tab w:val="left" w:pos="2160"/>
        </w:tabs>
        <w:rPr>
          <w:rFonts w:asciiTheme="minorHAnsi" w:eastAsiaTheme="minorEastAsia" w:hAnsiTheme="minorHAnsi" w:cstheme="minorBidi"/>
          <w:noProof/>
          <w:sz w:val="22"/>
          <w:szCs w:val="22"/>
        </w:rPr>
      </w:pPr>
      <w:r>
        <w:rPr>
          <w:noProof/>
        </w:rPr>
        <w:t>2.3.2</w:t>
      </w:r>
      <w:r>
        <w:rPr>
          <w:rFonts w:asciiTheme="minorHAnsi" w:eastAsiaTheme="minorEastAsia" w:hAnsiTheme="minorHAnsi" w:cstheme="minorBidi"/>
          <w:noProof/>
          <w:sz w:val="22"/>
          <w:szCs w:val="22"/>
        </w:rPr>
        <w:tab/>
      </w:r>
      <w:r>
        <w:rPr>
          <w:noProof/>
        </w:rPr>
        <w:t>Create Note Use Case</w:t>
      </w:r>
      <w:r>
        <w:rPr>
          <w:noProof/>
        </w:rPr>
        <w:tab/>
      </w:r>
      <w:r>
        <w:rPr>
          <w:noProof/>
        </w:rPr>
        <w:fldChar w:fldCharType="begin"/>
      </w:r>
      <w:r>
        <w:rPr>
          <w:noProof/>
        </w:rPr>
        <w:instrText xml:space="preserve"> PAGEREF _Toc354617419 \h </w:instrText>
      </w:r>
      <w:r>
        <w:rPr>
          <w:noProof/>
        </w:rPr>
      </w:r>
      <w:r>
        <w:rPr>
          <w:noProof/>
        </w:rPr>
        <w:fldChar w:fldCharType="separate"/>
      </w:r>
      <w:r w:rsidR="00292290">
        <w:rPr>
          <w:noProof/>
        </w:rPr>
        <w:t>6</w:t>
      </w:r>
      <w:r>
        <w:rPr>
          <w:noProof/>
        </w:rPr>
        <w:fldChar w:fldCharType="end"/>
      </w:r>
    </w:p>
    <w:p w:rsidR="003E0A81" w:rsidRDefault="003E0A81">
      <w:pPr>
        <w:pStyle w:val="TOC4"/>
        <w:tabs>
          <w:tab w:val="left" w:pos="2160"/>
        </w:tabs>
        <w:rPr>
          <w:rFonts w:asciiTheme="minorHAnsi" w:eastAsiaTheme="minorEastAsia" w:hAnsiTheme="minorHAnsi" w:cstheme="minorBidi"/>
          <w:noProof/>
          <w:sz w:val="22"/>
          <w:szCs w:val="22"/>
        </w:rPr>
      </w:pPr>
      <w:r>
        <w:rPr>
          <w:noProof/>
        </w:rPr>
        <w:t>2.3.3</w:t>
      </w:r>
      <w:r>
        <w:rPr>
          <w:rFonts w:asciiTheme="minorHAnsi" w:eastAsiaTheme="minorEastAsia" w:hAnsiTheme="minorHAnsi" w:cstheme="minorBidi"/>
          <w:noProof/>
          <w:sz w:val="22"/>
          <w:szCs w:val="22"/>
        </w:rPr>
        <w:tab/>
      </w:r>
      <w:r>
        <w:rPr>
          <w:noProof/>
        </w:rPr>
        <w:t>Acquire GPS Data Use Case</w:t>
      </w:r>
      <w:r>
        <w:rPr>
          <w:noProof/>
        </w:rPr>
        <w:tab/>
      </w:r>
      <w:r>
        <w:rPr>
          <w:noProof/>
        </w:rPr>
        <w:fldChar w:fldCharType="begin"/>
      </w:r>
      <w:r>
        <w:rPr>
          <w:noProof/>
        </w:rPr>
        <w:instrText xml:space="preserve"> PAGEREF _Toc354617420 \h </w:instrText>
      </w:r>
      <w:r>
        <w:rPr>
          <w:noProof/>
        </w:rPr>
      </w:r>
      <w:r>
        <w:rPr>
          <w:noProof/>
        </w:rPr>
        <w:fldChar w:fldCharType="separate"/>
      </w:r>
      <w:r w:rsidR="00292290">
        <w:rPr>
          <w:noProof/>
        </w:rPr>
        <w:t>7</w:t>
      </w:r>
      <w:r>
        <w:rPr>
          <w:noProof/>
        </w:rPr>
        <w:fldChar w:fldCharType="end"/>
      </w:r>
    </w:p>
    <w:p w:rsidR="003E0A81" w:rsidRDefault="003E0A81">
      <w:pPr>
        <w:pStyle w:val="TOC4"/>
        <w:tabs>
          <w:tab w:val="left" w:pos="2160"/>
        </w:tabs>
        <w:rPr>
          <w:rFonts w:asciiTheme="minorHAnsi" w:eastAsiaTheme="minorEastAsia" w:hAnsiTheme="minorHAnsi" w:cstheme="minorBidi"/>
          <w:noProof/>
          <w:sz w:val="22"/>
          <w:szCs w:val="22"/>
        </w:rPr>
      </w:pPr>
      <w:r>
        <w:rPr>
          <w:noProof/>
        </w:rPr>
        <w:t>2.3.4</w:t>
      </w:r>
      <w:r>
        <w:rPr>
          <w:rFonts w:asciiTheme="minorHAnsi" w:eastAsiaTheme="minorEastAsia" w:hAnsiTheme="minorHAnsi" w:cstheme="minorBidi"/>
          <w:noProof/>
          <w:sz w:val="22"/>
          <w:szCs w:val="22"/>
        </w:rPr>
        <w:tab/>
      </w:r>
      <w:r>
        <w:rPr>
          <w:noProof/>
        </w:rPr>
        <w:t>Upload Media Use Case</w:t>
      </w:r>
      <w:r>
        <w:rPr>
          <w:noProof/>
        </w:rPr>
        <w:tab/>
      </w:r>
      <w:r>
        <w:rPr>
          <w:noProof/>
        </w:rPr>
        <w:fldChar w:fldCharType="begin"/>
      </w:r>
      <w:r>
        <w:rPr>
          <w:noProof/>
        </w:rPr>
        <w:instrText xml:space="preserve"> PAGEREF _Toc354617421 \h </w:instrText>
      </w:r>
      <w:r>
        <w:rPr>
          <w:noProof/>
        </w:rPr>
      </w:r>
      <w:r>
        <w:rPr>
          <w:noProof/>
        </w:rPr>
        <w:fldChar w:fldCharType="separate"/>
      </w:r>
      <w:r w:rsidR="00292290">
        <w:rPr>
          <w:noProof/>
        </w:rPr>
        <w:t>8</w:t>
      </w:r>
      <w:r>
        <w:rPr>
          <w:noProof/>
        </w:rPr>
        <w:fldChar w:fldCharType="end"/>
      </w:r>
    </w:p>
    <w:p w:rsidR="003E0A81" w:rsidRDefault="003E0A81">
      <w:pPr>
        <w:pStyle w:val="TOC3"/>
        <w:tabs>
          <w:tab w:val="left" w:pos="1080"/>
        </w:tabs>
        <w:rPr>
          <w:rFonts w:asciiTheme="minorHAnsi" w:eastAsiaTheme="minorEastAsia" w:hAnsiTheme="minorHAnsi" w:cstheme="minorBidi"/>
          <w:noProof/>
          <w:sz w:val="22"/>
          <w:szCs w:val="22"/>
        </w:rPr>
      </w:pPr>
      <w:r>
        <w:rPr>
          <w:noProof/>
        </w:rPr>
        <w:t>2.4</w:t>
      </w:r>
      <w:r>
        <w:rPr>
          <w:rFonts w:asciiTheme="minorHAnsi" w:eastAsiaTheme="minorEastAsia" w:hAnsiTheme="minorHAnsi" w:cstheme="minorBidi"/>
          <w:noProof/>
          <w:sz w:val="22"/>
          <w:szCs w:val="22"/>
        </w:rPr>
        <w:tab/>
      </w:r>
      <w:r>
        <w:rPr>
          <w:noProof/>
        </w:rPr>
        <w:t>Mockups</w:t>
      </w:r>
      <w:r>
        <w:rPr>
          <w:noProof/>
        </w:rPr>
        <w:tab/>
      </w:r>
      <w:r>
        <w:rPr>
          <w:noProof/>
        </w:rPr>
        <w:fldChar w:fldCharType="begin"/>
      </w:r>
      <w:r>
        <w:rPr>
          <w:noProof/>
        </w:rPr>
        <w:instrText xml:space="preserve"> PAGEREF _Toc354617422 \h </w:instrText>
      </w:r>
      <w:r>
        <w:rPr>
          <w:noProof/>
        </w:rPr>
      </w:r>
      <w:r>
        <w:rPr>
          <w:noProof/>
        </w:rPr>
        <w:fldChar w:fldCharType="separate"/>
      </w:r>
      <w:r w:rsidR="00292290">
        <w:rPr>
          <w:noProof/>
        </w:rPr>
        <w:t>9</w:t>
      </w:r>
      <w:r>
        <w:rPr>
          <w:noProof/>
        </w:rPr>
        <w:fldChar w:fldCharType="end"/>
      </w:r>
    </w:p>
    <w:p w:rsidR="003E0A81" w:rsidRPr="0077788B" w:rsidRDefault="003E0A81">
      <w:pPr>
        <w:pStyle w:val="TOC4"/>
        <w:tabs>
          <w:tab w:val="left" w:pos="2160"/>
        </w:tabs>
        <w:rPr>
          <w:rFonts w:asciiTheme="minorHAnsi" w:eastAsiaTheme="minorEastAsia" w:hAnsiTheme="minorHAnsi" w:cstheme="minorBidi"/>
          <w:noProof/>
          <w:sz w:val="22"/>
          <w:szCs w:val="22"/>
          <w:lang w:val="fr-FR"/>
        </w:rPr>
      </w:pPr>
      <w:r w:rsidRPr="0077788B">
        <w:rPr>
          <w:noProof/>
          <w:lang w:val="fr-FR"/>
        </w:rPr>
        <w:t>2.4.1</w:t>
      </w:r>
      <w:r w:rsidRPr="0077788B">
        <w:rPr>
          <w:rFonts w:asciiTheme="minorHAnsi" w:eastAsiaTheme="minorEastAsia" w:hAnsiTheme="minorHAnsi" w:cstheme="minorBidi"/>
          <w:noProof/>
          <w:sz w:val="22"/>
          <w:szCs w:val="22"/>
          <w:lang w:val="fr-FR"/>
        </w:rPr>
        <w:tab/>
      </w:r>
      <w:r w:rsidRPr="0077788B">
        <w:rPr>
          <w:noProof/>
          <w:lang w:val="fr-FR"/>
        </w:rPr>
        <w:t>Mobile App Mockups</w:t>
      </w:r>
      <w:r w:rsidRPr="0077788B">
        <w:rPr>
          <w:noProof/>
          <w:lang w:val="fr-FR"/>
        </w:rPr>
        <w:tab/>
      </w:r>
      <w:r>
        <w:rPr>
          <w:noProof/>
        </w:rPr>
        <w:fldChar w:fldCharType="begin"/>
      </w:r>
      <w:r w:rsidRPr="0077788B">
        <w:rPr>
          <w:noProof/>
          <w:lang w:val="fr-FR"/>
        </w:rPr>
        <w:instrText xml:space="preserve"> PAGEREF _Toc354617423 \h </w:instrText>
      </w:r>
      <w:r>
        <w:rPr>
          <w:noProof/>
        </w:rPr>
      </w:r>
      <w:r>
        <w:rPr>
          <w:noProof/>
        </w:rPr>
        <w:fldChar w:fldCharType="separate"/>
      </w:r>
      <w:r w:rsidR="00292290" w:rsidRPr="0077788B">
        <w:rPr>
          <w:noProof/>
          <w:lang w:val="fr-FR"/>
        </w:rPr>
        <w:t>10</w:t>
      </w:r>
      <w:r>
        <w:rPr>
          <w:noProof/>
        </w:rPr>
        <w:fldChar w:fldCharType="end"/>
      </w:r>
    </w:p>
    <w:p w:rsidR="003E0A81" w:rsidRPr="0077788B" w:rsidRDefault="003E0A81">
      <w:pPr>
        <w:pStyle w:val="TOC4"/>
        <w:tabs>
          <w:tab w:val="left" w:pos="2160"/>
        </w:tabs>
        <w:rPr>
          <w:rFonts w:asciiTheme="minorHAnsi" w:eastAsiaTheme="minorEastAsia" w:hAnsiTheme="minorHAnsi" w:cstheme="minorBidi"/>
          <w:noProof/>
          <w:sz w:val="22"/>
          <w:szCs w:val="22"/>
          <w:lang w:val="fr-FR"/>
        </w:rPr>
      </w:pPr>
      <w:r w:rsidRPr="0077788B">
        <w:rPr>
          <w:noProof/>
          <w:lang w:val="fr-FR"/>
        </w:rPr>
        <w:t>2.4.2</w:t>
      </w:r>
      <w:r w:rsidRPr="0077788B">
        <w:rPr>
          <w:rFonts w:asciiTheme="minorHAnsi" w:eastAsiaTheme="minorEastAsia" w:hAnsiTheme="minorHAnsi" w:cstheme="minorBidi"/>
          <w:noProof/>
          <w:sz w:val="22"/>
          <w:szCs w:val="22"/>
          <w:lang w:val="fr-FR"/>
        </w:rPr>
        <w:tab/>
      </w:r>
      <w:r w:rsidRPr="0077788B">
        <w:rPr>
          <w:noProof/>
          <w:lang w:val="fr-FR"/>
        </w:rPr>
        <w:t>Web App Mockups</w:t>
      </w:r>
      <w:r w:rsidRPr="0077788B">
        <w:rPr>
          <w:noProof/>
          <w:lang w:val="fr-FR"/>
        </w:rPr>
        <w:tab/>
      </w:r>
      <w:r>
        <w:rPr>
          <w:noProof/>
        </w:rPr>
        <w:fldChar w:fldCharType="begin"/>
      </w:r>
      <w:r w:rsidRPr="0077788B">
        <w:rPr>
          <w:noProof/>
          <w:lang w:val="fr-FR"/>
        </w:rPr>
        <w:instrText xml:space="preserve"> PAGEREF _Toc354617424 \h </w:instrText>
      </w:r>
      <w:r>
        <w:rPr>
          <w:noProof/>
        </w:rPr>
      </w:r>
      <w:r>
        <w:rPr>
          <w:noProof/>
        </w:rPr>
        <w:fldChar w:fldCharType="separate"/>
      </w:r>
      <w:r w:rsidR="00292290" w:rsidRPr="0077788B">
        <w:rPr>
          <w:noProof/>
          <w:lang w:val="fr-FR"/>
        </w:rPr>
        <w:t>17</w:t>
      </w:r>
      <w:r>
        <w:rPr>
          <w:noProof/>
        </w:rPr>
        <w:fldChar w:fldCharType="end"/>
      </w:r>
    </w:p>
    <w:p w:rsidR="003E0A81" w:rsidRPr="0077788B" w:rsidRDefault="003E0A81">
      <w:pPr>
        <w:pStyle w:val="TOC2"/>
        <w:rPr>
          <w:rFonts w:asciiTheme="minorHAnsi" w:eastAsiaTheme="minorEastAsia" w:hAnsiTheme="minorHAnsi" w:cstheme="minorBidi"/>
          <w:noProof/>
          <w:sz w:val="22"/>
          <w:szCs w:val="22"/>
          <w:lang w:val="fr-FR"/>
        </w:rPr>
      </w:pPr>
      <w:r w:rsidRPr="0077788B">
        <w:rPr>
          <w:noProof/>
          <w:lang w:val="fr-FR"/>
        </w:rPr>
        <w:t>Chapter 3  Implementation</w:t>
      </w:r>
      <w:r w:rsidRPr="0077788B">
        <w:rPr>
          <w:noProof/>
          <w:lang w:val="fr-FR"/>
        </w:rPr>
        <w:tab/>
      </w:r>
      <w:r>
        <w:rPr>
          <w:noProof/>
        </w:rPr>
        <w:fldChar w:fldCharType="begin"/>
      </w:r>
      <w:r w:rsidRPr="0077788B">
        <w:rPr>
          <w:noProof/>
          <w:lang w:val="fr-FR"/>
        </w:rPr>
        <w:instrText xml:space="preserve"> PAGEREF _Toc354617425 \h </w:instrText>
      </w:r>
      <w:r>
        <w:rPr>
          <w:noProof/>
        </w:rPr>
      </w:r>
      <w:r>
        <w:rPr>
          <w:noProof/>
        </w:rPr>
        <w:fldChar w:fldCharType="separate"/>
      </w:r>
      <w:r w:rsidR="00292290" w:rsidRPr="0077788B">
        <w:rPr>
          <w:noProof/>
          <w:lang w:val="fr-FR"/>
        </w:rPr>
        <w:t>20</w:t>
      </w:r>
      <w:r>
        <w:rPr>
          <w:noProof/>
        </w:rPr>
        <w:fldChar w:fldCharType="end"/>
      </w:r>
    </w:p>
    <w:p w:rsidR="003E0A81" w:rsidRDefault="003E0A81">
      <w:pPr>
        <w:pStyle w:val="TOC3"/>
        <w:tabs>
          <w:tab w:val="left" w:pos="1080"/>
        </w:tabs>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Technology stack</w:t>
      </w:r>
      <w:r>
        <w:rPr>
          <w:noProof/>
        </w:rPr>
        <w:tab/>
      </w:r>
      <w:r>
        <w:rPr>
          <w:noProof/>
        </w:rPr>
        <w:fldChar w:fldCharType="begin"/>
      </w:r>
      <w:r>
        <w:rPr>
          <w:noProof/>
        </w:rPr>
        <w:instrText xml:space="preserve"> PAGEREF _Toc354617426 \h </w:instrText>
      </w:r>
      <w:r>
        <w:rPr>
          <w:noProof/>
        </w:rPr>
      </w:r>
      <w:r>
        <w:rPr>
          <w:noProof/>
        </w:rPr>
        <w:fldChar w:fldCharType="separate"/>
      </w:r>
      <w:r w:rsidR="00292290">
        <w:rPr>
          <w:noProof/>
        </w:rPr>
        <w:t>20</w:t>
      </w:r>
      <w:r>
        <w:rPr>
          <w:noProof/>
        </w:rPr>
        <w:fldChar w:fldCharType="end"/>
      </w:r>
    </w:p>
    <w:p w:rsidR="003E0A81" w:rsidRDefault="003E0A81">
      <w:pPr>
        <w:pStyle w:val="TOC4"/>
        <w:tabs>
          <w:tab w:val="left" w:pos="2160"/>
        </w:tabs>
        <w:rPr>
          <w:rFonts w:asciiTheme="minorHAnsi" w:eastAsiaTheme="minorEastAsia" w:hAnsiTheme="minorHAnsi" w:cstheme="minorBidi"/>
          <w:noProof/>
          <w:sz w:val="22"/>
          <w:szCs w:val="22"/>
        </w:rPr>
      </w:pPr>
      <w:r>
        <w:rPr>
          <w:noProof/>
        </w:rPr>
        <w:t>3.1.1</w:t>
      </w:r>
      <w:r>
        <w:rPr>
          <w:rFonts w:asciiTheme="minorHAnsi" w:eastAsiaTheme="minorEastAsia" w:hAnsiTheme="minorHAnsi" w:cstheme="minorBidi"/>
          <w:noProof/>
          <w:sz w:val="22"/>
          <w:szCs w:val="22"/>
        </w:rPr>
        <w:tab/>
      </w:r>
      <w:r>
        <w:rPr>
          <w:noProof/>
        </w:rPr>
        <w:t>Google Map</w:t>
      </w:r>
      <w:r>
        <w:rPr>
          <w:noProof/>
        </w:rPr>
        <w:tab/>
      </w:r>
      <w:r>
        <w:rPr>
          <w:noProof/>
        </w:rPr>
        <w:fldChar w:fldCharType="begin"/>
      </w:r>
      <w:r>
        <w:rPr>
          <w:noProof/>
        </w:rPr>
        <w:instrText xml:space="preserve"> PAGEREF _Toc354617427 \h </w:instrText>
      </w:r>
      <w:r>
        <w:rPr>
          <w:noProof/>
        </w:rPr>
      </w:r>
      <w:r>
        <w:rPr>
          <w:noProof/>
        </w:rPr>
        <w:fldChar w:fldCharType="separate"/>
      </w:r>
      <w:r w:rsidR="00292290">
        <w:rPr>
          <w:noProof/>
        </w:rPr>
        <w:t>21</w:t>
      </w:r>
      <w:r>
        <w:rPr>
          <w:noProof/>
        </w:rPr>
        <w:fldChar w:fldCharType="end"/>
      </w:r>
    </w:p>
    <w:p w:rsidR="003E0A81" w:rsidRDefault="003E0A81">
      <w:pPr>
        <w:pStyle w:val="TOC4"/>
        <w:tabs>
          <w:tab w:val="left" w:pos="2160"/>
        </w:tabs>
        <w:rPr>
          <w:rFonts w:asciiTheme="minorHAnsi" w:eastAsiaTheme="minorEastAsia" w:hAnsiTheme="minorHAnsi" w:cstheme="minorBidi"/>
          <w:noProof/>
          <w:sz w:val="22"/>
          <w:szCs w:val="22"/>
        </w:rPr>
      </w:pPr>
      <w:r>
        <w:rPr>
          <w:noProof/>
        </w:rPr>
        <w:t>3.1.2</w:t>
      </w:r>
      <w:r>
        <w:rPr>
          <w:rFonts w:asciiTheme="minorHAnsi" w:eastAsiaTheme="minorEastAsia" w:hAnsiTheme="minorHAnsi" w:cstheme="minorBidi"/>
          <w:noProof/>
          <w:sz w:val="22"/>
          <w:szCs w:val="22"/>
        </w:rPr>
        <w:tab/>
      </w:r>
      <w:r>
        <w:rPr>
          <w:noProof/>
        </w:rPr>
        <w:t>Facebook APIs</w:t>
      </w:r>
      <w:r>
        <w:rPr>
          <w:noProof/>
        </w:rPr>
        <w:tab/>
      </w:r>
      <w:r>
        <w:rPr>
          <w:noProof/>
        </w:rPr>
        <w:fldChar w:fldCharType="begin"/>
      </w:r>
      <w:r>
        <w:rPr>
          <w:noProof/>
        </w:rPr>
        <w:instrText xml:space="preserve"> PAGEREF _Toc354617428 \h </w:instrText>
      </w:r>
      <w:r>
        <w:rPr>
          <w:noProof/>
        </w:rPr>
      </w:r>
      <w:r>
        <w:rPr>
          <w:noProof/>
        </w:rPr>
        <w:fldChar w:fldCharType="separate"/>
      </w:r>
      <w:r w:rsidR="00292290">
        <w:rPr>
          <w:noProof/>
        </w:rPr>
        <w:t>22</w:t>
      </w:r>
      <w:r>
        <w:rPr>
          <w:noProof/>
        </w:rPr>
        <w:fldChar w:fldCharType="end"/>
      </w:r>
    </w:p>
    <w:p w:rsidR="003E0A81" w:rsidRDefault="003E0A81">
      <w:pPr>
        <w:pStyle w:val="TOC4"/>
        <w:tabs>
          <w:tab w:val="left" w:pos="2160"/>
        </w:tabs>
        <w:rPr>
          <w:rFonts w:asciiTheme="minorHAnsi" w:eastAsiaTheme="minorEastAsia" w:hAnsiTheme="minorHAnsi" w:cstheme="minorBidi"/>
          <w:noProof/>
          <w:sz w:val="22"/>
          <w:szCs w:val="22"/>
        </w:rPr>
      </w:pPr>
      <w:r>
        <w:rPr>
          <w:noProof/>
        </w:rPr>
        <w:t>3.1.3</w:t>
      </w:r>
      <w:r>
        <w:rPr>
          <w:rFonts w:asciiTheme="minorHAnsi" w:eastAsiaTheme="minorEastAsia" w:hAnsiTheme="minorHAnsi" w:cstheme="minorBidi"/>
          <w:noProof/>
          <w:sz w:val="22"/>
          <w:szCs w:val="22"/>
        </w:rPr>
        <w:tab/>
      </w:r>
      <w:r>
        <w:rPr>
          <w:noProof/>
        </w:rPr>
        <w:t>Cloud Services</w:t>
      </w:r>
      <w:r>
        <w:rPr>
          <w:noProof/>
        </w:rPr>
        <w:tab/>
      </w:r>
      <w:r>
        <w:rPr>
          <w:noProof/>
        </w:rPr>
        <w:fldChar w:fldCharType="begin"/>
      </w:r>
      <w:r>
        <w:rPr>
          <w:noProof/>
        </w:rPr>
        <w:instrText xml:space="preserve"> PAGEREF _Toc354617429 \h </w:instrText>
      </w:r>
      <w:r>
        <w:rPr>
          <w:noProof/>
        </w:rPr>
      </w:r>
      <w:r>
        <w:rPr>
          <w:noProof/>
        </w:rPr>
        <w:fldChar w:fldCharType="separate"/>
      </w:r>
      <w:r w:rsidR="00292290">
        <w:rPr>
          <w:noProof/>
        </w:rPr>
        <w:t>23</w:t>
      </w:r>
      <w:r>
        <w:rPr>
          <w:noProof/>
        </w:rPr>
        <w:fldChar w:fldCharType="end"/>
      </w:r>
    </w:p>
    <w:p w:rsidR="003E0A81" w:rsidRDefault="003E0A81">
      <w:pPr>
        <w:pStyle w:val="TOC4"/>
        <w:tabs>
          <w:tab w:val="left" w:pos="2160"/>
        </w:tabs>
        <w:rPr>
          <w:rFonts w:asciiTheme="minorHAnsi" w:eastAsiaTheme="minorEastAsia" w:hAnsiTheme="minorHAnsi" w:cstheme="minorBidi"/>
          <w:noProof/>
          <w:sz w:val="22"/>
          <w:szCs w:val="22"/>
        </w:rPr>
      </w:pPr>
      <w:r>
        <w:rPr>
          <w:noProof/>
        </w:rPr>
        <w:t>3.1.4</w:t>
      </w:r>
      <w:r>
        <w:rPr>
          <w:rFonts w:asciiTheme="minorHAnsi" w:eastAsiaTheme="minorEastAsia" w:hAnsiTheme="minorHAnsi" w:cstheme="minorBidi"/>
          <w:noProof/>
          <w:sz w:val="22"/>
          <w:szCs w:val="22"/>
        </w:rPr>
        <w:tab/>
      </w:r>
      <w:r>
        <w:rPr>
          <w:noProof/>
        </w:rPr>
        <w:t>Java Data Objects (JDO)</w:t>
      </w:r>
      <w:r>
        <w:rPr>
          <w:noProof/>
        </w:rPr>
        <w:tab/>
      </w:r>
      <w:r>
        <w:rPr>
          <w:noProof/>
        </w:rPr>
        <w:fldChar w:fldCharType="begin"/>
      </w:r>
      <w:r>
        <w:rPr>
          <w:noProof/>
        </w:rPr>
        <w:instrText xml:space="preserve"> PAGEREF _Toc354617430 \h </w:instrText>
      </w:r>
      <w:r>
        <w:rPr>
          <w:noProof/>
        </w:rPr>
      </w:r>
      <w:r>
        <w:rPr>
          <w:noProof/>
        </w:rPr>
        <w:fldChar w:fldCharType="separate"/>
      </w:r>
      <w:r w:rsidR="00292290">
        <w:rPr>
          <w:noProof/>
        </w:rPr>
        <w:t>23</w:t>
      </w:r>
      <w:r>
        <w:rPr>
          <w:noProof/>
        </w:rPr>
        <w:fldChar w:fldCharType="end"/>
      </w:r>
    </w:p>
    <w:p w:rsidR="003E0A81" w:rsidRDefault="003E0A81">
      <w:pPr>
        <w:pStyle w:val="TOC4"/>
        <w:tabs>
          <w:tab w:val="left" w:pos="2160"/>
        </w:tabs>
        <w:rPr>
          <w:rFonts w:asciiTheme="minorHAnsi" w:eastAsiaTheme="minorEastAsia" w:hAnsiTheme="minorHAnsi" w:cstheme="minorBidi"/>
          <w:noProof/>
          <w:sz w:val="22"/>
          <w:szCs w:val="22"/>
        </w:rPr>
      </w:pPr>
      <w:r>
        <w:rPr>
          <w:noProof/>
        </w:rPr>
        <w:t>3.1.5</w:t>
      </w:r>
      <w:r>
        <w:rPr>
          <w:rFonts w:asciiTheme="minorHAnsi" w:eastAsiaTheme="minorEastAsia" w:hAnsiTheme="minorHAnsi" w:cstheme="minorBidi"/>
          <w:noProof/>
          <w:sz w:val="22"/>
          <w:szCs w:val="22"/>
        </w:rPr>
        <w:tab/>
      </w:r>
      <w:r>
        <w:rPr>
          <w:noProof/>
        </w:rPr>
        <w:t>JavaScript Objects Notation (JSON)</w:t>
      </w:r>
      <w:r>
        <w:rPr>
          <w:noProof/>
        </w:rPr>
        <w:tab/>
      </w:r>
      <w:r>
        <w:rPr>
          <w:noProof/>
        </w:rPr>
        <w:fldChar w:fldCharType="begin"/>
      </w:r>
      <w:r>
        <w:rPr>
          <w:noProof/>
        </w:rPr>
        <w:instrText xml:space="preserve"> PAGEREF _Toc354617431 \h </w:instrText>
      </w:r>
      <w:r>
        <w:rPr>
          <w:noProof/>
        </w:rPr>
      </w:r>
      <w:r>
        <w:rPr>
          <w:noProof/>
        </w:rPr>
        <w:fldChar w:fldCharType="separate"/>
      </w:r>
      <w:r w:rsidR="00292290">
        <w:rPr>
          <w:noProof/>
        </w:rPr>
        <w:t>24</w:t>
      </w:r>
      <w:r>
        <w:rPr>
          <w:noProof/>
        </w:rPr>
        <w:fldChar w:fldCharType="end"/>
      </w:r>
    </w:p>
    <w:p w:rsidR="003E0A81" w:rsidRDefault="003E0A81">
      <w:pPr>
        <w:pStyle w:val="TOC4"/>
        <w:tabs>
          <w:tab w:val="left" w:pos="2160"/>
        </w:tabs>
        <w:rPr>
          <w:rFonts w:asciiTheme="minorHAnsi" w:eastAsiaTheme="minorEastAsia" w:hAnsiTheme="minorHAnsi" w:cstheme="minorBidi"/>
          <w:noProof/>
          <w:sz w:val="22"/>
          <w:szCs w:val="22"/>
        </w:rPr>
      </w:pPr>
      <w:r>
        <w:rPr>
          <w:noProof/>
        </w:rPr>
        <w:t>3.1.6</w:t>
      </w:r>
      <w:r>
        <w:rPr>
          <w:rFonts w:asciiTheme="minorHAnsi" w:eastAsiaTheme="minorEastAsia" w:hAnsiTheme="minorHAnsi" w:cstheme="minorBidi"/>
          <w:noProof/>
          <w:sz w:val="22"/>
          <w:szCs w:val="22"/>
        </w:rPr>
        <w:tab/>
      </w:r>
      <w:r>
        <w:rPr>
          <w:noProof/>
        </w:rPr>
        <w:t>Google Gson (Gson)</w:t>
      </w:r>
      <w:r>
        <w:rPr>
          <w:noProof/>
        </w:rPr>
        <w:tab/>
      </w:r>
      <w:r>
        <w:rPr>
          <w:noProof/>
        </w:rPr>
        <w:fldChar w:fldCharType="begin"/>
      </w:r>
      <w:r>
        <w:rPr>
          <w:noProof/>
        </w:rPr>
        <w:instrText xml:space="preserve"> PAGEREF _Toc354617432 \h </w:instrText>
      </w:r>
      <w:r>
        <w:rPr>
          <w:noProof/>
        </w:rPr>
      </w:r>
      <w:r>
        <w:rPr>
          <w:noProof/>
        </w:rPr>
        <w:fldChar w:fldCharType="separate"/>
      </w:r>
      <w:r w:rsidR="00292290">
        <w:rPr>
          <w:noProof/>
        </w:rPr>
        <w:t>24</w:t>
      </w:r>
      <w:r>
        <w:rPr>
          <w:noProof/>
        </w:rPr>
        <w:fldChar w:fldCharType="end"/>
      </w:r>
    </w:p>
    <w:p w:rsidR="003E0A81" w:rsidRDefault="003E0A81">
      <w:pPr>
        <w:pStyle w:val="TOC4"/>
        <w:tabs>
          <w:tab w:val="left" w:pos="2160"/>
        </w:tabs>
        <w:rPr>
          <w:rFonts w:asciiTheme="minorHAnsi" w:eastAsiaTheme="minorEastAsia" w:hAnsiTheme="minorHAnsi" w:cstheme="minorBidi"/>
          <w:noProof/>
          <w:sz w:val="22"/>
          <w:szCs w:val="22"/>
        </w:rPr>
      </w:pPr>
      <w:r>
        <w:rPr>
          <w:noProof/>
        </w:rPr>
        <w:lastRenderedPageBreak/>
        <w:t>3.1.7</w:t>
      </w:r>
      <w:r>
        <w:rPr>
          <w:rFonts w:asciiTheme="minorHAnsi" w:eastAsiaTheme="minorEastAsia" w:hAnsiTheme="minorHAnsi" w:cstheme="minorBidi"/>
          <w:noProof/>
          <w:sz w:val="22"/>
          <w:szCs w:val="22"/>
        </w:rPr>
        <w:tab/>
      </w:r>
      <w:r>
        <w:rPr>
          <w:noProof/>
        </w:rPr>
        <w:t>VideoJS</w:t>
      </w:r>
      <w:r>
        <w:rPr>
          <w:noProof/>
        </w:rPr>
        <w:tab/>
      </w:r>
      <w:r>
        <w:rPr>
          <w:noProof/>
        </w:rPr>
        <w:fldChar w:fldCharType="begin"/>
      </w:r>
      <w:r>
        <w:rPr>
          <w:noProof/>
        </w:rPr>
        <w:instrText xml:space="preserve"> PAGEREF _Toc354617433 \h </w:instrText>
      </w:r>
      <w:r>
        <w:rPr>
          <w:noProof/>
        </w:rPr>
      </w:r>
      <w:r>
        <w:rPr>
          <w:noProof/>
        </w:rPr>
        <w:fldChar w:fldCharType="separate"/>
      </w:r>
      <w:r w:rsidR="00292290">
        <w:rPr>
          <w:noProof/>
        </w:rPr>
        <w:t>24</w:t>
      </w:r>
      <w:r>
        <w:rPr>
          <w:noProof/>
        </w:rPr>
        <w:fldChar w:fldCharType="end"/>
      </w:r>
    </w:p>
    <w:p w:rsidR="003E0A81" w:rsidRDefault="003E0A81">
      <w:pPr>
        <w:pStyle w:val="TOC4"/>
        <w:tabs>
          <w:tab w:val="left" w:pos="2160"/>
        </w:tabs>
        <w:rPr>
          <w:rFonts w:asciiTheme="minorHAnsi" w:eastAsiaTheme="minorEastAsia" w:hAnsiTheme="minorHAnsi" w:cstheme="minorBidi"/>
          <w:noProof/>
          <w:sz w:val="22"/>
          <w:szCs w:val="22"/>
        </w:rPr>
      </w:pPr>
      <w:r>
        <w:rPr>
          <w:noProof/>
        </w:rPr>
        <w:t>3.1.8</w:t>
      </w:r>
      <w:r>
        <w:rPr>
          <w:rFonts w:asciiTheme="minorHAnsi" w:eastAsiaTheme="minorEastAsia" w:hAnsiTheme="minorHAnsi" w:cstheme="minorBidi"/>
          <w:noProof/>
          <w:sz w:val="22"/>
          <w:szCs w:val="22"/>
        </w:rPr>
        <w:tab/>
      </w:r>
      <w:r>
        <w:rPr>
          <w:noProof/>
        </w:rPr>
        <w:t>Keyhole Markup Language (KML)</w:t>
      </w:r>
      <w:r>
        <w:rPr>
          <w:noProof/>
        </w:rPr>
        <w:tab/>
      </w:r>
      <w:r>
        <w:rPr>
          <w:noProof/>
        </w:rPr>
        <w:fldChar w:fldCharType="begin"/>
      </w:r>
      <w:r>
        <w:rPr>
          <w:noProof/>
        </w:rPr>
        <w:instrText xml:space="preserve"> PAGEREF _Toc354617434 \h </w:instrText>
      </w:r>
      <w:r>
        <w:rPr>
          <w:noProof/>
        </w:rPr>
      </w:r>
      <w:r>
        <w:rPr>
          <w:noProof/>
        </w:rPr>
        <w:fldChar w:fldCharType="separate"/>
      </w:r>
      <w:r w:rsidR="00292290">
        <w:rPr>
          <w:noProof/>
        </w:rPr>
        <w:t>24</w:t>
      </w:r>
      <w:r>
        <w:rPr>
          <w:noProof/>
        </w:rPr>
        <w:fldChar w:fldCharType="end"/>
      </w:r>
    </w:p>
    <w:p w:rsidR="003E0A81" w:rsidRDefault="003E0A81">
      <w:pPr>
        <w:pStyle w:val="TOC3"/>
        <w:tabs>
          <w:tab w:val="left" w:pos="1080"/>
        </w:tabs>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Architecture</w:t>
      </w:r>
      <w:r>
        <w:rPr>
          <w:noProof/>
        </w:rPr>
        <w:tab/>
      </w:r>
      <w:r>
        <w:rPr>
          <w:noProof/>
        </w:rPr>
        <w:fldChar w:fldCharType="begin"/>
      </w:r>
      <w:r>
        <w:rPr>
          <w:noProof/>
        </w:rPr>
        <w:instrText xml:space="preserve"> PAGEREF _Toc354617435 \h </w:instrText>
      </w:r>
      <w:r>
        <w:rPr>
          <w:noProof/>
        </w:rPr>
      </w:r>
      <w:r>
        <w:rPr>
          <w:noProof/>
        </w:rPr>
        <w:fldChar w:fldCharType="separate"/>
      </w:r>
      <w:r w:rsidR="00292290">
        <w:rPr>
          <w:noProof/>
        </w:rPr>
        <w:t>25</w:t>
      </w:r>
      <w:r>
        <w:rPr>
          <w:noProof/>
        </w:rPr>
        <w:fldChar w:fldCharType="end"/>
      </w:r>
    </w:p>
    <w:p w:rsidR="003E0A81" w:rsidRDefault="003E0A81">
      <w:pPr>
        <w:pStyle w:val="TOC4"/>
        <w:tabs>
          <w:tab w:val="left" w:pos="2160"/>
        </w:tabs>
        <w:rPr>
          <w:rFonts w:asciiTheme="minorHAnsi" w:eastAsiaTheme="minorEastAsia" w:hAnsiTheme="minorHAnsi" w:cstheme="minorBidi"/>
          <w:noProof/>
          <w:sz w:val="22"/>
          <w:szCs w:val="22"/>
        </w:rPr>
      </w:pPr>
      <w:r>
        <w:rPr>
          <w:noProof/>
        </w:rPr>
        <w:t>3.2.1</w:t>
      </w:r>
      <w:r>
        <w:rPr>
          <w:rFonts w:asciiTheme="minorHAnsi" w:eastAsiaTheme="minorEastAsia" w:hAnsiTheme="minorHAnsi" w:cstheme="minorBidi"/>
          <w:noProof/>
          <w:sz w:val="22"/>
          <w:szCs w:val="22"/>
        </w:rPr>
        <w:tab/>
      </w:r>
      <w:r>
        <w:rPr>
          <w:noProof/>
        </w:rPr>
        <w:t>Framework</w:t>
      </w:r>
      <w:r>
        <w:rPr>
          <w:noProof/>
        </w:rPr>
        <w:tab/>
      </w:r>
      <w:r>
        <w:rPr>
          <w:noProof/>
        </w:rPr>
        <w:fldChar w:fldCharType="begin"/>
      </w:r>
      <w:r>
        <w:rPr>
          <w:noProof/>
        </w:rPr>
        <w:instrText xml:space="preserve"> PAGEREF _Toc354617436 \h </w:instrText>
      </w:r>
      <w:r>
        <w:rPr>
          <w:noProof/>
        </w:rPr>
      </w:r>
      <w:r>
        <w:rPr>
          <w:noProof/>
        </w:rPr>
        <w:fldChar w:fldCharType="separate"/>
      </w:r>
      <w:r w:rsidR="00292290">
        <w:rPr>
          <w:noProof/>
        </w:rPr>
        <w:t>26</w:t>
      </w:r>
      <w:r>
        <w:rPr>
          <w:noProof/>
        </w:rPr>
        <w:fldChar w:fldCharType="end"/>
      </w:r>
    </w:p>
    <w:p w:rsidR="003E0A81" w:rsidRDefault="003E0A81">
      <w:pPr>
        <w:pStyle w:val="TOC5"/>
        <w:rPr>
          <w:rFonts w:asciiTheme="minorHAnsi" w:eastAsiaTheme="minorEastAsia" w:hAnsiTheme="minorHAnsi" w:cstheme="minorBidi"/>
          <w:noProof/>
          <w:sz w:val="22"/>
          <w:szCs w:val="22"/>
        </w:rPr>
      </w:pPr>
      <w:r>
        <w:rPr>
          <w:noProof/>
        </w:rPr>
        <w:t>3.2.1.1 Communication</w:t>
      </w:r>
      <w:r>
        <w:rPr>
          <w:noProof/>
        </w:rPr>
        <w:tab/>
      </w:r>
      <w:r>
        <w:rPr>
          <w:noProof/>
        </w:rPr>
        <w:fldChar w:fldCharType="begin"/>
      </w:r>
      <w:r>
        <w:rPr>
          <w:noProof/>
        </w:rPr>
        <w:instrText xml:space="preserve"> PAGEREF _Toc354617437 \h </w:instrText>
      </w:r>
      <w:r>
        <w:rPr>
          <w:noProof/>
        </w:rPr>
      </w:r>
      <w:r>
        <w:rPr>
          <w:noProof/>
        </w:rPr>
        <w:fldChar w:fldCharType="separate"/>
      </w:r>
      <w:r w:rsidR="00292290">
        <w:rPr>
          <w:noProof/>
        </w:rPr>
        <w:t>26</w:t>
      </w:r>
      <w:r>
        <w:rPr>
          <w:noProof/>
        </w:rPr>
        <w:fldChar w:fldCharType="end"/>
      </w:r>
    </w:p>
    <w:p w:rsidR="003E0A81" w:rsidRDefault="003E0A81">
      <w:pPr>
        <w:pStyle w:val="TOC5"/>
        <w:rPr>
          <w:rFonts w:asciiTheme="minorHAnsi" w:eastAsiaTheme="minorEastAsia" w:hAnsiTheme="minorHAnsi" w:cstheme="minorBidi"/>
          <w:noProof/>
          <w:sz w:val="22"/>
          <w:szCs w:val="22"/>
        </w:rPr>
      </w:pPr>
      <w:r>
        <w:rPr>
          <w:noProof/>
        </w:rPr>
        <w:t>3.2.1.2 Security and authentication</w:t>
      </w:r>
      <w:r>
        <w:rPr>
          <w:noProof/>
        </w:rPr>
        <w:tab/>
      </w:r>
      <w:r>
        <w:rPr>
          <w:noProof/>
        </w:rPr>
        <w:fldChar w:fldCharType="begin"/>
      </w:r>
      <w:r>
        <w:rPr>
          <w:noProof/>
        </w:rPr>
        <w:instrText xml:space="preserve"> PAGEREF _Toc354617438 \h </w:instrText>
      </w:r>
      <w:r>
        <w:rPr>
          <w:noProof/>
        </w:rPr>
      </w:r>
      <w:r>
        <w:rPr>
          <w:noProof/>
        </w:rPr>
        <w:fldChar w:fldCharType="separate"/>
      </w:r>
      <w:r w:rsidR="00292290">
        <w:rPr>
          <w:noProof/>
        </w:rPr>
        <w:t>28</w:t>
      </w:r>
      <w:r>
        <w:rPr>
          <w:noProof/>
        </w:rPr>
        <w:fldChar w:fldCharType="end"/>
      </w:r>
    </w:p>
    <w:p w:rsidR="003E0A81" w:rsidRDefault="003E0A81">
      <w:pPr>
        <w:pStyle w:val="TOC5"/>
        <w:rPr>
          <w:rFonts w:asciiTheme="minorHAnsi" w:eastAsiaTheme="minorEastAsia" w:hAnsiTheme="minorHAnsi" w:cstheme="minorBidi"/>
          <w:noProof/>
          <w:sz w:val="22"/>
          <w:szCs w:val="22"/>
        </w:rPr>
      </w:pPr>
      <w:r>
        <w:rPr>
          <w:noProof/>
        </w:rPr>
        <w:t>3.2.1.3 ID Generator</w:t>
      </w:r>
      <w:r>
        <w:rPr>
          <w:noProof/>
        </w:rPr>
        <w:tab/>
      </w:r>
      <w:r>
        <w:rPr>
          <w:noProof/>
        </w:rPr>
        <w:fldChar w:fldCharType="begin"/>
      </w:r>
      <w:r>
        <w:rPr>
          <w:noProof/>
        </w:rPr>
        <w:instrText xml:space="preserve"> PAGEREF _Toc354617439 \h </w:instrText>
      </w:r>
      <w:r>
        <w:rPr>
          <w:noProof/>
        </w:rPr>
      </w:r>
      <w:r>
        <w:rPr>
          <w:noProof/>
        </w:rPr>
        <w:fldChar w:fldCharType="separate"/>
      </w:r>
      <w:r w:rsidR="00292290">
        <w:rPr>
          <w:noProof/>
        </w:rPr>
        <w:t>28</w:t>
      </w:r>
      <w:r>
        <w:rPr>
          <w:noProof/>
        </w:rPr>
        <w:fldChar w:fldCharType="end"/>
      </w:r>
    </w:p>
    <w:p w:rsidR="003E0A81" w:rsidRDefault="003E0A81">
      <w:pPr>
        <w:pStyle w:val="TOC4"/>
        <w:tabs>
          <w:tab w:val="left" w:pos="2160"/>
        </w:tabs>
        <w:rPr>
          <w:rFonts w:asciiTheme="minorHAnsi" w:eastAsiaTheme="minorEastAsia" w:hAnsiTheme="minorHAnsi" w:cstheme="minorBidi"/>
          <w:noProof/>
          <w:sz w:val="22"/>
          <w:szCs w:val="22"/>
        </w:rPr>
      </w:pPr>
      <w:r>
        <w:rPr>
          <w:noProof/>
        </w:rPr>
        <w:t>3.2.2</w:t>
      </w:r>
      <w:r>
        <w:rPr>
          <w:rFonts w:asciiTheme="minorHAnsi" w:eastAsiaTheme="minorEastAsia" w:hAnsiTheme="minorHAnsi" w:cstheme="minorBidi"/>
          <w:noProof/>
          <w:sz w:val="22"/>
          <w:szCs w:val="22"/>
        </w:rPr>
        <w:tab/>
      </w:r>
      <w:r>
        <w:rPr>
          <w:noProof/>
        </w:rPr>
        <w:t>Presentation layer</w:t>
      </w:r>
      <w:r>
        <w:rPr>
          <w:noProof/>
        </w:rPr>
        <w:tab/>
      </w:r>
      <w:r>
        <w:rPr>
          <w:noProof/>
        </w:rPr>
        <w:fldChar w:fldCharType="begin"/>
      </w:r>
      <w:r>
        <w:rPr>
          <w:noProof/>
        </w:rPr>
        <w:instrText xml:space="preserve"> PAGEREF _Toc354617440 \h </w:instrText>
      </w:r>
      <w:r>
        <w:rPr>
          <w:noProof/>
        </w:rPr>
      </w:r>
      <w:r>
        <w:rPr>
          <w:noProof/>
        </w:rPr>
        <w:fldChar w:fldCharType="separate"/>
      </w:r>
      <w:r w:rsidR="00292290">
        <w:rPr>
          <w:noProof/>
        </w:rPr>
        <w:t>28</w:t>
      </w:r>
      <w:r>
        <w:rPr>
          <w:noProof/>
        </w:rPr>
        <w:fldChar w:fldCharType="end"/>
      </w:r>
    </w:p>
    <w:p w:rsidR="003E0A81" w:rsidRDefault="003E0A81">
      <w:pPr>
        <w:pStyle w:val="TOC4"/>
        <w:tabs>
          <w:tab w:val="left" w:pos="2160"/>
        </w:tabs>
        <w:rPr>
          <w:rFonts w:asciiTheme="minorHAnsi" w:eastAsiaTheme="minorEastAsia" w:hAnsiTheme="minorHAnsi" w:cstheme="minorBidi"/>
          <w:noProof/>
          <w:sz w:val="22"/>
          <w:szCs w:val="22"/>
        </w:rPr>
      </w:pPr>
      <w:r>
        <w:rPr>
          <w:noProof/>
        </w:rPr>
        <w:t>3.2.3</w:t>
      </w:r>
      <w:r>
        <w:rPr>
          <w:rFonts w:asciiTheme="minorHAnsi" w:eastAsiaTheme="minorEastAsia" w:hAnsiTheme="minorHAnsi" w:cstheme="minorBidi"/>
          <w:noProof/>
          <w:sz w:val="22"/>
          <w:szCs w:val="22"/>
        </w:rPr>
        <w:tab/>
      </w:r>
      <w:r>
        <w:rPr>
          <w:noProof/>
        </w:rPr>
        <w:t>Application layer</w:t>
      </w:r>
      <w:r>
        <w:rPr>
          <w:noProof/>
        </w:rPr>
        <w:tab/>
      </w:r>
      <w:r>
        <w:rPr>
          <w:noProof/>
        </w:rPr>
        <w:fldChar w:fldCharType="begin"/>
      </w:r>
      <w:r>
        <w:rPr>
          <w:noProof/>
        </w:rPr>
        <w:instrText xml:space="preserve"> PAGEREF _Toc354617441 \h </w:instrText>
      </w:r>
      <w:r>
        <w:rPr>
          <w:noProof/>
        </w:rPr>
      </w:r>
      <w:r>
        <w:rPr>
          <w:noProof/>
        </w:rPr>
        <w:fldChar w:fldCharType="separate"/>
      </w:r>
      <w:r w:rsidR="00292290">
        <w:rPr>
          <w:noProof/>
        </w:rPr>
        <w:t>29</w:t>
      </w:r>
      <w:r>
        <w:rPr>
          <w:noProof/>
        </w:rPr>
        <w:fldChar w:fldCharType="end"/>
      </w:r>
    </w:p>
    <w:p w:rsidR="003E0A81" w:rsidRDefault="003E0A81">
      <w:pPr>
        <w:pStyle w:val="TOC4"/>
        <w:tabs>
          <w:tab w:val="left" w:pos="2160"/>
        </w:tabs>
        <w:rPr>
          <w:rFonts w:asciiTheme="minorHAnsi" w:eastAsiaTheme="minorEastAsia" w:hAnsiTheme="minorHAnsi" w:cstheme="minorBidi"/>
          <w:noProof/>
          <w:sz w:val="22"/>
          <w:szCs w:val="22"/>
        </w:rPr>
      </w:pPr>
      <w:r>
        <w:rPr>
          <w:noProof/>
        </w:rPr>
        <w:t>3.2.4</w:t>
      </w:r>
      <w:r>
        <w:rPr>
          <w:rFonts w:asciiTheme="minorHAnsi" w:eastAsiaTheme="minorEastAsia" w:hAnsiTheme="minorHAnsi" w:cstheme="minorBidi"/>
          <w:noProof/>
          <w:sz w:val="22"/>
          <w:szCs w:val="22"/>
        </w:rPr>
        <w:tab/>
      </w:r>
      <w:r>
        <w:rPr>
          <w:noProof/>
        </w:rPr>
        <w:t>Database</w:t>
      </w:r>
      <w:r>
        <w:rPr>
          <w:noProof/>
        </w:rPr>
        <w:tab/>
      </w:r>
      <w:r>
        <w:rPr>
          <w:noProof/>
        </w:rPr>
        <w:fldChar w:fldCharType="begin"/>
      </w:r>
      <w:r>
        <w:rPr>
          <w:noProof/>
        </w:rPr>
        <w:instrText xml:space="preserve"> PAGEREF _Toc354617442 \h </w:instrText>
      </w:r>
      <w:r>
        <w:rPr>
          <w:noProof/>
        </w:rPr>
      </w:r>
      <w:r>
        <w:rPr>
          <w:noProof/>
        </w:rPr>
        <w:fldChar w:fldCharType="separate"/>
      </w:r>
      <w:r w:rsidR="00292290">
        <w:rPr>
          <w:noProof/>
        </w:rPr>
        <w:t>31</w:t>
      </w:r>
      <w:r>
        <w:rPr>
          <w:noProof/>
        </w:rPr>
        <w:fldChar w:fldCharType="end"/>
      </w:r>
    </w:p>
    <w:p w:rsidR="003E0A81" w:rsidRDefault="003E0A81">
      <w:pPr>
        <w:pStyle w:val="TOC3"/>
        <w:tabs>
          <w:tab w:val="left" w:pos="1080"/>
        </w:tabs>
        <w:rPr>
          <w:rFonts w:asciiTheme="minorHAnsi" w:eastAsiaTheme="minorEastAsia" w:hAnsiTheme="minorHAnsi" w:cstheme="minorBidi"/>
          <w:noProof/>
          <w:sz w:val="22"/>
          <w:szCs w:val="22"/>
        </w:rPr>
      </w:pPr>
      <w:r>
        <w:rPr>
          <w:noProof/>
        </w:rPr>
        <w:t>3.3</w:t>
      </w:r>
      <w:r>
        <w:rPr>
          <w:rFonts w:asciiTheme="minorHAnsi" w:eastAsiaTheme="minorEastAsia" w:hAnsiTheme="minorHAnsi" w:cstheme="minorBidi"/>
          <w:noProof/>
          <w:sz w:val="22"/>
          <w:szCs w:val="22"/>
        </w:rPr>
        <w:tab/>
      </w:r>
      <w:r>
        <w:rPr>
          <w:noProof/>
        </w:rPr>
        <w:t>Class diagrams</w:t>
      </w:r>
      <w:r>
        <w:rPr>
          <w:noProof/>
        </w:rPr>
        <w:tab/>
      </w:r>
      <w:r>
        <w:rPr>
          <w:noProof/>
        </w:rPr>
        <w:fldChar w:fldCharType="begin"/>
      </w:r>
      <w:r>
        <w:rPr>
          <w:noProof/>
        </w:rPr>
        <w:instrText xml:space="preserve"> PAGEREF _Toc354617443 \h </w:instrText>
      </w:r>
      <w:r>
        <w:rPr>
          <w:noProof/>
        </w:rPr>
      </w:r>
      <w:r>
        <w:rPr>
          <w:noProof/>
        </w:rPr>
        <w:fldChar w:fldCharType="separate"/>
      </w:r>
      <w:r w:rsidR="00292290">
        <w:rPr>
          <w:noProof/>
        </w:rPr>
        <w:t>32</w:t>
      </w:r>
      <w:r>
        <w:rPr>
          <w:noProof/>
        </w:rPr>
        <w:fldChar w:fldCharType="end"/>
      </w:r>
    </w:p>
    <w:p w:rsidR="003E0A81" w:rsidRDefault="003E0A81">
      <w:pPr>
        <w:pStyle w:val="TOC2"/>
        <w:rPr>
          <w:rFonts w:asciiTheme="minorHAnsi" w:eastAsiaTheme="minorEastAsia" w:hAnsiTheme="minorHAnsi" w:cstheme="minorBidi"/>
          <w:noProof/>
          <w:sz w:val="22"/>
          <w:szCs w:val="22"/>
        </w:rPr>
      </w:pPr>
      <w:r>
        <w:rPr>
          <w:noProof/>
        </w:rPr>
        <w:t>Chapter 4  Results</w:t>
      </w:r>
      <w:r>
        <w:rPr>
          <w:noProof/>
        </w:rPr>
        <w:tab/>
      </w:r>
      <w:r>
        <w:rPr>
          <w:noProof/>
        </w:rPr>
        <w:fldChar w:fldCharType="begin"/>
      </w:r>
      <w:r>
        <w:rPr>
          <w:noProof/>
        </w:rPr>
        <w:instrText xml:space="preserve"> PAGEREF _Toc354617444 \h </w:instrText>
      </w:r>
      <w:r>
        <w:rPr>
          <w:noProof/>
        </w:rPr>
      </w:r>
      <w:r>
        <w:rPr>
          <w:noProof/>
        </w:rPr>
        <w:fldChar w:fldCharType="separate"/>
      </w:r>
      <w:r w:rsidR="00292290">
        <w:rPr>
          <w:noProof/>
        </w:rPr>
        <w:t>35</w:t>
      </w:r>
      <w:r>
        <w:rPr>
          <w:noProof/>
        </w:rPr>
        <w:fldChar w:fldCharType="end"/>
      </w:r>
    </w:p>
    <w:p w:rsidR="003E0A81" w:rsidRPr="0077788B" w:rsidRDefault="003E0A81">
      <w:pPr>
        <w:pStyle w:val="TOC3"/>
        <w:tabs>
          <w:tab w:val="left" w:pos="1080"/>
        </w:tabs>
        <w:rPr>
          <w:rFonts w:asciiTheme="minorHAnsi" w:eastAsiaTheme="minorEastAsia" w:hAnsiTheme="minorHAnsi" w:cstheme="minorBidi"/>
          <w:noProof/>
          <w:sz w:val="22"/>
          <w:szCs w:val="22"/>
          <w:lang w:val="it-IT"/>
        </w:rPr>
      </w:pPr>
      <w:r w:rsidRPr="0077788B">
        <w:rPr>
          <w:noProof/>
          <w:lang w:val="it-IT"/>
        </w:rPr>
        <w:t>4.1</w:t>
      </w:r>
      <w:r w:rsidRPr="0077788B">
        <w:rPr>
          <w:rFonts w:asciiTheme="minorHAnsi" w:eastAsiaTheme="minorEastAsia" w:hAnsiTheme="minorHAnsi" w:cstheme="minorBidi"/>
          <w:noProof/>
          <w:sz w:val="22"/>
          <w:szCs w:val="22"/>
          <w:lang w:val="it-IT"/>
        </w:rPr>
        <w:tab/>
      </w:r>
      <w:r w:rsidRPr="0077788B">
        <w:rPr>
          <w:noProof/>
          <w:lang w:val="it-IT"/>
        </w:rPr>
        <w:t>GPS data accuracy</w:t>
      </w:r>
      <w:r w:rsidRPr="0077788B">
        <w:rPr>
          <w:noProof/>
          <w:lang w:val="it-IT"/>
        </w:rPr>
        <w:tab/>
      </w:r>
      <w:r>
        <w:rPr>
          <w:noProof/>
        </w:rPr>
        <w:fldChar w:fldCharType="begin"/>
      </w:r>
      <w:r w:rsidRPr="0077788B">
        <w:rPr>
          <w:noProof/>
          <w:lang w:val="it-IT"/>
        </w:rPr>
        <w:instrText xml:space="preserve"> PAGEREF _Toc354617445 \h </w:instrText>
      </w:r>
      <w:r>
        <w:rPr>
          <w:noProof/>
        </w:rPr>
      </w:r>
      <w:r>
        <w:rPr>
          <w:noProof/>
        </w:rPr>
        <w:fldChar w:fldCharType="separate"/>
      </w:r>
      <w:r w:rsidR="00292290" w:rsidRPr="0077788B">
        <w:rPr>
          <w:noProof/>
          <w:lang w:val="it-IT"/>
        </w:rPr>
        <w:t>35</w:t>
      </w:r>
      <w:r>
        <w:rPr>
          <w:noProof/>
        </w:rPr>
        <w:fldChar w:fldCharType="end"/>
      </w:r>
    </w:p>
    <w:p w:rsidR="003E0A81" w:rsidRPr="0077788B" w:rsidRDefault="003E0A81">
      <w:pPr>
        <w:pStyle w:val="TOC3"/>
        <w:tabs>
          <w:tab w:val="left" w:pos="1080"/>
        </w:tabs>
        <w:rPr>
          <w:rFonts w:asciiTheme="minorHAnsi" w:eastAsiaTheme="minorEastAsia" w:hAnsiTheme="minorHAnsi" w:cstheme="minorBidi"/>
          <w:noProof/>
          <w:sz w:val="22"/>
          <w:szCs w:val="22"/>
          <w:lang w:val="it-IT"/>
        </w:rPr>
      </w:pPr>
      <w:r w:rsidRPr="0077788B">
        <w:rPr>
          <w:noProof/>
          <w:lang w:val="it-IT"/>
        </w:rPr>
        <w:t>4.2</w:t>
      </w:r>
      <w:r w:rsidRPr="0077788B">
        <w:rPr>
          <w:rFonts w:asciiTheme="minorHAnsi" w:eastAsiaTheme="minorEastAsia" w:hAnsiTheme="minorHAnsi" w:cstheme="minorBidi"/>
          <w:noProof/>
          <w:sz w:val="22"/>
          <w:szCs w:val="22"/>
          <w:lang w:val="it-IT"/>
        </w:rPr>
        <w:tab/>
      </w:r>
      <w:r w:rsidRPr="0077788B">
        <w:rPr>
          <w:noProof/>
          <w:lang w:val="it-IT"/>
        </w:rPr>
        <w:t>Media upload</w:t>
      </w:r>
      <w:r w:rsidRPr="0077788B">
        <w:rPr>
          <w:noProof/>
          <w:lang w:val="it-IT"/>
        </w:rPr>
        <w:tab/>
      </w:r>
      <w:r>
        <w:rPr>
          <w:noProof/>
        </w:rPr>
        <w:fldChar w:fldCharType="begin"/>
      </w:r>
      <w:r w:rsidRPr="0077788B">
        <w:rPr>
          <w:noProof/>
          <w:lang w:val="it-IT"/>
        </w:rPr>
        <w:instrText xml:space="preserve"> PAGEREF _Toc354617446 \h </w:instrText>
      </w:r>
      <w:r>
        <w:rPr>
          <w:noProof/>
        </w:rPr>
      </w:r>
      <w:r>
        <w:rPr>
          <w:noProof/>
        </w:rPr>
        <w:fldChar w:fldCharType="separate"/>
      </w:r>
      <w:r w:rsidR="00292290" w:rsidRPr="0077788B">
        <w:rPr>
          <w:noProof/>
          <w:lang w:val="it-IT"/>
        </w:rPr>
        <w:t>36</w:t>
      </w:r>
      <w:r>
        <w:rPr>
          <w:noProof/>
        </w:rPr>
        <w:fldChar w:fldCharType="end"/>
      </w:r>
    </w:p>
    <w:p w:rsidR="003E0A81" w:rsidRDefault="003E0A81">
      <w:pPr>
        <w:pStyle w:val="TOC3"/>
        <w:tabs>
          <w:tab w:val="left" w:pos="1080"/>
        </w:tabs>
        <w:rPr>
          <w:rFonts w:asciiTheme="minorHAnsi" w:eastAsiaTheme="minorEastAsia" w:hAnsiTheme="minorHAnsi" w:cstheme="minorBidi"/>
          <w:noProof/>
          <w:sz w:val="22"/>
          <w:szCs w:val="22"/>
        </w:rPr>
      </w:pPr>
      <w:r>
        <w:rPr>
          <w:noProof/>
        </w:rPr>
        <w:t>4.3</w:t>
      </w:r>
      <w:r>
        <w:rPr>
          <w:rFonts w:asciiTheme="minorHAnsi" w:eastAsiaTheme="minorEastAsia" w:hAnsiTheme="minorHAnsi" w:cstheme="minorBidi"/>
          <w:noProof/>
          <w:sz w:val="22"/>
          <w:szCs w:val="22"/>
        </w:rPr>
        <w:tab/>
      </w:r>
      <w:r>
        <w:rPr>
          <w:noProof/>
        </w:rPr>
        <w:t>Facebook interaction and web app presentation</w:t>
      </w:r>
      <w:r>
        <w:rPr>
          <w:noProof/>
        </w:rPr>
        <w:tab/>
      </w:r>
      <w:r>
        <w:rPr>
          <w:noProof/>
        </w:rPr>
        <w:fldChar w:fldCharType="begin"/>
      </w:r>
      <w:r>
        <w:rPr>
          <w:noProof/>
        </w:rPr>
        <w:instrText xml:space="preserve"> PAGEREF _Toc354617447 \h </w:instrText>
      </w:r>
      <w:r>
        <w:rPr>
          <w:noProof/>
        </w:rPr>
      </w:r>
      <w:r>
        <w:rPr>
          <w:noProof/>
        </w:rPr>
        <w:fldChar w:fldCharType="separate"/>
      </w:r>
      <w:r w:rsidR="00292290">
        <w:rPr>
          <w:noProof/>
        </w:rPr>
        <w:t>37</w:t>
      </w:r>
      <w:r>
        <w:rPr>
          <w:noProof/>
        </w:rPr>
        <w:fldChar w:fldCharType="end"/>
      </w:r>
    </w:p>
    <w:p w:rsidR="003E0A81" w:rsidRDefault="003E0A81">
      <w:pPr>
        <w:pStyle w:val="TOC3"/>
        <w:tabs>
          <w:tab w:val="left" w:pos="1080"/>
        </w:tabs>
        <w:rPr>
          <w:rFonts w:asciiTheme="minorHAnsi" w:eastAsiaTheme="minorEastAsia" w:hAnsiTheme="minorHAnsi" w:cstheme="minorBidi"/>
          <w:noProof/>
          <w:sz w:val="22"/>
          <w:szCs w:val="22"/>
        </w:rPr>
      </w:pPr>
      <w:r>
        <w:rPr>
          <w:noProof/>
        </w:rPr>
        <w:t>4.4</w:t>
      </w:r>
      <w:r>
        <w:rPr>
          <w:rFonts w:asciiTheme="minorHAnsi" w:eastAsiaTheme="minorEastAsia" w:hAnsiTheme="minorHAnsi" w:cstheme="minorBidi"/>
          <w:noProof/>
          <w:sz w:val="22"/>
          <w:szCs w:val="22"/>
        </w:rPr>
        <w:tab/>
      </w:r>
      <w:r>
        <w:rPr>
          <w:noProof/>
        </w:rPr>
        <w:t>Costs and level of effort</w:t>
      </w:r>
      <w:r>
        <w:rPr>
          <w:noProof/>
        </w:rPr>
        <w:tab/>
      </w:r>
      <w:r>
        <w:rPr>
          <w:noProof/>
        </w:rPr>
        <w:fldChar w:fldCharType="begin"/>
      </w:r>
      <w:r>
        <w:rPr>
          <w:noProof/>
        </w:rPr>
        <w:instrText xml:space="preserve"> PAGEREF _Toc354617448 \h </w:instrText>
      </w:r>
      <w:r>
        <w:rPr>
          <w:noProof/>
        </w:rPr>
      </w:r>
      <w:r>
        <w:rPr>
          <w:noProof/>
        </w:rPr>
        <w:fldChar w:fldCharType="separate"/>
      </w:r>
      <w:r w:rsidR="00292290">
        <w:rPr>
          <w:noProof/>
        </w:rPr>
        <w:t>40</w:t>
      </w:r>
      <w:r>
        <w:rPr>
          <w:noProof/>
        </w:rPr>
        <w:fldChar w:fldCharType="end"/>
      </w:r>
    </w:p>
    <w:p w:rsidR="003E0A81" w:rsidRDefault="003E0A81">
      <w:pPr>
        <w:pStyle w:val="TOC3"/>
        <w:tabs>
          <w:tab w:val="left" w:pos="1080"/>
        </w:tabs>
        <w:rPr>
          <w:rFonts w:asciiTheme="minorHAnsi" w:eastAsiaTheme="minorEastAsia" w:hAnsiTheme="minorHAnsi" w:cstheme="minorBidi"/>
          <w:noProof/>
          <w:sz w:val="22"/>
          <w:szCs w:val="22"/>
        </w:rPr>
      </w:pPr>
      <w:r>
        <w:rPr>
          <w:noProof/>
        </w:rPr>
        <w:t>4.4</w:t>
      </w:r>
      <w:r>
        <w:rPr>
          <w:rFonts w:asciiTheme="minorHAnsi" w:eastAsiaTheme="minorEastAsia" w:hAnsiTheme="minorHAnsi" w:cstheme="minorBidi"/>
          <w:noProof/>
          <w:sz w:val="22"/>
          <w:szCs w:val="22"/>
        </w:rPr>
        <w:tab/>
      </w:r>
      <w:r>
        <w:rPr>
          <w:noProof/>
        </w:rPr>
        <w:t>Lessons learned</w:t>
      </w:r>
      <w:r>
        <w:rPr>
          <w:noProof/>
        </w:rPr>
        <w:tab/>
      </w:r>
      <w:r>
        <w:rPr>
          <w:noProof/>
        </w:rPr>
        <w:fldChar w:fldCharType="begin"/>
      </w:r>
      <w:r>
        <w:rPr>
          <w:noProof/>
        </w:rPr>
        <w:instrText xml:space="preserve"> PAGEREF _Toc354617449 \h </w:instrText>
      </w:r>
      <w:r>
        <w:rPr>
          <w:noProof/>
        </w:rPr>
      </w:r>
      <w:r>
        <w:rPr>
          <w:noProof/>
        </w:rPr>
        <w:fldChar w:fldCharType="separate"/>
      </w:r>
      <w:r w:rsidR="00292290">
        <w:rPr>
          <w:noProof/>
        </w:rPr>
        <w:t>42</w:t>
      </w:r>
      <w:r>
        <w:rPr>
          <w:noProof/>
        </w:rPr>
        <w:fldChar w:fldCharType="end"/>
      </w:r>
    </w:p>
    <w:p w:rsidR="003E0A81" w:rsidRDefault="003E0A81">
      <w:pPr>
        <w:pStyle w:val="TOC2"/>
        <w:rPr>
          <w:rFonts w:asciiTheme="minorHAnsi" w:eastAsiaTheme="minorEastAsia" w:hAnsiTheme="minorHAnsi" w:cstheme="minorBidi"/>
          <w:noProof/>
          <w:sz w:val="22"/>
          <w:szCs w:val="22"/>
        </w:rPr>
      </w:pPr>
      <w:r>
        <w:rPr>
          <w:noProof/>
        </w:rPr>
        <w:t>Chapter 5  Conclusion</w:t>
      </w:r>
      <w:r>
        <w:rPr>
          <w:noProof/>
        </w:rPr>
        <w:tab/>
      </w:r>
      <w:r>
        <w:rPr>
          <w:noProof/>
        </w:rPr>
        <w:fldChar w:fldCharType="begin"/>
      </w:r>
      <w:r>
        <w:rPr>
          <w:noProof/>
        </w:rPr>
        <w:instrText xml:space="preserve"> PAGEREF _Toc354617450 \h </w:instrText>
      </w:r>
      <w:r>
        <w:rPr>
          <w:noProof/>
        </w:rPr>
      </w:r>
      <w:r>
        <w:rPr>
          <w:noProof/>
        </w:rPr>
        <w:fldChar w:fldCharType="separate"/>
      </w:r>
      <w:r w:rsidR="00292290">
        <w:rPr>
          <w:noProof/>
        </w:rPr>
        <w:t>44</w:t>
      </w:r>
      <w:r>
        <w:rPr>
          <w:noProof/>
        </w:rPr>
        <w:fldChar w:fldCharType="end"/>
      </w:r>
    </w:p>
    <w:p w:rsidR="003E0A81" w:rsidRDefault="003E0A81">
      <w:pPr>
        <w:pStyle w:val="TOC3"/>
        <w:tabs>
          <w:tab w:val="left" w:pos="1080"/>
        </w:tabs>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Summary</w:t>
      </w:r>
      <w:r>
        <w:rPr>
          <w:noProof/>
        </w:rPr>
        <w:tab/>
      </w:r>
      <w:r>
        <w:rPr>
          <w:noProof/>
        </w:rPr>
        <w:fldChar w:fldCharType="begin"/>
      </w:r>
      <w:r>
        <w:rPr>
          <w:noProof/>
        </w:rPr>
        <w:instrText xml:space="preserve"> PAGEREF _Toc354617451 \h </w:instrText>
      </w:r>
      <w:r>
        <w:rPr>
          <w:noProof/>
        </w:rPr>
      </w:r>
      <w:r>
        <w:rPr>
          <w:noProof/>
        </w:rPr>
        <w:fldChar w:fldCharType="separate"/>
      </w:r>
      <w:r w:rsidR="00292290">
        <w:rPr>
          <w:noProof/>
        </w:rPr>
        <w:t>44</w:t>
      </w:r>
      <w:r>
        <w:rPr>
          <w:noProof/>
        </w:rPr>
        <w:fldChar w:fldCharType="end"/>
      </w:r>
    </w:p>
    <w:p w:rsidR="003E0A81" w:rsidRDefault="003E0A81">
      <w:pPr>
        <w:pStyle w:val="TOC3"/>
        <w:tabs>
          <w:tab w:val="left" w:pos="1080"/>
        </w:tabs>
        <w:rPr>
          <w:rFonts w:asciiTheme="minorHAnsi" w:eastAsiaTheme="minorEastAsia" w:hAnsiTheme="minorHAnsi" w:cstheme="minorBidi"/>
          <w:noProof/>
          <w:sz w:val="22"/>
          <w:szCs w:val="22"/>
        </w:rPr>
      </w:pPr>
      <w:r>
        <w:rPr>
          <w:noProof/>
        </w:rPr>
        <w:t>5.2</w:t>
      </w:r>
      <w:r>
        <w:rPr>
          <w:rFonts w:asciiTheme="minorHAnsi" w:eastAsiaTheme="minorEastAsia" w:hAnsiTheme="minorHAnsi" w:cstheme="minorBidi"/>
          <w:noProof/>
          <w:sz w:val="22"/>
          <w:szCs w:val="22"/>
        </w:rPr>
        <w:tab/>
      </w:r>
      <w:r>
        <w:rPr>
          <w:noProof/>
        </w:rPr>
        <w:t>Related work</w:t>
      </w:r>
      <w:r>
        <w:rPr>
          <w:noProof/>
        </w:rPr>
        <w:tab/>
      </w:r>
      <w:r>
        <w:rPr>
          <w:noProof/>
        </w:rPr>
        <w:fldChar w:fldCharType="begin"/>
      </w:r>
      <w:r>
        <w:rPr>
          <w:noProof/>
        </w:rPr>
        <w:instrText xml:space="preserve"> PAGEREF _Toc354617452 \h </w:instrText>
      </w:r>
      <w:r>
        <w:rPr>
          <w:noProof/>
        </w:rPr>
      </w:r>
      <w:r>
        <w:rPr>
          <w:noProof/>
        </w:rPr>
        <w:fldChar w:fldCharType="separate"/>
      </w:r>
      <w:r w:rsidR="00292290">
        <w:rPr>
          <w:noProof/>
        </w:rPr>
        <w:t>45</w:t>
      </w:r>
      <w:r>
        <w:rPr>
          <w:noProof/>
        </w:rPr>
        <w:fldChar w:fldCharType="end"/>
      </w:r>
    </w:p>
    <w:p w:rsidR="003E0A81" w:rsidRDefault="003E0A81">
      <w:pPr>
        <w:pStyle w:val="TOC4"/>
        <w:tabs>
          <w:tab w:val="left" w:pos="2160"/>
        </w:tabs>
        <w:rPr>
          <w:rFonts w:asciiTheme="minorHAnsi" w:eastAsiaTheme="minorEastAsia" w:hAnsiTheme="minorHAnsi" w:cstheme="minorBidi"/>
          <w:noProof/>
          <w:sz w:val="22"/>
          <w:szCs w:val="22"/>
        </w:rPr>
      </w:pPr>
      <w:r>
        <w:rPr>
          <w:noProof/>
        </w:rPr>
        <w:t>5.2.1</w:t>
      </w:r>
      <w:r>
        <w:rPr>
          <w:rFonts w:asciiTheme="minorHAnsi" w:eastAsiaTheme="minorEastAsia" w:hAnsiTheme="minorHAnsi" w:cstheme="minorBidi"/>
          <w:noProof/>
          <w:sz w:val="22"/>
          <w:szCs w:val="22"/>
        </w:rPr>
        <w:tab/>
      </w:r>
      <w:r>
        <w:rPr>
          <w:noProof/>
        </w:rPr>
        <w:t>EverNote</w:t>
      </w:r>
      <w:r>
        <w:rPr>
          <w:noProof/>
        </w:rPr>
        <w:tab/>
      </w:r>
      <w:r>
        <w:rPr>
          <w:noProof/>
        </w:rPr>
        <w:fldChar w:fldCharType="begin"/>
      </w:r>
      <w:r>
        <w:rPr>
          <w:noProof/>
        </w:rPr>
        <w:instrText xml:space="preserve"> PAGEREF _Toc354617453 \h </w:instrText>
      </w:r>
      <w:r>
        <w:rPr>
          <w:noProof/>
        </w:rPr>
      </w:r>
      <w:r>
        <w:rPr>
          <w:noProof/>
        </w:rPr>
        <w:fldChar w:fldCharType="separate"/>
      </w:r>
      <w:r w:rsidR="00292290">
        <w:rPr>
          <w:noProof/>
        </w:rPr>
        <w:t>45</w:t>
      </w:r>
      <w:r>
        <w:rPr>
          <w:noProof/>
        </w:rPr>
        <w:fldChar w:fldCharType="end"/>
      </w:r>
    </w:p>
    <w:p w:rsidR="003E0A81" w:rsidRDefault="003E0A81">
      <w:pPr>
        <w:pStyle w:val="TOC4"/>
        <w:tabs>
          <w:tab w:val="left" w:pos="2160"/>
        </w:tabs>
        <w:rPr>
          <w:rFonts w:asciiTheme="minorHAnsi" w:eastAsiaTheme="minorEastAsia" w:hAnsiTheme="minorHAnsi" w:cstheme="minorBidi"/>
          <w:noProof/>
          <w:sz w:val="22"/>
          <w:szCs w:val="22"/>
        </w:rPr>
      </w:pPr>
      <w:r>
        <w:rPr>
          <w:noProof/>
        </w:rPr>
        <w:t>5.2.2</w:t>
      </w:r>
      <w:r>
        <w:rPr>
          <w:rFonts w:asciiTheme="minorHAnsi" w:eastAsiaTheme="minorEastAsia" w:hAnsiTheme="minorHAnsi" w:cstheme="minorBidi"/>
          <w:noProof/>
          <w:sz w:val="22"/>
          <w:szCs w:val="22"/>
        </w:rPr>
        <w:tab/>
      </w:r>
      <w:r>
        <w:rPr>
          <w:noProof/>
        </w:rPr>
        <w:t>Video journal devices and apps</w:t>
      </w:r>
      <w:r>
        <w:rPr>
          <w:noProof/>
        </w:rPr>
        <w:tab/>
      </w:r>
      <w:r>
        <w:rPr>
          <w:noProof/>
        </w:rPr>
        <w:fldChar w:fldCharType="begin"/>
      </w:r>
      <w:r>
        <w:rPr>
          <w:noProof/>
        </w:rPr>
        <w:instrText xml:space="preserve"> PAGEREF _Toc354617454 \h </w:instrText>
      </w:r>
      <w:r>
        <w:rPr>
          <w:noProof/>
        </w:rPr>
      </w:r>
      <w:r>
        <w:rPr>
          <w:noProof/>
        </w:rPr>
        <w:fldChar w:fldCharType="separate"/>
      </w:r>
      <w:r w:rsidR="00292290">
        <w:rPr>
          <w:noProof/>
        </w:rPr>
        <w:t>45</w:t>
      </w:r>
      <w:r>
        <w:rPr>
          <w:noProof/>
        </w:rPr>
        <w:fldChar w:fldCharType="end"/>
      </w:r>
    </w:p>
    <w:p w:rsidR="003E0A81" w:rsidRDefault="003E0A81">
      <w:pPr>
        <w:pStyle w:val="TOC4"/>
        <w:tabs>
          <w:tab w:val="left" w:pos="2160"/>
        </w:tabs>
        <w:rPr>
          <w:rFonts w:asciiTheme="minorHAnsi" w:eastAsiaTheme="minorEastAsia" w:hAnsiTheme="minorHAnsi" w:cstheme="minorBidi"/>
          <w:noProof/>
          <w:sz w:val="22"/>
          <w:szCs w:val="22"/>
        </w:rPr>
      </w:pPr>
      <w:r>
        <w:rPr>
          <w:noProof/>
        </w:rPr>
        <w:t>5.2.3</w:t>
      </w:r>
      <w:r>
        <w:rPr>
          <w:rFonts w:asciiTheme="minorHAnsi" w:eastAsiaTheme="minorEastAsia" w:hAnsiTheme="minorHAnsi" w:cstheme="minorBidi"/>
          <w:noProof/>
          <w:sz w:val="22"/>
          <w:szCs w:val="22"/>
        </w:rPr>
        <w:tab/>
      </w:r>
      <w:r>
        <w:rPr>
          <w:noProof/>
        </w:rPr>
        <w:t>RunKeeper</w:t>
      </w:r>
      <w:r>
        <w:rPr>
          <w:noProof/>
        </w:rPr>
        <w:tab/>
      </w:r>
      <w:r>
        <w:rPr>
          <w:noProof/>
        </w:rPr>
        <w:fldChar w:fldCharType="begin"/>
      </w:r>
      <w:r>
        <w:rPr>
          <w:noProof/>
        </w:rPr>
        <w:instrText xml:space="preserve"> PAGEREF _Toc354617455 \h </w:instrText>
      </w:r>
      <w:r>
        <w:rPr>
          <w:noProof/>
        </w:rPr>
      </w:r>
      <w:r>
        <w:rPr>
          <w:noProof/>
        </w:rPr>
        <w:fldChar w:fldCharType="separate"/>
      </w:r>
      <w:r w:rsidR="00292290">
        <w:rPr>
          <w:noProof/>
        </w:rPr>
        <w:t>45</w:t>
      </w:r>
      <w:r>
        <w:rPr>
          <w:noProof/>
        </w:rPr>
        <w:fldChar w:fldCharType="end"/>
      </w:r>
    </w:p>
    <w:p w:rsidR="003E0A81" w:rsidRDefault="003E0A81">
      <w:pPr>
        <w:pStyle w:val="TOC3"/>
        <w:tabs>
          <w:tab w:val="left" w:pos="1080"/>
        </w:tabs>
        <w:rPr>
          <w:rFonts w:asciiTheme="minorHAnsi" w:eastAsiaTheme="minorEastAsia" w:hAnsiTheme="minorHAnsi" w:cstheme="minorBidi"/>
          <w:noProof/>
          <w:sz w:val="22"/>
          <w:szCs w:val="22"/>
        </w:rPr>
      </w:pPr>
      <w:r>
        <w:rPr>
          <w:noProof/>
        </w:rPr>
        <w:t>5.3</w:t>
      </w:r>
      <w:r>
        <w:rPr>
          <w:rFonts w:asciiTheme="minorHAnsi" w:eastAsiaTheme="minorEastAsia" w:hAnsiTheme="minorHAnsi" w:cstheme="minorBidi"/>
          <w:noProof/>
          <w:sz w:val="22"/>
          <w:szCs w:val="22"/>
        </w:rPr>
        <w:tab/>
      </w:r>
      <w:r>
        <w:rPr>
          <w:noProof/>
        </w:rPr>
        <w:t>Future work</w:t>
      </w:r>
      <w:r>
        <w:rPr>
          <w:noProof/>
        </w:rPr>
        <w:tab/>
      </w:r>
      <w:r>
        <w:rPr>
          <w:noProof/>
        </w:rPr>
        <w:fldChar w:fldCharType="begin"/>
      </w:r>
      <w:r>
        <w:rPr>
          <w:noProof/>
        </w:rPr>
        <w:instrText xml:space="preserve"> PAGEREF _Toc354617456 \h </w:instrText>
      </w:r>
      <w:r>
        <w:rPr>
          <w:noProof/>
        </w:rPr>
      </w:r>
      <w:r>
        <w:rPr>
          <w:noProof/>
        </w:rPr>
        <w:fldChar w:fldCharType="separate"/>
      </w:r>
      <w:r w:rsidR="00292290">
        <w:rPr>
          <w:noProof/>
        </w:rPr>
        <w:t>46</w:t>
      </w:r>
      <w:r>
        <w:rPr>
          <w:noProof/>
        </w:rPr>
        <w:fldChar w:fldCharType="end"/>
      </w:r>
    </w:p>
    <w:p w:rsidR="003E0A81" w:rsidRDefault="003E0A81">
      <w:pPr>
        <w:pStyle w:val="TOC4"/>
        <w:tabs>
          <w:tab w:val="left" w:pos="2160"/>
        </w:tabs>
        <w:rPr>
          <w:rFonts w:asciiTheme="minorHAnsi" w:eastAsiaTheme="minorEastAsia" w:hAnsiTheme="minorHAnsi" w:cstheme="minorBidi"/>
          <w:noProof/>
          <w:sz w:val="22"/>
          <w:szCs w:val="22"/>
        </w:rPr>
      </w:pPr>
      <w:r>
        <w:rPr>
          <w:noProof/>
        </w:rPr>
        <w:t>5.3.1</w:t>
      </w:r>
      <w:r>
        <w:rPr>
          <w:rFonts w:asciiTheme="minorHAnsi" w:eastAsiaTheme="minorEastAsia" w:hAnsiTheme="minorHAnsi" w:cstheme="minorBidi"/>
          <w:noProof/>
          <w:sz w:val="22"/>
          <w:szCs w:val="22"/>
        </w:rPr>
        <w:tab/>
      </w:r>
      <w:r>
        <w:rPr>
          <w:noProof/>
        </w:rPr>
        <w:t>Migration to HTML5</w:t>
      </w:r>
      <w:r>
        <w:rPr>
          <w:noProof/>
        </w:rPr>
        <w:tab/>
      </w:r>
      <w:r>
        <w:rPr>
          <w:noProof/>
        </w:rPr>
        <w:fldChar w:fldCharType="begin"/>
      </w:r>
      <w:r>
        <w:rPr>
          <w:noProof/>
        </w:rPr>
        <w:instrText xml:space="preserve"> PAGEREF _Toc354617457 \h </w:instrText>
      </w:r>
      <w:r>
        <w:rPr>
          <w:noProof/>
        </w:rPr>
      </w:r>
      <w:r>
        <w:rPr>
          <w:noProof/>
        </w:rPr>
        <w:fldChar w:fldCharType="separate"/>
      </w:r>
      <w:r w:rsidR="00292290">
        <w:rPr>
          <w:noProof/>
        </w:rPr>
        <w:t>46</w:t>
      </w:r>
      <w:r>
        <w:rPr>
          <w:noProof/>
        </w:rPr>
        <w:fldChar w:fldCharType="end"/>
      </w:r>
    </w:p>
    <w:p w:rsidR="003E0A81" w:rsidRDefault="003E0A81">
      <w:pPr>
        <w:pStyle w:val="TOC4"/>
        <w:tabs>
          <w:tab w:val="left" w:pos="2160"/>
        </w:tabs>
        <w:rPr>
          <w:rFonts w:asciiTheme="minorHAnsi" w:eastAsiaTheme="minorEastAsia" w:hAnsiTheme="minorHAnsi" w:cstheme="minorBidi"/>
          <w:noProof/>
          <w:sz w:val="22"/>
          <w:szCs w:val="22"/>
        </w:rPr>
      </w:pPr>
      <w:r>
        <w:rPr>
          <w:noProof/>
        </w:rPr>
        <w:t>5.3.2</w:t>
      </w:r>
      <w:r>
        <w:rPr>
          <w:rFonts w:asciiTheme="minorHAnsi" w:eastAsiaTheme="minorEastAsia" w:hAnsiTheme="minorHAnsi" w:cstheme="minorBidi"/>
          <w:noProof/>
          <w:sz w:val="22"/>
          <w:szCs w:val="22"/>
        </w:rPr>
        <w:tab/>
      </w:r>
      <w:r>
        <w:rPr>
          <w:noProof/>
        </w:rPr>
        <w:t>Integration with other social network</w:t>
      </w:r>
      <w:r>
        <w:rPr>
          <w:noProof/>
        </w:rPr>
        <w:tab/>
      </w:r>
      <w:r>
        <w:rPr>
          <w:noProof/>
        </w:rPr>
        <w:fldChar w:fldCharType="begin"/>
      </w:r>
      <w:r>
        <w:rPr>
          <w:noProof/>
        </w:rPr>
        <w:instrText xml:space="preserve"> PAGEREF _Toc354617458 \h </w:instrText>
      </w:r>
      <w:r>
        <w:rPr>
          <w:noProof/>
        </w:rPr>
      </w:r>
      <w:r>
        <w:rPr>
          <w:noProof/>
        </w:rPr>
        <w:fldChar w:fldCharType="separate"/>
      </w:r>
      <w:r w:rsidR="00292290">
        <w:rPr>
          <w:noProof/>
        </w:rPr>
        <w:t>46</w:t>
      </w:r>
      <w:r>
        <w:rPr>
          <w:noProof/>
        </w:rPr>
        <w:fldChar w:fldCharType="end"/>
      </w:r>
    </w:p>
    <w:p w:rsidR="003E0A81" w:rsidRDefault="003E0A81">
      <w:pPr>
        <w:pStyle w:val="TOC4"/>
        <w:tabs>
          <w:tab w:val="left" w:pos="2160"/>
        </w:tabs>
        <w:rPr>
          <w:rFonts w:asciiTheme="minorHAnsi" w:eastAsiaTheme="minorEastAsia" w:hAnsiTheme="minorHAnsi" w:cstheme="minorBidi"/>
          <w:noProof/>
          <w:sz w:val="22"/>
          <w:szCs w:val="22"/>
        </w:rPr>
      </w:pPr>
      <w:r>
        <w:rPr>
          <w:noProof/>
        </w:rPr>
        <w:t>5.3.3</w:t>
      </w:r>
      <w:r>
        <w:rPr>
          <w:rFonts w:asciiTheme="minorHAnsi" w:eastAsiaTheme="minorEastAsia" w:hAnsiTheme="minorHAnsi" w:cstheme="minorBidi"/>
          <w:noProof/>
          <w:sz w:val="22"/>
          <w:szCs w:val="22"/>
        </w:rPr>
        <w:tab/>
      </w:r>
      <w:r>
        <w:rPr>
          <w:noProof/>
        </w:rPr>
        <w:t>Customize media recorder</w:t>
      </w:r>
      <w:r>
        <w:rPr>
          <w:noProof/>
        </w:rPr>
        <w:tab/>
      </w:r>
      <w:r>
        <w:rPr>
          <w:noProof/>
        </w:rPr>
        <w:fldChar w:fldCharType="begin"/>
      </w:r>
      <w:r>
        <w:rPr>
          <w:noProof/>
        </w:rPr>
        <w:instrText xml:space="preserve"> PAGEREF _Toc354617459 \h </w:instrText>
      </w:r>
      <w:r>
        <w:rPr>
          <w:noProof/>
        </w:rPr>
      </w:r>
      <w:r>
        <w:rPr>
          <w:noProof/>
        </w:rPr>
        <w:fldChar w:fldCharType="separate"/>
      </w:r>
      <w:r w:rsidR="00292290">
        <w:rPr>
          <w:noProof/>
        </w:rPr>
        <w:t>46</w:t>
      </w:r>
      <w:r>
        <w:rPr>
          <w:noProof/>
        </w:rPr>
        <w:fldChar w:fldCharType="end"/>
      </w:r>
    </w:p>
    <w:p w:rsidR="003E0A81" w:rsidRDefault="003E0A81">
      <w:pPr>
        <w:pStyle w:val="TOC4"/>
        <w:tabs>
          <w:tab w:val="left" w:pos="2160"/>
        </w:tabs>
        <w:rPr>
          <w:rFonts w:asciiTheme="minorHAnsi" w:eastAsiaTheme="minorEastAsia" w:hAnsiTheme="minorHAnsi" w:cstheme="minorBidi"/>
          <w:noProof/>
          <w:sz w:val="22"/>
          <w:szCs w:val="22"/>
        </w:rPr>
      </w:pPr>
      <w:r>
        <w:rPr>
          <w:noProof/>
        </w:rPr>
        <w:t>5.3.4</w:t>
      </w:r>
      <w:r>
        <w:rPr>
          <w:rFonts w:asciiTheme="minorHAnsi" w:eastAsiaTheme="minorEastAsia" w:hAnsiTheme="minorHAnsi" w:cstheme="minorBidi"/>
          <w:noProof/>
          <w:sz w:val="22"/>
          <w:szCs w:val="22"/>
        </w:rPr>
        <w:tab/>
      </w:r>
      <w:r>
        <w:rPr>
          <w:noProof/>
        </w:rPr>
        <w:t>Make media players compatible with multiple platforms</w:t>
      </w:r>
      <w:r>
        <w:rPr>
          <w:noProof/>
        </w:rPr>
        <w:tab/>
      </w:r>
      <w:r>
        <w:rPr>
          <w:noProof/>
        </w:rPr>
        <w:fldChar w:fldCharType="begin"/>
      </w:r>
      <w:r>
        <w:rPr>
          <w:noProof/>
        </w:rPr>
        <w:instrText xml:space="preserve"> PAGEREF _Toc354617460 \h </w:instrText>
      </w:r>
      <w:r>
        <w:rPr>
          <w:noProof/>
        </w:rPr>
      </w:r>
      <w:r>
        <w:rPr>
          <w:noProof/>
        </w:rPr>
        <w:fldChar w:fldCharType="separate"/>
      </w:r>
      <w:r w:rsidR="00292290">
        <w:rPr>
          <w:noProof/>
        </w:rPr>
        <w:t>47</w:t>
      </w:r>
      <w:r>
        <w:rPr>
          <w:noProof/>
        </w:rPr>
        <w:fldChar w:fldCharType="end"/>
      </w:r>
    </w:p>
    <w:p w:rsidR="003E0A81" w:rsidRDefault="003E0A81">
      <w:pPr>
        <w:pStyle w:val="TOC4"/>
        <w:tabs>
          <w:tab w:val="left" w:pos="2160"/>
        </w:tabs>
        <w:rPr>
          <w:rFonts w:asciiTheme="minorHAnsi" w:eastAsiaTheme="minorEastAsia" w:hAnsiTheme="minorHAnsi" w:cstheme="minorBidi"/>
          <w:noProof/>
          <w:sz w:val="22"/>
          <w:szCs w:val="22"/>
        </w:rPr>
      </w:pPr>
      <w:r>
        <w:rPr>
          <w:noProof/>
        </w:rPr>
        <w:t>5.3.5</w:t>
      </w:r>
      <w:r>
        <w:rPr>
          <w:rFonts w:asciiTheme="minorHAnsi" w:eastAsiaTheme="minorEastAsia" w:hAnsiTheme="minorHAnsi" w:cstheme="minorBidi"/>
          <w:noProof/>
          <w:sz w:val="22"/>
          <w:szCs w:val="22"/>
        </w:rPr>
        <w:tab/>
      </w:r>
      <w:r>
        <w:rPr>
          <w:noProof/>
        </w:rPr>
        <w:t>Improve GPS data and map overlay</w:t>
      </w:r>
      <w:r>
        <w:rPr>
          <w:noProof/>
        </w:rPr>
        <w:tab/>
      </w:r>
      <w:r>
        <w:rPr>
          <w:noProof/>
        </w:rPr>
        <w:fldChar w:fldCharType="begin"/>
      </w:r>
      <w:r>
        <w:rPr>
          <w:noProof/>
        </w:rPr>
        <w:instrText xml:space="preserve"> PAGEREF _Toc354617461 \h </w:instrText>
      </w:r>
      <w:r>
        <w:rPr>
          <w:noProof/>
        </w:rPr>
      </w:r>
      <w:r>
        <w:rPr>
          <w:noProof/>
        </w:rPr>
        <w:fldChar w:fldCharType="separate"/>
      </w:r>
      <w:r w:rsidR="00292290">
        <w:rPr>
          <w:noProof/>
        </w:rPr>
        <w:t>47</w:t>
      </w:r>
      <w:r>
        <w:rPr>
          <w:noProof/>
        </w:rPr>
        <w:fldChar w:fldCharType="end"/>
      </w:r>
    </w:p>
    <w:p w:rsidR="003E0A81" w:rsidRDefault="003E0A81">
      <w:pPr>
        <w:pStyle w:val="TOC2"/>
        <w:rPr>
          <w:rFonts w:asciiTheme="minorHAnsi" w:eastAsiaTheme="minorEastAsia" w:hAnsiTheme="minorHAnsi" w:cstheme="minorBidi"/>
          <w:noProof/>
          <w:sz w:val="22"/>
          <w:szCs w:val="22"/>
        </w:rPr>
      </w:pPr>
      <w:r>
        <w:rPr>
          <w:noProof/>
        </w:rPr>
        <w:lastRenderedPageBreak/>
        <w:t>Appendix: Balsamiq Mockups</w:t>
      </w:r>
      <w:r>
        <w:rPr>
          <w:noProof/>
        </w:rPr>
        <w:tab/>
      </w:r>
      <w:r>
        <w:rPr>
          <w:noProof/>
        </w:rPr>
        <w:fldChar w:fldCharType="begin"/>
      </w:r>
      <w:r>
        <w:rPr>
          <w:noProof/>
        </w:rPr>
        <w:instrText xml:space="preserve"> PAGEREF _Toc354617462 \h </w:instrText>
      </w:r>
      <w:r>
        <w:rPr>
          <w:noProof/>
        </w:rPr>
      </w:r>
      <w:r>
        <w:rPr>
          <w:noProof/>
        </w:rPr>
        <w:fldChar w:fldCharType="separate"/>
      </w:r>
      <w:r w:rsidR="00292290">
        <w:rPr>
          <w:noProof/>
        </w:rPr>
        <w:t>48</w:t>
      </w:r>
      <w:r>
        <w:rPr>
          <w:noProof/>
        </w:rPr>
        <w:fldChar w:fldCharType="end"/>
      </w:r>
    </w:p>
    <w:p w:rsidR="003E0A81" w:rsidRDefault="003E0A81">
      <w:pPr>
        <w:pStyle w:val="TOC2"/>
        <w:rPr>
          <w:rFonts w:asciiTheme="minorHAnsi" w:eastAsiaTheme="minorEastAsia" w:hAnsiTheme="minorHAnsi" w:cstheme="minorBidi"/>
          <w:noProof/>
          <w:sz w:val="22"/>
          <w:szCs w:val="22"/>
        </w:rPr>
      </w:pPr>
      <w:r>
        <w:rPr>
          <w:noProof/>
        </w:rPr>
        <w:t>References</w:t>
      </w:r>
      <w:r>
        <w:rPr>
          <w:noProof/>
        </w:rPr>
        <w:tab/>
      </w:r>
      <w:r>
        <w:rPr>
          <w:noProof/>
        </w:rPr>
        <w:fldChar w:fldCharType="begin"/>
      </w:r>
      <w:r>
        <w:rPr>
          <w:noProof/>
        </w:rPr>
        <w:instrText xml:space="preserve"> PAGEREF _Toc354617463 \h </w:instrText>
      </w:r>
      <w:r>
        <w:rPr>
          <w:noProof/>
        </w:rPr>
      </w:r>
      <w:r>
        <w:rPr>
          <w:noProof/>
        </w:rPr>
        <w:fldChar w:fldCharType="separate"/>
      </w:r>
      <w:r w:rsidR="00292290">
        <w:rPr>
          <w:noProof/>
        </w:rPr>
        <w:t>50</w:t>
      </w:r>
      <w:r>
        <w:rPr>
          <w:noProof/>
        </w:rPr>
        <w:fldChar w:fldCharType="end"/>
      </w:r>
    </w:p>
    <w:p w:rsidR="00BB45CB" w:rsidRDefault="003306AB">
      <w:pPr>
        <w:pStyle w:val="Heading2"/>
      </w:pPr>
      <w:r>
        <w:rPr>
          <w:b w:val="0"/>
          <w:sz w:val="24"/>
        </w:rPr>
        <w:fldChar w:fldCharType="end"/>
      </w:r>
      <w:r w:rsidR="00BB45CB">
        <w:br w:type="page"/>
      </w:r>
      <w:bookmarkStart w:id="2" w:name="_Toc271112375"/>
      <w:bookmarkStart w:id="3" w:name="_Toc354617407"/>
      <w:r w:rsidR="00BB45CB">
        <w:lastRenderedPageBreak/>
        <w:t>List of Tables</w:t>
      </w:r>
      <w:bookmarkEnd w:id="2"/>
      <w:bookmarkEnd w:id="3"/>
    </w:p>
    <w:p w:rsidR="003E0A81" w:rsidRDefault="003306AB">
      <w:pPr>
        <w:pStyle w:val="TOC7"/>
        <w:rPr>
          <w:rFonts w:asciiTheme="minorHAnsi" w:eastAsiaTheme="minorEastAsia" w:hAnsiTheme="minorHAnsi" w:cstheme="minorBidi"/>
          <w:noProof/>
          <w:sz w:val="22"/>
          <w:szCs w:val="22"/>
        </w:rPr>
      </w:pPr>
      <w:r>
        <w:rPr>
          <w:b/>
        </w:rPr>
        <w:fldChar w:fldCharType="begin"/>
      </w:r>
      <w:r>
        <w:rPr>
          <w:b/>
        </w:rPr>
        <w:instrText xml:space="preserve"> TOC \o "7-7" \f \u </w:instrText>
      </w:r>
      <w:r>
        <w:rPr>
          <w:b/>
        </w:rPr>
        <w:fldChar w:fldCharType="separate"/>
      </w:r>
      <w:r w:rsidR="003E0A81">
        <w:rPr>
          <w:noProof/>
        </w:rPr>
        <w:t>Table 2.1:</w:t>
      </w:r>
      <w:r w:rsidR="003E0A81">
        <w:rPr>
          <w:rFonts w:asciiTheme="minorHAnsi" w:eastAsiaTheme="minorEastAsia" w:hAnsiTheme="minorHAnsi" w:cstheme="minorBidi"/>
          <w:noProof/>
          <w:sz w:val="22"/>
          <w:szCs w:val="22"/>
        </w:rPr>
        <w:tab/>
      </w:r>
      <w:r w:rsidR="003E0A81">
        <w:rPr>
          <w:noProof/>
        </w:rPr>
        <w:t>Functionality descriptions of mobile app icons on the main page.</w:t>
      </w:r>
      <w:r w:rsidR="003E0A81">
        <w:rPr>
          <w:noProof/>
        </w:rPr>
        <w:tab/>
      </w:r>
      <w:r w:rsidR="003E0A81">
        <w:rPr>
          <w:noProof/>
        </w:rPr>
        <w:fldChar w:fldCharType="begin"/>
      </w:r>
      <w:r w:rsidR="003E0A81">
        <w:rPr>
          <w:noProof/>
        </w:rPr>
        <w:instrText xml:space="preserve"> PAGEREF _Toc354617464 \h </w:instrText>
      </w:r>
      <w:r w:rsidR="003E0A81">
        <w:rPr>
          <w:noProof/>
        </w:rPr>
      </w:r>
      <w:r w:rsidR="003E0A81">
        <w:rPr>
          <w:noProof/>
        </w:rPr>
        <w:fldChar w:fldCharType="separate"/>
      </w:r>
      <w:r w:rsidR="00292290">
        <w:rPr>
          <w:noProof/>
        </w:rPr>
        <w:t>12</w:t>
      </w:r>
      <w:r w:rsidR="003E0A81">
        <w:rPr>
          <w:noProof/>
        </w:rPr>
        <w:fldChar w:fldCharType="end"/>
      </w:r>
    </w:p>
    <w:p w:rsidR="003E0A81" w:rsidRDefault="003E0A81">
      <w:pPr>
        <w:pStyle w:val="TOC7"/>
        <w:rPr>
          <w:rFonts w:asciiTheme="minorHAnsi" w:eastAsiaTheme="minorEastAsia" w:hAnsiTheme="minorHAnsi" w:cstheme="minorBidi"/>
          <w:noProof/>
          <w:sz w:val="22"/>
          <w:szCs w:val="22"/>
        </w:rPr>
      </w:pPr>
      <w:r>
        <w:rPr>
          <w:noProof/>
        </w:rPr>
        <w:t>Table 3.1:</w:t>
      </w:r>
      <w:r>
        <w:rPr>
          <w:rFonts w:asciiTheme="minorHAnsi" w:eastAsiaTheme="minorEastAsia" w:hAnsiTheme="minorHAnsi" w:cstheme="minorBidi"/>
          <w:noProof/>
          <w:sz w:val="22"/>
          <w:szCs w:val="22"/>
        </w:rPr>
        <w:tab/>
      </w:r>
      <w:r>
        <w:rPr>
          <w:noProof/>
        </w:rPr>
        <w:t>Development environment.</w:t>
      </w:r>
      <w:r>
        <w:rPr>
          <w:noProof/>
        </w:rPr>
        <w:tab/>
      </w:r>
      <w:r>
        <w:rPr>
          <w:noProof/>
        </w:rPr>
        <w:fldChar w:fldCharType="begin"/>
      </w:r>
      <w:r>
        <w:rPr>
          <w:noProof/>
        </w:rPr>
        <w:instrText xml:space="preserve"> PAGEREF _Toc354617465 \h </w:instrText>
      </w:r>
      <w:r>
        <w:rPr>
          <w:noProof/>
        </w:rPr>
      </w:r>
      <w:r>
        <w:rPr>
          <w:noProof/>
        </w:rPr>
        <w:fldChar w:fldCharType="separate"/>
      </w:r>
      <w:r w:rsidR="00292290">
        <w:rPr>
          <w:noProof/>
        </w:rPr>
        <w:t>20</w:t>
      </w:r>
      <w:r>
        <w:rPr>
          <w:noProof/>
        </w:rPr>
        <w:fldChar w:fldCharType="end"/>
      </w:r>
    </w:p>
    <w:p w:rsidR="003E0A81" w:rsidRDefault="003E0A81">
      <w:pPr>
        <w:pStyle w:val="TOC7"/>
        <w:rPr>
          <w:rFonts w:asciiTheme="minorHAnsi" w:eastAsiaTheme="minorEastAsia" w:hAnsiTheme="minorHAnsi" w:cstheme="minorBidi"/>
          <w:noProof/>
          <w:sz w:val="22"/>
          <w:szCs w:val="22"/>
        </w:rPr>
      </w:pPr>
      <w:r>
        <w:rPr>
          <w:noProof/>
        </w:rPr>
        <w:t>Table 3.2:</w:t>
      </w:r>
      <w:r>
        <w:rPr>
          <w:rFonts w:asciiTheme="minorHAnsi" w:eastAsiaTheme="minorEastAsia" w:hAnsiTheme="minorHAnsi" w:cstheme="minorBidi"/>
          <w:noProof/>
          <w:sz w:val="22"/>
          <w:szCs w:val="22"/>
        </w:rPr>
        <w:tab/>
      </w:r>
      <w:r>
        <w:rPr>
          <w:noProof/>
        </w:rPr>
        <w:t>Application layer components on the web app.</w:t>
      </w:r>
      <w:r>
        <w:rPr>
          <w:noProof/>
        </w:rPr>
        <w:tab/>
      </w:r>
      <w:r>
        <w:rPr>
          <w:noProof/>
        </w:rPr>
        <w:fldChar w:fldCharType="begin"/>
      </w:r>
      <w:r>
        <w:rPr>
          <w:noProof/>
        </w:rPr>
        <w:instrText xml:space="preserve"> PAGEREF _Toc354617466 \h </w:instrText>
      </w:r>
      <w:r>
        <w:rPr>
          <w:noProof/>
        </w:rPr>
      </w:r>
      <w:r>
        <w:rPr>
          <w:noProof/>
        </w:rPr>
        <w:fldChar w:fldCharType="separate"/>
      </w:r>
      <w:r w:rsidR="00292290">
        <w:rPr>
          <w:noProof/>
        </w:rPr>
        <w:t>30</w:t>
      </w:r>
      <w:r>
        <w:rPr>
          <w:noProof/>
        </w:rPr>
        <w:fldChar w:fldCharType="end"/>
      </w:r>
    </w:p>
    <w:p w:rsidR="003E0A81" w:rsidRDefault="003E0A81">
      <w:pPr>
        <w:pStyle w:val="TOC7"/>
        <w:rPr>
          <w:rFonts w:asciiTheme="minorHAnsi" w:eastAsiaTheme="minorEastAsia" w:hAnsiTheme="minorHAnsi" w:cstheme="minorBidi"/>
          <w:noProof/>
          <w:sz w:val="22"/>
          <w:szCs w:val="22"/>
        </w:rPr>
      </w:pPr>
      <w:r>
        <w:rPr>
          <w:noProof/>
        </w:rPr>
        <w:t>Table 4.1:</w:t>
      </w:r>
      <w:r>
        <w:rPr>
          <w:rFonts w:asciiTheme="minorHAnsi" w:eastAsiaTheme="minorEastAsia" w:hAnsiTheme="minorHAnsi" w:cstheme="minorBidi"/>
          <w:noProof/>
          <w:sz w:val="22"/>
          <w:szCs w:val="22"/>
        </w:rPr>
        <w:tab/>
      </w:r>
      <w:r>
        <w:rPr>
          <w:noProof/>
        </w:rPr>
        <w:t>iTrak prototype development costs.</w:t>
      </w:r>
      <w:r>
        <w:rPr>
          <w:noProof/>
        </w:rPr>
        <w:tab/>
      </w:r>
      <w:r>
        <w:rPr>
          <w:noProof/>
        </w:rPr>
        <w:fldChar w:fldCharType="begin"/>
      </w:r>
      <w:r>
        <w:rPr>
          <w:noProof/>
        </w:rPr>
        <w:instrText xml:space="preserve"> PAGEREF _Toc354617467 \h </w:instrText>
      </w:r>
      <w:r>
        <w:rPr>
          <w:noProof/>
        </w:rPr>
      </w:r>
      <w:r>
        <w:rPr>
          <w:noProof/>
        </w:rPr>
        <w:fldChar w:fldCharType="separate"/>
      </w:r>
      <w:r w:rsidR="00292290">
        <w:rPr>
          <w:noProof/>
        </w:rPr>
        <w:t>40</w:t>
      </w:r>
      <w:r>
        <w:rPr>
          <w:noProof/>
        </w:rPr>
        <w:fldChar w:fldCharType="end"/>
      </w:r>
    </w:p>
    <w:p w:rsidR="00BB45CB" w:rsidRDefault="003306AB">
      <w:pPr>
        <w:pStyle w:val="Heading2"/>
      </w:pPr>
      <w:r>
        <w:rPr>
          <w:b w:val="0"/>
          <w:sz w:val="24"/>
        </w:rPr>
        <w:fldChar w:fldCharType="end"/>
      </w:r>
      <w:r w:rsidR="00BB45CB">
        <w:br w:type="page"/>
      </w:r>
      <w:bookmarkStart w:id="4" w:name="_Toc271112376"/>
      <w:bookmarkStart w:id="5" w:name="_Toc354617408"/>
      <w:r w:rsidR="00BB45CB">
        <w:lastRenderedPageBreak/>
        <w:t>List of Figures</w:t>
      </w:r>
      <w:bookmarkEnd w:id="4"/>
      <w:bookmarkEnd w:id="5"/>
    </w:p>
    <w:p w:rsidR="0062652C" w:rsidRDefault="003306AB">
      <w:pPr>
        <w:pStyle w:val="TOC8"/>
        <w:rPr>
          <w:rFonts w:asciiTheme="minorHAnsi" w:eastAsiaTheme="minorEastAsia" w:hAnsiTheme="minorHAnsi" w:cstheme="minorBidi"/>
          <w:noProof/>
          <w:sz w:val="22"/>
          <w:szCs w:val="22"/>
        </w:rPr>
      </w:pPr>
      <w:r>
        <w:rPr>
          <w:b/>
        </w:rPr>
        <w:fldChar w:fldCharType="begin"/>
      </w:r>
      <w:r>
        <w:rPr>
          <w:b/>
        </w:rPr>
        <w:instrText xml:space="preserve"> TOC \o "8-8" \f \u </w:instrText>
      </w:r>
      <w:r>
        <w:rPr>
          <w:b/>
        </w:rPr>
        <w:fldChar w:fldCharType="separate"/>
      </w:r>
      <w:r w:rsidR="0062652C">
        <w:rPr>
          <w:noProof/>
        </w:rPr>
        <w:t>Figure 2.1:</w:t>
      </w:r>
      <w:r w:rsidR="0062652C">
        <w:rPr>
          <w:rFonts w:asciiTheme="minorHAnsi" w:eastAsiaTheme="minorEastAsia" w:hAnsiTheme="minorHAnsi" w:cstheme="minorBidi"/>
          <w:noProof/>
          <w:sz w:val="22"/>
          <w:szCs w:val="22"/>
        </w:rPr>
        <w:tab/>
      </w:r>
      <w:r w:rsidR="0062652C">
        <w:rPr>
          <w:noProof/>
        </w:rPr>
        <w:t>User login use case diagram</w:t>
      </w:r>
      <w:r w:rsidR="0062652C">
        <w:rPr>
          <w:noProof/>
        </w:rPr>
        <w:tab/>
      </w:r>
      <w:r w:rsidR="0062652C">
        <w:rPr>
          <w:noProof/>
        </w:rPr>
        <w:fldChar w:fldCharType="begin"/>
      </w:r>
      <w:r w:rsidR="0062652C">
        <w:rPr>
          <w:noProof/>
        </w:rPr>
        <w:instrText xml:space="preserve"> PAGEREF _Toc355221551 \h </w:instrText>
      </w:r>
      <w:r w:rsidR="0062652C">
        <w:rPr>
          <w:noProof/>
        </w:rPr>
      </w:r>
      <w:r w:rsidR="0062652C">
        <w:rPr>
          <w:noProof/>
        </w:rPr>
        <w:fldChar w:fldCharType="separate"/>
      </w:r>
      <w:r w:rsidR="00292290">
        <w:rPr>
          <w:noProof/>
        </w:rPr>
        <w:t>5</w:t>
      </w:r>
      <w:r w:rsidR="0062652C">
        <w:rPr>
          <w:noProof/>
        </w:rPr>
        <w:fldChar w:fldCharType="end"/>
      </w:r>
    </w:p>
    <w:p w:rsidR="0062652C" w:rsidRDefault="0062652C">
      <w:pPr>
        <w:pStyle w:val="TOC8"/>
        <w:rPr>
          <w:rFonts w:asciiTheme="minorHAnsi" w:eastAsiaTheme="minorEastAsia" w:hAnsiTheme="minorHAnsi" w:cstheme="minorBidi"/>
          <w:noProof/>
          <w:sz w:val="22"/>
          <w:szCs w:val="22"/>
        </w:rPr>
      </w:pPr>
      <w:r>
        <w:rPr>
          <w:noProof/>
        </w:rPr>
        <w:t>Figure 2.2:</w:t>
      </w:r>
      <w:r>
        <w:rPr>
          <w:rFonts w:asciiTheme="minorHAnsi" w:eastAsiaTheme="minorEastAsia" w:hAnsiTheme="minorHAnsi" w:cstheme="minorBidi"/>
          <w:noProof/>
          <w:sz w:val="22"/>
          <w:szCs w:val="22"/>
        </w:rPr>
        <w:tab/>
      </w:r>
      <w:r>
        <w:rPr>
          <w:noProof/>
        </w:rPr>
        <w:t>Create note use case diagram</w:t>
      </w:r>
      <w:r>
        <w:rPr>
          <w:noProof/>
        </w:rPr>
        <w:tab/>
      </w:r>
      <w:r>
        <w:rPr>
          <w:noProof/>
        </w:rPr>
        <w:fldChar w:fldCharType="begin"/>
      </w:r>
      <w:r>
        <w:rPr>
          <w:noProof/>
        </w:rPr>
        <w:instrText xml:space="preserve"> PAGEREF _Toc355221552 \h </w:instrText>
      </w:r>
      <w:r>
        <w:rPr>
          <w:noProof/>
        </w:rPr>
      </w:r>
      <w:r>
        <w:rPr>
          <w:noProof/>
        </w:rPr>
        <w:fldChar w:fldCharType="separate"/>
      </w:r>
      <w:r w:rsidR="00292290">
        <w:rPr>
          <w:noProof/>
        </w:rPr>
        <w:t>7</w:t>
      </w:r>
      <w:r>
        <w:rPr>
          <w:noProof/>
        </w:rPr>
        <w:fldChar w:fldCharType="end"/>
      </w:r>
    </w:p>
    <w:p w:rsidR="0062652C" w:rsidRDefault="0062652C">
      <w:pPr>
        <w:pStyle w:val="TOC8"/>
        <w:rPr>
          <w:rFonts w:asciiTheme="minorHAnsi" w:eastAsiaTheme="minorEastAsia" w:hAnsiTheme="minorHAnsi" w:cstheme="minorBidi"/>
          <w:noProof/>
          <w:sz w:val="22"/>
          <w:szCs w:val="22"/>
        </w:rPr>
      </w:pPr>
      <w:r>
        <w:rPr>
          <w:noProof/>
        </w:rPr>
        <w:t>Figure 2.3:</w:t>
      </w:r>
      <w:r>
        <w:rPr>
          <w:rFonts w:asciiTheme="minorHAnsi" w:eastAsiaTheme="minorEastAsia" w:hAnsiTheme="minorHAnsi" w:cstheme="minorBidi"/>
          <w:noProof/>
          <w:sz w:val="22"/>
          <w:szCs w:val="22"/>
        </w:rPr>
        <w:tab/>
      </w:r>
      <w:r>
        <w:rPr>
          <w:noProof/>
        </w:rPr>
        <w:t>Acquire GPS data use case diagram</w:t>
      </w:r>
      <w:r>
        <w:rPr>
          <w:noProof/>
        </w:rPr>
        <w:tab/>
      </w:r>
      <w:r>
        <w:rPr>
          <w:noProof/>
        </w:rPr>
        <w:fldChar w:fldCharType="begin"/>
      </w:r>
      <w:r>
        <w:rPr>
          <w:noProof/>
        </w:rPr>
        <w:instrText xml:space="preserve"> PAGEREF _Toc355221553 \h </w:instrText>
      </w:r>
      <w:r>
        <w:rPr>
          <w:noProof/>
        </w:rPr>
      </w:r>
      <w:r>
        <w:rPr>
          <w:noProof/>
        </w:rPr>
        <w:fldChar w:fldCharType="separate"/>
      </w:r>
      <w:r w:rsidR="00292290">
        <w:rPr>
          <w:noProof/>
        </w:rPr>
        <w:t>8</w:t>
      </w:r>
      <w:r>
        <w:rPr>
          <w:noProof/>
        </w:rPr>
        <w:fldChar w:fldCharType="end"/>
      </w:r>
    </w:p>
    <w:p w:rsidR="0062652C" w:rsidRDefault="0062652C">
      <w:pPr>
        <w:pStyle w:val="TOC8"/>
        <w:rPr>
          <w:rFonts w:asciiTheme="minorHAnsi" w:eastAsiaTheme="minorEastAsia" w:hAnsiTheme="minorHAnsi" w:cstheme="minorBidi"/>
          <w:noProof/>
          <w:sz w:val="22"/>
          <w:szCs w:val="22"/>
        </w:rPr>
      </w:pPr>
      <w:r>
        <w:rPr>
          <w:noProof/>
        </w:rPr>
        <w:t>Figure 2.4:</w:t>
      </w:r>
      <w:r>
        <w:rPr>
          <w:rFonts w:asciiTheme="minorHAnsi" w:eastAsiaTheme="minorEastAsia" w:hAnsiTheme="minorHAnsi" w:cstheme="minorBidi"/>
          <w:noProof/>
          <w:sz w:val="22"/>
          <w:szCs w:val="22"/>
        </w:rPr>
        <w:tab/>
      </w:r>
      <w:r>
        <w:rPr>
          <w:noProof/>
        </w:rPr>
        <w:t>Upload media use case diagram</w:t>
      </w:r>
      <w:r>
        <w:rPr>
          <w:noProof/>
        </w:rPr>
        <w:tab/>
      </w:r>
      <w:r>
        <w:rPr>
          <w:noProof/>
        </w:rPr>
        <w:fldChar w:fldCharType="begin"/>
      </w:r>
      <w:r>
        <w:rPr>
          <w:noProof/>
        </w:rPr>
        <w:instrText xml:space="preserve"> PAGEREF _Toc355221554 \h </w:instrText>
      </w:r>
      <w:r>
        <w:rPr>
          <w:noProof/>
        </w:rPr>
      </w:r>
      <w:r>
        <w:rPr>
          <w:noProof/>
        </w:rPr>
        <w:fldChar w:fldCharType="separate"/>
      </w:r>
      <w:r w:rsidR="00292290">
        <w:rPr>
          <w:noProof/>
        </w:rPr>
        <w:t>9</w:t>
      </w:r>
      <w:r>
        <w:rPr>
          <w:noProof/>
        </w:rPr>
        <w:fldChar w:fldCharType="end"/>
      </w:r>
    </w:p>
    <w:p w:rsidR="0062652C" w:rsidRDefault="0062652C">
      <w:pPr>
        <w:pStyle w:val="TOC8"/>
        <w:rPr>
          <w:rFonts w:asciiTheme="minorHAnsi" w:eastAsiaTheme="minorEastAsia" w:hAnsiTheme="minorHAnsi" w:cstheme="minorBidi"/>
          <w:noProof/>
          <w:sz w:val="22"/>
          <w:szCs w:val="22"/>
        </w:rPr>
      </w:pPr>
      <w:r>
        <w:rPr>
          <w:noProof/>
        </w:rPr>
        <w:t xml:space="preserve">Figure 2.6: </w:t>
      </w:r>
      <w:r>
        <w:rPr>
          <w:rFonts w:asciiTheme="minorHAnsi" w:eastAsiaTheme="minorEastAsia" w:hAnsiTheme="minorHAnsi" w:cstheme="minorBidi"/>
          <w:noProof/>
          <w:sz w:val="22"/>
          <w:szCs w:val="22"/>
        </w:rPr>
        <w:tab/>
      </w:r>
      <w:r>
        <w:rPr>
          <w:noProof/>
        </w:rPr>
        <w:t>User login and registration mockups.</w:t>
      </w:r>
      <w:r>
        <w:rPr>
          <w:noProof/>
        </w:rPr>
        <w:tab/>
      </w:r>
      <w:r>
        <w:rPr>
          <w:noProof/>
        </w:rPr>
        <w:fldChar w:fldCharType="begin"/>
      </w:r>
      <w:r>
        <w:rPr>
          <w:noProof/>
        </w:rPr>
        <w:instrText xml:space="preserve"> PAGEREF _Toc355221555 \h </w:instrText>
      </w:r>
      <w:r>
        <w:rPr>
          <w:noProof/>
        </w:rPr>
      </w:r>
      <w:r>
        <w:rPr>
          <w:noProof/>
        </w:rPr>
        <w:fldChar w:fldCharType="separate"/>
      </w:r>
      <w:r w:rsidR="00292290">
        <w:rPr>
          <w:noProof/>
        </w:rPr>
        <w:t>10</w:t>
      </w:r>
      <w:r>
        <w:rPr>
          <w:noProof/>
        </w:rPr>
        <w:fldChar w:fldCharType="end"/>
      </w:r>
    </w:p>
    <w:p w:rsidR="0062652C" w:rsidRDefault="0062652C">
      <w:pPr>
        <w:pStyle w:val="TOC8"/>
        <w:rPr>
          <w:rFonts w:asciiTheme="minorHAnsi" w:eastAsiaTheme="minorEastAsia" w:hAnsiTheme="minorHAnsi" w:cstheme="minorBidi"/>
          <w:noProof/>
          <w:sz w:val="22"/>
          <w:szCs w:val="22"/>
        </w:rPr>
      </w:pPr>
      <w:r>
        <w:rPr>
          <w:noProof/>
        </w:rPr>
        <w:t>Figure 2.5:</w:t>
      </w:r>
      <w:r>
        <w:rPr>
          <w:rFonts w:asciiTheme="minorHAnsi" w:eastAsiaTheme="minorEastAsia" w:hAnsiTheme="minorHAnsi" w:cstheme="minorBidi"/>
          <w:noProof/>
          <w:sz w:val="22"/>
          <w:szCs w:val="22"/>
        </w:rPr>
        <w:tab/>
      </w:r>
      <w:r>
        <w:rPr>
          <w:noProof/>
        </w:rPr>
        <w:t>Mockups storyboard.</w:t>
      </w:r>
      <w:r>
        <w:rPr>
          <w:noProof/>
        </w:rPr>
        <w:tab/>
      </w:r>
      <w:r>
        <w:rPr>
          <w:noProof/>
        </w:rPr>
        <w:fldChar w:fldCharType="begin"/>
      </w:r>
      <w:r>
        <w:rPr>
          <w:noProof/>
        </w:rPr>
        <w:instrText xml:space="preserve"> PAGEREF _Toc355221556 \h </w:instrText>
      </w:r>
      <w:r>
        <w:rPr>
          <w:noProof/>
        </w:rPr>
      </w:r>
      <w:r>
        <w:rPr>
          <w:noProof/>
        </w:rPr>
        <w:fldChar w:fldCharType="separate"/>
      </w:r>
      <w:r w:rsidR="00292290">
        <w:rPr>
          <w:noProof/>
        </w:rPr>
        <w:t>11</w:t>
      </w:r>
      <w:r>
        <w:rPr>
          <w:noProof/>
        </w:rPr>
        <w:fldChar w:fldCharType="end"/>
      </w:r>
    </w:p>
    <w:p w:rsidR="0062652C" w:rsidRDefault="0062652C">
      <w:pPr>
        <w:pStyle w:val="TOC8"/>
        <w:rPr>
          <w:rFonts w:asciiTheme="minorHAnsi" w:eastAsiaTheme="minorEastAsia" w:hAnsiTheme="minorHAnsi" w:cstheme="minorBidi"/>
          <w:noProof/>
          <w:sz w:val="22"/>
          <w:szCs w:val="22"/>
        </w:rPr>
      </w:pPr>
      <w:r>
        <w:rPr>
          <w:noProof/>
        </w:rPr>
        <w:t xml:space="preserve">Figure 2.7: </w:t>
      </w:r>
      <w:r>
        <w:rPr>
          <w:rFonts w:asciiTheme="minorHAnsi" w:eastAsiaTheme="minorEastAsia" w:hAnsiTheme="minorHAnsi" w:cstheme="minorBidi"/>
          <w:noProof/>
          <w:sz w:val="22"/>
          <w:szCs w:val="22"/>
        </w:rPr>
        <w:tab/>
      </w:r>
      <w:r>
        <w:rPr>
          <w:noProof/>
        </w:rPr>
        <w:t>Main page and live map view mockups.</w:t>
      </w:r>
      <w:r>
        <w:rPr>
          <w:noProof/>
        </w:rPr>
        <w:tab/>
      </w:r>
      <w:r>
        <w:rPr>
          <w:noProof/>
        </w:rPr>
        <w:fldChar w:fldCharType="begin"/>
      </w:r>
      <w:r>
        <w:rPr>
          <w:noProof/>
        </w:rPr>
        <w:instrText xml:space="preserve"> PAGEREF _Toc355221557 \h </w:instrText>
      </w:r>
      <w:r>
        <w:rPr>
          <w:noProof/>
        </w:rPr>
      </w:r>
      <w:r>
        <w:rPr>
          <w:noProof/>
        </w:rPr>
        <w:fldChar w:fldCharType="separate"/>
      </w:r>
      <w:r w:rsidR="00292290">
        <w:rPr>
          <w:noProof/>
        </w:rPr>
        <w:t>12</w:t>
      </w:r>
      <w:r>
        <w:rPr>
          <w:noProof/>
        </w:rPr>
        <w:fldChar w:fldCharType="end"/>
      </w:r>
    </w:p>
    <w:p w:rsidR="0062652C" w:rsidRDefault="0062652C">
      <w:pPr>
        <w:pStyle w:val="TOC8"/>
        <w:rPr>
          <w:rFonts w:asciiTheme="minorHAnsi" w:eastAsiaTheme="minorEastAsia" w:hAnsiTheme="minorHAnsi" w:cstheme="minorBidi"/>
          <w:noProof/>
          <w:sz w:val="22"/>
          <w:szCs w:val="22"/>
        </w:rPr>
      </w:pPr>
      <w:r>
        <w:rPr>
          <w:noProof/>
        </w:rPr>
        <w:t xml:space="preserve">Figure 2.8: </w:t>
      </w:r>
      <w:r>
        <w:rPr>
          <w:rFonts w:asciiTheme="minorHAnsi" w:eastAsiaTheme="minorEastAsia" w:hAnsiTheme="minorHAnsi" w:cstheme="minorBidi"/>
          <w:noProof/>
          <w:sz w:val="22"/>
          <w:szCs w:val="22"/>
        </w:rPr>
        <w:tab/>
      </w:r>
      <w:r>
        <w:rPr>
          <w:noProof/>
        </w:rPr>
        <w:t>Create trip page and note manager page mockups.</w:t>
      </w:r>
      <w:r>
        <w:rPr>
          <w:noProof/>
        </w:rPr>
        <w:tab/>
      </w:r>
      <w:r>
        <w:rPr>
          <w:noProof/>
        </w:rPr>
        <w:fldChar w:fldCharType="begin"/>
      </w:r>
      <w:r>
        <w:rPr>
          <w:noProof/>
        </w:rPr>
        <w:instrText xml:space="preserve"> PAGEREF _Toc355221558 \h </w:instrText>
      </w:r>
      <w:r>
        <w:rPr>
          <w:noProof/>
        </w:rPr>
      </w:r>
      <w:r>
        <w:rPr>
          <w:noProof/>
        </w:rPr>
        <w:fldChar w:fldCharType="separate"/>
      </w:r>
      <w:r w:rsidR="00292290">
        <w:rPr>
          <w:noProof/>
        </w:rPr>
        <w:t>13</w:t>
      </w:r>
      <w:r>
        <w:rPr>
          <w:noProof/>
        </w:rPr>
        <w:fldChar w:fldCharType="end"/>
      </w:r>
    </w:p>
    <w:p w:rsidR="0062652C" w:rsidRDefault="0062652C" w:rsidP="0062652C">
      <w:pPr>
        <w:pStyle w:val="TOC8"/>
        <w:rPr>
          <w:rFonts w:asciiTheme="minorHAnsi" w:eastAsiaTheme="minorEastAsia" w:hAnsiTheme="minorHAnsi" w:cstheme="minorBidi"/>
          <w:noProof/>
          <w:sz w:val="22"/>
          <w:szCs w:val="22"/>
        </w:rPr>
      </w:pPr>
      <w:r>
        <w:rPr>
          <w:noProof/>
        </w:rPr>
        <w:t xml:space="preserve">Figure 2.9: </w:t>
      </w:r>
      <w:r>
        <w:rPr>
          <w:rFonts w:asciiTheme="minorHAnsi" w:eastAsiaTheme="minorEastAsia" w:hAnsiTheme="minorHAnsi" w:cstheme="minorBidi"/>
          <w:noProof/>
          <w:sz w:val="22"/>
          <w:szCs w:val="22"/>
        </w:rPr>
        <w:tab/>
      </w:r>
      <w:r>
        <w:rPr>
          <w:noProof/>
        </w:rPr>
        <w:t>Note edit mockups.</w:t>
      </w:r>
      <w:r>
        <w:rPr>
          <w:noProof/>
        </w:rPr>
        <w:tab/>
      </w:r>
      <w:r>
        <w:rPr>
          <w:noProof/>
        </w:rPr>
        <w:fldChar w:fldCharType="begin"/>
      </w:r>
      <w:r>
        <w:rPr>
          <w:noProof/>
        </w:rPr>
        <w:instrText xml:space="preserve"> PAGEREF _Toc355221559 \h </w:instrText>
      </w:r>
      <w:r>
        <w:rPr>
          <w:noProof/>
        </w:rPr>
      </w:r>
      <w:r>
        <w:rPr>
          <w:noProof/>
        </w:rPr>
        <w:fldChar w:fldCharType="separate"/>
      </w:r>
      <w:r w:rsidR="00292290">
        <w:rPr>
          <w:noProof/>
        </w:rPr>
        <w:t>14</w:t>
      </w:r>
      <w:r>
        <w:rPr>
          <w:noProof/>
        </w:rPr>
        <w:fldChar w:fldCharType="end"/>
      </w:r>
    </w:p>
    <w:p w:rsidR="0062652C" w:rsidRDefault="0062652C">
      <w:pPr>
        <w:pStyle w:val="TOC8"/>
        <w:rPr>
          <w:rFonts w:asciiTheme="minorHAnsi" w:eastAsiaTheme="minorEastAsia" w:hAnsiTheme="minorHAnsi" w:cstheme="minorBidi"/>
          <w:noProof/>
          <w:sz w:val="22"/>
          <w:szCs w:val="22"/>
        </w:rPr>
      </w:pPr>
      <w:r>
        <w:rPr>
          <w:noProof/>
        </w:rPr>
        <w:t xml:space="preserve">Figure 2.10: </w:t>
      </w:r>
      <w:r>
        <w:rPr>
          <w:rFonts w:asciiTheme="minorHAnsi" w:eastAsiaTheme="minorEastAsia" w:hAnsiTheme="minorHAnsi" w:cstheme="minorBidi"/>
          <w:noProof/>
          <w:sz w:val="22"/>
          <w:szCs w:val="22"/>
        </w:rPr>
        <w:tab/>
      </w:r>
      <w:r>
        <w:rPr>
          <w:noProof/>
        </w:rPr>
        <w:t>In-app media utilities and app settings mockups.</w:t>
      </w:r>
      <w:r>
        <w:rPr>
          <w:noProof/>
        </w:rPr>
        <w:tab/>
      </w:r>
      <w:r>
        <w:rPr>
          <w:noProof/>
        </w:rPr>
        <w:fldChar w:fldCharType="begin"/>
      </w:r>
      <w:r>
        <w:rPr>
          <w:noProof/>
        </w:rPr>
        <w:instrText xml:space="preserve"> PAGEREF _Toc355221561 \h </w:instrText>
      </w:r>
      <w:r>
        <w:rPr>
          <w:noProof/>
        </w:rPr>
      </w:r>
      <w:r>
        <w:rPr>
          <w:noProof/>
        </w:rPr>
        <w:fldChar w:fldCharType="separate"/>
      </w:r>
      <w:r w:rsidR="00292290">
        <w:rPr>
          <w:noProof/>
        </w:rPr>
        <w:t>15</w:t>
      </w:r>
      <w:r>
        <w:rPr>
          <w:noProof/>
        </w:rPr>
        <w:fldChar w:fldCharType="end"/>
      </w:r>
    </w:p>
    <w:p w:rsidR="0062652C" w:rsidRDefault="0062652C">
      <w:pPr>
        <w:pStyle w:val="TOC8"/>
        <w:rPr>
          <w:rFonts w:asciiTheme="minorHAnsi" w:eastAsiaTheme="minorEastAsia" w:hAnsiTheme="minorHAnsi" w:cstheme="minorBidi"/>
          <w:noProof/>
          <w:sz w:val="22"/>
          <w:szCs w:val="22"/>
        </w:rPr>
      </w:pPr>
      <w:r>
        <w:rPr>
          <w:noProof/>
        </w:rPr>
        <w:t xml:space="preserve">Figure 2.11: </w:t>
      </w:r>
      <w:r>
        <w:rPr>
          <w:rFonts w:asciiTheme="minorHAnsi" w:eastAsiaTheme="minorEastAsia" w:hAnsiTheme="minorHAnsi" w:cstheme="minorBidi"/>
          <w:noProof/>
          <w:sz w:val="22"/>
          <w:szCs w:val="22"/>
        </w:rPr>
        <w:tab/>
      </w:r>
      <w:r>
        <w:rPr>
          <w:noProof/>
        </w:rPr>
        <w:t xml:space="preserve"> Facebook page when received status update from iTrak.</w:t>
      </w:r>
      <w:r>
        <w:rPr>
          <w:noProof/>
        </w:rPr>
        <w:tab/>
      </w:r>
      <w:r>
        <w:rPr>
          <w:noProof/>
        </w:rPr>
        <w:fldChar w:fldCharType="begin"/>
      </w:r>
      <w:r>
        <w:rPr>
          <w:noProof/>
        </w:rPr>
        <w:instrText xml:space="preserve"> PAGEREF _Toc355221562 \h </w:instrText>
      </w:r>
      <w:r>
        <w:rPr>
          <w:noProof/>
        </w:rPr>
      </w:r>
      <w:r>
        <w:rPr>
          <w:noProof/>
        </w:rPr>
        <w:fldChar w:fldCharType="separate"/>
      </w:r>
      <w:r w:rsidR="00292290">
        <w:rPr>
          <w:noProof/>
        </w:rPr>
        <w:t>16</w:t>
      </w:r>
      <w:r>
        <w:rPr>
          <w:noProof/>
        </w:rPr>
        <w:fldChar w:fldCharType="end"/>
      </w:r>
    </w:p>
    <w:p w:rsidR="0062652C" w:rsidRDefault="0062652C">
      <w:pPr>
        <w:pStyle w:val="TOC8"/>
        <w:rPr>
          <w:rFonts w:asciiTheme="minorHAnsi" w:eastAsiaTheme="minorEastAsia" w:hAnsiTheme="minorHAnsi" w:cstheme="minorBidi"/>
          <w:noProof/>
          <w:sz w:val="22"/>
          <w:szCs w:val="22"/>
        </w:rPr>
      </w:pPr>
      <w:r>
        <w:rPr>
          <w:noProof/>
        </w:rPr>
        <w:t xml:space="preserve">Figure 2.12: </w:t>
      </w:r>
      <w:r>
        <w:rPr>
          <w:rFonts w:asciiTheme="minorHAnsi" w:eastAsiaTheme="minorEastAsia" w:hAnsiTheme="minorHAnsi" w:cstheme="minorBidi"/>
          <w:noProof/>
          <w:sz w:val="22"/>
          <w:szCs w:val="22"/>
        </w:rPr>
        <w:tab/>
      </w:r>
      <w:r>
        <w:rPr>
          <w:noProof/>
        </w:rPr>
        <w:t>Web app in Trip mode.</w:t>
      </w:r>
      <w:r>
        <w:rPr>
          <w:noProof/>
        </w:rPr>
        <w:tab/>
      </w:r>
      <w:r>
        <w:rPr>
          <w:noProof/>
        </w:rPr>
        <w:fldChar w:fldCharType="begin"/>
      </w:r>
      <w:r>
        <w:rPr>
          <w:noProof/>
        </w:rPr>
        <w:instrText xml:space="preserve"> PAGEREF _Toc355221563 \h </w:instrText>
      </w:r>
      <w:r>
        <w:rPr>
          <w:noProof/>
        </w:rPr>
      </w:r>
      <w:r>
        <w:rPr>
          <w:noProof/>
        </w:rPr>
        <w:fldChar w:fldCharType="separate"/>
      </w:r>
      <w:r w:rsidR="00292290">
        <w:rPr>
          <w:noProof/>
        </w:rPr>
        <w:t>18</w:t>
      </w:r>
      <w:r>
        <w:rPr>
          <w:noProof/>
        </w:rPr>
        <w:fldChar w:fldCharType="end"/>
      </w:r>
    </w:p>
    <w:p w:rsidR="0062652C" w:rsidRDefault="0062652C">
      <w:pPr>
        <w:pStyle w:val="TOC8"/>
        <w:rPr>
          <w:rFonts w:asciiTheme="minorHAnsi" w:eastAsiaTheme="minorEastAsia" w:hAnsiTheme="minorHAnsi" w:cstheme="minorBidi"/>
          <w:noProof/>
          <w:sz w:val="22"/>
          <w:szCs w:val="22"/>
        </w:rPr>
      </w:pPr>
      <w:r>
        <w:rPr>
          <w:noProof/>
        </w:rPr>
        <w:t xml:space="preserve">Figure 2.13: </w:t>
      </w:r>
      <w:r>
        <w:rPr>
          <w:rFonts w:asciiTheme="minorHAnsi" w:eastAsiaTheme="minorEastAsia" w:hAnsiTheme="minorHAnsi" w:cstheme="minorBidi"/>
          <w:noProof/>
          <w:sz w:val="22"/>
          <w:szCs w:val="22"/>
        </w:rPr>
        <w:tab/>
      </w:r>
      <w:r>
        <w:rPr>
          <w:noProof/>
        </w:rPr>
        <w:t>Control bar of the web app in Live mode.</w:t>
      </w:r>
      <w:r>
        <w:rPr>
          <w:noProof/>
        </w:rPr>
        <w:tab/>
      </w:r>
      <w:r>
        <w:rPr>
          <w:noProof/>
        </w:rPr>
        <w:fldChar w:fldCharType="begin"/>
      </w:r>
      <w:r>
        <w:rPr>
          <w:noProof/>
        </w:rPr>
        <w:instrText xml:space="preserve"> PAGEREF _Toc355221564 \h </w:instrText>
      </w:r>
      <w:r>
        <w:rPr>
          <w:noProof/>
        </w:rPr>
      </w:r>
      <w:r>
        <w:rPr>
          <w:noProof/>
        </w:rPr>
        <w:fldChar w:fldCharType="separate"/>
      </w:r>
      <w:r w:rsidR="00292290">
        <w:rPr>
          <w:noProof/>
        </w:rPr>
        <w:t>19</w:t>
      </w:r>
      <w:r>
        <w:rPr>
          <w:noProof/>
        </w:rPr>
        <w:fldChar w:fldCharType="end"/>
      </w:r>
    </w:p>
    <w:p w:rsidR="0062652C" w:rsidRDefault="0062652C">
      <w:pPr>
        <w:pStyle w:val="TOC8"/>
        <w:rPr>
          <w:rFonts w:asciiTheme="minorHAnsi" w:eastAsiaTheme="minorEastAsia" w:hAnsiTheme="minorHAnsi" w:cstheme="minorBidi"/>
          <w:noProof/>
          <w:sz w:val="22"/>
          <w:szCs w:val="22"/>
        </w:rPr>
      </w:pPr>
      <w:r>
        <w:rPr>
          <w:noProof/>
        </w:rPr>
        <w:t xml:space="preserve">Figure 2.14: </w:t>
      </w:r>
      <w:r>
        <w:rPr>
          <w:rFonts w:asciiTheme="minorHAnsi" w:eastAsiaTheme="minorEastAsia" w:hAnsiTheme="minorHAnsi" w:cstheme="minorBidi"/>
          <w:noProof/>
          <w:sz w:val="22"/>
          <w:szCs w:val="22"/>
        </w:rPr>
        <w:tab/>
      </w:r>
      <w:r>
        <w:rPr>
          <w:noProof/>
        </w:rPr>
        <w:t>Control bar of the web app in Day mode.</w:t>
      </w:r>
      <w:r>
        <w:rPr>
          <w:noProof/>
        </w:rPr>
        <w:tab/>
      </w:r>
      <w:r>
        <w:rPr>
          <w:noProof/>
        </w:rPr>
        <w:fldChar w:fldCharType="begin"/>
      </w:r>
      <w:r>
        <w:rPr>
          <w:noProof/>
        </w:rPr>
        <w:instrText xml:space="preserve"> PAGEREF _Toc355221565 \h </w:instrText>
      </w:r>
      <w:r>
        <w:rPr>
          <w:noProof/>
        </w:rPr>
      </w:r>
      <w:r>
        <w:rPr>
          <w:noProof/>
        </w:rPr>
        <w:fldChar w:fldCharType="separate"/>
      </w:r>
      <w:r w:rsidR="00292290">
        <w:rPr>
          <w:noProof/>
        </w:rPr>
        <w:t>19</w:t>
      </w:r>
      <w:r>
        <w:rPr>
          <w:noProof/>
        </w:rPr>
        <w:fldChar w:fldCharType="end"/>
      </w:r>
    </w:p>
    <w:p w:rsidR="0062652C" w:rsidRDefault="0062652C">
      <w:pPr>
        <w:pStyle w:val="TOC8"/>
        <w:rPr>
          <w:rFonts w:asciiTheme="minorHAnsi" w:eastAsiaTheme="minorEastAsia" w:hAnsiTheme="minorHAnsi" w:cstheme="minorBidi"/>
          <w:noProof/>
          <w:sz w:val="22"/>
          <w:szCs w:val="22"/>
        </w:rPr>
      </w:pPr>
      <w:r>
        <w:rPr>
          <w:noProof/>
        </w:rPr>
        <w:t>Figure 3.1:</w:t>
      </w:r>
      <w:r>
        <w:rPr>
          <w:rFonts w:asciiTheme="minorHAnsi" w:eastAsiaTheme="minorEastAsia" w:hAnsiTheme="minorHAnsi" w:cstheme="minorBidi"/>
          <w:noProof/>
          <w:sz w:val="22"/>
          <w:szCs w:val="22"/>
        </w:rPr>
        <w:tab/>
      </w:r>
      <w:r>
        <w:rPr>
          <w:noProof/>
        </w:rPr>
        <w:t>Interactions with Facebook</w:t>
      </w:r>
      <w:r>
        <w:rPr>
          <w:noProof/>
        </w:rPr>
        <w:tab/>
      </w:r>
      <w:r>
        <w:rPr>
          <w:noProof/>
        </w:rPr>
        <w:fldChar w:fldCharType="begin"/>
      </w:r>
      <w:r>
        <w:rPr>
          <w:noProof/>
        </w:rPr>
        <w:instrText xml:space="preserve"> PAGEREF _Toc355221566 \h </w:instrText>
      </w:r>
      <w:r>
        <w:rPr>
          <w:noProof/>
        </w:rPr>
      </w:r>
      <w:r>
        <w:rPr>
          <w:noProof/>
        </w:rPr>
        <w:fldChar w:fldCharType="separate"/>
      </w:r>
      <w:r w:rsidR="00292290">
        <w:rPr>
          <w:noProof/>
        </w:rPr>
        <w:t>22</w:t>
      </w:r>
      <w:r>
        <w:rPr>
          <w:noProof/>
        </w:rPr>
        <w:fldChar w:fldCharType="end"/>
      </w:r>
    </w:p>
    <w:p w:rsidR="0062652C" w:rsidRDefault="0062652C">
      <w:pPr>
        <w:pStyle w:val="TOC8"/>
        <w:rPr>
          <w:rFonts w:asciiTheme="minorHAnsi" w:eastAsiaTheme="minorEastAsia" w:hAnsiTheme="minorHAnsi" w:cstheme="minorBidi"/>
          <w:noProof/>
          <w:sz w:val="22"/>
          <w:szCs w:val="22"/>
        </w:rPr>
      </w:pPr>
      <w:r>
        <w:rPr>
          <w:noProof/>
        </w:rPr>
        <w:t>Figure 3.2:</w:t>
      </w:r>
      <w:r>
        <w:rPr>
          <w:rFonts w:asciiTheme="minorHAnsi" w:eastAsiaTheme="minorEastAsia" w:hAnsiTheme="minorHAnsi" w:cstheme="minorBidi"/>
          <w:noProof/>
          <w:sz w:val="22"/>
          <w:szCs w:val="22"/>
        </w:rPr>
        <w:tab/>
      </w:r>
      <w:r>
        <w:rPr>
          <w:noProof/>
        </w:rPr>
        <w:t>KML example</w:t>
      </w:r>
      <w:r>
        <w:rPr>
          <w:noProof/>
        </w:rPr>
        <w:tab/>
      </w:r>
      <w:r>
        <w:rPr>
          <w:noProof/>
        </w:rPr>
        <w:fldChar w:fldCharType="begin"/>
      </w:r>
      <w:r>
        <w:rPr>
          <w:noProof/>
        </w:rPr>
        <w:instrText xml:space="preserve"> PAGEREF _Toc355221567 \h </w:instrText>
      </w:r>
      <w:r>
        <w:rPr>
          <w:noProof/>
        </w:rPr>
      </w:r>
      <w:r>
        <w:rPr>
          <w:noProof/>
        </w:rPr>
        <w:fldChar w:fldCharType="separate"/>
      </w:r>
      <w:r w:rsidR="00292290">
        <w:rPr>
          <w:noProof/>
        </w:rPr>
        <w:t>25</w:t>
      </w:r>
      <w:r>
        <w:rPr>
          <w:noProof/>
        </w:rPr>
        <w:fldChar w:fldCharType="end"/>
      </w:r>
    </w:p>
    <w:p w:rsidR="0062652C" w:rsidRDefault="0062652C">
      <w:pPr>
        <w:pStyle w:val="TOC8"/>
        <w:rPr>
          <w:rFonts w:asciiTheme="minorHAnsi" w:eastAsiaTheme="minorEastAsia" w:hAnsiTheme="minorHAnsi" w:cstheme="minorBidi"/>
          <w:noProof/>
          <w:sz w:val="22"/>
          <w:szCs w:val="22"/>
        </w:rPr>
      </w:pPr>
      <w:r>
        <w:rPr>
          <w:noProof/>
        </w:rPr>
        <w:t>Figure 3.3:</w:t>
      </w:r>
      <w:r>
        <w:rPr>
          <w:rFonts w:asciiTheme="minorHAnsi" w:eastAsiaTheme="minorEastAsia" w:hAnsiTheme="minorHAnsi" w:cstheme="minorBidi"/>
          <w:noProof/>
          <w:sz w:val="22"/>
          <w:szCs w:val="22"/>
        </w:rPr>
        <w:tab/>
      </w:r>
      <w:r>
        <w:rPr>
          <w:noProof/>
        </w:rPr>
        <w:t>iTrak top-level architecture.</w:t>
      </w:r>
      <w:r>
        <w:rPr>
          <w:noProof/>
        </w:rPr>
        <w:tab/>
      </w:r>
      <w:r>
        <w:rPr>
          <w:noProof/>
        </w:rPr>
        <w:fldChar w:fldCharType="begin"/>
      </w:r>
      <w:r>
        <w:rPr>
          <w:noProof/>
        </w:rPr>
        <w:instrText xml:space="preserve"> PAGEREF _Toc355221568 \h </w:instrText>
      </w:r>
      <w:r>
        <w:rPr>
          <w:noProof/>
        </w:rPr>
      </w:r>
      <w:r>
        <w:rPr>
          <w:noProof/>
        </w:rPr>
        <w:fldChar w:fldCharType="separate"/>
      </w:r>
      <w:r w:rsidR="00292290">
        <w:rPr>
          <w:noProof/>
        </w:rPr>
        <w:t>26</w:t>
      </w:r>
      <w:r>
        <w:rPr>
          <w:noProof/>
        </w:rPr>
        <w:fldChar w:fldCharType="end"/>
      </w:r>
    </w:p>
    <w:p w:rsidR="0062652C" w:rsidRDefault="0062652C">
      <w:pPr>
        <w:pStyle w:val="TOC8"/>
        <w:rPr>
          <w:rFonts w:asciiTheme="minorHAnsi" w:eastAsiaTheme="minorEastAsia" w:hAnsiTheme="minorHAnsi" w:cstheme="minorBidi"/>
          <w:noProof/>
          <w:sz w:val="22"/>
          <w:szCs w:val="22"/>
        </w:rPr>
      </w:pPr>
      <w:r>
        <w:rPr>
          <w:noProof/>
        </w:rPr>
        <w:t>Figure 3.4:</w:t>
      </w:r>
      <w:r>
        <w:rPr>
          <w:rFonts w:asciiTheme="minorHAnsi" w:eastAsiaTheme="minorEastAsia" w:hAnsiTheme="minorHAnsi" w:cstheme="minorBidi"/>
          <w:noProof/>
          <w:sz w:val="22"/>
          <w:szCs w:val="22"/>
        </w:rPr>
        <w:tab/>
      </w:r>
      <w:r>
        <w:rPr>
          <w:noProof/>
        </w:rPr>
        <w:t>iTrak communication module breakdown</w:t>
      </w:r>
      <w:r>
        <w:rPr>
          <w:noProof/>
        </w:rPr>
        <w:tab/>
      </w:r>
      <w:r>
        <w:rPr>
          <w:noProof/>
        </w:rPr>
        <w:fldChar w:fldCharType="begin"/>
      </w:r>
      <w:r>
        <w:rPr>
          <w:noProof/>
        </w:rPr>
        <w:instrText xml:space="preserve"> PAGEREF _Toc355221569 \h </w:instrText>
      </w:r>
      <w:r>
        <w:rPr>
          <w:noProof/>
        </w:rPr>
      </w:r>
      <w:r>
        <w:rPr>
          <w:noProof/>
        </w:rPr>
        <w:fldChar w:fldCharType="separate"/>
      </w:r>
      <w:r w:rsidR="00292290">
        <w:rPr>
          <w:noProof/>
        </w:rPr>
        <w:t>27</w:t>
      </w:r>
      <w:r>
        <w:rPr>
          <w:noProof/>
        </w:rPr>
        <w:fldChar w:fldCharType="end"/>
      </w:r>
    </w:p>
    <w:p w:rsidR="0062652C" w:rsidRDefault="0062652C">
      <w:pPr>
        <w:pStyle w:val="TOC8"/>
        <w:rPr>
          <w:rFonts w:asciiTheme="minorHAnsi" w:eastAsiaTheme="minorEastAsia" w:hAnsiTheme="minorHAnsi" w:cstheme="minorBidi"/>
          <w:noProof/>
          <w:sz w:val="22"/>
          <w:szCs w:val="22"/>
        </w:rPr>
      </w:pPr>
      <w:r>
        <w:rPr>
          <w:noProof/>
        </w:rPr>
        <w:t>Figure 3.5:</w:t>
      </w:r>
      <w:r>
        <w:rPr>
          <w:rFonts w:asciiTheme="minorHAnsi" w:eastAsiaTheme="minorEastAsia" w:hAnsiTheme="minorHAnsi" w:cstheme="minorBidi"/>
          <w:noProof/>
          <w:sz w:val="22"/>
          <w:szCs w:val="22"/>
        </w:rPr>
        <w:tab/>
      </w:r>
      <w:r>
        <w:rPr>
          <w:noProof/>
        </w:rPr>
        <w:t>PLASMA internal (Source from [Mid]).</w:t>
      </w:r>
      <w:r>
        <w:rPr>
          <w:noProof/>
        </w:rPr>
        <w:tab/>
      </w:r>
      <w:r>
        <w:rPr>
          <w:noProof/>
        </w:rPr>
        <w:fldChar w:fldCharType="begin"/>
      </w:r>
      <w:r>
        <w:rPr>
          <w:noProof/>
        </w:rPr>
        <w:instrText xml:space="preserve"> PAGEREF _Toc355221570 \h </w:instrText>
      </w:r>
      <w:r>
        <w:rPr>
          <w:noProof/>
        </w:rPr>
      </w:r>
      <w:r>
        <w:rPr>
          <w:noProof/>
        </w:rPr>
        <w:fldChar w:fldCharType="separate"/>
      </w:r>
      <w:r w:rsidR="00292290">
        <w:rPr>
          <w:noProof/>
        </w:rPr>
        <w:t>27</w:t>
      </w:r>
      <w:r>
        <w:rPr>
          <w:noProof/>
        </w:rPr>
        <w:fldChar w:fldCharType="end"/>
      </w:r>
    </w:p>
    <w:p w:rsidR="0062652C" w:rsidRDefault="0062652C">
      <w:pPr>
        <w:pStyle w:val="TOC8"/>
        <w:rPr>
          <w:rFonts w:asciiTheme="minorHAnsi" w:eastAsiaTheme="minorEastAsia" w:hAnsiTheme="minorHAnsi" w:cstheme="minorBidi"/>
          <w:noProof/>
          <w:sz w:val="22"/>
          <w:szCs w:val="22"/>
        </w:rPr>
      </w:pPr>
      <w:r>
        <w:rPr>
          <w:noProof/>
        </w:rPr>
        <w:t>Figure 3.6:</w:t>
      </w:r>
      <w:r>
        <w:rPr>
          <w:rFonts w:asciiTheme="minorHAnsi" w:eastAsiaTheme="minorEastAsia" w:hAnsiTheme="minorHAnsi" w:cstheme="minorBidi"/>
          <w:noProof/>
          <w:sz w:val="22"/>
          <w:szCs w:val="22"/>
        </w:rPr>
        <w:tab/>
      </w:r>
      <w:r>
        <w:rPr>
          <w:noProof/>
        </w:rPr>
        <w:t>Gson example.</w:t>
      </w:r>
      <w:r>
        <w:rPr>
          <w:noProof/>
        </w:rPr>
        <w:tab/>
      </w:r>
      <w:r>
        <w:rPr>
          <w:noProof/>
        </w:rPr>
        <w:fldChar w:fldCharType="begin"/>
      </w:r>
      <w:r>
        <w:rPr>
          <w:noProof/>
        </w:rPr>
        <w:instrText xml:space="preserve"> PAGEREF _Toc355221571 \h </w:instrText>
      </w:r>
      <w:r>
        <w:rPr>
          <w:noProof/>
        </w:rPr>
      </w:r>
      <w:r>
        <w:rPr>
          <w:noProof/>
        </w:rPr>
        <w:fldChar w:fldCharType="separate"/>
      </w:r>
      <w:r w:rsidR="00292290">
        <w:rPr>
          <w:noProof/>
        </w:rPr>
        <w:t>28</w:t>
      </w:r>
      <w:r>
        <w:rPr>
          <w:noProof/>
        </w:rPr>
        <w:fldChar w:fldCharType="end"/>
      </w:r>
    </w:p>
    <w:p w:rsidR="0062652C" w:rsidRDefault="0062652C">
      <w:pPr>
        <w:pStyle w:val="TOC8"/>
        <w:rPr>
          <w:rFonts w:asciiTheme="minorHAnsi" w:eastAsiaTheme="minorEastAsia" w:hAnsiTheme="minorHAnsi" w:cstheme="minorBidi"/>
          <w:noProof/>
          <w:sz w:val="22"/>
          <w:szCs w:val="22"/>
        </w:rPr>
      </w:pPr>
      <w:r>
        <w:rPr>
          <w:noProof/>
        </w:rPr>
        <w:t>Figure 3.7:</w:t>
      </w:r>
      <w:r>
        <w:rPr>
          <w:rFonts w:asciiTheme="minorHAnsi" w:eastAsiaTheme="minorEastAsia" w:hAnsiTheme="minorHAnsi" w:cstheme="minorBidi"/>
          <w:noProof/>
          <w:sz w:val="22"/>
          <w:szCs w:val="22"/>
        </w:rPr>
        <w:tab/>
      </w:r>
      <w:r>
        <w:rPr>
          <w:noProof/>
        </w:rPr>
        <w:t>GPS data collector life cycle.</w:t>
      </w:r>
      <w:r>
        <w:rPr>
          <w:noProof/>
        </w:rPr>
        <w:tab/>
      </w:r>
      <w:r>
        <w:rPr>
          <w:noProof/>
        </w:rPr>
        <w:fldChar w:fldCharType="begin"/>
      </w:r>
      <w:r>
        <w:rPr>
          <w:noProof/>
        </w:rPr>
        <w:instrText xml:space="preserve"> PAGEREF _Toc355221572 \h </w:instrText>
      </w:r>
      <w:r>
        <w:rPr>
          <w:noProof/>
        </w:rPr>
      </w:r>
      <w:r>
        <w:rPr>
          <w:noProof/>
        </w:rPr>
        <w:fldChar w:fldCharType="separate"/>
      </w:r>
      <w:r w:rsidR="00292290">
        <w:rPr>
          <w:noProof/>
        </w:rPr>
        <w:t>31</w:t>
      </w:r>
      <w:r>
        <w:rPr>
          <w:noProof/>
        </w:rPr>
        <w:fldChar w:fldCharType="end"/>
      </w:r>
    </w:p>
    <w:p w:rsidR="0062652C" w:rsidRDefault="0062652C">
      <w:pPr>
        <w:pStyle w:val="TOC8"/>
        <w:rPr>
          <w:rFonts w:asciiTheme="minorHAnsi" w:eastAsiaTheme="minorEastAsia" w:hAnsiTheme="minorHAnsi" w:cstheme="minorBidi"/>
          <w:noProof/>
          <w:sz w:val="22"/>
          <w:szCs w:val="22"/>
        </w:rPr>
      </w:pPr>
      <w:r>
        <w:rPr>
          <w:noProof/>
        </w:rPr>
        <w:t>Figure 3.8:</w:t>
      </w:r>
      <w:r>
        <w:rPr>
          <w:rFonts w:asciiTheme="minorHAnsi" w:eastAsiaTheme="minorEastAsia" w:hAnsiTheme="minorHAnsi" w:cstheme="minorBidi"/>
          <w:noProof/>
          <w:sz w:val="22"/>
          <w:szCs w:val="22"/>
        </w:rPr>
        <w:tab/>
      </w:r>
      <w:r>
        <w:rPr>
          <w:noProof/>
        </w:rPr>
        <w:t>Database structures.</w:t>
      </w:r>
      <w:r>
        <w:rPr>
          <w:noProof/>
        </w:rPr>
        <w:tab/>
      </w:r>
      <w:r>
        <w:rPr>
          <w:noProof/>
        </w:rPr>
        <w:fldChar w:fldCharType="begin"/>
      </w:r>
      <w:r>
        <w:rPr>
          <w:noProof/>
        </w:rPr>
        <w:instrText xml:space="preserve"> PAGEREF _Toc355221573 \h </w:instrText>
      </w:r>
      <w:r>
        <w:rPr>
          <w:noProof/>
        </w:rPr>
      </w:r>
      <w:r>
        <w:rPr>
          <w:noProof/>
        </w:rPr>
        <w:fldChar w:fldCharType="separate"/>
      </w:r>
      <w:r w:rsidR="00292290">
        <w:rPr>
          <w:noProof/>
        </w:rPr>
        <w:t>32</w:t>
      </w:r>
      <w:r>
        <w:rPr>
          <w:noProof/>
        </w:rPr>
        <w:fldChar w:fldCharType="end"/>
      </w:r>
    </w:p>
    <w:p w:rsidR="0062652C" w:rsidRDefault="0062652C">
      <w:pPr>
        <w:pStyle w:val="TOC8"/>
        <w:rPr>
          <w:rFonts w:asciiTheme="minorHAnsi" w:eastAsiaTheme="minorEastAsia" w:hAnsiTheme="minorHAnsi" w:cstheme="minorBidi"/>
          <w:noProof/>
          <w:sz w:val="22"/>
          <w:szCs w:val="22"/>
        </w:rPr>
      </w:pPr>
      <w:r>
        <w:rPr>
          <w:noProof/>
        </w:rPr>
        <w:t>Figure 3.9:</w:t>
      </w:r>
      <w:r>
        <w:rPr>
          <w:rFonts w:asciiTheme="minorHAnsi" w:eastAsiaTheme="minorEastAsia" w:hAnsiTheme="minorHAnsi" w:cstheme="minorBidi"/>
          <w:noProof/>
          <w:sz w:val="22"/>
          <w:szCs w:val="22"/>
        </w:rPr>
        <w:tab/>
      </w:r>
      <w:r>
        <w:rPr>
          <w:noProof/>
        </w:rPr>
        <w:t>Mobile class diagram.</w:t>
      </w:r>
      <w:r>
        <w:rPr>
          <w:noProof/>
        </w:rPr>
        <w:tab/>
      </w:r>
      <w:r>
        <w:rPr>
          <w:noProof/>
        </w:rPr>
        <w:fldChar w:fldCharType="begin"/>
      </w:r>
      <w:r>
        <w:rPr>
          <w:noProof/>
        </w:rPr>
        <w:instrText xml:space="preserve"> PAGEREF _Toc355221574 \h </w:instrText>
      </w:r>
      <w:r>
        <w:rPr>
          <w:noProof/>
        </w:rPr>
      </w:r>
      <w:r>
        <w:rPr>
          <w:noProof/>
        </w:rPr>
        <w:fldChar w:fldCharType="separate"/>
      </w:r>
      <w:r w:rsidR="00292290">
        <w:rPr>
          <w:noProof/>
        </w:rPr>
        <w:t>33</w:t>
      </w:r>
      <w:r>
        <w:rPr>
          <w:noProof/>
        </w:rPr>
        <w:fldChar w:fldCharType="end"/>
      </w:r>
    </w:p>
    <w:p w:rsidR="0062652C" w:rsidRDefault="0062652C">
      <w:pPr>
        <w:pStyle w:val="TOC8"/>
        <w:rPr>
          <w:rFonts w:asciiTheme="minorHAnsi" w:eastAsiaTheme="minorEastAsia" w:hAnsiTheme="minorHAnsi" w:cstheme="minorBidi"/>
          <w:noProof/>
          <w:sz w:val="22"/>
          <w:szCs w:val="22"/>
        </w:rPr>
      </w:pPr>
      <w:r>
        <w:rPr>
          <w:noProof/>
        </w:rPr>
        <w:lastRenderedPageBreak/>
        <w:t>Figure 3.10:</w:t>
      </w:r>
      <w:r>
        <w:rPr>
          <w:rFonts w:asciiTheme="minorHAnsi" w:eastAsiaTheme="minorEastAsia" w:hAnsiTheme="minorHAnsi" w:cstheme="minorBidi"/>
          <w:noProof/>
          <w:sz w:val="22"/>
          <w:szCs w:val="22"/>
        </w:rPr>
        <w:tab/>
      </w:r>
      <w:r>
        <w:rPr>
          <w:noProof/>
        </w:rPr>
        <w:t>Web class diagram.</w:t>
      </w:r>
      <w:r>
        <w:rPr>
          <w:noProof/>
        </w:rPr>
        <w:tab/>
      </w:r>
      <w:r>
        <w:rPr>
          <w:noProof/>
        </w:rPr>
        <w:fldChar w:fldCharType="begin"/>
      </w:r>
      <w:r>
        <w:rPr>
          <w:noProof/>
        </w:rPr>
        <w:instrText xml:space="preserve"> PAGEREF _Toc355221575 \h </w:instrText>
      </w:r>
      <w:r>
        <w:rPr>
          <w:noProof/>
        </w:rPr>
      </w:r>
      <w:r>
        <w:rPr>
          <w:noProof/>
        </w:rPr>
        <w:fldChar w:fldCharType="separate"/>
      </w:r>
      <w:r w:rsidR="00292290">
        <w:rPr>
          <w:noProof/>
        </w:rPr>
        <w:t>34</w:t>
      </w:r>
      <w:r>
        <w:rPr>
          <w:noProof/>
        </w:rPr>
        <w:fldChar w:fldCharType="end"/>
      </w:r>
    </w:p>
    <w:p w:rsidR="0062652C" w:rsidRDefault="0062652C">
      <w:pPr>
        <w:pStyle w:val="TOC8"/>
        <w:rPr>
          <w:rFonts w:asciiTheme="minorHAnsi" w:eastAsiaTheme="minorEastAsia" w:hAnsiTheme="minorHAnsi" w:cstheme="minorBidi"/>
          <w:noProof/>
          <w:sz w:val="22"/>
          <w:szCs w:val="22"/>
        </w:rPr>
      </w:pPr>
      <w:r>
        <w:rPr>
          <w:noProof/>
        </w:rPr>
        <w:t>Figure 4.1:</w:t>
      </w:r>
      <w:r>
        <w:rPr>
          <w:rFonts w:asciiTheme="minorHAnsi" w:eastAsiaTheme="minorEastAsia" w:hAnsiTheme="minorHAnsi" w:cstheme="minorBidi"/>
          <w:noProof/>
          <w:sz w:val="22"/>
          <w:szCs w:val="22"/>
        </w:rPr>
        <w:tab/>
      </w:r>
      <w:r>
        <w:rPr>
          <w:noProof/>
        </w:rPr>
        <w:t>Trip overlay tested in Houston area.</w:t>
      </w:r>
      <w:r>
        <w:rPr>
          <w:noProof/>
        </w:rPr>
        <w:tab/>
      </w:r>
      <w:r>
        <w:rPr>
          <w:noProof/>
        </w:rPr>
        <w:fldChar w:fldCharType="begin"/>
      </w:r>
      <w:r>
        <w:rPr>
          <w:noProof/>
        </w:rPr>
        <w:instrText xml:space="preserve"> PAGEREF _Toc355221576 \h </w:instrText>
      </w:r>
      <w:r>
        <w:rPr>
          <w:noProof/>
        </w:rPr>
      </w:r>
      <w:r>
        <w:rPr>
          <w:noProof/>
        </w:rPr>
        <w:fldChar w:fldCharType="separate"/>
      </w:r>
      <w:r w:rsidR="00292290">
        <w:rPr>
          <w:noProof/>
        </w:rPr>
        <w:t>36</w:t>
      </w:r>
      <w:r>
        <w:rPr>
          <w:noProof/>
        </w:rPr>
        <w:fldChar w:fldCharType="end"/>
      </w:r>
    </w:p>
    <w:p w:rsidR="0062652C" w:rsidRDefault="0062652C">
      <w:pPr>
        <w:pStyle w:val="TOC8"/>
        <w:rPr>
          <w:rFonts w:asciiTheme="minorHAnsi" w:eastAsiaTheme="minorEastAsia" w:hAnsiTheme="minorHAnsi" w:cstheme="minorBidi"/>
          <w:noProof/>
          <w:sz w:val="22"/>
          <w:szCs w:val="22"/>
        </w:rPr>
      </w:pPr>
      <w:r>
        <w:rPr>
          <w:noProof/>
        </w:rPr>
        <w:t>Figure 4.2:</w:t>
      </w:r>
      <w:r>
        <w:rPr>
          <w:rFonts w:asciiTheme="minorHAnsi" w:eastAsiaTheme="minorEastAsia" w:hAnsiTheme="minorHAnsi" w:cstheme="minorBidi"/>
          <w:noProof/>
          <w:sz w:val="22"/>
          <w:szCs w:val="22"/>
        </w:rPr>
        <w:tab/>
      </w:r>
      <w:r>
        <w:rPr>
          <w:noProof/>
        </w:rPr>
        <w:t>Facebook status update screenshot after a trip was created.</w:t>
      </w:r>
      <w:r>
        <w:rPr>
          <w:noProof/>
        </w:rPr>
        <w:tab/>
      </w:r>
      <w:r>
        <w:rPr>
          <w:noProof/>
        </w:rPr>
        <w:fldChar w:fldCharType="begin"/>
      </w:r>
      <w:r>
        <w:rPr>
          <w:noProof/>
        </w:rPr>
        <w:instrText xml:space="preserve"> PAGEREF _Toc355221577 \h </w:instrText>
      </w:r>
      <w:r>
        <w:rPr>
          <w:noProof/>
        </w:rPr>
      </w:r>
      <w:r>
        <w:rPr>
          <w:noProof/>
        </w:rPr>
        <w:fldChar w:fldCharType="separate"/>
      </w:r>
      <w:r w:rsidR="00292290">
        <w:rPr>
          <w:noProof/>
        </w:rPr>
        <w:t>38</w:t>
      </w:r>
      <w:r>
        <w:rPr>
          <w:noProof/>
        </w:rPr>
        <w:fldChar w:fldCharType="end"/>
      </w:r>
    </w:p>
    <w:p w:rsidR="0062652C" w:rsidRDefault="0062652C">
      <w:pPr>
        <w:pStyle w:val="TOC8"/>
        <w:rPr>
          <w:rFonts w:asciiTheme="minorHAnsi" w:eastAsiaTheme="minorEastAsia" w:hAnsiTheme="minorHAnsi" w:cstheme="minorBidi"/>
          <w:noProof/>
          <w:sz w:val="22"/>
          <w:szCs w:val="22"/>
        </w:rPr>
      </w:pPr>
      <w:r>
        <w:rPr>
          <w:noProof/>
        </w:rPr>
        <w:t>Figure 4.3:</w:t>
      </w:r>
      <w:r>
        <w:rPr>
          <w:rFonts w:asciiTheme="minorHAnsi" w:eastAsiaTheme="minorEastAsia" w:hAnsiTheme="minorHAnsi" w:cstheme="minorBidi"/>
          <w:noProof/>
          <w:sz w:val="22"/>
          <w:szCs w:val="22"/>
        </w:rPr>
        <w:tab/>
      </w:r>
      <w:r>
        <w:rPr>
          <w:noProof/>
        </w:rPr>
        <w:t>Mobile app screenshots.</w:t>
      </w:r>
      <w:r>
        <w:rPr>
          <w:noProof/>
        </w:rPr>
        <w:tab/>
      </w:r>
      <w:r>
        <w:rPr>
          <w:noProof/>
        </w:rPr>
        <w:fldChar w:fldCharType="begin"/>
      </w:r>
      <w:r>
        <w:rPr>
          <w:noProof/>
        </w:rPr>
        <w:instrText xml:space="preserve"> PAGEREF _Toc355221578 \h </w:instrText>
      </w:r>
      <w:r>
        <w:rPr>
          <w:noProof/>
        </w:rPr>
      </w:r>
      <w:r>
        <w:rPr>
          <w:noProof/>
        </w:rPr>
        <w:fldChar w:fldCharType="separate"/>
      </w:r>
      <w:r w:rsidR="00292290">
        <w:rPr>
          <w:noProof/>
        </w:rPr>
        <w:t>38</w:t>
      </w:r>
      <w:r>
        <w:rPr>
          <w:noProof/>
        </w:rPr>
        <w:fldChar w:fldCharType="end"/>
      </w:r>
    </w:p>
    <w:p w:rsidR="0062652C" w:rsidRDefault="0062652C">
      <w:pPr>
        <w:pStyle w:val="TOC8"/>
        <w:rPr>
          <w:rFonts w:asciiTheme="minorHAnsi" w:eastAsiaTheme="minorEastAsia" w:hAnsiTheme="minorHAnsi" w:cstheme="minorBidi"/>
          <w:noProof/>
          <w:sz w:val="22"/>
          <w:szCs w:val="22"/>
        </w:rPr>
      </w:pPr>
      <w:r>
        <w:rPr>
          <w:noProof/>
        </w:rPr>
        <w:t>Figure 4.4:</w:t>
      </w:r>
      <w:r>
        <w:rPr>
          <w:rFonts w:asciiTheme="minorHAnsi" w:eastAsiaTheme="minorEastAsia" w:hAnsiTheme="minorHAnsi" w:cstheme="minorBidi"/>
          <w:noProof/>
          <w:sz w:val="22"/>
          <w:szCs w:val="22"/>
        </w:rPr>
        <w:tab/>
      </w:r>
      <w:r>
        <w:rPr>
          <w:noProof/>
        </w:rPr>
        <w:t>Web app screenshot with one Facebook Like and one comment.</w:t>
      </w:r>
      <w:r>
        <w:rPr>
          <w:noProof/>
        </w:rPr>
        <w:tab/>
      </w:r>
      <w:r>
        <w:rPr>
          <w:noProof/>
        </w:rPr>
        <w:fldChar w:fldCharType="begin"/>
      </w:r>
      <w:r>
        <w:rPr>
          <w:noProof/>
        </w:rPr>
        <w:instrText xml:space="preserve"> PAGEREF _Toc355221579 \h </w:instrText>
      </w:r>
      <w:r>
        <w:rPr>
          <w:noProof/>
        </w:rPr>
      </w:r>
      <w:r>
        <w:rPr>
          <w:noProof/>
        </w:rPr>
        <w:fldChar w:fldCharType="separate"/>
      </w:r>
      <w:r w:rsidR="00292290">
        <w:rPr>
          <w:noProof/>
        </w:rPr>
        <w:t>39</w:t>
      </w:r>
      <w:r>
        <w:rPr>
          <w:noProof/>
        </w:rPr>
        <w:fldChar w:fldCharType="end"/>
      </w:r>
    </w:p>
    <w:p w:rsidR="0062652C" w:rsidRDefault="0062652C">
      <w:pPr>
        <w:pStyle w:val="TOC8"/>
        <w:rPr>
          <w:rFonts w:asciiTheme="minorHAnsi" w:eastAsiaTheme="minorEastAsia" w:hAnsiTheme="minorHAnsi" w:cstheme="minorBidi"/>
          <w:noProof/>
          <w:sz w:val="22"/>
          <w:szCs w:val="22"/>
        </w:rPr>
      </w:pPr>
      <w:r>
        <w:rPr>
          <w:noProof/>
        </w:rPr>
        <w:t>Figure 4.5:</w:t>
      </w:r>
      <w:r>
        <w:rPr>
          <w:rFonts w:asciiTheme="minorHAnsi" w:eastAsiaTheme="minorEastAsia" w:hAnsiTheme="minorHAnsi" w:cstheme="minorBidi"/>
          <w:noProof/>
          <w:sz w:val="22"/>
          <w:szCs w:val="22"/>
        </w:rPr>
        <w:tab/>
      </w:r>
      <w:r>
        <w:rPr>
          <w:noProof/>
        </w:rPr>
        <w:t>Metrics for mobile client.</w:t>
      </w:r>
      <w:r>
        <w:rPr>
          <w:noProof/>
        </w:rPr>
        <w:tab/>
      </w:r>
      <w:r>
        <w:rPr>
          <w:noProof/>
        </w:rPr>
        <w:fldChar w:fldCharType="begin"/>
      </w:r>
      <w:r>
        <w:rPr>
          <w:noProof/>
        </w:rPr>
        <w:instrText xml:space="preserve"> PAGEREF _Toc355221580 \h </w:instrText>
      </w:r>
      <w:r>
        <w:rPr>
          <w:noProof/>
        </w:rPr>
      </w:r>
      <w:r>
        <w:rPr>
          <w:noProof/>
        </w:rPr>
        <w:fldChar w:fldCharType="separate"/>
      </w:r>
      <w:r w:rsidR="00292290">
        <w:rPr>
          <w:noProof/>
        </w:rPr>
        <w:t>41</w:t>
      </w:r>
      <w:r>
        <w:rPr>
          <w:noProof/>
        </w:rPr>
        <w:fldChar w:fldCharType="end"/>
      </w:r>
    </w:p>
    <w:p w:rsidR="0062652C" w:rsidRDefault="0062652C">
      <w:pPr>
        <w:pStyle w:val="TOC8"/>
        <w:rPr>
          <w:rFonts w:asciiTheme="minorHAnsi" w:eastAsiaTheme="minorEastAsia" w:hAnsiTheme="minorHAnsi" w:cstheme="minorBidi"/>
          <w:noProof/>
          <w:sz w:val="22"/>
          <w:szCs w:val="22"/>
        </w:rPr>
      </w:pPr>
      <w:r>
        <w:rPr>
          <w:noProof/>
        </w:rPr>
        <w:t>Figure 4.6:</w:t>
      </w:r>
      <w:r>
        <w:rPr>
          <w:rFonts w:asciiTheme="minorHAnsi" w:eastAsiaTheme="minorEastAsia" w:hAnsiTheme="minorHAnsi" w:cstheme="minorBidi"/>
          <w:noProof/>
          <w:sz w:val="22"/>
          <w:szCs w:val="22"/>
        </w:rPr>
        <w:tab/>
      </w:r>
      <w:r>
        <w:rPr>
          <w:noProof/>
        </w:rPr>
        <w:t>Metrics for web services.</w:t>
      </w:r>
      <w:r>
        <w:rPr>
          <w:noProof/>
        </w:rPr>
        <w:tab/>
      </w:r>
      <w:r>
        <w:rPr>
          <w:noProof/>
        </w:rPr>
        <w:fldChar w:fldCharType="begin"/>
      </w:r>
      <w:r>
        <w:rPr>
          <w:noProof/>
        </w:rPr>
        <w:instrText xml:space="preserve"> PAGEREF _Toc355221581 \h </w:instrText>
      </w:r>
      <w:r>
        <w:rPr>
          <w:noProof/>
        </w:rPr>
      </w:r>
      <w:r>
        <w:rPr>
          <w:noProof/>
        </w:rPr>
        <w:fldChar w:fldCharType="separate"/>
      </w:r>
      <w:r w:rsidR="00292290">
        <w:rPr>
          <w:noProof/>
        </w:rPr>
        <w:t>41</w:t>
      </w:r>
      <w:r>
        <w:rPr>
          <w:noProof/>
        </w:rPr>
        <w:fldChar w:fldCharType="end"/>
      </w:r>
    </w:p>
    <w:p w:rsidR="0062652C" w:rsidRDefault="0062652C">
      <w:pPr>
        <w:pStyle w:val="TOC8"/>
        <w:rPr>
          <w:rFonts w:asciiTheme="minorHAnsi" w:eastAsiaTheme="minorEastAsia" w:hAnsiTheme="minorHAnsi" w:cstheme="minorBidi"/>
          <w:noProof/>
          <w:sz w:val="22"/>
          <w:szCs w:val="22"/>
        </w:rPr>
      </w:pPr>
      <w:r>
        <w:rPr>
          <w:noProof/>
        </w:rPr>
        <w:t>Figure A.1:</w:t>
      </w:r>
      <w:r>
        <w:rPr>
          <w:rFonts w:asciiTheme="minorHAnsi" w:eastAsiaTheme="minorEastAsia" w:hAnsiTheme="minorHAnsi" w:cstheme="minorBidi"/>
          <w:noProof/>
          <w:sz w:val="22"/>
          <w:szCs w:val="22"/>
        </w:rPr>
        <w:tab/>
      </w:r>
      <w:r>
        <w:rPr>
          <w:noProof/>
        </w:rPr>
        <w:t>Balsamiq Mockups XML import interface screenshot.</w:t>
      </w:r>
      <w:r>
        <w:rPr>
          <w:noProof/>
        </w:rPr>
        <w:tab/>
      </w:r>
      <w:r>
        <w:rPr>
          <w:noProof/>
        </w:rPr>
        <w:fldChar w:fldCharType="begin"/>
      </w:r>
      <w:r>
        <w:rPr>
          <w:noProof/>
        </w:rPr>
        <w:instrText xml:space="preserve"> PAGEREF _Toc355221582 \h </w:instrText>
      </w:r>
      <w:r>
        <w:rPr>
          <w:noProof/>
        </w:rPr>
      </w:r>
      <w:r>
        <w:rPr>
          <w:noProof/>
        </w:rPr>
        <w:fldChar w:fldCharType="separate"/>
      </w:r>
      <w:r w:rsidR="00292290">
        <w:rPr>
          <w:noProof/>
        </w:rPr>
        <w:t>49</w:t>
      </w:r>
      <w:r>
        <w:rPr>
          <w:noProof/>
        </w:rPr>
        <w:fldChar w:fldCharType="end"/>
      </w:r>
    </w:p>
    <w:p w:rsidR="0062652C" w:rsidRDefault="0062652C">
      <w:pPr>
        <w:pStyle w:val="TOC8"/>
        <w:rPr>
          <w:rFonts w:asciiTheme="minorHAnsi" w:eastAsiaTheme="minorEastAsia" w:hAnsiTheme="minorHAnsi" w:cstheme="minorBidi"/>
          <w:noProof/>
          <w:sz w:val="22"/>
          <w:szCs w:val="22"/>
        </w:rPr>
      </w:pPr>
      <w:r>
        <w:rPr>
          <w:noProof/>
        </w:rPr>
        <w:t>Figure A.2:</w:t>
      </w:r>
      <w:r>
        <w:rPr>
          <w:rFonts w:asciiTheme="minorHAnsi" w:eastAsiaTheme="minorEastAsia" w:hAnsiTheme="minorHAnsi" w:cstheme="minorBidi"/>
          <w:noProof/>
          <w:sz w:val="22"/>
          <w:szCs w:val="22"/>
        </w:rPr>
        <w:tab/>
      </w:r>
      <w:r>
        <w:rPr>
          <w:noProof/>
        </w:rPr>
        <w:t>Balsamiq Mockups screenshot.</w:t>
      </w:r>
      <w:r>
        <w:rPr>
          <w:noProof/>
        </w:rPr>
        <w:tab/>
      </w:r>
      <w:r>
        <w:rPr>
          <w:noProof/>
        </w:rPr>
        <w:fldChar w:fldCharType="begin"/>
      </w:r>
      <w:r>
        <w:rPr>
          <w:noProof/>
        </w:rPr>
        <w:instrText xml:space="preserve"> PAGEREF _Toc355221583 \h </w:instrText>
      </w:r>
      <w:r>
        <w:rPr>
          <w:noProof/>
        </w:rPr>
      </w:r>
      <w:r>
        <w:rPr>
          <w:noProof/>
        </w:rPr>
        <w:fldChar w:fldCharType="separate"/>
      </w:r>
      <w:r w:rsidR="00292290">
        <w:rPr>
          <w:noProof/>
        </w:rPr>
        <w:t>49</w:t>
      </w:r>
      <w:r>
        <w:rPr>
          <w:noProof/>
        </w:rPr>
        <w:fldChar w:fldCharType="end"/>
      </w:r>
    </w:p>
    <w:p w:rsidR="00BB45CB" w:rsidRDefault="003306AB" w:rsidP="00187652">
      <w:pPr>
        <w:pStyle w:val="Heading2"/>
      </w:pPr>
      <w:r>
        <w:rPr>
          <w:b w:val="0"/>
          <w:sz w:val="24"/>
        </w:rPr>
        <w:fldChar w:fldCharType="end"/>
      </w:r>
      <w:r w:rsidR="00BB45CB">
        <w:br w:type="page"/>
      </w:r>
    </w:p>
    <w:p w:rsidR="003C5819" w:rsidRDefault="003C5819">
      <w:pPr>
        <w:sectPr w:rsidR="003C5819" w:rsidSect="008105AC">
          <w:footerReference w:type="default" r:id="rId15"/>
          <w:pgSz w:w="12240" w:h="15840"/>
          <w:pgMar w:top="1800" w:right="1800" w:bottom="1800" w:left="1800" w:header="0" w:footer="1728" w:gutter="0"/>
          <w:pgNumType w:fmt="lowerRoman"/>
          <w:cols w:space="720"/>
        </w:sectPr>
      </w:pPr>
    </w:p>
    <w:p w:rsidR="00480452" w:rsidRDefault="008E6206" w:rsidP="008E6206">
      <w:pPr>
        <w:pStyle w:val="Heading2"/>
      </w:pPr>
      <w:bookmarkStart w:id="6" w:name="_Toc354617409"/>
      <w:r>
        <w:lastRenderedPageBreak/>
        <w:t xml:space="preserve">Chapter </w:t>
      </w:r>
      <w:proofErr w:type="gramStart"/>
      <w:r>
        <w:t>1</w:t>
      </w:r>
      <w:r w:rsidR="00182BC0">
        <w:t xml:space="preserve"> </w:t>
      </w:r>
      <w:r>
        <w:t xml:space="preserve"> Introduction</w:t>
      </w:r>
      <w:bookmarkEnd w:id="6"/>
      <w:proofErr w:type="gramEnd"/>
    </w:p>
    <w:p w:rsidR="008E6206" w:rsidRDefault="008E6206" w:rsidP="008E6206">
      <w:pPr>
        <w:pStyle w:val="Heading3"/>
        <w:numPr>
          <w:ilvl w:val="1"/>
          <w:numId w:val="1"/>
        </w:numPr>
      </w:pPr>
      <w:bookmarkStart w:id="7" w:name="_Toc354617410"/>
      <w:r>
        <w:t>Motivation</w:t>
      </w:r>
      <w:bookmarkEnd w:id="7"/>
      <w:r>
        <w:t xml:space="preserve"> </w:t>
      </w:r>
    </w:p>
    <w:p w:rsidR="00D229BE" w:rsidRDefault="00D229BE" w:rsidP="006B475C">
      <w:pPr>
        <w:pStyle w:val="text"/>
      </w:pPr>
      <w:r>
        <w:t>Travelers, especially backpackers, often stay quiet among the users of mobile Internet services and social networks.</w:t>
      </w:r>
      <w:r w:rsidR="00FD34FA">
        <w:t xml:space="preserve"> </w:t>
      </w:r>
      <w:r>
        <w:t>Instead, teenagers or college students are often mentioned</w:t>
      </w:r>
      <w:r w:rsidR="004F50FA">
        <w:t xml:space="preserve"> as users of these services</w:t>
      </w:r>
      <w:r>
        <w:t xml:space="preserve">. However, different researches and surveys have </w:t>
      </w:r>
      <w:r w:rsidR="00D5365D">
        <w:t>proved</w:t>
      </w:r>
      <w:r>
        <w:t xml:space="preserve"> that </w:t>
      </w:r>
      <w:r w:rsidR="00853FD3">
        <w:t>travelers are among the early users of mobile Internet services. For example, surveys conducted by</w:t>
      </w:r>
      <w:r w:rsidR="00853FD3" w:rsidRPr="00B66E56">
        <w:t xml:space="preserve"> </w:t>
      </w:r>
      <w:proofErr w:type="spellStart"/>
      <w:r w:rsidR="00853FD3" w:rsidRPr="00B66E56">
        <w:t>Tjøstheim</w:t>
      </w:r>
      <w:proofErr w:type="spellEnd"/>
      <w:r w:rsidR="00853FD3">
        <w:t>,</w:t>
      </w:r>
      <w:r w:rsidR="00853FD3" w:rsidRPr="00B66E56">
        <w:t xml:space="preserve"> </w:t>
      </w:r>
      <w:proofErr w:type="spellStart"/>
      <w:r w:rsidR="00853FD3" w:rsidRPr="00B66E56">
        <w:t>Lous</w:t>
      </w:r>
      <w:proofErr w:type="spellEnd"/>
      <w:r w:rsidR="00853FD3">
        <w:t>,</w:t>
      </w:r>
      <w:r w:rsidR="00853FD3" w:rsidRPr="00B66E56">
        <w:t xml:space="preserve"> </w:t>
      </w:r>
      <w:proofErr w:type="spellStart"/>
      <w:r w:rsidR="00853FD3" w:rsidRPr="00B66E56">
        <w:t>Nordlund</w:t>
      </w:r>
      <w:proofErr w:type="spellEnd"/>
      <w:r w:rsidR="00853FD3">
        <w:t>, and</w:t>
      </w:r>
      <w:r w:rsidR="00853FD3" w:rsidRPr="00B66E56">
        <w:t xml:space="preserve"> </w:t>
      </w:r>
      <w:proofErr w:type="spellStart"/>
      <w:r w:rsidR="00853FD3" w:rsidRPr="00B66E56">
        <w:t>Fuglerud</w:t>
      </w:r>
      <w:proofErr w:type="spellEnd"/>
      <w:r w:rsidR="00853FD3">
        <w:t xml:space="preserve"> </w:t>
      </w:r>
      <w:r w:rsidR="00C44849">
        <w:t>between 2000 and 2003</w:t>
      </w:r>
      <w:r w:rsidR="00853FD3">
        <w:t xml:space="preserve"> showed that travelers with e-commerce experience would be among the early adopters of mobile Internet services [TLNF</w:t>
      </w:r>
      <w:r w:rsidR="008600F5">
        <w:t>2003</w:t>
      </w:r>
      <w:r w:rsidR="00853FD3">
        <w:t>]</w:t>
      </w:r>
      <w:r w:rsidR="00853FD3" w:rsidRPr="00B66E56">
        <w:t>.</w:t>
      </w:r>
      <w:r w:rsidR="00853FD3">
        <w:t xml:space="preserve"> </w:t>
      </w:r>
      <w:r w:rsidR="00C44849">
        <w:t>The 2002 survey showed that</w:t>
      </w:r>
      <w:r w:rsidR="00853FD3">
        <w:t xml:space="preserve"> among the travelers</w:t>
      </w:r>
      <w:r w:rsidR="00A95939">
        <w:t xml:space="preserve"> who</w:t>
      </w:r>
      <w:r w:rsidR="00853FD3">
        <w:t xml:space="preserve"> participa</w:t>
      </w:r>
      <w:r w:rsidR="00C44849">
        <w:t xml:space="preserve">ted in their surveys, </w:t>
      </w:r>
      <w:r w:rsidR="00853FD3">
        <w:t>100%</w:t>
      </w:r>
      <w:r w:rsidR="00C44849">
        <w:t xml:space="preserve"> (458)</w:t>
      </w:r>
      <w:r w:rsidR="00853FD3">
        <w:t xml:space="preserve"> of them were Internet users and 73%</w:t>
      </w:r>
      <w:r w:rsidR="00C44849">
        <w:t xml:space="preserve"> (334)</w:t>
      </w:r>
      <w:r w:rsidR="00853FD3">
        <w:t xml:space="preserve"> of them had e-commerce experience, compared to 58%</w:t>
      </w:r>
      <w:r w:rsidR="00C44849">
        <w:t xml:space="preserve"> (3094)</w:t>
      </w:r>
      <w:r w:rsidR="00853FD3">
        <w:t xml:space="preserve"> and 29%</w:t>
      </w:r>
      <w:r w:rsidR="00C44849">
        <w:t xml:space="preserve"> (1544)</w:t>
      </w:r>
      <w:r w:rsidR="00853FD3">
        <w:t xml:space="preserve"> respectively in a national survey with random participants in 2001.</w:t>
      </w:r>
      <w:r w:rsidR="00A835B3">
        <w:t xml:space="preserve"> </w:t>
      </w:r>
      <w:r w:rsidR="00055547">
        <w:t>These results showed that travelers are above the national average of Internet users and made them potentially early adopters of mobile Internet services.</w:t>
      </w:r>
    </w:p>
    <w:p w:rsidR="00666A8F" w:rsidRDefault="0041051E" w:rsidP="006B475C">
      <w:pPr>
        <w:pStyle w:val="text"/>
      </w:pPr>
      <w:r>
        <w:t>Further</w:t>
      </w:r>
      <w:r w:rsidR="00841EDC">
        <w:t xml:space="preserve"> studies conducted by Jeff </w:t>
      </w:r>
      <w:proofErr w:type="spellStart"/>
      <w:r w:rsidR="00841EDC">
        <w:t>Axup</w:t>
      </w:r>
      <w:proofErr w:type="spellEnd"/>
      <w:r w:rsidR="00841EDC">
        <w:t xml:space="preserve"> and Stephen </w:t>
      </w:r>
      <w:proofErr w:type="spellStart"/>
      <w:r w:rsidR="00841EDC">
        <w:t>Viller</w:t>
      </w:r>
      <w:proofErr w:type="spellEnd"/>
      <w:r w:rsidR="00841EDC">
        <w:t xml:space="preserve"> indicate</w:t>
      </w:r>
      <w:r>
        <w:t>d</w:t>
      </w:r>
      <w:r w:rsidR="00841EDC">
        <w:t xml:space="preserve"> that in the backpacker culture, there </w:t>
      </w:r>
      <w:r>
        <w:t>wa</w:t>
      </w:r>
      <w:r w:rsidR="00841EDC">
        <w:t xml:space="preserve">s </w:t>
      </w:r>
      <w:r>
        <w:t xml:space="preserve">a </w:t>
      </w:r>
      <w:r w:rsidR="00841EDC">
        <w:t xml:space="preserve">high demand for mobile devices and services to help travelers </w:t>
      </w:r>
      <w:r>
        <w:t xml:space="preserve">share their experience or </w:t>
      </w:r>
      <w:r w:rsidR="00841EDC">
        <w:t>socialize and connect with each other</w:t>
      </w:r>
      <w:r w:rsidR="002868C0">
        <w:t xml:space="preserve"> [AV]</w:t>
      </w:r>
      <w:r w:rsidR="00841EDC">
        <w:t>.</w:t>
      </w:r>
      <w:r w:rsidR="002868C0">
        <w:t xml:space="preserve"> With the recent blooming of the mobile technology and social networks, it is feasible to </w:t>
      </w:r>
      <w:r w:rsidR="006861D2">
        <w:t xml:space="preserve">fulfill such demand. </w:t>
      </w:r>
      <w:r>
        <w:t xml:space="preserve">Nowadays, a </w:t>
      </w:r>
      <w:r w:rsidR="00E00065">
        <w:t>user</w:t>
      </w:r>
      <w:r>
        <w:t xml:space="preserve"> can use a single smart phone to do </w:t>
      </w:r>
      <w:r w:rsidR="00E00065">
        <w:t>different things while travelling, such as</w:t>
      </w:r>
      <w:r>
        <w:t xml:space="preserve"> note taking </w:t>
      </w:r>
      <w:r w:rsidR="00E00065">
        <w:t>or</w:t>
      </w:r>
      <w:r>
        <w:t xml:space="preserve"> updating their trip status </w:t>
      </w:r>
      <w:r w:rsidR="00E00065">
        <w:t>on</w:t>
      </w:r>
      <w:r>
        <w:t xml:space="preserve"> social networks.</w:t>
      </w:r>
      <w:r w:rsidR="0047271C">
        <w:t xml:space="preserve"> However, the user likely has to use separate apps for </w:t>
      </w:r>
      <w:r w:rsidR="00E00065">
        <w:t>different tasks</w:t>
      </w:r>
      <w:r w:rsidR="0047271C">
        <w:t xml:space="preserve">. </w:t>
      </w:r>
      <w:r w:rsidR="00743C51">
        <w:t xml:space="preserve">As more applications and social networks are </w:t>
      </w:r>
      <w:r w:rsidR="008D02C2">
        <w:t xml:space="preserve">being </w:t>
      </w:r>
      <w:r w:rsidR="00743C51">
        <w:t xml:space="preserve">created, </w:t>
      </w:r>
      <w:r w:rsidR="00972F74">
        <w:t xml:space="preserve">it would be tiring to maintain all the apps and update status in </w:t>
      </w:r>
      <w:r w:rsidR="00055547">
        <w:t>every network</w:t>
      </w:r>
      <w:r w:rsidR="00972F74">
        <w:t>.</w:t>
      </w:r>
      <w:r w:rsidR="004F50FA">
        <w:t xml:space="preserve"> It would be more convenient if there was a single application that allowed travelers to achieve all those tasks.</w:t>
      </w:r>
      <w:r w:rsidR="00486650">
        <w:t xml:space="preserve"> </w:t>
      </w:r>
    </w:p>
    <w:p w:rsidR="008E6206" w:rsidRDefault="008E6206" w:rsidP="008E6206">
      <w:pPr>
        <w:pStyle w:val="Heading3"/>
        <w:numPr>
          <w:ilvl w:val="1"/>
          <w:numId w:val="1"/>
        </w:numPr>
      </w:pPr>
      <w:bookmarkStart w:id="8" w:name="_Toc354617411"/>
      <w:r>
        <w:lastRenderedPageBreak/>
        <w:t>Vision</w:t>
      </w:r>
      <w:bookmarkEnd w:id="8"/>
    </w:p>
    <w:p w:rsidR="0066335D" w:rsidRDefault="004F50FA" w:rsidP="0066335D">
      <w:pPr>
        <w:pStyle w:val="text"/>
      </w:pPr>
      <w:proofErr w:type="spellStart"/>
      <w:proofErr w:type="gramStart"/>
      <w:r>
        <w:t>iTrak</w:t>
      </w:r>
      <w:proofErr w:type="spellEnd"/>
      <w:proofErr w:type="gramEnd"/>
      <w:r>
        <w:t xml:space="preserve"> addresses the above problem by providing a centralized service where travelers can use a single </w:t>
      </w:r>
      <w:r w:rsidR="00A3488D">
        <w:t xml:space="preserve">mobile </w:t>
      </w:r>
      <w:r>
        <w:t xml:space="preserve">app to record their exciting travelling moments and stay connected with people across all networks. </w:t>
      </w:r>
      <w:r w:rsidR="0066335D">
        <w:t xml:space="preserve">The </w:t>
      </w:r>
      <w:r w:rsidR="00A835B3">
        <w:t xml:space="preserve">target audiences of </w:t>
      </w:r>
      <w:proofErr w:type="spellStart"/>
      <w:r w:rsidR="00A835B3">
        <w:t>iTrak</w:t>
      </w:r>
      <w:proofErr w:type="spellEnd"/>
      <w:r w:rsidR="0066335D">
        <w:t xml:space="preserve"> </w:t>
      </w:r>
      <w:r w:rsidR="00A835B3">
        <w:t>are</w:t>
      </w:r>
      <w:r w:rsidR="0066335D">
        <w:t xml:space="preserve"> backpackers</w:t>
      </w:r>
      <w:r w:rsidR="00A835B3">
        <w:t>,</w:t>
      </w:r>
      <w:r w:rsidR="0066335D">
        <w:t xml:space="preserve"> or travelers who possess the backpacker culture</w:t>
      </w:r>
      <w:r w:rsidR="00A835B3">
        <w:t>. The application itself will focus</w:t>
      </w:r>
      <w:r w:rsidR="0066335D">
        <w:t xml:space="preserve"> on the cor</w:t>
      </w:r>
      <w:r w:rsidR="00E00065">
        <w:t>e</w:t>
      </w:r>
      <w:r w:rsidR="0066335D">
        <w:t xml:space="preserve"> functionality of tracking and creating </w:t>
      </w:r>
      <w:r w:rsidR="00E02917">
        <w:t xml:space="preserve">travel </w:t>
      </w:r>
      <w:r w:rsidR="00170404">
        <w:t>note</w:t>
      </w:r>
      <w:r w:rsidR="00D06F08">
        <w:t>s</w:t>
      </w:r>
      <w:r w:rsidR="00A835B3">
        <w:t>, while at the same time providing</w:t>
      </w:r>
      <w:r w:rsidR="0066335D">
        <w:t xml:space="preserve"> </w:t>
      </w:r>
      <w:r w:rsidR="00D06F08">
        <w:t xml:space="preserve">a </w:t>
      </w:r>
      <w:r w:rsidR="00D5365D">
        <w:t>seamless</w:t>
      </w:r>
      <w:r w:rsidR="0066335D">
        <w:t xml:space="preserve"> portal </w:t>
      </w:r>
      <w:r w:rsidR="00A835B3">
        <w:t xml:space="preserve">for users </w:t>
      </w:r>
      <w:r w:rsidR="0066335D">
        <w:t xml:space="preserve">to connect with people in </w:t>
      </w:r>
      <w:r w:rsidR="00D06F08">
        <w:t xml:space="preserve">their </w:t>
      </w:r>
      <w:r w:rsidR="0066335D">
        <w:t>existing social networks</w:t>
      </w:r>
      <w:r w:rsidR="00D5365D">
        <w:t>.</w:t>
      </w:r>
      <w:r w:rsidR="0066335D">
        <w:t xml:space="preserve"> </w:t>
      </w:r>
      <w:r w:rsidR="00E02917">
        <w:t xml:space="preserve">It will integrate with the GPS to provide live status update and trip tracking, which a user can share with friends and family. </w:t>
      </w:r>
      <w:proofErr w:type="spellStart"/>
      <w:proofErr w:type="gramStart"/>
      <w:r w:rsidR="00E02917">
        <w:t>iTrak</w:t>
      </w:r>
      <w:proofErr w:type="spellEnd"/>
      <w:proofErr w:type="gramEnd"/>
      <w:r w:rsidR="00E02917">
        <w:t xml:space="preserve"> will also focus on providing </w:t>
      </w:r>
      <w:r w:rsidR="00A3488D">
        <w:t>functionalities</w:t>
      </w:r>
      <w:r w:rsidR="00E02917">
        <w:t xml:space="preserve"> that are often needed by travelers such as taking photos or recording voice </w:t>
      </w:r>
      <w:r w:rsidR="00C62161">
        <w:t>and</w:t>
      </w:r>
      <w:r w:rsidR="00E02917">
        <w:t xml:space="preserve"> video journals.</w:t>
      </w:r>
    </w:p>
    <w:p w:rsidR="00E02917" w:rsidRDefault="00C62161" w:rsidP="0066335D">
      <w:pPr>
        <w:pStyle w:val="text"/>
      </w:pPr>
      <w:proofErr w:type="spellStart"/>
      <w:proofErr w:type="gramStart"/>
      <w:r>
        <w:t>iTrak</w:t>
      </w:r>
      <w:proofErr w:type="spellEnd"/>
      <w:proofErr w:type="gramEnd"/>
      <w:r>
        <w:t xml:space="preserve"> will consist of </w:t>
      </w:r>
      <w:r w:rsidR="008F4797">
        <w:t>a</w:t>
      </w:r>
      <w:r>
        <w:t xml:space="preserve"> mobile </w:t>
      </w:r>
      <w:r w:rsidR="0006185A">
        <w:t>app</w:t>
      </w:r>
      <w:r w:rsidR="008F4797">
        <w:t>, a</w:t>
      </w:r>
      <w:r>
        <w:t xml:space="preserve"> web app</w:t>
      </w:r>
      <w:r w:rsidR="008F4797">
        <w:t xml:space="preserve"> and a cloud service.</w:t>
      </w:r>
      <w:r>
        <w:t xml:space="preserve"> </w:t>
      </w:r>
      <w:r w:rsidR="008F4797">
        <w:t>T</w:t>
      </w:r>
      <w:r>
        <w:t>he mobile app is mainly for obtaining GPS data</w:t>
      </w:r>
      <w:r w:rsidR="00055547">
        <w:t>, creating</w:t>
      </w:r>
      <w:r>
        <w:t xml:space="preserve"> </w:t>
      </w:r>
      <w:r w:rsidR="00170404">
        <w:t>note</w:t>
      </w:r>
      <w:r w:rsidR="00055547">
        <w:t>s</w:t>
      </w:r>
      <w:r>
        <w:t xml:space="preserve"> and </w:t>
      </w:r>
      <w:r w:rsidR="00AE0954">
        <w:t>saving</w:t>
      </w:r>
      <w:r>
        <w:t xml:space="preserve"> them to a</w:t>
      </w:r>
      <w:r w:rsidR="00AE0954">
        <w:t>n online</w:t>
      </w:r>
      <w:r>
        <w:t xml:space="preserve"> repository. </w:t>
      </w:r>
      <w:r w:rsidR="008F4797">
        <w:t>T</w:t>
      </w:r>
      <w:r>
        <w:t xml:space="preserve">he web app will act as a personal blogging </w:t>
      </w:r>
      <w:r w:rsidR="00204B62">
        <w:t>page</w:t>
      </w:r>
      <w:r>
        <w:t xml:space="preserve"> that </w:t>
      </w:r>
      <w:r w:rsidR="00096C5B">
        <w:t>presents the travel experience collected from the mobile app.</w:t>
      </w:r>
      <w:r w:rsidR="00204B62">
        <w:t xml:space="preserve"> </w:t>
      </w:r>
      <w:r w:rsidR="00096C5B">
        <w:t>This interface will provide</w:t>
      </w:r>
      <w:r>
        <w:t xml:space="preserve"> </w:t>
      </w:r>
      <w:r w:rsidR="00096C5B">
        <w:t xml:space="preserve">a </w:t>
      </w:r>
      <w:r>
        <w:t xml:space="preserve">user </w:t>
      </w:r>
      <w:r w:rsidR="00096C5B">
        <w:t>with</w:t>
      </w:r>
      <w:r>
        <w:t xml:space="preserve"> a private </w:t>
      </w:r>
      <w:r w:rsidR="00096C5B">
        <w:t xml:space="preserve">blogging </w:t>
      </w:r>
      <w:r>
        <w:t xml:space="preserve">space to share travel experience, while still staying connected with </w:t>
      </w:r>
      <w:r w:rsidR="00096C5B">
        <w:t>friends and family</w:t>
      </w:r>
      <w:r w:rsidR="008D0144">
        <w:t xml:space="preserve"> in the user’s social networks.</w:t>
      </w:r>
      <w:r w:rsidR="00204B62">
        <w:t xml:space="preserve"> To aid the interaction between the mobile app and web app, a collection of </w:t>
      </w:r>
      <w:r w:rsidR="008F4797">
        <w:t>cloud</w:t>
      </w:r>
      <w:r w:rsidR="00204B62">
        <w:t xml:space="preserve"> services will be developed to handle data transferring, GPS data processing, and media managing.</w:t>
      </w:r>
    </w:p>
    <w:p w:rsidR="006B475C" w:rsidRDefault="006B475C" w:rsidP="008E6206">
      <w:pPr>
        <w:pStyle w:val="Heading3"/>
        <w:numPr>
          <w:ilvl w:val="1"/>
          <w:numId w:val="1"/>
        </w:numPr>
      </w:pPr>
      <w:bookmarkStart w:id="9" w:name="_Toc354617412"/>
      <w:r>
        <w:t>Scope</w:t>
      </w:r>
      <w:bookmarkEnd w:id="9"/>
    </w:p>
    <w:p w:rsidR="00B8040A" w:rsidRDefault="00AD4736" w:rsidP="00AD4736">
      <w:pPr>
        <w:pStyle w:val="text"/>
      </w:pPr>
      <w:r>
        <w:t xml:space="preserve">This report will focus on </w:t>
      </w:r>
      <w:r w:rsidR="00B8040A">
        <w:t xml:space="preserve">three main aspects: the design of </w:t>
      </w:r>
      <w:proofErr w:type="spellStart"/>
      <w:r w:rsidR="00B8040A">
        <w:t>iTrak</w:t>
      </w:r>
      <w:proofErr w:type="spellEnd"/>
      <w:r w:rsidR="00B8040A">
        <w:t xml:space="preserve">, the </w:t>
      </w:r>
      <w:proofErr w:type="spellStart"/>
      <w:r w:rsidR="00B8040A">
        <w:t>iTrak</w:t>
      </w:r>
      <w:proofErr w:type="spellEnd"/>
      <w:r w:rsidR="00B8040A">
        <w:t xml:space="preserve"> prototype, and the testing methodologies.</w:t>
      </w:r>
    </w:p>
    <w:p w:rsidR="00AD4736" w:rsidRDefault="00B8040A" w:rsidP="00AD4736">
      <w:pPr>
        <w:pStyle w:val="text"/>
      </w:pPr>
      <w:r>
        <w:t xml:space="preserve">First, the report will </w:t>
      </w:r>
      <w:r w:rsidR="001078C1">
        <w:t>visit</w:t>
      </w:r>
      <w:r>
        <w:t xml:space="preserve"> </w:t>
      </w:r>
      <w:r w:rsidR="00AD4736">
        <w:t xml:space="preserve">the </w:t>
      </w:r>
      <w:r>
        <w:t>user interface and architecture design</w:t>
      </w:r>
      <w:r w:rsidR="00036565">
        <w:t>s</w:t>
      </w:r>
      <w:r w:rsidR="00AD4736">
        <w:t xml:space="preserve"> of </w:t>
      </w:r>
      <w:proofErr w:type="spellStart"/>
      <w:r w:rsidR="00AD4736">
        <w:t>iTrak</w:t>
      </w:r>
      <w:proofErr w:type="spellEnd"/>
      <w:r w:rsidR="00AD4736">
        <w:t xml:space="preserve">. It will go through the technologies used in </w:t>
      </w:r>
      <w:proofErr w:type="spellStart"/>
      <w:r w:rsidR="00AD4736">
        <w:t>iTrak</w:t>
      </w:r>
      <w:proofErr w:type="spellEnd"/>
      <w:r w:rsidR="00AD4736">
        <w:t xml:space="preserve"> to acquire </w:t>
      </w:r>
      <w:r w:rsidR="002A044B">
        <w:t xml:space="preserve">the </w:t>
      </w:r>
      <w:r w:rsidR="00AD4736">
        <w:t>GPS data</w:t>
      </w:r>
      <w:r w:rsidR="002A044B">
        <w:t xml:space="preserve">, how to store the </w:t>
      </w:r>
      <w:r w:rsidR="002A044B">
        <w:lastRenderedPageBreak/>
        <w:t xml:space="preserve">data and how the data will be used for </w:t>
      </w:r>
      <w:r w:rsidR="001078C1">
        <w:t xml:space="preserve">the </w:t>
      </w:r>
      <w:r w:rsidR="002A044B">
        <w:t xml:space="preserve">live tracking feature. The report will also explain how </w:t>
      </w:r>
      <w:proofErr w:type="spellStart"/>
      <w:r w:rsidR="002A044B">
        <w:t>iTrak</w:t>
      </w:r>
      <w:proofErr w:type="spellEnd"/>
      <w:r w:rsidR="002A044B">
        <w:t xml:space="preserve"> will be</w:t>
      </w:r>
      <w:r w:rsidR="00AD4736">
        <w:t xml:space="preserve"> integrate</w:t>
      </w:r>
      <w:r w:rsidR="002A044B">
        <w:t>d</w:t>
      </w:r>
      <w:r w:rsidR="00AD4736">
        <w:t xml:space="preserve"> with existing social networks. </w:t>
      </w:r>
    </w:p>
    <w:p w:rsidR="002A044B" w:rsidRDefault="00036565" w:rsidP="00AD4736">
      <w:pPr>
        <w:pStyle w:val="text"/>
      </w:pPr>
      <w:r>
        <w:t>Then t</w:t>
      </w:r>
      <w:r w:rsidR="002A044B">
        <w:t xml:space="preserve">he report will discuss </w:t>
      </w:r>
      <w:r>
        <w:t>the</w:t>
      </w:r>
      <w:r w:rsidR="002A044B">
        <w:t xml:space="preserve"> </w:t>
      </w:r>
      <w:proofErr w:type="spellStart"/>
      <w:r w:rsidR="002A044B">
        <w:t>iTrak</w:t>
      </w:r>
      <w:proofErr w:type="spellEnd"/>
      <w:r w:rsidR="002A044B">
        <w:t xml:space="preserve"> prototype, which has been developed in parallel with the writing of this report. </w:t>
      </w:r>
      <w:r>
        <w:t>While the user interface and architecture designs</w:t>
      </w:r>
      <w:r w:rsidR="001078C1">
        <w:t xml:space="preserve"> cover</w:t>
      </w:r>
      <w:r>
        <w:t xml:space="preserve"> </w:t>
      </w:r>
      <w:r w:rsidR="001078C1">
        <w:t>a</w:t>
      </w:r>
      <w:r>
        <w:t xml:space="preserve"> larger</w:t>
      </w:r>
      <w:r w:rsidR="001078C1">
        <w:t xml:space="preserve"> and more complete</w:t>
      </w:r>
      <w:r>
        <w:t xml:space="preserve"> vision of </w:t>
      </w:r>
      <w:proofErr w:type="spellStart"/>
      <w:r>
        <w:t>iTrak</w:t>
      </w:r>
      <w:proofErr w:type="spellEnd"/>
      <w:r>
        <w:t>, the</w:t>
      </w:r>
      <w:r w:rsidR="002A044B">
        <w:t xml:space="preserve"> prototype focuses on demonstrating</w:t>
      </w:r>
      <w:r>
        <w:t xml:space="preserve"> only</w:t>
      </w:r>
      <w:r w:rsidR="002A044B">
        <w:t xml:space="preserve"> core functionalities of </w:t>
      </w:r>
      <w:proofErr w:type="spellStart"/>
      <w:r w:rsidR="002A044B">
        <w:t>iTrak</w:t>
      </w:r>
      <w:proofErr w:type="spellEnd"/>
      <w:r w:rsidR="002A044B">
        <w:t>, including acquiring and using GPS data,</w:t>
      </w:r>
      <w:r>
        <w:t xml:space="preserve"> how the data can associate with</w:t>
      </w:r>
      <w:r w:rsidR="002A044B">
        <w:t xml:space="preserve"> travel diaries and</w:t>
      </w:r>
      <w:r>
        <w:t xml:space="preserve"> how the Facebook social network will take part in the application as a whole</w:t>
      </w:r>
      <w:r w:rsidR="002A044B">
        <w:t>.</w:t>
      </w:r>
      <w:r w:rsidR="001D560A">
        <w:t xml:space="preserve"> </w:t>
      </w:r>
    </w:p>
    <w:p w:rsidR="001D560A" w:rsidRPr="00AD4736" w:rsidRDefault="001D560A" w:rsidP="00AD4736">
      <w:pPr>
        <w:pStyle w:val="text"/>
      </w:pPr>
      <w:r>
        <w:t>Along with</w:t>
      </w:r>
      <w:r w:rsidR="00C259A3">
        <w:t xml:space="preserve"> the</w:t>
      </w:r>
      <w:r>
        <w:t xml:space="preserve"> </w:t>
      </w:r>
      <w:proofErr w:type="spellStart"/>
      <w:r>
        <w:t>iTrak</w:t>
      </w:r>
      <w:proofErr w:type="spellEnd"/>
      <w:r>
        <w:t xml:space="preserve"> architecture and </w:t>
      </w:r>
      <w:r w:rsidR="00C259A3">
        <w:t xml:space="preserve">the </w:t>
      </w:r>
      <w:r>
        <w:t>prototype, this report will visit several testing methodologies and metrics</w:t>
      </w:r>
      <w:r w:rsidR="006E1B9A">
        <w:t xml:space="preserve"> that can be used to ensure the data integrity and the performance of the application.</w:t>
      </w:r>
    </w:p>
    <w:p w:rsidR="008E6206" w:rsidRDefault="006B475C" w:rsidP="008E6206">
      <w:pPr>
        <w:pStyle w:val="Heading3"/>
        <w:numPr>
          <w:ilvl w:val="1"/>
          <w:numId w:val="1"/>
        </w:numPr>
      </w:pPr>
      <w:bookmarkStart w:id="10" w:name="_Toc354617413"/>
      <w:r>
        <w:t>Report organization</w:t>
      </w:r>
      <w:bookmarkEnd w:id="10"/>
    </w:p>
    <w:p w:rsidR="003D0B6B" w:rsidRDefault="00995D53" w:rsidP="00C60BFF">
      <w:pPr>
        <w:pStyle w:val="text"/>
      </w:pPr>
      <w:r>
        <w:t xml:space="preserve">In the next section, I discuss provide </w:t>
      </w:r>
      <w:r w:rsidR="00AF69C3">
        <w:t xml:space="preserve">the </w:t>
      </w:r>
      <w:r>
        <w:t xml:space="preserve">user stories, user interface, and mockups </w:t>
      </w:r>
      <w:r w:rsidR="00AF69C3">
        <w:t xml:space="preserve">to present the functionalities and the workflow of the </w:t>
      </w:r>
      <w:proofErr w:type="spellStart"/>
      <w:r w:rsidR="00AF69C3">
        <w:t>ClosetStylist</w:t>
      </w:r>
      <w:proofErr w:type="spellEnd"/>
      <w:r w:rsidR="00802FD9">
        <w:t xml:space="preserve">. </w:t>
      </w:r>
      <w:r>
        <w:t>Section</w:t>
      </w:r>
      <w:r w:rsidR="00171DD8">
        <w:t xml:space="preserve"> 3</w:t>
      </w:r>
      <w:r w:rsidR="00802FD9">
        <w:t xml:space="preserve"> </w:t>
      </w:r>
      <w:r>
        <w:t xml:space="preserve">describes the technology stack applied </w:t>
      </w:r>
      <w:r w:rsidR="00E7318B">
        <w:t xml:space="preserve">to </w:t>
      </w:r>
      <w:r>
        <w:t>this app</w:t>
      </w:r>
      <w:r w:rsidR="00E7318B">
        <w:t xml:space="preserve"> and the architecture of this app</w:t>
      </w:r>
      <w:r>
        <w:t>.</w:t>
      </w:r>
      <w:r w:rsidR="00802FD9">
        <w:t xml:space="preserve"> </w:t>
      </w:r>
      <w:r>
        <w:t>Section 4 provide the result, testing methodologies used for quality control of the app.</w:t>
      </w:r>
      <w:r w:rsidR="00611BA5">
        <w:t xml:space="preserve"> </w:t>
      </w:r>
      <w:r>
        <w:t xml:space="preserve">Section 5 concludes the paper, provides </w:t>
      </w:r>
      <w:r w:rsidR="00E7318B">
        <w:t>related</w:t>
      </w:r>
      <w:r>
        <w:t xml:space="preserve"> and future work.</w:t>
      </w:r>
      <w:r w:rsidR="00611426">
        <w:t xml:space="preserve"> </w:t>
      </w:r>
    </w:p>
    <w:p w:rsidR="003D0B6B" w:rsidRDefault="003D0B6B">
      <w:pPr>
        <w:overflowPunct/>
        <w:autoSpaceDE/>
        <w:autoSpaceDN/>
        <w:adjustRightInd/>
        <w:textAlignment w:val="auto"/>
      </w:pPr>
      <w:r>
        <w:br w:type="page"/>
      </w:r>
    </w:p>
    <w:p w:rsidR="008E6206" w:rsidRDefault="00AD0EB1" w:rsidP="00AD0EB1">
      <w:pPr>
        <w:pStyle w:val="Heading2"/>
      </w:pPr>
      <w:bookmarkStart w:id="11" w:name="_Toc354617414"/>
      <w:r>
        <w:lastRenderedPageBreak/>
        <w:t xml:space="preserve">Chapter </w:t>
      </w:r>
      <w:proofErr w:type="gramStart"/>
      <w:r>
        <w:t>2</w:t>
      </w:r>
      <w:r w:rsidR="00182BC0">
        <w:t xml:space="preserve"> </w:t>
      </w:r>
      <w:r>
        <w:t xml:space="preserve"> </w:t>
      </w:r>
      <w:r w:rsidR="00243FAF">
        <w:t>User</w:t>
      </w:r>
      <w:proofErr w:type="gramEnd"/>
      <w:r w:rsidR="00243FAF">
        <w:t xml:space="preserve"> Interface </w:t>
      </w:r>
      <w:r>
        <w:t>Design</w:t>
      </w:r>
      <w:bookmarkEnd w:id="11"/>
    </w:p>
    <w:p w:rsidR="00AD0EB1" w:rsidRDefault="00AD0EB1" w:rsidP="00AD0EB1">
      <w:pPr>
        <w:pStyle w:val="Heading3"/>
      </w:pPr>
      <w:bookmarkStart w:id="12" w:name="_Toc354617415"/>
      <w:r>
        <w:t>2.1</w:t>
      </w:r>
      <w:r>
        <w:tab/>
        <w:t>Overview</w:t>
      </w:r>
      <w:bookmarkEnd w:id="12"/>
    </w:p>
    <w:p w:rsidR="009D07D4" w:rsidRDefault="003451D3" w:rsidP="00C36411">
      <w:pPr>
        <w:pStyle w:val="text"/>
      </w:pPr>
      <w:r>
        <w:t xml:space="preserve">In this section, </w:t>
      </w:r>
      <w:r w:rsidR="00C277DB">
        <w:t xml:space="preserve">we describe several user stories </w:t>
      </w:r>
      <w:r w:rsidR="00B8545E">
        <w:t xml:space="preserve">to demonstrate what </w:t>
      </w:r>
      <w:proofErr w:type="spellStart"/>
      <w:r w:rsidR="00C277DB">
        <w:t>ClosetStylist</w:t>
      </w:r>
      <w:proofErr w:type="spellEnd"/>
      <w:r w:rsidR="00C277DB">
        <w:t xml:space="preserve"> </w:t>
      </w:r>
      <w:r w:rsidR="00B8545E">
        <w:t xml:space="preserve">app can be used for and some high level use cases that serve as user guide of the app. </w:t>
      </w:r>
      <w:r w:rsidR="00C277DB">
        <w:t xml:space="preserve"> </w:t>
      </w:r>
      <w:r w:rsidR="00B8545E">
        <w:t xml:space="preserve">These are just </w:t>
      </w:r>
      <w:r w:rsidR="00DF5476">
        <w:t>some examples and does not dictate or limit users on how to user the app</w:t>
      </w:r>
      <w:r w:rsidR="009D07D4">
        <w:t xml:space="preserve">. </w:t>
      </w:r>
    </w:p>
    <w:p w:rsidR="00C36411" w:rsidRPr="00C36411" w:rsidRDefault="00B8545E" w:rsidP="00677818">
      <w:pPr>
        <w:pStyle w:val="text"/>
      </w:pPr>
      <w:r>
        <w:t xml:space="preserve">A usage flow will also be presented by a set of mockups to visualize the user interface. </w:t>
      </w:r>
    </w:p>
    <w:p w:rsidR="00115C74" w:rsidRDefault="00115C74" w:rsidP="00115C74">
      <w:pPr>
        <w:pStyle w:val="Heading3"/>
      </w:pPr>
      <w:bookmarkStart w:id="13" w:name="_Toc354617416"/>
      <w:r>
        <w:t>2.2</w:t>
      </w:r>
      <w:r>
        <w:tab/>
        <w:t>User Stories</w:t>
      </w:r>
      <w:bookmarkEnd w:id="13"/>
    </w:p>
    <w:p w:rsidR="00497E5C" w:rsidRDefault="00DF5476" w:rsidP="00497E5C">
      <w:pPr>
        <w:pStyle w:val="text"/>
      </w:pPr>
      <w:r>
        <w:t xml:space="preserve">The below stories highlights some aspects that </w:t>
      </w:r>
      <w:proofErr w:type="spellStart"/>
      <w:r>
        <w:t>ClosetStylist</w:t>
      </w:r>
      <w:proofErr w:type="spellEnd"/>
      <w:r>
        <w:t xml:space="preserve"> has achieved</w:t>
      </w:r>
      <w:r w:rsidR="00497E5C">
        <w:t>:</w:t>
      </w:r>
    </w:p>
    <w:p w:rsidR="00497E5C" w:rsidRDefault="00DF5476" w:rsidP="00E45BCC">
      <w:pPr>
        <w:pStyle w:val="text"/>
        <w:numPr>
          <w:ilvl w:val="0"/>
          <w:numId w:val="11"/>
        </w:numPr>
      </w:pPr>
      <w:r>
        <w:t>Users can easily go through and look at every item in their own clothing inventory.</w:t>
      </w:r>
    </w:p>
    <w:p w:rsidR="00586014" w:rsidRDefault="00DF5476" w:rsidP="00E45BCC">
      <w:pPr>
        <w:pStyle w:val="text"/>
        <w:numPr>
          <w:ilvl w:val="0"/>
          <w:numId w:val="11"/>
        </w:numPr>
      </w:pPr>
      <w:r>
        <w:t>Users can find out how many dirty items are there to schedule to do laundry</w:t>
      </w:r>
      <w:r w:rsidR="00586014">
        <w:t>.</w:t>
      </w:r>
    </w:p>
    <w:p w:rsidR="00DF5476" w:rsidRDefault="00DF5476" w:rsidP="00E45BCC">
      <w:pPr>
        <w:pStyle w:val="text"/>
        <w:numPr>
          <w:ilvl w:val="0"/>
          <w:numId w:val="11"/>
        </w:numPr>
      </w:pPr>
      <w:r>
        <w:t xml:space="preserve">Users </w:t>
      </w:r>
      <w:r w:rsidR="003A7F40">
        <w:t xml:space="preserve">can </w:t>
      </w:r>
      <w:r w:rsidR="00CB6B67">
        <w:t xml:space="preserve">go through their worn history and </w:t>
      </w:r>
      <w:r w:rsidR="003A7F40">
        <w:t>look for what apparels they wor</w:t>
      </w:r>
      <w:r w:rsidR="00CB6B67">
        <w:t>e</w:t>
      </w:r>
      <w:r w:rsidR="003A7F40">
        <w:t xml:space="preserve"> on any date in the past.</w:t>
      </w:r>
    </w:p>
    <w:p w:rsidR="00586014" w:rsidRPr="00115C74" w:rsidRDefault="003A7F40" w:rsidP="00E45BCC">
      <w:pPr>
        <w:pStyle w:val="text"/>
        <w:numPr>
          <w:ilvl w:val="0"/>
          <w:numId w:val="11"/>
        </w:numPr>
      </w:pPr>
      <w:r>
        <w:t>Users can choose any outfits that the app has recommended based on the weather at the current location.</w:t>
      </w:r>
    </w:p>
    <w:p w:rsidR="00AD0EB1" w:rsidRDefault="00AD0EB1" w:rsidP="00AD0EB1">
      <w:pPr>
        <w:pStyle w:val="Heading3"/>
      </w:pPr>
      <w:bookmarkStart w:id="14" w:name="_Toc354617417"/>
      <w:r>
        <w:t>2.</w:t>
      </w:r>
      <w:r w:rsidR="00E82AC7">
        <w:t>3</w:t>
      </w:r>
      <w:r>
        <w:tab/>
      </w:r>
      <w:r w:rsidR="00677818">
        <w:t>Use Cases</w:t>
      </w:r>
      <w:bookmarkEnd w:id="14"/>
    </w:p>
    <w:p w:rsidR="00C8527B" w:rsidRPr="00C8527B" w:rsidRDefault="00511C4A" w:rsidP="00BF4994">
      <w:pPr>
        <w:pStyle w:val="text"/>
      </w:pPr>
      <w:r>
        <w:t xml:space="preserve">The use cases presented in this report </w:t>
      </w:r>
      <w:r w:rsidR="001A4822">
        <w:t xml:space="preserve">followed </w:t>
      </w:r>
      <w:r w:rsidR="007C1BD5">
        <w:t>the</w:t>
      </w:r>
      <w:r w:rsidR="001A4822">
        <w:t xml:space="preserve"> </w:t>
      </w:r>
      <w:r w:rsidR="007C1BD5">
        <w:t>A</w:t>
      </w:r>
      <w:r w:rsidR="001A4822">
        <w:t xml:space="preserve">gile </w:t>
      </w:r>
      <w:r w:rsidR="00C629DA">
        <w:t>m</w:t>
      </w:r>
      <w:r w:rsidR="001A4822">
        <w:t xml:space="preserve">odeling approach </w:t>
      </w:r>
      <w:r w:rsidR="00301879">
        <w:t>[</w:t>
      </w:r>
      <w:proofErr w:type="spellStart"/>
      <w:r w:rsidR="00301879">
        <w:t>Amb</w:t>
      </w:r>
      <w:proofErr w:type="spellEnd"/>
      <w:r w:rsidR="00301879">
        <w:t xml:space="preserve">] </w:t>
      </w:r>
      <w:r w:rsidR="001A4822">
        <w:t xml:space="preserve">to effectively model the </w:t>
      </w:r>
      <w:r w:rsidR="00301879">
        <w:t>high level</w:t>
      </w:r>
      <w:r w:rsidR="007C1BD5">
        <w:t xml:space="preserve"> </w:t>
      </w:r>
      <w:r w:rsidR="001A4822">
        <w:t>structure and the work</w:t>
      </w:r>
      <w:r w:rsidR="007C1BD5">
        <w:t xml:space="preserve">flow of </w:t>
      </w:r>
      <w:r w:rsidR="00301879">
        <w:t>the</w:t>
      </w:r>
      <w:r w:rsidR="0093217F">
        <w:t xml:space="preserve"> </w:t>
      </w:r>
      <w:r w:rsidR="007C1BD5">
        <w:t>application</w:t>
      </w:r>
      <w:r w:rsidR="00084E59">
        <w:t xml:space="preserve">. </w:t>
      </w:r>
      <w:r w:rsidR="00870727">
        <w:t xml:space="preserve">These use cases focus on describing how social networks should interact with </w:t>
      </w:r>
      <w:proofErr w:type="spellStart"/>
      <w:r w:rsidR="00870727">
        <w:t>iTrak</w:t>
      </w:r>
      <w:proofErr w:type="spellEnd"/>
      <w:r w:rsidR="00870727">
        <w:t xml:space="preserve"> activities. </w:t>
      </w:r>
      <w:r w:rsidR="00BF4994">
        <w:t xml:space="preserve">Each use case consists of an activity </w:t>
      </w:r>
      <w:r w:rsidR="0093217F">
        <w:t xml:space="preserve">diagram, which is based on the Grid Flow Chart model developed by Les </w:t>
      </w:r>
      <w:proofErr w:type="spellStart"/>
      <w:r w:rsidR="0093217F">
        <w:t>Matthies</w:t>
      </w:r>
      <w:proofErr w:type="spellEnd"/>
      <w:r w:rsidR="0093217F">
        <w:t xml:space="preserve"> [</w:t>
      </w:r>
      <w:proofErr w:type="spellStart"/>
      <w:r w:rsidR="0093217F">
        <w:t>Bry</w:t>
      </w:r>
      <w:proofErr w:type="spellEnd"/>
      <w:r w:rsidR="0093217F">
        <w:t>],</w:t>
      </w:r>
      <w:r w:rsidR="00BF4994">
        <w:t xml:space="preserve"> and a textual description that describes the use case steps in more details.</w:t>
      </w:r>
      <w:r w:rsidR="00E776DB">
        <w:t xml:space="preserve"> This approach worked well with the </w:t>
      </w:r>
      <w:proofErr w:type="spellStart"/>
      <w:r w:rsidR="00E776DB">
        <w:t>iTrak</w:t>
      </w:r>
      <w:proofErr w:type="spellEnd"/>
      <w:r w:rsidR="00E776DB">
        <w:t xml:space="preserve"> prototype because it allowed the general model of the application to be rapidly constructed and </w:t>
      </w:r>
      <w:r w:rsidR="00E776DB">
        <w:lastRenderedPageBreak/>
        <w:t>visual</w:t>
      </w:r>
      <w:r w:rsidR="0072217A">
        <w:t>ly</w:t>
      </w:r>
      <w:r w:rsidR="00E776DB">
        <w:t xml:space="preserve"> presented, while at the same time offered enough information about the main activities and features that would need to be developed.</w:t>
      </w:r>
    </w:p>
    <w:p w:rsidR="00464AB0" w:rsidRDefault="00464AB0" w:rsidP="00464AB0">
      <w:pPr>
        <w:pStyle w:val="Heading4"/>
      </w:pPr>
      <w:bookmarkStart w:id="15" w:name="_Toc354617418"/>
      <w:r>
        <w:t>2.</w:t>
      </w:r>
      <w:r w:rsidR="00E82AC7">
        <w:t>3</w:t>
      </w:r>
      <w:r>
        <w:t>.1</w:t>
      </w:r>
      <w:r>
        <w:tab/>
      </w:r>
      <w:bookmarkEnd w:id="15"/>
      <w:r w:rsidR="000E3055">
        <w:t>Register</w:t>
      </w:r>
      <w:r w:rsidR="00AE5D7F">
        <w:br/>
      </w:r>
    </w:p>
    <w:p w:rsidR="00AE5D7F" w:rsidRDefault="000E3055" w:rsidP="00AE5D7F">
      <w:pPr>
        <w:pStyle w:val="text"/>
        <w:ind w:firstLine="0"/>
      </w:pPr>
      <w:r>
        <w:object w:dxaOrig="9094" w:dyaOrig="8374">
          <v:shape id="_x0000_i1034" type="#_x0000_t75" style="width:431.95pt;height:397.75pt" o:ole="">
            <v:imagedata r:id="rId16" o:title=""/>
          </v:shape>
          <o:OLEObject Type="Embed" ProgID="Visio.Drawing.11" ShapeID="_x0000_i1034" DrawAspect="Content" ObjectID="_1474035342" r:id="rId17"/>
        </w:object>
      </w:r>
    </w:p>
    <w:p w:rsidR="00AE5D7F" w:rsidRPr="009208B9" w:rsidRDefault="00AE5D7F" w:rsidP="00AE5D7F">
      <w:pPr>
        <w:pStyle w:val="Heading8"/>
      </w:pPr>
      <w:bookmarkStart w:id="16" w:name="_Toc355221551"/>
      <w:r w:rsidRPr="009208B9">
        <w:t xml:space="preserve">Figure </w:t>
      </w:r>
      <w:r>
        <w:t>2.1</w:t>
      </w:r>
      <w:r w:rsidRPr="009208B9">
        <w:t>:</w:t>
      </w:r>
      <w:r w:rsidRPr="009208B9">
        <w:tab/>
      </w:r>
      <w:r w:rsidR="00783498">
        <w:t>Register</w:t>
      </w:r>
      <w:r w:rsidRPr="009208B9">
        <w:t xml:space="preserve"> diagram</w:t>
      </w:r>
      <w:bookmarkEnd w:id="16"/>
    </w:p>
    <w:p w:rsidR="005105A6" w:rsidRPr="00E374CB" w:rsidRDefault="00076216" w:rsidP="00870727">
      <w:pPr>
        <w:pStyle w:val="text"/>
      </w:pPr>
      <w:r>
        <w:t xml:space="preserve">This use case involves two actors, a user and the mobile app. </w:t>
      </w:r>
      <w:r w:rsidR="009208B9">
        <w:t xml:space="preserve">The activity diagram for this use case can be seen in Figure </w:t>
      </w:r>
      <w:r w:rsidR="00DB4AE7">
        <w:t>2.1</w:t>
      </w:r>
      <w:r w:rsidR="009208B9">
        <w:t xml:space="preserve">. </w:t>
      </w:r>
      <w:r>
        <w:t xml:space="preserve">The preconditions of the use case assume </w:t>
      </w:r>
      <w:proofErr w:type="spellStart"/>
      <w:r>
        <w:lastRenderedPageBreak/>
        <w:t>iTrak</w:t>
      </w:r>
      <w:proofErr w:type="spellEnd"/>
      <w:r>
        <w:t xml:space="preserve"> has already been installed on a smart phone. The use case steps </w:t>
      </w:r>
      <w:r w:rsidR="005105A6">
        <w:t>show how the user will log into the application and how social network credentials shall be handled</w:t>
      </w:r>
      <w:r w:rsidR="00870727">
        <w:t>.</w:t>
      </w:r>
    </w:p>
    <w:p w:rsidR="00B012D9" w:rsidRDefault="00A27229" w:rsidP="00B012D9">
      <w:pPr>
        <w:pStyle w:val="text"/>
        <w:ind w:firstLine="0"/>
      </w:pPr>
      <w:r>
        <w:tab/>
        <w:t>Some social network API</w:t>
      </w:r>
      <w:r w:rsidR="00AF1A0F">
        <w:t>s, such as</w:t>
      </w:r>
      <w:r>
        <w:t xml:space="preserve"> the latest Facebook API </w:t>
      </w:r>
      <w:r w:rsidR="00A5155E">
        <w:t>[</w:t>
      </w:r>
      <w:proofErr w:type="spellStart"/>
      <w:r w:rsidR="00A5155E">
        <w:t>Fapi</w:t>
      </w:r>
      <w:proofErr w:type="spellEnd"/>
      <w:r w:rsidR="00A5155E">
        <w:t xml:space="preserve">] </w:t>
      </w:r>
      <w:r>
        <w:t>tends to guide developer</w:t>
      </w:r>
      <w:r w:rsidR="004E76E0">
        <w:t>s</w:t>
      </w:r>
      <w:r>
        <w:t xml:space="preserve"> to </w:t>
      </w:r>
      <w:r w:rsidR="004E76E0">
        <w:t>making</w:t>
      </w:r>
      <w:r>
        <w:t xml:space="preserve"> the mobile UIs inherit from their </w:t>
      </w:r>
      <w:r w:rsidR="004E76E0">
        <w:t>control</w:t>
      </w:r>
      <w:r>
        <w:t xml:space="preserve">s. For example, the Facebook API 3.0 tutorial suggests developers to make UI Activity inherit from </w:t>
      </w:r>
      <w:proofErr w:type="spellStart"/>
      <w:r>
        <w:t>FacebookActivity</w:t>
      </w:r>
      <w:proofErr w:type="spellEnd"/>
      <w:r>
        <w:t>, which will make the design of the mobile app similar to the Facebook app</w:t>
      </w:r>
      <w:r w:rsidR="0095727A">
        <w:t xml:space="preserve"> graphical interface</w:t>
      </w:r>
      <w:r>
        <w:t xml:space="preserve">. This is not ideal for </w:t>
      </w:r>
      <w:proofErr w:type="spellStart"/>
      <w:r>
        <w:t>iTrak</w:t>
      </w:r>
      <w:proofErr w:type="spellEnd"/>
      <w:r>
        <w:t xml:space="preserve"> because </w:t>
      </w:r>
      <w:proofErr w:type="spellStart"/>
      <w:r>
        <w:t>iTrak</w:t>
      </w:r>
      <w:proofErr w:type="spellEnd"/>
      <w:r>
        <w:t xml:space="preserve"> </w:t>
      </w:r>
      <w:r w:rsidR="004E76E0">
        <w:t>aims to support different kinds of social network</w:t>
      </w:r>
      <w:r w:rsidR="00D43A2D">
        <w:t>s</w:t>
      </w:r>
      <w:r w:rsidR="004E76E0">
        <w:t xml:space="preserve"> and it needs to have its own design. Therefore this use case was design</w:t>
      </w:r>
      <w:r w:rsidR="0095727A">
        <w:t>ed</w:t>
      </w:r>
      <w:r w:rsidR="004E76E0">
        <w:t xml:space="preserve"> to avoid the influence of social network UIs. From the use case, </w:t>
      </w:r>
      <w:r w:rsidR="0095727A">
        <w:t>t</w:t>
      </w:r>
      <w:r w:rsidR="004E76E0">
        <w:t>he social login page should only appear when user already logs in</w:t>
      </w:r>
      <w:r w:rsidR="00B124A8">
        <w:t xml:space="preserve"> to</w:t>
      </w:r>
      <w:r w:rsidR="004E76E0">
        <w:t xml:space="preserve"> </w:t>
      </w:r>
      <w:proofErr w:type="spellStart"/>
      <w:r w:rsidR="004E76E0">
        <w:t>iTrak</w:t>
      </w:r>
      <w:proofErr w:type="spellEnd"/>
      <w:r w:rsidR="004E76E0">
        <w:t xml:space="preserve"> and when the social network is selected in the app settings.</w:t>
      </w:r>
    </w:p>
    <w:p w:rsidR="001B3BAA" w:rsidRDefault="001B3BAA" w:rsidP="001B3BAA">
      <w:pPr>
        <w:pStyle w:val="Heading4"/>
      </w:pPr>
      <w:bookmarkStart w:id="17" w:name="_Toc354617419"/>
      <w:r>
        <w:t>2.</w:t>
      </w:r>
      <w:r w:rsidR="00E82AC7">
        <w:t>3</w:t>
      </w:r>
      <w:r>
        <w:t>.2</w:t>
      </w:r>
      <w:r>
        <w:tab/>
      </w:r>
      <w:r w:rsidR="003A7F40">
        <w:t>Add New Item</w:t>
      </w:r>
      <w:r>
        <w:t xml:space="preserve"> Use Case</w:t>
      </w:r>
      <w:bookmarkEnd w:id="17"/>
    </w:p>
    <w:p w:rsidR="00263ADE" w:rsidRDefault="009208B9" w:rsidP="00D77872">
      <w:pPr>
        <w:pStyle w:val="text"/>
      </w:pPr>
      <w:r>
        <w:t>This use case involves three actors, including a user, the mobile app, and the web app</w:t>
      </w:r>
      <w:r w:rsidR="00422251">
        <w:t>.</w:t>
      </w:r>
      <w:r w:rsidR="00715482">
        <w:t xml:space="preserve"> </w:t>
      </w:r>
      <w:r w:rsidR="00422251">
        <w:t>The</w:t>
      </w:r>
      <w:r w:rsidR="00715482">
        <w:t xml:space="preserve"> web app </w:t>
      </w:r>
      <w:r w:rsidR="00422251">
        <w:t>operates on</w:t>
      </w:r>
      <w:r w:rsidR="00715482">
        <w:t xml:space="preserve"> the user’s </w:t>
      </w:r>
      <w:proofErr w:type="spellStart"/>
      <w:r w:rsidR="00715482">
        <w:t>iTrak</w:t>
      </w:r>
      <w:proofErr w:type="spellEnd"/>
      <w:r w:rsidR="00715482">
        <w:t xml:space="preserve"> website that a friend or a family member of the user can </w:t>
      </w:r>
      <w:r w:rsidR="00DB4AE7">
        <w:t>visit</w:t>
      </w:r>
      <w:r>
        <w:t>.</w:t>
      </w:r>
      <w:r w:rsidR="00446460">
        <w:t xml:space="preserve"> The activity diagram of this use case is demonstrated in Figure 2</w:t>
      </w:r>
      <w:r w:rsidR="00DB4AE7">
        <w:t>.2</w:t>
      </w:r>
      <w:r w:rsidR="00446460">
        <w:t xml:space="preserve">. </w:t>
      </w:r>
      <w:r w:rsidR="00721D07">
        <w:t xml:space="preserve">The preconditions of the use case assume </w:t>
      </w:r>
      <w:proofErr w:type="spellStart"/>
      <w:r w:rsidR="00721D07">
        <w:t>iTrak</w:t>
      </w:r>
      <w:proofErr w:type="spellEnd"/>
      <w:r w:rsidR="00721D07">
        <w:t xml:space="preserve"> is already running and the user wants to create a new </w:t>
      </w:r>
      <w:r w:rsidR="00170404">
        <w:t>note</w:t>
      </w:r>
      <w:r w:rsidR="00721D07">
        <w:t xml:space="preserve">. Similar to the User Login Use Case, the following use case steps show the workflow for how a </w:t>
      </w:r>
      <w:r w:rsidR="00874AE0">
        <w:t>note</w:t>
      </w:r>
      <w:r w:rsidR="00721D07">
        <w:t xml:space="preserve"> can be created and how social networks involve in this activity</w:t>
      </w:r>
      <w:r w:rsidR="00D77872">
        <w:t xml:space="preserve">. </w:t>
      </w:r>
    </w:p>
    <w:p w:rsidR="009C06AC" w:rsidRDefault="00D77872" w:rsidP="00AE5D7F">
      <w:pPr>
        <w:pStyle w:val="text"/>
        <w:spacing w:after="240"/>
      </w:pPr>
      <w:r>
        <w:t>There are two important activities in this use case. First, if a new note fails to be uploaded t</w:t>
      </w:r>
      <w:r w:rsidR="0036228D">
        <w:t xml:space="preserve">o the server, </w:t>
      </w:r>
      <w:proofErr w:type="spellStart"/>
      <w:r w:rsidR="0036228D">
        <w:t>iTrak</w:t>
      </w:r>
      <w:proofErr w:type="spellEnd"/>
      <w:r w:rsidR="0036228D">
        <w:t xml:space="preserve"> should provide a mechanism to retry uploading the note later. This mechanism should be applied to similar use cases, such as upload media file or GPS location data. Second, once an upload completes, there should be two actions </w:t>
      </w:r>
      <w:r w:rsidR="0036228D">
        <w:lastRenderedPageBreak/>
        <w:t xml:space="preserve">happening in parallel: showing the note content on the web site and posting status about the note entry on the </w:t>
      </w:r>
      <w:r w:rsidR="00192A45">
        <w:t xml:space="preserve">user’s </w:t>
      </w:r>
      <w:r w:rsidR="0036228D">
        <w:t>social networks.</w:t>
      </w:r>
    </w:p>
    <w:p w:rsidR="00AE5D7F" w:rsidRDefault="00783498" w:rsidP="00AE5D7F">
      <w:r>
        <w:object w:dxaOrig="9094" w:dyaOrig="7294">
          <v:shape id="_x0000_i1035" type="#_x0000_t75" style="width:431.95pt;height:346.45pt" o:ole="">
            <v:imagedata r:id="rId18" o:title=""/>
          </v:shape>
          <o:OLEObject Type="Embed" ProgID="Visio.Drawing.11" ShapeID="_x0000_i1035" DrawAspect="Content" ObjectID="_1474035343" r:id="rId19"/>
        </w:object>
      </w:r>
    </w:p>
    <w:p w:rsidR="00AE5D7F" w:rsidRPr="009208B9" w:rsidRDefault="00AE5D7F" w:rsidP="00AE5D7F">
      <w:pPr>
        <w:pStyle w:val="Heading8"/>
      </w:pPr>
      <w:bookmarkStart w:id="18" w:name="_Toc355221552"/>
      <w:r>
        <w:t>Figure 2.2:</w:t>
      </w:r>
      <w:r>
        <w:tab/>
      </w:r>
      <w:r w:rsidR="00783498">
        <w:t>Login</w:t>
      </w:r>
      <w:bookmarkStart w:id="19" w:name="_GoBack"/>
      <w:bookmarkEnd w:id="19"/>
      <w:r>
        <w:t xml:space="preserve"> diagram</w:t>
      </w:r>
      <w:bookmarkEnd w:id="18"/>
    </w:p>
    <w:p w:rsidR="00263ADE" w:rsidRDefault="00263ADE" w:rsidP="00263ADE">
      <w:pPr>
        <w:pStyle w:val="Heading4"/>
      </w:pPr>
      <w:bookmarkStart w:id="20" w:name="_Toc354617420"/>
      <w:r>
        <w:t>2.</w:t>
      </w:r>
      <w:r w:rsidR="00E82AC7">
        <w:t>3</w:t>
      </w:r>
      <w:r>
        <w:t>.3</w:t>
      </w:r>
      <w:r>
        <w:tab/>
        <w:t>Acquire GPS Data Use Case</w:t>
      </w:r>
      <w:bookmarkEnd w:id="20"/>
    </w:p>
    <w:p w:rsidR="009E1F6F" w:rsidRDefault="00263ADE" w:rsidP="002B4340">
      <w:pPr>
        <w:pStyle w:val="text"/>
        <w:spacing w:after="240"/>
      </w:pPr>
      <w:r>
        <w:t xml:space="preserve">This use case involves the same three actors as in the Create Note use case. Figure 2.3 shows the activity diagram of this use case. The preconditions of the use case assume </w:t>
      </w:r>
      <w:proofErr w:type="spellStart"/>
      <w:r>
        <w:t>iTrak</w:t>
      </w:r>
      <w:proofErr w:type="spellEnd"/>
      <w:r>
        <w:t xml:space="preserve"> is already running and a new trip has been created. For clarification, a trip is different from a note, which will be explained further in the Mockups section. This use case also presents the retry concept. Upon a successful GPS location update, the web app </w:t>
      </w:r>
      <w:r>
        <w:lastRenderedPageBreak/>
        <w:t>should be able to detect this event an</w:t>
      </w:r>
      <w:r w:rsidR="001E1AB3">
        <w:t>d</w:t>
      </w:r>
      <w:r>
        <w:t xml:space="preserve"> automatically refresh the map if the web site is </w:t>
      </w:r>
      <w:r w:rsidR="009E1F6F">
        <w:t xml:space="preserve">viewed in </w:t>
      </w:r>
      <w:proofErr w:type="gramStart"/>
      <w:r w:rsidR="009E1F6F">
        <w:t>Live</w:t>
      </w:r>
      <w:proofErr w:type="gramEnd"/>
      <w:r w:rsidR="009E1F6F">
        <w:t xml:space="preserve"> mode. This use case does not involve social network.</w:t>
      </w:r>
    </w:p>
    <w:p w:rsidR="00B012D9" w:rsidRDefault="00AC49A7" w:rsidP="00B012D9">
      <w:pPr>
        <w:pStyle w:val="text"/>
        <w:ind w:firstLine="0"/>
      </w:pPr>
      <w:r>
        <w:object w:dxaOrig="10000" w:dyaOrig="7927">
          <v:shape id="_x0000_i1025" type="#_x0000_t75" style="width:385.5pt;height:306pt" o:ole="">
            <v:imagedata r:id="rId20" o:title=""/>
          </v:shape>
          <o:OLEObject Type="Embed" ProgID="Visio.Drawing.11" ShapeID="_x0000_i1025" DrawAspect="Content" ObjectID="_1474035344" r:id="rId21"/>
        </w:object>
      </w:r>
    </w:p>
    <w:p w:rsidR="0058173A" w:rsidRDefault="009C5D07" w:rsidP="0058173A">
      <w:pPr>
        <w:pStyle w:val="Heading8"/>
      </w:pPr>
      <w:bookmarkStart w:id="21" w:name="_Toc355221553"/>
      <w:r>
        <w:t>Figure 2.3</w:t>
      </w:r>
      <w:r w:rsidR="0058173A">
        <w:t>:</w:t>
      </w:r>
      <w:r w:rsidR="0058173A">
        <w:tab/>
        <w:t>Acquire GPS data use case diagram</w:t>
      </w:r>
      <w:bookmarkEnd w:id="21"/>
    </w:p>
    <w:p w:rsidR="00DE2D81" w:rsidRDefault="00DE2D81" w:rsidP="00DE2D81">
      <w:pPr>
        <w:pStyle w:val="Heading4"/>
      </w:pPr>
      <w:bookmarkStart w:id="22" w:name="_Toc354617421"/>
      <w:r>
        <w:t>2.</w:t>
      </w:r>
      <w:r w:rsidR="00E82AC7">
        <w:t>3</w:t>
      </w:r>
      <w:r>
        <w:t>.4</w:t>
      </w:r>
      <w:r>
        <w:tab/>
        <w:t>Upload Media Use Case</w:t>
      </w:r>
      <w:bookmarkEnd w:id="22"/>
    </w:p>
    <w:p w:rsidR="007A0D64" w:rsidRDefault="007A0D64" w:rsidP="002B4340">
      <w:pPr>
        <w:pStyle w:val="text"/>
        <w:spacing w:after="240"/>
      </w:pPr>
      <w:r>
        <w:t xml:space="preserve">This use case also involves the same three actors as in the Create Note use case with addition of the Web Services actor. Figure 2.4 shows the activity diagram of this use case. The preconditions of the use case assume a note has already been created and some media tags have been attached to the note. As seen in the diagram, this use case focuses on </w:t>
      </w:r>
      <w:r w:rsidR="003E25BC">
        <w:t xml:space="preserve">the </w:t>
      </w:r>
      <w:r>
        <w:t xml:space="preserve">data efficiency and synchronization. There are two main problems </w:t>
      </w:r>
      <w:r w:rsidR="005B4144">
        <w:t xml:space="preserve">that </w:t>
      </w:r>
      <w:r>
        <w:t>this use case</w:t>
      </w:r>
      <w:r w:rsidR="005B4144">
        <w:t xml:space="preserve"> aims to address</w:t>
      </w:r>
      <w:r>
        <w:t xml:space="preserve">. First, redundant media should not be saved again to the cloud when updating a note. This means same media can be attached to different notes but they will </w:t>
      </w:r>
      <w:r>
        <w:lastRenderedPageBreak/>
        <w:t>be uploaded only once to the cloud. Second, the web app only updates the content once all media and the note content are fully uploaded.</w:t>
      </w:r>
      <w:r w:rsidR="001279F0">
        <w:t xml:space="preserve"> This assures the note content will not show broken media links. </w:t>
      </w:r>
      <w:r>
        <w:t xml:space="preserve"> </w:t>
      </w:r>
    </w:p>
    <w:p w:rsidR="007A0D64" w:rsidRDefault="00AC49A7" w:rsidP="007A0D64">
      <w:pPr>
        <w:pStyle w:val="text"/>
        <w:ind w:firstLine="0"/>
      </w:pPr>
      <w:r>
        <w:object w:dxaOrig="10874" w:dyaOrig="8039">
          <v:shape id="_x0000_i1026" type="#_x0000_t75" style="width:382.75pt;height:283.35pt" o:ole="">
            <v:imagedata r:id="rId22" o:title=""/>
          </v:shape>
          <o:OLEObject Type="Embed" ProgID="Visio.Drawing.11" ShapeID="_x0000_i1026" DrawAspect="Content" ObjectID="_1474035345" r:id="rId23"/>
        </w:object>
      </w:r>
    </w:p>
    <w:p w:rsidR="007A0D64" w:rsidRPr="009208B9" w:rsidRDefault="007A0D64" w:rsidP="007A0D64">
      <w:pPr>
        <w:pStyle w:val="Heading8"/>
      </w:pPr>
      <w:bookmarkStart w:id="23" w:name="_Toc355221554"/>
      <w:r>
        <w:t>Figure 2.4:</w:t>
      </w:r>
      <w:r>
        <w:tab/>
        <w:t>Upload media use case diagram</w:t>
      </w:r>
      <w:bookmarkEnd w:id="23"/>
    </w:p>
    <w:p w:rsidR="00AD0EB1" w:rsidRDefault="00AD0EB1" w:rsidP="00AD0EB1">
      <w:pPr>
        <w:pStyle w:val="Heading3"/>
      </w:pPr>
      <w:bookmarkStart w:id="24" w:name="_Toc354617422"/>
      <w:r>
        <w:t>2.</w:t>
      </w:r>
      <w:r w:rsidR="00E82AC7">
        <w:t>4</w:t>
      </w:r>
      <w:r>
        <w:tab/>
      </w:r>
      <w:r w:rsidR="00677818">
        <w:t>Mockups</w:t>
      </w:r>
      <w:bookmarkEnd w:id="24"/>
      <w:r w:rsidR="00677818">
        <w:t xml:space="preserve"> </w:t>
      </w:r>
    </w:p>
    <w:p w:rsidR="002B4340" w:rsidRDefault="007F5A65" w:rsidP="008D4322">
      <w:pPr>
        <w:pStyle w:val="text"/>
      </w:pPr>
      <w:r>
        <w:t xml:space="preserve">A set of mockups was designed to provide a vision of how </w:t>
      </w:r>
      <w:proofErr w:type="spellStart"/>
      <w:r>
        <w:t>iTrak</w:t>
      </w:r>
      <w:proofErr w:type="spellEnd"/>
      <w:r>
        <w:t xml:space="preserve"> would look like on the mobile interface and web interface. </w:t>
      </w:r>
      <w:r w:rsidR="00793E3E">
        <w:t>All</w:t>
      </w:r>
      <w:r>
        <w:t xml:space="preserve"> mockups were created using</w:t>
      </w:r>
      <w:r w:rsidR="00DA7B1C">
        <w:t xml:space="preserve"> the</w:t>
      </w:r>
      <w:r>
        <w:t xml:space="preserve"> </w:t>
      </w:r>
      <w:proofErr w:type="spellStart"/>
      <w:r>
        <w:t>Balsamiq</w:t>
      </w:r>
      <w:proofErr w:type="spellEnd"/>
      <w:r>
        <w:t xml:space="preserve"> [</w:t>
      </w:r>
      <w:proofErr w:type="gramStart"/>
      <w:r>
        <w:t>Bal</w:t>
      </w:r>
      <w:proofErr w:type="gramEnd"/>
      <w:r>
        <w:t>]</w:t>
      </w:r>
      <w:r w:rsidR="00460D16">
        <w:t xml:space="preserve"> software</w:t>
      </w:r>
      <w:r>
        <w:t xml:space="preserve">, which </w:t>
      </w:r>
      <w:r w:rsidR="00793E3E">
        <w:t>offers</w:t>
      </w:r>
      <w:r>
        <w:t xml:space="preserve"> a </w:t>
      </w:r>
      <w:r w:rsidR="00793E3E">
        <w:t xml:space="preserve">powerful and </w:t>
      </w:r>
      <w:r>
        <w:t xml:space="preserve">user friendly interface </w:t>
      </w:r>
      <w:r w:rsidR="00793E3E">
        <w:t xml:space="preserve">to conveniently create mockups. </w:t>
      </w:r>
      <w:r w:rsidR="00AE3562">
        <w:t xml:space="preserve">A </w:t>
      </w:r>
      <w:r w:rsidR="0091507C">
        <w:t>storyboard</w:t>
      </w:r>
      <w:r w:rsidR="00AE3562">
        <w:t xml:space="preserve"> of these mockups were also put together to describe the workflow of the </w:t>
      </w:r>
      <w:proofErr w:type="spellStart"/>
      <w:r w:rsidR="00AE3562">
        <w:t>iTrak</w:t>
      </w:r>
      <w:proofErr w:type="spellEnd"/>
      <w:r w:rsidR="00AE3562">
        <w:t xml:space="preserve"> application. This </w:t>
      </w:r>
      <w:r w:rsidR="0091507C">
        <w:t>storyboard</w:t>
      </w:r>
      <w:r w:rsidR="00AE3562">
        <w:t xml:space="preserve"> is </w:t>
      </w:r>
      <w:r w:rsidR="00D73192">
        <w:t>presented in</w:t>
      </w:r>
      <w:r w:rsidR="00AE3562">
        <w:t xml:space="preserve"> </w:t>
      </w:r>
      <w:r w:rsidR="00D73192">
        <w:t>Figure 2.</w:t>
      </w:r>
      <w:r w:rsidR="00DE2D81">
        <w:t>5</w:t>
      </w:r>
      <w:r w:rsidR="00103F23">
        <w:t>.</w:t>
      </w:r>
      <w:r w:rsidR="00BE63AA">
        <w:t xml:space="preserve"> More details of each mockup in </w:t>
      </w:r>
      <w:r w:rsidR="0091507C">
        <w:t>the storyboard</w:t>
      </w:r>
      <w:r w:rsidR="00BE63AA">
        <w:t xml:space="preserve"> are available in the following sections.</w:t>
      </w:r>
    </w:p>
    <w:p w:rsidR="002B4340" w:rsidRDefault="002B4340" w:rsidP="002B4340">
      <w:pPr>
        <w:pStyle w:val="Heading4"/>
        <w:spacing w:line="360" w:lineRule="auto"/>
      </w:pPr>
      <w:bookmarkStart w:id="25" w:name="_Toc354617423"/>
      <w:r>
        <w:lastRenderedPageBreak/>
        <w:t>2.4.1</w:t>
      </w:r>
      <w:r>
        <w:tab/>
        <w:t>Mobile App Mockups</w:t>
      </w:r>
      <w:bookmarkEnd w:id="2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9"/>
        <w:gridCol w:w="4427"/>
      </w:tblGrid>
      <w:tr w:rsidR="002B4340" w:rsidRPr="00FA0277" w:rsidTr="004603DB">
        <w:trPr>
          <w:jc w:val="center"/>
        </w:trPr>
        <w:tc>
          <w:tcPr>
            <w:tcW w:w="4788" w:type="dxa"/>
          </w:tcPr>
          <w:p w:rsidR="002B4340" w:rsidRPr="00FA0277" w:rsidRDefault="002B4340" w:rsidP="004603DB">
            <w:pPr>
              <w:jc w:val="center"/>
            </w:pPr>
            <w:r>
              <w:rPr>
                <w:noProof/>
                <w:lang w:eastAsia="zh-CN"/>
              </w:rPr>
              <w:drawing>
                <wp:inline distT="0" distB="0" distL="0" distR="0" wp14:anchorId="435C91FA" wp14:editId="5158F484">
                  <wp:extent cx="1516828" cy="2743200"/>
                  <wp:effectExtent l="0" t="0" r="7620" b="0"/>
                  <wp:docPr id="1" name="Picture 1"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de_warrior\Desktop\mocku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16828" cy="2743200"/>
                          </a:xfrm>
                          <a:prstGeom prst="rect">
                            <a:avLst/>
                          </a:prstGeom>
                          <a:noFill/>
                          <a:ln>
                            <a:noFill/>
                          </a:ln>
                        </pic:spPr>
                      </pic:pic>
                    </a:graphicData>
                  </a:graphic>
                </wp:inline>
              </w:drawing>
            </w:r>
          </w:p>
        </w:tc>
        <w:tc>
          <w:tcPr>
            <w:tcW w:w="4788" w:type="dxa"/>
          </w:tcPr>
          <w:p w:rsidR="002B4340" w:rsidRPr="00FA0277" w:rsidRDefault="002B4340" w:rsidP="004603DB">
            <w:pPr>
              <w:jc w:val="center"/>
            </w:pPr>
            <w:r>
              <w:rPr>
                <w:rFonts w:eastAsia="Times New Roman" w:cs="Times New Roman"/>
                <w:szCs w:val="20"/>
              </w:rPr>
              <w:object w:dxaOrig="4230" w:dyaOrig="7650">
                <v:shape id="_x0000_i1027" type="#_x0000_t75" style="width:119.5pt;height:216.1pt" o:ole="">
                  <v:imagedata r:id="rId25" o:title=""/>
                </v:shape>
                <o:OLEObject Type="Embed" ProgID="PBrush" ShapeID="_x0000_i1027" DrawAspect="Content" ObjectID="_1474035346" r:id="rId26"/>
              </w:object>
            </w:r>
          </w:p>
        </w:tc>
      </w:tr>
    </w:tbl>
    <w:p w:rsidR="002B4340" w:rsidRDefault="002B4340" w:rsidP="002B4340">
      <w:pPr>
        <w:pStyle w:val="Heading8"/>
      </w:pPr>
      <w:bookmarkStart w:id="26" w:name="_Toc355221555"/>
      <w:r>
        <w:t xml:space="preserve">Figure 2.6: </w:t>
      </w:r>
      <w:r>
        <w:tab/>
        <w:t>User login and registration mockups.</w:t>
      </w:r>
      <w:bookmarkEnd w:id="26"/>
    </w:p>
    <w:p w:rsidR="002B4340" w:rsidRDefault="002B4340" w:rsidP="002B4340">
      <w:pPr>
        <w:pStyle w:val="text"/>
      </w:pPr>
      <w:r>
        <w:t xml:space="preserve">In Figure 2.6, two mockups for the user login and registration pages are presented. The Login page will be displayed if the mobile app does not find a login session saved previously when user first launches </w:t>
      </w:r>
      <w:proofErr w:type="spellStart"/>
      <w:r>
        <w:t>iTrak</w:t>
      </w:r>
      <w:proofErr w:type="spellEnd"/>
      <w:r>
        <w:t xml:space="preserve">. Otherwise, </w:t>
      </w:r>
      <w:proofErr w:type="spellStart"/>
      <w:r>
        <w:t>iTrak</w:t>
      </w:r>
      <w:proofErr w:type="spellEnd"/>
      <w:r>
        <w:t xml:space="preserve"> will display the main page as seen in Figure 2.7. </w:t>
      </w:r>
    </w:p>
    <w:p w:rsidR="002B4340" w:rsidRDefault="002B4340" w:rsidP="002B4340">
      <w:pPr>
        <w:pStyle w:val="text"/>
      </w:pPr>
      <w:r>
        <w:t xml:space="preserve">In Figure 2.7, Mockup 2.7a shows the main page of </w:t>
      </w:r>
      <w:proofErr w:type="spellStart"/>
      <w:r>
        <w:t>iTrak</w:t>
      </w:r>
      <w:proofErr w:type="spellEnd"/>
      <w:r>
        <w:t xml:space="preserve"> mobile app. The status bar at the top of page shows whether a trip is currently active or not. The main page also contains icons for the main functionalities which are described with more details in Table 2.1.</w:t>
      </w:r>
    </w:p>
    <w:p w:rsidR="002B4340" w:rsidRDefault="002B4340" w:rsidP="002B4340">
      <w:pPr>
        <w:pStyle w:val="text"/>
      </w:pPr>
      <w:r>
        <w:t xml:space="preserve">Mockup 2.7b shows the live map view when user presses the </w:t>
      </w:r>
      <w:proofErr w:type="gramStart"/>
      <w:r>
        <w:t>Live</w:t>
      </w:r>
      <w:proofErr w:type="gramEnd"/>
      <w:r>
        <w:t xml:space="preserve"> map icon from the main page. This live view page allows user to review the itinerary made within the day. When there is not an active trip, the live view will simply show the last location recorded by </w:t>
      </w:r>
      <w:proofErr w:type="spellStart"/>
      <w:r>
        <w:t>iTrak</w:t>
      </w:r>
      <w:proofErr w:type="spellEnd"/>
      <w:r>
        <w:t>.</w:t>
      </w:r>
    </w:p>
    <w:p w:rsidR="002B4340" w:rsidRDefault="002B4340">
      <w:pPr>
        <w:overflowPunct/>
        <w:autoSpaceDE/>
        <w:autoSpaceDN/>
        <w:adjustRightInd/>
        <w:textAlignment w:val="auto"/>
      </w:pPr>
      <w:r>
        <w:br w:type="page"/>
      </w:r>
    </w:p>
    <w:p w:rsidR="00AF78F2" w:rsidRDefault="00B33AD8" w:rsidP="0091507C">
      <w:pPr>
        <w:pStyle w:val="text"/>
        <w:ind w:firstLine="0"/>
      </w:pPr>
      <w:r>
        <w:rPr>
          <w:noProof/>
          <w:lang w:eastAsia="zh-CN"/>
        </w:rPr>
        <w:lastRenderedPageBreak/>
        <mc:AlternateContent>
          <mc:Choice Requires="wpg">
            <w:drawing>
              <wp:anchor distT="0" distB="0" distL="114300" distR="114300" simplePos="0" relativeHeight="251730944" behindDoc="0" locked="0" layoutInCell="1" allowOverlap="1" wp14:anchorId="63EEAEB7" wp14:editId="56B19CFD">
                <wp:simplePos x="0" y="0"/>
                <wp:positionH relativeFrom="column">
                  <wp:posOffset>-341630</wp:posOffset>
                </wp:positionH>
                <wp:positionV relativeFrom="paragraph">
                  <wp:posOffset>-281940</wp:posOffset>
                </wp:positionV>
                <wp:extent cx="6126480" cy="7498080"/>
                <wp:effectExtent l="0" t="0" r="7620" b="102870"/>
                <wp:wrapNone/>
                <wp:docPr id="760" name="Group 76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126480" cy="7498080"/>
                          <a:chOff x="0" y="0"/>
                          <a:chExt cx="6459895" cy="7944972"/>
                        </a:xfrm>
                      </wpg:grpSpPr>
                      <wps:wsp>
                        <wps:cNvPr id="761" name="Text Box 2"/>
                        <wps:cNvSpPr txBox="1">
                          <a:spLocks noChangeArrowheads="1"/>
                        </wps:cNvSpPr>
                        <wps:spPr bwMode="auto">
                          <a:xfrm>
                            <a:off x="2392310" y="3678639"/>
                            <a:ext cx="1203195" cy="2071021"/>
                          </a:xfrm>
                          <a:prstGeom prst="rect">
                            <a:avLst/>
                          </a:prstGeom>
                          <a:solidFill>
                            <a:srgbClr val="FFFFFF"/>
                          </a:solidFill>
                          <a:ln w="9525">
                            <a:noFill/>
                            <a:miter lim="800000"/>
                            <a:headEnd/>
                            <a:tailEnd/>
                          </a:ln>
                        </wps:spPr>
                        <wps:txbx>
                          <w:txbxContent>
                            <w:p w:rsidR="00A610C3" w:rsidRDefault="00A610C3" w:rsidP="00B33AD8">
                              <w:r>
                                <w:rPr>
                                  <w:noProof/>
                                  <w:lang w:eastAsia="zh-CN"/>
                                </w:rPr>
                                <w:drawing>
                                  <wp:inline distT="0" distB="0" distL="0" distR="0">
                                    <wp:extent cx="952500" cy="1714500"/>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00" cy="171450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62" name="Text Box 2"/>
                        <wps:cNvSpPr txBox="1">
                          <a:spLocks noChangeArrowheads="1"/>
                        </wps:cNvSpPr>
                        <wps:spPr bwMode="auto">
                          <a:xfrm>
                            <a:off x="2370980" y="5900708"/>
                            <a:ext cx="1153159" cy="1989454"/>
                          </a:xfrm>
                          <a:prstGeom prst="rect">
                            <a:avLst/>
                          </a:prstGeom>
                          <a:solidFill>
                            <a:srgbClr val="FFFFFF"/>
                          </a:solidFill>
                          <a:ln w="9525">
                            <a:noFill/>
                            <a:miter lim="800000"/>
                            <a:headEnd/>
                            <a:tailEnd/>
                          </a:ln>
                        </wps:spPr>
                        <wps:txbx>
                          <w:txbxContent>
                            <w:p w:rsidR="00A610C3" w:rsidRDefault="00A610C3" w:rsidP="00B33AD8">
                              <w:r w:rsidRPr="00FA0277">
                                <w:object w:dxaOrig="4200" w:dyaOrig="7635">
                                  <v:shape id="_x0000_i1036" type="#_x0000_t75" style="width:75.6pt;height:136.65pt" o:ole="">
                                    <v:imagedata r:id="rId28" o:title=""/>
                                  </v:shape>
                                  <o:OLEObject Type="Embed" ProgID="PBrush" ShapeID="_x0000_i1036" DrawAspect="Content" ObjectID="_1474035353" r:id="rId29"/>
                                </w:object>
                              </w:r>
                            </w:p>
                          </w:txbxContent>
                        </wps:txbx>
                        <wps:bodyPr rot="0" vert="horz" wrap="square" lIns="91440" tIns="45720" rIns="91440" bIns="45720" anchor="t" anchorCtr="0">
                          <a:noAutofit/>
                        </wps:bodyPr>
                      </wps:wsp>
                      <wps:wsp>
                        <wps:cNvPr id="763" name="Text Box 2"/>
                        <wps:cNvSpPr txBox="1">
                          <a:spLocks noChangeArrowheads="1"/>
                        </wps:cNvSpPr>
                        <wps:spPr bwMode="auto">
                          <a:xfrm>
                            <a:off x="3912648" y="5847549"/>
                            <a:ext cx="1153159" cy="1990724"/>
                          </a:xfrm>
                          <a:prstGeom prst="rect">
                            <a:avLst/>
                          </a:prstGeom>
                          <a:solidFill>
                            <a:srgbClr val="FFFFFF"/>
                          </a:solidFill>
                          <a:ln w="9525">
                            <a:noFill/>
                            <a:miter lim="800000"/>
                            <a:headEnd/>
                            <a:tailEnd/>
                          </a:ln>
                        </wps:spPr>
                        <wps:txbx>
                          <w:txbxContent>
                            <w:p w:rsidR="00A610C3" w:rsidRDefault="00A610C3" w:rsidP="00B33AD8">
                              <w:r>
                                <w:rPr>
                                  <w:noProof/>
                                  <w:lang w:eastAsia="zh-CN"/>
                                </w:rPr>
                                <w:drawing>
                                  <wp:inline distT="0" distB="0" distL="0" distR="0" wp14:anchorId="1A61EA74" wp14:editId="396C3237">
                                    <wp:extent cx="960658" cy="1737360"/>
                                    <wp:effectExtent l="0" t="0" r="0" b="0"/>
                                    <wp:docPr id="816" name="Picture 816"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de_warrior\Desktop\mocku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60658" cy="173736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64" name="Text Box 2"/>
                        <wps:cNvSpPr txBox="1">
                          <a:spLocks noChangeArrowheads="1"/>
                        </wps:cNvSpPr>
                        <wps:spPr bwMode="auto">
                          <a:xfrm>
                            <a:off x="3912648" y="3614848"/>
                            <a:ext cx="1153159" cy="1989454"/>
                          </a:xfrm>
                          <a:prstGeom prst="rect">
                            <a:avLst/>
                          </a:prstGeom>
                          <a:solidFill>
                            <a:srgbClr val="FFFFFF"/>
                          </a:solidFill>
                          <a:ln w="9525">
                            <a:noFill/>
                            <a:miter lim="800000"/>
                            <a:headEnd/>
                            <a:tailEnd/>
                          </a:ln>
                        </wps:spPr>
                        <wps:txbx>
                          <w:txbxContent>
                            <w:p w:rsidR="00A610C3" w:rsidRDefault="00A610C3" w:rsidP="00B33AD8">
                              <w:r>
                                <w:rPr>
                                  <w:noProof/>
                                  <w:lang w:eastAsia="zh-CN"/>
                                </w:rPr>
                                <w:drawing>
                                  <wp:inline distT="0" distB="0" distL="0" distR="0" wp14:anchorId="59A9951D" wp14:editId="59CA59AB">
                                    <wp:extent cx="960120" cy="1736386"/>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60120" cy="1736386"/>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65" name="Text Box 2"/>
                        <wps:cNvSpPr txBox="1">
                          <a:spLocks noChangeArrowheads="1"/>
                        </wps:cNvSpPr>
                        <wps:spPr bwMode="auto">
                          <a:xfrm>
                            <a:off x="5305466" y="3614848"/>
                            <a:ext cx="1154429" cy="1990724"/>
                          </a:xfrm>
                          <a:prstGeom prst="rect">
                            <a:avLst/>
                          </a:prstGeom>
                          <a:solidFill>
                            <a:srgbClr val="FFFFFF"/>
                          </a:solidFill>
                          <a:ln w="9525">
                            <a:noFill/>
                            <a:miter lim="800000"/>
                            <a:headEnd/>
                            <a:tailEnd/>
                          </a:ln>
                        </wps:spPr>
                        <wps:txbx>
                          <w:txbxContent>
                            <w:p w:rsidR="00A610C3" w:rsidRDefault="00A610C3" w:rsidP="00B33AD8">
                              <w:r>
                                <w:rPr>
                                  <w:noProof/>
                                  <w:lang w:eastAsia="zh-CN"/>
                                </w:rPr>
                                <w:drawing>
                                  <wp:inline distT="0" distB="0" distL="0" distR="0" wp14:anchorId="78F8A210" wp14:editId="756E2D81">
                                    <wp:extent cx="961769" cy="1737360"/>
                                    <wp:effectExtent l="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61769" cy="173736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66" name="Text Box 2"/>
                        <wps:cNvSpPr txBox="1">
                          <a:spLocks noChangeArrowheads="1"/>
                        </wps:cNvSpPr>
                        <wps:spPr bwMode="auto">
                          <a:xfrm>
                            <a:off x="5305466" y="1297092"/>
                            <a:ext cx="1153159" cy="1990724"/>
                          </a:xfrm>
                          <a:prstGeom prst="rect">
                            <a:avLst/>
                          </a:prstGeom>
                          <a:solidFill>
                            <a:srgbClr val="FFFFFF"/>
                          </a:solidFill>
                          <a:ln w="9525">
                            <a:noFill/>
                            <a:miter lim="800000"/>
                            <a:headEnd/>
                            <a:tailEnd/>
                          </a:ln>
                        </wps:spPr>
                        <wps:txbx>
                          <w:txbxContent>
                            <w:p w:rsidR="00A610C3" w:rsidRDefault="00A610C3" w:rsidP="00B33AD8">
                              <w:r>
                                <w:rPr>
                                  <w:noProof/>
                                  <w:lang w:eastAsia="zh-CN"/>
                                </w:rPr>
                                <w:drawing>
                                  <wp:inline distT="0" distB="0" distL="0" distR="0" wp14:anchorId="5FB39918" wp14:editId="08051978">
                                    <wp:extent cx="960658" cy="1737360"/>
                                    <wp:effectExtent l="0" t="0" r="0" b="0"/>
                                    <wp:docPr id="819" name="Picture 819"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code_warrior\Desktop\mockup.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60658" cy="173736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67" name="Text Box 2"/>
                        <wps:cNvSpPr txBox="1">
                          <a:spLocks noChangeArrowheads="1"/>
                        </wps:cNvSpPr>
                        <wps:spPr bwMode="auto">
                          <a:xfrm>
                            <a:off x="3934023" y="1307725"/>
                            <a:ext cx="1153159" cy="1989454"/>
                          </a:xfrm>
                          <a:prstGeom prst="rect">
                            <a:avLst/>
                          </a:prstGeom>
                          <a:solidFill>
                            <a:srgbClr val="FFFFFF"/>
                          </a:solidFill>
                          <a:ln w="9525">
                            <a:noFill/>
                            <a:miter lim="800000"/>
                            <a:headEnd/>
                            <a:tailEnd/>
                          </a:ln>
                        </wps:spPr>
                        <wps:txbx>
                          <w:txbxContent>
                            <w:p w:rsidR="00A610C3" w:rsidRDefault="00A610C3" w:rsidP="00B33AD8">
                              <w:r>
                                <w:rPr>
                                  <w:noProof/>
                                  <w:lang w:eastAsia="zh-CN"/>
                                </w:rPr>
                                <w:drawing>
                                  <wp:inline distT="0" distB="0" distL="0" distR="0" wp14:anchorId="3AC9EB05" wp14:editId="6F49F9DA">
                                    <wp:extent cx="960120" cy="1736387"/>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60120" cy="1736387"/>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68" name="Text Box 2"/>
                        <wps:cNvSpPr txBox="1">
                          <a:spLocks noChangeArrowheads="1"/>
                        </wps:cNvSpPr>
                        <wps:spPr bwMode="auto">
                          <a:xfrm>
                            <a:off x="2381678" y="1297092"/>
                            <a:ext cx="1145539" cy="1992629"/>
                          </a:xfrm>
                          <a:prstGeom prst="rect">
                            <a:avLst/>
                          </a:prstGeom>
                          <a:solidFill>
                            <a:srgbClr val="FFFFFF"/>
                          </a:solidFill>
                          <a:ln w="9525">
                            <a:noFill/>
                            <a:miter lim="800000"/>
                            <a:headEnd/>
                            <a:tailEnd/>
                          </a:ln>
                        </wps:spPr>
                        <wps:txbx>
                          <w:txbxContent>
                            <w:p w:rsidR="00A610C3" w:rsidRDefault="00A610C3" w:rsidP="00B33AD8">
                              <w:r w:rsidRPr="00FA0277">
                                <w:object w:dxaOrig="4215" w:dyaOrig="7650">
                                  <v:shape id="_x0000_i1037" type="#_x0000_t75" style="width:75.05pt;height:136.95pt" o:ole="">
                                    <v:imagedata r:id="rId35" o:title=""/>
                                  </v:shape>
                                  <o:OLEObject Type="Embed" ProgID="PBrush" ShapeID="_x0000_i1037" DrawAspect="Content" ObjectID="_1474035354" r:id="rId36"/>
                                </w:object>
                              </w:r>
                            </w:p>
                          </w:txbxContent>
                        </wps:txbx>
                        <wps:bodyPr rot="0" vert="horz" wrap="square" lIns="91440" tIns="45720" rIns="91440" bIns="45720" anchor="t" anchorCtr="0">
                          <a:noAutofit/>
                        </wps:bodyPr>
                      </wps:wsp>
                      <wps:wsp>
                        <wps:cNvPr id="769" name="Text Box 2"/>
                        <wps:cNvSpPr txBox="1">
                          <a:spLocks noChangeArrowheads="1"/>
                        </wps:cNvSpPr>
                        <wps:spPr bwMode="auto">
                          <a:xfrm>
                            <a:off x="669847" y="1307725"/>
                            <a:ext cx="1151889" cy="1992629"/>
                          </a:xfrm>
                          <a:prstGeom prst="rect">
                            <a:avLst/>
                          </a:prstGeom>
                          <a:solidFill>
                            <a:srgbClr val="FFFFFF"/>
                          </a:solidFill>
                          <a:ln w="9525">
                            <a:noFill/>
                            <a:miter lim="800000"/>
                            <a:headEnd/>
                            <a:tailEnd/>
                          </a:ln>
                        </wps:spPr>
                        <wps:txbx>
                          <w:txbxContent>
                            <w:p w:rsidR="00A610C3" w:rsidRDefault="00A610C3" w:rsidP="00B33AD8">
                              <w:r>
                                <w:object w:dxaOrig="4230" w:dyaOrig="7650">
                                  <v:shape id="_x0000_i1038" type="#_x0000_t75" style="width:75.5pt;height:136.95pt" o:ole="">
                                    <v:imagedata r:id="rId25" o:title=""/>
                                  </v:shape>
                                  <o:OLEObject Type="Embed" ProgID="PBrush" ShapeID="_x0000_i1038" DrawAspect="Content" ObjectID="_1474035355" r:id="rId37"/>
                                </w:object>
                              </w:r>
                            </w:p>
                          </w:txbxContent>
                        </wps:txbx>
                        <wps:bodyPr rot="0" vert="horz" wrap="square" lIns="91440" tIns="45720" rIns="91440" bIns="45720" anchor="t" anchorCtr="0">
                          <a:noAutofit/>
                        </wps:bodyPr>
                      </wps:wsp>
                      <wps:wsp>
                        <wps:cNvPr id="770" name="Freeform 770"/>
                        <wps:cNvSpPr/>
                        <wps:spPr>
                          <a:xfrm>
                            <a:off x="2307265" y="754912"/>
                            <a:ext cx="1809750" cy="609600"/>
                          </a:xfrm>
                          <a:custGeom>
                            <a:avLst/>
                            <a:gdLst>
                              <a:gd name="connsiteX0" fmla="*/ 1809750 w 1809750"/>
                              <a:gd name="connsiteY0" fmla="*/ 609600 h 609600"/>
                              <a:gd name="connsiteX1" fmla="*/ 1400175 w 1809750"/>
                              <a:gd name="connsiteY1" fmla="*/ 9525 h 609600"/>
                              <a:gd name="connsiteX2" fmla="*/ 0 w 1809750"/>
                              <a:gd name="connsiteY2" fmla="*/ 0 h 609600"/>
                            </a:gdLst>
                            <a:ahLst/>
                            <a:cxnLst>
                              <a:cxn ang="0">
                                <a:pos x="connsiteX0" y="connsiteY0"/>
                              </a:cxn>
                              <a:cxn ang="0">
                                <a:pos x="connsiteX1" y="connsiteY1"/>
                              </a:cxn>
                              <a:cxn ang="0">
                                <a:pos x="connsiteX2" y="connsiteY2"/>
                              </a:cxn>
                            </a:cxnLst>
                            <a:rect l="l" t="t" r="r" b="b"/>
                            <a:pathLst>
                              <a:path w="1809750" h="609600">
                                <a:moveTo>
                                  <a:pt x="1809750" y="609600"/>
                                </a:moveTo>
                                <a:lnTo>
                                  <a:pt x="1400175" y="9525"/>
                                </a:lnTo>
                                <a:lnTo>
                                  <a:pt x="0" y="0"/>
                                </a:lnTo>
                              </a:path>
                            </a:pathLst>
                          </a:custGeom>
                          <a:noFill/>
                          <a:ln w="19050">
                            <a:solidFill>
                              <a:srgbClr val="00B050"/>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Straight Arrow Connector 771"/>
                        <wps:cNvCnPr/>
                        <wps:spPr>
                          <a:xfrm flipV="1">
                            <a:off x="3689498" y="584791"/>
                            <a:ext cx="790575" cy="161925"/>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2" name="Freeform 772"/>
                        <wps:cNvSpPr/>
                        <wps:spPr>
                          <a:xfrm>
                            <a:off x="0" y="754912"/>
                            <a:ext cx="1771650" cy="5800725"/>
                          </a:xfrm>
                          <a:custGeom>
                            <a:avLst/>
                            <a:gdLst>
                              <a:gd name="connsiteX0" fmla="*/ 790575 w 1828800"/>
                              <a:gd name="connsiteY0" fmla="*/ 5800725 h 5800725"/>
                              <a:gd name="connsiteX1" fmla="*/ 0 w 1828800"/>
                              <a:gd name="connsiteY1" fmla="*/ 5800725 h 5800725"/>
                              <a:gd name="connsiteX2" fmla="*/ 76200 w 1828800"/>
                              <a:gd name="connsiteY2" fmla="*/ 0 h 5800725"/>
                              <a:gd name="connsiteX3" fmla="*/ 1828800 w 1828800"/>
                              <a:gd name="connsiteY3" fmla="*/ 0 h 5800725"/>
                              <a:gd name="connsiteX0" fmla="*/ 733425 w 1771650"/>
                              <a:gd name="connsiteY0" fmla="*/ 5800725 h 5800725"/>
                              <a:gd name="connsiteX1" fmla="*/ 0 w 1771650"/>
                              <a:gd name="connsiteY1" fmla="*/ 5800725 h 5800725"/>
                              <a:gd name="connsiteX2" fmla="*/ 19050 w 1771650"/>
                              <a:gd name="connsiteY2" fmla="*/ 0 h 5800725"/>
                              <a:gd name="connsiteX3" fmla="*/ 1771650 w 1771650"/>
                              <a:gd name="connsiteY3" fmla="*/ 0 h 5800725"/>
                              <a:gd name="connsiteX0" fmla="*/ 733425 w 1771650"/>
                              <a:gd name="connsiteY0" fmla="*/ 5800725 h 5800725"/>
                              <a:gd name="connsiteX1" fmla="*/ 0 w 1771650"/>
                              <a:gd name="connsiteY1" fmla="*/ 5800725 h 5800725"/>
                              <a:gd name="connsiteX2" fmla="*/ 47625 w 1771650"/>
                              <a:gd name="connsiteY2" fmla="*/ 0 h 5800725"/>
                              <a:gd name="connsiteX3" fmla="*/ 1771650 w 1771650"/>
                              <a:gd name="connsiteY3" fmla="*/ 0 h 5800725"/>
                            </a:gdLst>
                            <a:ahLst/>
                            <a:cxnLst>
                              <a:cxn ang="0">
                                <a:pos x="connsiteX0" y="connsiteY0"/>
                              </a:cxn>
                              <a:cxn ang="0">
                                <a:pos x="connsiteX1" y="connsiteY1"/>
                              </a:cxn>
                              <a:cxn ang="0">
                                <a:pos x="connsiteX2" y="connsiteY2"/>
                              </a:cxn>
                              <a:cxn ang="0">
                                <a:pos x="connsiteX3" y="connsiteY3"/>
                              </a:cxn>
                            </a:cxnLst>
                            <a:rect l="l" t="t" r="r" b="b"/>
                            <a:pathLst>
                              <a:path w="1771650" h="5800725">
                                <a:moveTo>
                                  <a:pt x="733425" y="5800725"/>
                                </a:moveTo>
                                <a:lnTo>
                                  <a:pt x="0" y="5800725"/>
                                </a:lnTo>
                                <a:lnTo>
                                  <a:pt x="47625" y="0"/>
                                </a:lnTo>
                                <a:lnTo>
                                  <a:pt x="1771650" y="0"/>
                                </a:lnTo>
                              </a:path>
                            </a:pathLst>
                          </a:custGeom>
                          <a:noFill/>
                          <a:ln w="19050">
                            <a:solidFill>
                              <a:srgbClr val="00B050"/>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Text Box 2"/>
                        <wps:cNvSpPr txBox="1">
                          <a:spLocks noChangeArrowheads="1"/>
                        </wps:cNvSpPr>
                        <wps:spPr bwMode="auto">
                          <a:xfrm>
                            <a:off x="5252305" y="5836916"/>
                            <a:ext cx="1153159" cy="1990724"/>
                          </a:xfrm>
                          <a:prstGeom prst="rect">
                            <a:avLst/>
                          </a:prstGeom>
                          <a:solidFill>
                            <a:srgbClr val="FFFFFF"/>
                          </a:solidFill>
                          <a:ln w="9525">
                            <a:noFill/>
                            <a:miter lim="800000"/>
                            <a:headEnd/>
                            <a:tailEnd/>
                          </a:ln>
                        </wps:spPr>
                        <wps:txbx>
                          <w:txbxContent>
                            <w:p w:rsidR="00A610C3" w:rsidRDefault="00A610C3" w:rsidP="00B33AD8">
                              <w:r>
                                <w:rPr>
                                  <w:noProof/>
                                  <w:lang w:eastAsia="zh-CN"/>
                                </w:rPr>
                                <w:drawing>
                                  <wp:inline distT="0" distB="0" distL="0" distR="0" wp14:anchorId="2E5E318A" wp14:editId="6E9F5771">
                                    <wp:extent cx="960658" cy="1737360"/>
                                    <wp:effectExtent l="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60658" cy="173736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74" name="Text Box 2"/>
                        <wps:cNvSpPr txBox="1">
                          <a:spLocks noChangeArrowheads="1"/>
                        </wps:cNvSpPr>
                        <wps:spPr bwMode="auto">
                          <a:xfrm>
                            <a:off x="648582" y="5879445"/>
                            <a:ext cx="1150619" cy="1991994"/>
                          </a:xfrm>
                          <a:prstGeom prst="rect">
                            <a:avLst/>
                          </a:prstGeom>
                          <a:solidFill>
                            <a:srgbClr val="FFFFFF"/>
                          </a:solidFill>
                          <a:ln w="9525">
                            <a:noFill/>
                            <a:miter lim="800000"/>
                            <a:headEnd/>
                            <a:tailEnd/>
                          </a:ln>
                        </wps:spPr>
                        <wps:txbx>
                          <w:txbxContent>
                            <w:p w:rsidR="00A610C3" w:rsidRDefault="00A610C3" w:rsidP="00B33AD8">
                              <w:r w:rsidRPr="00FA0277">
                                <w:object w:dxaOrig="4215" w:dyaOrig="7605">
                                  <v:shape id="_x0000_i1039" type="#_x0000_t75" style="width:75.45pt;height:136.9pt" o:ole="">
                                    <v:imagedata r:id="rId39" o:title=""/>
                                  </v:shape>
                                  <o:OLEObject Type="Embed" ProgID="PBrush" ShapeID="_x0000_i1039" DrawAspect="Content" ObjectID="_1474035356" r:id="rId40"/>
                                </w:object>
                              </w:r>
                            </w:p>
                          </w:txbxContent>
                        </wps:txbx>
                        <wps:bodyPr rot="0" vert="horz" wrap="square" lIns="91440" tIns="45720" rIns="91440" bIns="45720" anchor="t" anchorCtr="0">
                          <a:noAutofit/>
                        </wps:bodyPr>
                      </wps:wsp>
                      <wps:wsp>
                        <wps:cNvPr id="775" name="Text Box 2"/>
                        <wps:cNvSpPr txBox="1">
                          <a:spLocks noChangeArrowheads="1"/>
                        </wps:cNvSpPr>
                        <wps:spPr bwMode="auto">
                          <a:xfrm>
                            <a:off x="669847" y="3657376"/>
                            <a:ext cx="1153159" cy="1990724"/>
                          </a:xfrm>
                          <a:prstGeom prst="rect">
                            <a:avLst/>
                          </a:prstGeom>
                          <a:solidFill>
                            <a:srgbClr val="FFFFFF"/>
                          </a:solidFill>
                          <a:ln w="9525">
                            <a:noFill/>
                            <a:miter lim="800000"/>
                            <a:headEnd/>
                            <a:tailEnd/>
                          </a:ln>
                        </wps:spPr>
                        <wps:txbx>
                          <w:txbxContent>
                            <w:p w:rsidR="00A610C3" w:rsidRDefault="00A610C3" w:rsidP="00B33AD8">
                              <w:r>
                                <w:rPr>
                                  <w:noProof/>
                                  <w:lang w:eastAsia="zh-CN"/>
                                </w:rPr>
                                <w:drawing>
                                  <wp:inline distT="0" distB="0" distL="0" distR="0" wp14:anchorId="1BC0A31A" wp14:editId="483DE9EC">
                                    <wp:extent cx="960658" cy="1737360"/>
                                    <wp:effectExtent l="0" t="0" r="0" b="0"/>
                                    <wp:docPr id="822" name="Picture 822"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de_warrior\Desktop\mocku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60658" cy="173736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76" name="Text Box 2"/>
                        <wps:cNvSpPr txBox="1">
                          <a:spLocks noChangeArrowheads="1"/>
                        </wps:cNvSpPr>
                        <wps:spPr bwMode="auto">
                          <a:xfrm>
                            <a:off x="1828800" y="4008474"/>
                            <a:ext cx="238125" cy="190500"/>
                          </a:xfrm>
                          <a:prstGeom prst="rect">
                            <a:avLst/>
                          </a:prstGeom>
                          <a:noFill/>
                          <a:ln w="9525">
                            <a:noFill/>
                            <a:miter lim="800000"/>
                            <a:headEnd/>
                            <a:tailEnd/>
                          </a:ln>
                        </wps:spPr>
                        <wps:txbx>
                          <w:txbxContent>
                            <w:p w:rsidR="00A610C3" w:rsidRDefault="00A610C3" w:rsidP="00B33AD8">
                              <w:r>
                                <w:t>1a</w:t>
                              </w:r>
                            </w:p>
                            <w:p w:rsidR="00A610C3" w:rsidRDefault="00A610C3" w:rsidP="00B33AD8"/>
                          </w:txbxContent>
                        </wps:txbx>
                        <wps:bodyPr rot="0" vert="horz" wrap="square" lIns="0" tIns="0" rIns="0" bIns="0" anchor="t" anchorCtr="0">
                          <a:noAutofit/>
                        </wps:bodyPr>
                      </wps:wsp>
                      <wpg:grpSp>
                        <wpg:cNvPr id="777" name="Group 777"/>
                        <wpg:cNvGrpSpPr/>
                        <wpg:grpSpPr>
                          <a:xfrm>
                            <a:off x="372140" y="2509284"/>
                            <a:ext cx="771525" cy="2552700"/>
                            <a:chOff x="0" y="0"/>
                            <a:chExt cx="771525" cy="2552700"/>
                          </a:xfrm>
                        </wpg:grpSpPr>
                        <wps:wsp>
                          <wps:cNvPr id="778" name="Freeform 709"/>
                          <wps:cNvSpPr/>
                          <wps:spPr>
                            <a:xfrm>
                              <a:off x="0" y="0"/>
                              <a:ext cx="771525" cy="2552700"/>
                            </a:xfrm>
                            <a:custGeom>
                              <a:avLst/>
                              <a:gdLst>
                                <a:gd name="connsiteX0" fmla="*/ 800100 w 800100"/>
                                <a:gd name="connsiteY0" fmla="*/ 2552700 h 2552700"/>
                                <a:gd name="connsiteX1" fmla="*/ 0 w 800100"/>
                                <a:gd name="connsiteY1" fmla="*/ 2552700 h 2552700"/>
                                <a:gd name="connsiteX2" fmla="*/ 28575 w 800100"/>
                                <a:gd name="connsiteY2" fmla="*/ 0 h 2552700"/>
                                <a:gd name="connsiteX3" fmla="*/ 390525 w 800100"/>
                                <a:gd name="connsiteY3" fmla="*/ 0 h 2552700"/>
                                <a:gd name="connsiteX0" fmla="*/ 771525 w 771525"/>
                                <a:gd name="connsiteY0" fmla="*/ 2552700 h 2552700"/>
                                <a:gd name="connsiteX1" fmla="*/ 57150 w 771525"/>
                                <a:gd name="connsiteY1" fmla="*/ 2552700 h 2552700"/>
                                <a:gd name="connsiteX2" fmla="*/ 0 w 771525"/>
                                <a:gd name="connsiteY2" fmla="*/ 0 h 2552700"/>
                                <a:gd name="connsiteX3" fmla="*/ 361950 w 771525"/>
                                <a:gd name="connsiteY3" fmla="*/ 0 h 2552700"/>
                                <a:gd name="connsiteX0" fmla="*/ 771525 w 771525"/>
                                <a:gd name="connsiteY0" fmla="*/ 2552700 h 2552700"/>
                                <a:gd name="connsiteX1" fmla="*/ 0 w 771525"/>
                                <a:gd name="connsiteY1" fmla="*/ 2552700 h 2552700"/>
                                <a:gd name="connsiteX2" fmla="*/ 0 w 771525"/>
                                <a:gd name="connsiteY2" fmla="*/ 0 h 2552700"/>
                                <a:gd name="connsiteX3" fmla="*/ 361950 w 771525"/>
                                <a:gd name="connsiteY3" fmla="*/ 0 h 2552700"/>
                              </a:gdLst>
                              <a:ahLst/>
                              <a:cxnLst>
                                <a:cxn ang="0">
                                  <a:pos x="connsiteX0" y="connsiteY0"/>
                                </a:cxn>
                                <a:cxn ang="0">
                                  <a:pos x="connsiteX1" y="connsiteY1"/>
                                </a:cxn>
                                <a:cxn ang="0">
                                  <a:pos x="connsiteX2" y="connsiteY2"/>
                                </a:cxn>
                                <a:cxn ang="0">
                                  <a:pos x="connsiteX3" y="connsiteY3"/>
                                </a:cxn>
                              </a:cxnLst>
                              <a:rect l="l" t="t" r="r" b="b"/>
                              <a:pathLst>
                                <a:path w="771525" h="2552700">
                                  <a:moveTo>
                                    <a:pt x="771525" y="2552700"/>
                                  </a:moveTo>
                                  <a:lnTo>
                                    <a:pt x="0" y="2552700"/>
                                  </a:lnTo>
                                  <a:lnTo>
                                    <a:pt x="0" y="0"/>
                                  </a:lnTo>
                                  <a:lnTo>
                                    <a:pt x="361950" y="0"/>
                                  </a:lnTo>
                                </a:path>
                              </a:pathLst>
                            </a:custGeom>
                            <a:noFill/>
                            <a:ln w="19050">
                              <a:solidFill>
                                <a:srgbClr val="FF0000"/>
                              </a:solidFill>
                              <a:prstDash val="dash"/>
                              <a:tailEnd type="arrow"/>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 name="Text Box 2"/>
                          <wps:cNvSpPr txBox="1">
                            <a:spLocks noChangeArrowheads="1"/>
                          </wps:cNvSpPr>
                          <wps:spPr bwMode="auto">
                            <a:xfrm>
                              <a:off x="66675" y="1866900"/>
                              <a:ext cx="323850" cy="276225"/>
                            </a:xfrm>
                            <a:prstGeom prst="rect">
                              <a:avLst/>
                            </a:prstGeom>
                            <a:noFill/>
                            <a:ln w="9525">
                              <a:noFill/>
                              <a:miter lim="800000"/>
                              <a:headEnd/>
                              <a:tailEnd/>
                            </a:ln>
                          </wps:spPr>
                          <wps:txbx>
                            <w:txbxContent>
                              <w:p w:rsidR="00A610C3" w:rsidRDefault="00A610C3" w:rsidP="00B33AD8">
                                <w:r>
                                  <w:t>1b.1</w:t>
                                </w:r>
                              </w:p>
                              <w:p w:rsidR="00A610C3" w:rsidRDefault="00A610C3" w:rsidP="00B33AD8"/>
                            </w:txbxContent>
                          </wps:txbx>
                          <wps:bodyPr rot="0" vert="horz" wrap="square" lIns="0" tIns="0" rIns="0" bIns="0" anchor="t" anchorCtr="0">
                            <a:noAutofit/>
                          </wps:bodyPr>
                        </wps:wsp>
                      </wpg:grpSp>
                      <wps:wsp>
                        <wps:cNvPr id="780" name="Freeform 780"/>
                        <wps:cNvSpPr/>
                        <wps:spPr>
                          <a:xfrm>
                            <a:off x="1392865" y="4008474"/>
                            <a:ext cx="1076325" cy="752475"/>
                          </a:xfrm>
                          <a:custGeom>
                            <a:avLst/>
                            <a:gdLst>
                              <a:gd name="connsiteX0" fmla="*/ 800100 w 800100"/>
                              <a:gd name="connsiteY0" fmla="*/ 2552700 h 2552700"/>
                              <a:gd name="connsiteX1" fmla="*/ 0 w 800100"/>
                              <a:gd name="connsiteY1" fmla="*/ 2552700 h 2552700"/>
                              <a:gd name="connsiteX2" fmla="*/ 28575 w 800100"/>
                              <a:gd name="connsiteY2" fmla="*/ 0 h 2552700"/>
                              <a:gd name="connsiteX3" fmla="*/ 390525 w 800100"/>
                              <a:gd name="connsiteY3" fmla="*/ 0 h 2552700"/>
                              <a:gd name="connsiteX0" fmla="*/ 771525 w 771525"/>
                              <a:gd name="connsiteY0" fmla="*/ 2552700 h 2552700"/>
                              <a:gd name="connsiteX1" fmla="*/ 57150 w 771525"/>
                              <a:gd name="connsiteY1" fmla="*/ 2552700 h 2552700"/>
                              <a:gd name="connsiteX2" fmla="*/ 0 w 771525"/>
                              <a:gd name="connsiteY2" fmla="*/ 0 h 2552700"/>
                              <a:gd name="connsiteX3" fmla="*/ 361950 w 771525"/>
                              <a:gd name="connsiteY3" fmla="*/ 0 h 2552700"/>
                              <a:gd name="connsiteX0" fmla="*/ 771525 w 771525"/>
                              <a:gd name="connsiteY0" fmla="*/ 2552700 h 2552700"/>
                              <a:gd name="connsiteX1" fmla="*/ 0 w 771525"/>
                              <a:gd name="connsiteY1" fmla="*/ 2552700 h 2552700"/>
                              <a:gd name="connsiteX2" fmla="*/ 0 w 771525"/>
                              <a:gd name="connsiteY2" fmla="*/ 0 h 2552700"/>
                              <a:gd name="connsiteX3" fmla="*/ 361950 w 771525"/>
                              <a:gd name="connsiteY3" fmla="*/ 0 h 2552700"/>
                              <a:gd name="connsiteX0" fmla="*/ 885825 w 885825"/>
                              <a:gd name="connsiteY0" fmla="*/ 2400300 h 2552700"/>
                              <a:gd name="connsiteX1" fmla="*/ 0 w 885825"/>
                              <a:gd name="connsiteY1" fmla="*/ 2552700 h 2552700"/>
                              <a:gd name="connsiteX2" fmla="*/ 0 w 885825"/>
                              <a:gd name="connsiteY2" fmla="*/ 0 h 2552700"/>
                              <a:gd name="connsiteX3" fmla="*/ 361950 w 885825"/>
                              <a:gd name="connsiteY3" fmla="*/ 0 h 2552700"/>
                              <a:gd name="connsiteX0" fmla="*/ 885825 w 1295400"/>
                              <a:gd name="connsiteY0" fmla="*/ 2400300 h 2400300"/>
                              <a:gd name="connsiteX1" fmla="*/ 1295400 w 1295400"/>
                              <a:gd name="connsiteY1" fmla="*/ 2400300 h 2400300"/>
                              <a:gd name="connsiteX2" fmla="*/ 0 w 1295400"/>
                              <a:gd name="connsiteY2" fmla="*/ 0 h 2400300"/>
                              <a:gd name="connsiteX3" fmla="*/ 361950 w 1295400"/>
                              <a:gd name="connsiteY3" fmla="*/ 0 h 2400300"/>
                              <a:gd name="connsiteX0" fmla="*/ 523875 w 933450"/>
                              <a:gd name="connsiteY0" fmla="*/ 2400300 h 2400300"/>
                              <a:gd name="connsiteX1" fmla="*/ 933450 w 933450"/>
                              <a:gd name="connsiteY1" fmla="*/ 2400300 h 2400300"/>
                              <a:gd name="connsiteX2" fmla="*/ 933450 w 933450"/>
                              <a:gd name="connsiteY2" fmla="*/ 1495425 h 2400300"/>
                              <a:gd name="connsiteX3" fmla="*/ 0 w 933450"/>
                              <a:gd name="connsiteY3" fmla="*/ 0 h 2400300"/>
                              <a:gd name="connsiteX0" fmla="*/ 504825 w 933450"/>
                              <a:gd name="connsiteY0" fmla="*/ 2105025 h 2400300"/>
                              <a:gd name="connsiteX1" fmla="*/ 933450 w 933450"/>
                              <a:gd name="connsiteY1" fmla="*/ 2400300 h 2400300"/>
                              <a:gd name="connsiteX2" fmla="*/ 933450 w 933450"/>
                              <a:gd name="connsiteY2" fmla="*/ 1495425 h 2400300"/>
                              <a:gd name="connsiteX3" fmla="*/ 0 w 933450"/>
                              <a:gd name="connsiteY3" fmla="*/ 0 h 2400300"/>
                              <a:gd name="connsiteX0" fmla="*/ 504825 w 933450"/>
                              <a:gd name="connsiteY0" fmla="*/ 2105025 h 2105025"/>
                              <a:gd name="connsiteX1" fmla="*/ 933450 w 933450"/>
                              <a:gd name="connsiteY1" fmla="*/ 1514475 h 2105025"/>
                              <a:gd name="connsiteX2" fmla="*/ 933450 w 933450"/>
                              <a:gd name="connsiteY2" fmla="*/ 1495425 h 2105025"/>
                              <a:gd name="connsiteX3" fmla="*/ 0 w 933450"/>
                              <a:gd name="connsiteY3" fmla="*/ 0 h 2105025"/>
                              <a:gd name="connsiteX0" fmla="*/ 0 w 1076325"/>
                              <a:gd name="connsiteY0" fmla="*/ 752475 h 752475"/>
                              <a:gd name="connsiteX1" fmla="*/ 428625 w 1076325"/>
                              <a:gd name="connsiteY1" fmla="*/ 161925 h 752475"/>
                              <a:gd name="connsiteX2" fmla="*/ 428625 w 1076325"/>
                              <a:gd name="connsiteY2" fmla="*/ 142875 h 752475"/>
                              <a:gd name="connsiteX3" fmla="*/ 1076325 w 1076325"/>
                              <a:gd name="connsiteY3" fmla="*/ 0 h 752475"/>
                              <a:gd name="connsiteX0" fmla="*/ 0 w 1076325"/>
                              <a:gd name="connsiteY0" fmla="*/ 752475 h 752475"/>
                              <a:gd name="connsiteX1" fmla="*/ 428625 w 1076325"/>
                              <a:gd name="connsiteY1" fmla="*/ 161925 h 752475"/>
                              <a:gd name="connsiteX2" fmla="*/ 427355 w 1076325"/>
                              <a:gd name="connsiteY2" fmla="*/ 0 h 752475"/>
                              <a:gd name="connsiteX3" fmla="*/ 1076325 w 1076325"/>
                              <a:gd name="connsiteY3" fmla="*/ 0 h 752475"/>
                              <a:gd name="connsiteX0" fmla="*/ 0 w 1076325"/>
                              <a:gd name="connsiteY0" fmla="*/ 752475 h 752475"/>
                              <a:gd name="connsiteX1" fmla="*/ 427355 w 1076325"/>
                              <a:gd name="connsiteY1" fmla="*/ 0 h 752475"/>
                              <a:gd name="connsiteX2" fmla="*/ 427355 w 1076325"/>
                              <a:gd name="connsiteY2" fmla="*/ 0 h 752475"/>
                              <a:gd name="connsiteX3" fmla="*/ 1076325 w 1076325"/>
                              <a:gd name="connsiteY3" fmla="*/ 0 h 752475"/>
                            </a:gdLst>
                            <a:ahLst/>
                            <a:cxnLst>
                              <a:cxn ang="0">
                                <a:pos x="connsiteX0" y="connsiteY0"/>
                              </a:cxn>
                              <a:cxn ang="0">
                                <a:pos x="connsiteX1" y="connsiteY1"/>
                              </a:cxn>
                              <a:cxn ang="0">
                                <a:pos x="connsiteX2" y="connsiteY2"/>
                              </a:cxn>
                              <a:cxn ang="0">
                                <a:pos x="connsiteX3" y="connsiteY3"/>
                              </a:cxn>
                            </a:cxnLst>
                            <a:rect l="l" t="t" r="r" b="b"/>
                            <a:pathLst>
                              <a:path w="1076325" h="752475">
                                <a:moveTo>
                                  <a:pt x="0" y="752475"/>
                                </a:moveTo>
                                <a:lnTo>
                                  <a:pt x="427355" y="0"/>
                                </a:lnTo>
                                <a:lnTo>
                                  <a:pt x="427355" y="0"/>
                                </a:lnTo>
                                <a:lnTo>
                                  <a:pt x="1076325" y="0"/>
                                </a:lnTo>
                              </a:path>
                            </a:pathLst>
                          </a:custGeom>
                          <a:noFill/>
                          <a:ln w="19050">
                            <a:solidFill>
                              <a:srgbClr val="FF0000"/>
                            </a:solidFill>
                            <a:prstDash val="dash"/>
                            <a:tailEnd type="arrow"/>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81" name="Group 781"/>
                        <wpg:cNvGrpSpPr/>
                        <wpg:grpSpPr>
                          <a:xfrm>
                            <a:off x="4391247" y="2796363"/>
                            <a:ext cx="1447800" cy="904875"/>
                            <a:chOff x="-723900" y="1543049"/>
                            <a:chExt cx="1447800" cy="904875"/>
                          </a:xfrm>
                        </wpg:grpSpPr>
                        <wps:wsp>
                          <wps:cNvPr id="782" name="Text Box 2"/>
                          <wps:cNvSpPr txBox="1">
                            <a:spLocks noChangeArrowheads="1"/>
                          </wps:cNvSpPr>
                          <wps:spPr bwMode="auto">
                            <a:xfrm>
                              <a:off x="-101528" y="1770816"/>
                              <a:ext cx="419100" cy="276225"/>
                            </a:xfrm>
                            <a:prstGeom prst="rect">
                              <a:avLst/>
                            </a:prstGeom>
                            <a:noFill/>
                            <a:ln w="9525">
                              <a:noFill/>
                              <a:miter lim="800000"/>
                              <a:headEnd/>
                              <a:tailEnd/>
                            </a:ln>
                          </wps:spPr>
                          <wps:txbx>
                            <w:txbxContent>
                              <w:p w:rsidR="00A610C3" w:rsidRDefault="00A610C3" w:rsidP="00B33AD8">
                                <w:r>
                                  <w:t>2b.3b</w:t>
                                </w:r>
                              </w:p>
                              <w:p w:rsidR="00A610C3" w:rsidRDefault="00A610C3" w:rsidP="00B33AD8"/>
                            </w:txbxContent>
                          </wps:txbx>
                          <wps:bodyPr rot="0" vert="horz" wrap="square" lIns="0" tIns="0" rIns="0" bIns="0" anchor="t" anchorCtr="0">
                            <a:noAutofit/>
                          </wps:bodyPr>
                        </wps:wsp>
                        <wps:wsp>
                          <wps:cNvPr id="783" name="Freeform 783"/>
                          <wps:cNvSpPr/>
                          <wps:spPr>
                            <a:xfrm>
                              <a:off x="-723900" y="1543049"/>
                              <a:ext cx="1447800" cy="904875"/>
                            </a:xfrm>
                            <a:custGeom>
                              <a:avLst/>
                              <a:gdLst>
                                <a:gd name="connsiteX0" fmla="*/ 800100 w 800100"/>
                                <a:gd name="connsiteY0" fmla="*/ 2552700 h 2552700"/>
                                <a:gd name="connsiteX1" fmla="*/ 0 w 800100"/>
                                <a:gd name="connsiteY1" fmla="*/ 2552700 h 2552700"/>
                                <a:gd name="connsiteX2" fmla="*/ 28575 w 800100"/>
                                <a:gd name="connsiteY2" fmla="*/ 0 h 2552700"/>
                                <a:gd name="connsiteX3" fmla="*/ 390525 w 800100"/>
                                <a:gd name="connsiteY3" fmla="*/ 0 h 2552700"/>
                                <a:gd name="connsiteX0" fmla="*/ 771525 w 771525"/>
                                <a:gd name="connsiteY0" fmla="*/ 2552700 h 2552700"/>
                                <a:gd name="connsiteX1" fmla="*/ 57150 w 771525"/>
                                <a:gd name="connsiteY1" fmla="*/ 2552700 h 2552700"/>
                                <a:gd name="connsiteX2" fmla="*/ 0 w 771525"/>
                                <a:gd name="connsiteY2" fmla="*/ 0 h 2552700"/>
                                <a:gd name="connsiteX3" fmla="*/ 361950 w 771525"/>
                                <a:gd name="connsiteY3" fmla="*/ 0 h 2552700"/>
                                <a:gd name="connsiteX0" fmla="*/ 771525 w 771525"/>
                                <a:gd name="connsiteY0" fmla="*/ 2552700 h 2552700"/>
                                <a:gd name="connsiteX1" fmla="*/ 0 w 771525"/>
                                <a:gd name="connsiteY1" fmla="*/ 2552700 h 2552700"/>
                                <a:gd name="connsiteX2" fmla="*/ 0 w 771525"/>
                                <a:gd name="connsiteY2" fmla="*/ 0 h 2552700"/>
                                <a:gd name="connsiteX3" fmla="*/ 361950 w 771525"/>
                                <a:gd name="connsiteY3" fmla="*/ 0 h 2552700"/>
                                <a:gd name="connsiteX0" fmla="*/ 0 w 914400"/>
                                <a:gd name="connsiteY0" fmla="*/ 1543050 h 2552700"/>
                                <a:gd name="connsiteX1" fmla="*/ 552450 w 914400"/>
                                <a:gd name="connsiteY1" fmla="*/ 2552700 h 2552700"/>
                                <a:gd name="connsiteX2" fmla="*/ 552450 w 914400"/>
                                <a:gd name="connsiteY2" fmla="*/ 0 h 2552700"/>
                                <a:gd name="connsiteX3" fmla="*/ 914400 w 914400"/>
                                <a:gd name="connsiteY3" fmla="*/ 0 h 2552700"/>
                                <a:gd name="connsiteX0" fmla="*/ 0 w 914400"/>
                                <a:gd name="connsiteY0" fmla="*/ 1543050 h 1847850"/>
                                <a:gd name="connsiteX1" fmla="*/ 771525 w 914400"/>
                                <a:gd name="connsiteY1" fmla="*/ 1847850 h 1847850"/>
                                <a:gd name="connsiteX2" fmla="*/ 552450 w 914400"/>
                                <a:gd name="connsiteY2" fmla="*/ 0 h 1847850"/>
                                <a:gd name="connsiteX3" fmla="*/ 914400 w 914400"/>
                                <a:gd name="connsiteY3" fmla="*/ 0 h 1847850"/>
                                <a:gd name="connsiteX0" fmla="*/ 0 w 914400"/>
                                <a:gd name="connsiteY0" fmla="*/ 1543050 h 1847850"/>
                                <a:gd name="connsiteX1" fmla="*/ 771525 w 914400"/>
                                <a:gd name="connsiteY1" fmla="*/ 1847850 h 1847850"/>
                                <a:gd name="connsiteX2" fmla="*/ 914400 w 914400"/>
                                <a:gd name="connsiteY2" fmla="*/ 0 h 1847850"/>
                                <a:gd name="connsiteX0" fmla="*/ 0 w 1276350"/>
                                <a:gd name="connsiteY0" fmla="*/ 0 h 1047750"/>
                                <a:gd name="connsiteX1" fmla="*/ 771525 w 1276350"/>
                                <a:gd name="connsiteY1" fmla="*/ 304800 h 1047750"/>
                                <a:gd name="connsiteX2" fmla="*/ 1276350 w 1276350"/>
                                <a:gd name="connsiteY2" fmla="*/ 1047750 h 1047750"/>
                                <a:gd name="connsiteX0" fmla="*/ 0 w 1447800"/>
                                <a:gd name="connsiteY0" fmla="*/ 0 h 1047750"/>
                                <a:gd name="connsiteX1" fmla="*/ 942975 w 1447800"/>
                                <a:gd name="connsiteY1" fmla="*/ 304800 h 1047750"/>
                                <a:gd name="connsiteX2" fmla="*/ 1447800 w 1447800"/>
                                <a:gd name="connsiteY2" fmla="*/ 1047750 h 1047750"/>
                                <a:gd name="connsiteX0" fmla="*/ 0 w 1447800"/>
                                <a:gd name="connsiteY0" fmla="*/ 0 h 904875"/>
                                <a:gd name="connsiteX1" fmla="*/ 942975 w 1447800"/>
                                <a:gd name="connsiteY1" fmla="*/ 304800 h 904875"/>
                                <a:gd name="connsiteX2" fmla="*/ 1447800 w 1447800"/>
                                <a:gd name="connsiteY2" fmla="*/ 904875 h 904875"/>
                                <a:gd name="connsiteX0" fmla="*/ 0 w 1447800"/>
                                <a:gd name="connsiteY0" fmla="*/ 0 h 904875"/>
                                <a:gd name="connsiteX1" fmla="*/ 876300 w 1447800"/>
                                <a:gd name="connsiteY1" fmla="*/ 0 h 904875"/>
                                <a:gd name="connsiteX2" fmla="*/ 1447800 w 1447800"/>
                                <a:gd name="connsiteY2" fmla="*/ 904875 h 904875"/>
                                <a:gd name="connsiteX0" fmla="*/ 0 w 1447800"/>
                                <a:gd name="connsiteY0" fmla="*/ 0 h 904875"/>
                                <a:gd name="connsiteX1" fmla="*/ 956930 w 1447800"/>
                                <a:gd name="connsiteY1" fmla="*/ 212651 h 904875"/>
                                <a:gd name="connsiteX2" fmla="*/ 1447800 w 1447800"/>
                                <a:gd name="connsiteY2" fmla="*/ 904875 h 904875"/>
                              </a:gdLst>
                              <a:ahLst/>
                              <a:cxnLst>
                                <a:cxn ang="0">
                                  <a:pos x="connsiteX0" y="connsiteY0"/>
                                </a:cxn>
                                <a:cxn ang="0">
                                  <a:pos x="connsiteX1" y="connsiteY1"/>
                                </a:cxn>
                                <a:cxn ang="0">
                                  <a:pos x="connsiteX2" y="connsiteY2"/>
                                </a:cxn>
                              </a:cxnLst>
                              <a:rect l="l" t="t" r="r" b="b"/>
                              <a:pathLst>
                                <a:path w="1447800" h="904875">
                                  <a:moveTo>
                                    <a:pt x="0" y="0"/>
                                  </a:moveTo>
                                  <a:lnTo>
                                    <a:pt x="956930" y="212651"/>
                                  </a:lnTo>
                                  <a:cubicBezTo>
                                    <a:pt x="1147430" y="514276"/>
                                    <a:pt x="1257300" y="603250"/>
                                    <a:pt x="1447800" y="904875"/>
                                  </a:cubicBezTo>
                                </a:path>
                              </a:pathLst>
                            </a:custGeom>
                            <a:noFill/>
                            <a:ln w="19050">
                              <a:solidFill>
                                <a:srgbClr val="FF0000"/>
                              </a:solidFill>
                              <a:prstDash val="dash"/>
                              <a:tailEnd type="arrow"/>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4" name="Straight Arrow Connector 784"/>
                        <wps:cNvCnPr/>
                        <wps:spPr>
                          <a:xfrm flipV="1">
                            <a:off x="2955851" y="3125972"/>
                            <a:ext cx="0" cy="1171575"/>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85" name="Text Box 2"/>
                        <wps:cNvSpPr txBox="1">
                          <a:spLocks noChangeArrowheads="1"/>
                        </wps:cNvSpPr>
                        <wps:spPr bwMode="auto">
                          <a:xfrm>
                            <a:off x="3009014" y="3444949"/>
                            <a:ext cx="352425" cy="190500"/>
                          </a:xfrm>
                          <a:prstGeom prst="rect">
                            <a:avLst/>
                          </a:prstGeom>
                          <a:noFill/>
                          <a:ln w="9525">
                            <a:noFill/>
                            <a:miter lim="800000"/>
                            <a:headEnd/>
                            <a:tailEnd/>
                          </a:ln>
                        </wps:spPr>
                        <wps:txbx>
                          <w:txbxContent>
                            <w:p w:rsidR="00A610C3" w:rsidRDefault="00A610C3" w:rsidP="00B33AD8">
                              <w:r>
                                <w:t>2a.1</w:t>
                              </w:r>
                            </w:p>
                            <w:p w:rsidR="00A610C3" w:rsidRDefault="00A610C3" w:rsidP="00B33AD8"/>
                          </w:txbxContent>
                        </wps:txbx>
                        <wps:bodyPr rot="0" vert="horz" wrap="square" lIns="0" tIns="0" rIns="0" bIns="0" anchor="t" anchorCtr="0">
                          <a:noAutofit/>
                        </wps:bodyPr>
                      </wps:wsp>
                      <wps:wsp>
                        <wps:cNvPr id="786" name="Straight Arrow Connector 786"/>
                        <wps:cNvCnPr/>
                        <wps:spPr>
                          <a:xfrm>
                            <a:off x="2796363" y="1860698"/>
                            <a:ext cx="1219200" cy="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87" name="Text Box 2"/>
                        <wps:cNvSpPr txBox="1">
                          <a:spLocks noChangeArrowheads="1"/>
                        </wps:cNvSpPr>
                        <wps:spPr bwMode="auto">
                          <a:xfrm>
                            <a:off x="3519377" y="1669312"/>
                            <a:ext cx="352425" cy="190500"/>
                          </a:xfrm>
                          <a:prstGeom prst="rect">
                            <a:avLst/>
                          </a:prstGeom>
                          <a:noFill/>
                          <a:ln w="9525">
                            <a:noFill/>
                            <a:miter lim="800000"/>
                            <a:headEnd/>
                            <a:tailEnd/>
                          </a:ln>
                        </wps:spPr>
                        <wps:txbx>
                          <w:txbxContent>
                            <w:p w:rsidR="00A610C3" w:rsidRDefault="00A610C3" w:rsidP="00B33AD8">
                              <w:r>
                                <w:t>2a.2</w:t>
                              </w:r>
                            </w:p>
                            <w:p w:rsidR="00A610C3" w:rsidRDefault="00A610C3" w:rsidP="00B33AD8"/>
                          </w:txbxContent>
                        </wps:txbx>
                        <wps:bodyPr rot="0" vert="horz" wrap="square" lIns="0" tIns="0" rIns="0" bIns="0" anchor="t" anchorCtr="0">
                          <a:noAutofit/>
                        </wps:bodyPr>
                      </wps:wsp>
                      <wps:wsp>
                        <wps:cNvPr id="788" name="Straight Arrow Connector 788"/>
                        <wps:cNvCnPr/>
                        <wps:spPr>
                          <a:xfrm>
                            <a:off x="4667693" y="2009553"/>
                            <a:ext cx="723900" cy="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89" name="Text Box 2"/>
                        <wps:cNvSpPr txBox="1">
                          <a:spLocks noChangeArrowheads="1"/>
                        </wps:cNvSpPr>
                        <wps:spPr bwMode="auto">
                          <a:xfrm>
                            <a:off x="5044630" y="1775637"/>
                            <a:ext cx="352425" cy="190500"/>
                          </a:xfrm>
                          <a:prstGeom prst="rect">
                            <a:avLst/>
                          </a:prstGeom>
                          <a:noFill/>
                          <a:ln w="9525">
                            <a:noFill/>
                            <a:miter lim="800000"/>
                            <a:headEnd/>
                            <a:tailEnd/>
                          </a:ln>
                        </wps:spPr>
                        <wps:txbx>
                          <w:txbxContent>
                            <w:p w:rsidR="00A610C3" w:rsidRDefault="00A610C3" w:rsidP="00B33AD8">
                              <w:r>
                                <w:t>2a.3a</w:t>
                              </w:r>
                            </w:p>
                            <w:p w:rsidR="00A610C3" w:rsidRDefault="00A610C3" w:rsidP="00B33AD8"/>
                          </w:txbxContent>
                        </wps:txbx>
                        <wps:bodyPr rot="0" vert="horz" wrap="square" lIns="0" tIns="0" rIns="0" bIns="0" anchor="t" anchorCtr="0">
                          <a:noAutofit/>
                        </wps:bodyPr>
                      </wps:wsp>
                      <wps:wsp>
                        <wps:cNvPr id="790" name="Text Box 2"/>
                        <wps:cNvSpPr txBox="1">
                          <a:spLocks noChangeArrowheads="1"/>
                        </wps:cNvSpPr>
                        <wps:spPr bwMode="auto">
                          <a:xfrm>
                            <a:off x="1254642" y="3274828"/>
                            <a:ext cx="314325" cy="276225"/>
                          </a:xfrm>
                          <a:prstGeom prst="rect">
                            <a:avLst/>
                          </a:prstGeom>
                          <a:noFill/>
                          <a:ln w="9525">
                            <a:noFill/>
                            <a:miter lim="800000"/>
                            <a:headEnd/>
                            <a:tailEnd/>
                          </a:ln>
                        </wps:spPr>
                        <wps:txbx>
                          <w:txbxContent>
                            <w:p w:rsidR="00A610C3" w:rsidRDefault="00A610C3" w:rsidP="00B33AD8">
                              <w:r>
                                <w:t>1b.2</w:t>
                              </w:r>
                            </w:p>
                            <w:p w:rsidR="00A610C3" w:rsidRDefault="00A610C3" w:rsidP="00B33AD8"/>
                          </w:txbxContent>
                        </wps:txbx>
                        <wps:bodyPr rot="0" vert="horz" wrap="square" lIns="0" tIns="0" rIns="0" bIns="0" anchor="t" anchorCtr="0">
                          <a:noAutofit/>
                        </wps:bodyPr>
                      </wps:wsp>
                      <wps:wsp>
                        <wps:cNvPr id="791" name="Straight Arrow Connector 791"/>
                        <wps:cNvCnPr/>
                        <wps:spPr>
                          <a:xfrm flipH="1">
                            <a:off x="4986670" y="2158409"/>
                            <a:ext cx="381000" cy="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92" name="Straight Arrow Connector 792"/>
                        <wps:cNvCnPr/>
                        <wps:spPr>
                          <a:xfrm flipH="1">
                            <a:off x="3434317" y="2009553"/>
                            <a:ext cx="581025" cy="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93" name="Straight Arrow Connector 793"/>
                        <wps:cNvCnPr/>
                        <wps:spPr>
                          <a:xfrm flipH="1" flipV="1">
                            <a:off x="4901610" y="3125972"/>
                            <a:ext cx="704850" cy="581025"/>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94" name="Straight Arrow Connector 794"/>
                        <wps:cNvCnPr/>
                        <wps:spPr>
                          <a:xfrm>
                            <a:off x="2955851" y="4646428"/>
                            <a:ext cx="0" cy="1286509"/>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95" name="Straight Arrow Connector 795"/>
                        <wps:cNvCnPr/>
                        <wps:spPr>
                          <a:xfrm flipH="1" flipV="1">
                            <a:off x="3115340" y="5497033"/>
                            <a:ext cx="1" cy="45720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96" name="Text Box 2"/>
                        <wps:cNvSpPr txBox="1">
                          <a:spLocks noChangeArrowheads="1"/>
                        </wps:cNvSpPr>
                        <wps:spPr bwMode="auto">
                          <a:xfrm>
                            <a:off x="2743200" y="5635256"/>
                            <a:ext cx="352425" cy="190500"/>
                          </a:xfrm>
                          <a:prstGeom prst="rect">
                            <a:avLst/>
                          </a:prstGeom>
                          <a:noFill/>
                          <a:ln w="9525">
                            <a:noFill/>
                            <a:miter lim="800000"/>
                            <a:headEnd/>
                            <a:tailEnd/>
                          </a:ln>
                        </wps:spPr>
                        <wps:txbx>
                          <w:txbxContent>
                            <w:p w:rsidR="00A610C3" w:rsidRDefault="00A610C3" w:rsidP="00B33AD8">
                              <w:r>
                                <w:t>2b</w:t>
                              </w:r>
                            </w:p>
                          </w:txbxContent>
                        </wps:txbx>
                        <wps:bodyPr rot="0" vert="horz" wrap="square" lIns="0" tIns="0" rIns="0" bIns="0" anchor="t" anchorCtr="0">
                          <a:noAutofit/>
                        </wps:bodyPr>
                      </wps:wsp>
                      <wps:wsp>
                        <wps:cNvPr id="797" name="Straight Arrow Connector 797"/>
                        <wps:cNvCnPr/>
                        <wps:spPr>
                          <a:xfrm flipV="1">
                            <a:off x="3274828" y="4146698"/>
                            <a:ext cx="742949" cy="20955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98" name="Text Box 2"/>
                        <wps:cNvSpPr txBox="1">
                          <a:spLocks noChangeArrowheads="1"/>
                        </wps:cNvSpPr>
                        <wps:spPr bwMode="auto">
                          <a:xfrm>
                            <a:off x="3593805" y="4019107"/>
                            <a:ext cx="352425" cy="190500"/>
                          </a:xfrm>
                          <a:prstGeom prst="rect">
                            <a:avLst/>
                          </a:prstGeom>
                          <a:noFill/>
                          <a:ln w="9525">
                            <a:noFill/>
                            <a:miter lim="800000"/>
                            <a:headEnd/>
                            <a:tailEnd/>
                          </a:ln>
                        </wps:spPr>
                        <wps:txbx>
                          <w:txbxContent>
                            <w:p w:rsidR="00A610C3" w:rsidRDefault="00A610C3" w:rsidP="00B33AD8">
                              <w:r>
                                <w:t>2c</w:t>
                              </w:r>
                            </w:p>
                          </w:txbxContent>
                        </wps:txbx>
                        <wps:bodyPr rot="0" vert="horz" wrap="square" lIns="0" tIns="0" rIns="0" bIns="0" anchor="t" anchorCtr="0">
                          <a:noAutofit/>
                        </wps:bodyPr>
                      </wps:wsp>
                      <wps:wsp>
                        <wps:cNvPr id="799" name="Freeform 799"/>
                        <wps:cNvSpPr/>
                        <wps:spPr>
                          <a:xfrm>
                            <a:off x="1605517" y="4348716"/>
                            <a:ext cx="1047750" cy="1543050"/>
                          </a:xfrm>
                          <a:custGeom>
                            <a:avLst/>
                            <a:gdLst>
                              <a:gd name="connsiteX0" fmla="*/ 1047750 w 1047750"/>
                              <a:gd name="connsiteY0" fmla="*/ 0 h 1543050"/>
                              <a:gd name="connsiteX1" fmla="*/ 476250 w 1047750"/>
                              <a:gd name="connsiteY1" fmla="*/ 200025 h 1543050"/>
                              <a:gd name="connsiteX2" fmla="*/ 0 w 1047750"/>
                              <a:gd name="connsiteY2" fmla="*/ 1543050 h 1543050"/>
                            </a:gdLst>
                            <a:ahLst/>
                            <a:cxnLst>
                              <a:cxn ang="0">
                                <a:pos x="connsiteX0" y="connsiteY0"/>
                              </a:cxn>
                              <a:cxn ang="0">
                                <a:pos x="connsiteX1" y="connsiteY1"/>
                              </a:cxn>
                              <a:cxn ang="0">
                                <a:pos x="connsiteX2" y="connsiteY2"/>
                              </a:cxn>
                            </a:cxnLst>
                            <a:rect l="l" t="t" r="r" b="b"/>
                            <a:pathLst>
                              <a:path w="1047750" h="1543050">
                                <a:moveTo>
                                  <a:pt x="1047750" y="0"/>
                                </a:moveTo>
                                <a:lnTo>
                                  <a:pt x="476250" y="200025"/>
                                </a:lnTo>
                                <a:lnTo>
                                  <a:pt x="0" y="1543050"/>
                                </a:lnTo>
                              </a:path>
                            </a:pathLst>
                          </a:custGeom>
                          <a:noFill/>
                          <a:ln w="19050">
                            <a:solidFill>
                              <a:srgbClr val="FF0000"/>
                            </a:solidFill>
                            <a:prstDash val="dash"/>
                            <a:tailEnd type="arrow"/>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Straight Arrow Connector 800"/>
                        <wps:cNvCnPr/>
                        <wps:spPr>
                          <a:xfrm flipH="1">
                            <a:off x="2860158" y="3179135"/>
                            <a:ext cx="1" cy="57150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801" name="Freeform 801"/>
                        <wps:cNvSpPr/>
                        <wps:spPr>
                          <a:xfrm>
                            <a:off x="1690577" y="4550735"/>
                            <a:ext cx="781050" cy="1447800"/>
                          </a:xfrm>
                          <a:custGeom>
                            <a:avLst/>
                            <a:gdLst>
                              <a:gd name="connsiteX0" fmla="*/ 1047750 w 1047750"/>
                              <a:gd name="connsiteY0" fmla="*/ 0 h 1543050"/>
                              <a:gd name="connsiteX1" fmla="*/ 476250 w 1047750"/>
                              <a:gd name="connsiteY1" fmla="*/ 200025 h 1543050"/>
                              <a:gd name="connsiteX2" fmla="*/ 0 w 1047750"/>
                              <a:gd name="connsiteY2" fmla="*/ 1543050 h 1543050"/>
                              <a:gd name="connsiteX0" fmla="*/ 781050 w 781050"/>
                              <a:gd name="connsiteY0" fmla="*/ 0 h 1447800"/>
                              <a:gd name="connsiteX1" fmla="*/ 476250 w 781050"/>
                              <a:gd name="connsiteY1" fmla="*/ 104775 h 1447800"/>
                              <a:gd name="connsiteX2" fmla="*/ 0 w 781050"/>
                              <a:gd name="connsiteY2" fmla="*/ 1447800 h 1447800"/>
                            </a:gdLst>
                            <a:ahLst/>
                            <a:cxnLst>
                              <a:cxn ang="0">
                                <a:pos x="connsiteX0" y="connsiteY0"/>
                              </a:cxn>
                              <a:cxn ang="0">
                                <a:pos x="connsiteX1" y="connsiteY1"/>
                              </a:cxn>
                              <a:cxn ang="0">
                                <a:pos x="connsiteX2" y="connsiteY2"/>
                              </a:cxn>
                            </a:cxnLst>
                            <a:rect l="l" t="t" r="r" b="b"/>
                            <a:pathLst>
                              <a:path w="781050" h="1447800">
                                <a:moveTo>
                                  <a:pt x="781050" y="0"/>
                                </a:moveTo>
                                <a:lnTo>
                                  <a:pt x="476250" y="104775"/>
                                </a:lnTo>
                                <a:lnTo>
                                  <a:pt x="0" y="1447800"/>
                                </a:lnTo>
                              </a:path>
                            </a:pathLst>
                          </a:custGeom>
                          <a:noFill/>
                          <a:ln w="19050">
                            <a:solidFill>
                              <a:srgbClr val="FF0000"/>
                            </a:solidFill>
                            <a:prstDash val="dash"/>
                            <a:headEnd type="arrow"/>
                            <a:tailEnd type="non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 name="Text Box 2"/>
                        <wps:cNvSpPr txBox="1">
                          <a:spLocks noChangeArrowheads="1"/>
                        </wps:cNvSpPr>
                        <wps:spPr bwMode="auto">
                          <a:xfrm>
                            <a:off x="2062717" y="4997302"/>
                            <a:ext cx="238125" cy="190500"/>
                          </a:xfrm>
                          <a:prstGeom prst="rect">
                            <a:avLst/>
                          </a:prstGeom>
                          <a:noFill/>
                          <a:ln w="9525">
                            <a:noFill/>
                            <a:miter lim="800000"/>
                            <a:headEnd/>
                            <a:tailEnd/>
                          </a:ln>
                        </wps:spPr>
                        <wps:txbx>
                          <w:txbxContent>
                            <w:p w:rsidR="00A610C3" w:rsidRDefault="00A610C3" w:rsidP="00B33AD8">
                              <w:r>
                                <w:t>2d</w:t>
                              </w:r>
                            </w:p>
                            <w:p w:rsidR="00A610C3" w:rsidRDefault="00A610C3" w:rsidP="00B33AD8"/>
                          </w:txbxContent>
                        </wps:txbx>
                        <wps:bodyPr rot="0" vert="horz" wrap="square" lIns="0" tIns="0" rIns="0" bIns="0" anchor="t" anchorCtr="0">
                          <a:noAutofit/>
                        </wps:bodyPr>
                      </wps:wsp>
                      <wps:wsp>
                        <wps:cNvPr id="803" name="Straight Arrow Connector 803"/>
                        <wps:cNvCnPr/>
                        <wps:spPr>
                          <a:xfrm>
                            <a:off x="3274828" y="4646428"/>
                            <a:ext cx="933450" cy="135255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804" name="Text Box 2"/>
                        <wps:cNvSpPr txBox="1">
                          <a:spLocks noChangeArrowheads="1"/>
                        </wps:cNvSpPr>
                        <wps:spPr bwMode="auto">
                          <a:xfrm>
                            <a:off x="4104168" y="5624623"/>
                            <a:ext cx="352425" cy="190500"/>
                          </a:xfrm>
                          <a:prstGeom prst="rect">
                            <a:avLst/>
                          </a:prstGeom>
                          <a:noFill/>
                          <a:ln w="9525">
                            <a:noFill/>
                            <a:miter lim="800000"/>
                            <a:headEnd/>
                            <a:tailEnd/>
                          </a:ln>
                        </wps:spPr>
                        <wps:txbx>
                          <w:txbxContent>
                            <w:p w:rsidR="00A610C3" w:rsidRDefault="00A610C3" w:rsidP="00B33AD8">
                              <w:r>
                                <w:t>2f</w:t>
                              </w:r>
                            </w:p>
                          </w:txbxContent>
                        </wps:txbx>
                        <wps:bodyPr rot="0" vert="horz" wrap="square" lIns="0" tIns="0" rIns="0" bIns="0" anchor="t" anchorCtr="0">
                          <a:noAutofit/>
                        </wps:bodyPr>
                      </wps:wsp>
                      <wps:wsp>
                        <wps:cNvPr id="805" name="Straight Arrow Connector 805"/>
                        <wps:cNvCnPr/>
                        <wps:spPr>
                          <a:xfrm>
                            <a:off x="3434317" y="5061098"/>
                            <a:ext cx="771525" cy="1095375"/>
                          </a:xfrm>
                          <a:prstGeom prst="straightConnector1">
                            <a:avLst/>
                          </a:prstGeom>
                          <a:ln w="19050">
                            <a:solidFill>
                              <a:srgbClr val="FF0000"/>
                            </a:solidFill>
                            <a:prstDash val="dash"/>
                            <a:headEnd type="arrow"/>
                            <a:tailEnd type="none"/>
                          </a:ln>
                        </wps:spPr>
                        <wps:style>
                          <a:lnRef idx="1">
                            <a:schemeClr val="accent1"/>
                          </a:lnRef>
                          <a:fillRef idx="0">
                            <a:schemeClr val="accent1"/>
                          </a:fillRef>
                          <a:effectRef idx="0">
                            <a:schemeClr val="accent1"/>
                          </a:effectRef>
                          <a:fontRef idx="minor">
                            <a:schemeClr val="tx1"/>
                          </a:fontRef>
                        </wps:style>
                        <wps:bodyPr/>
                      </wps:wsp>
                      <wps:wsp>
                        <wps:cNvPr id="806" name="Straight Arrow Connector 806"/>
                        <wps:cNvCnPr/>
                        <wps:spPr>
                          <a:xfrm flipH="1">
                            <a:off x="3434317" y="4008474"/>
                            <a:ext cx="581025" cy="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807" name="Straight Arrow Connector 807"/>
                        <wps:cNvCnPr/>
                        <wps:spPr>
                          <a:xfrm flipH="1">
                            <a:off x="1222744" y="3136605"/>
                            <a:ext cx="0" cy="57150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808" name="Text Box 2"/>
                        <wps:cNvSpPr txBox="1">
                          <a:spLocks noChangeArrowheads="1"/>
                        </wps:cNvSpPr>
                        <wps:spPr bwMode="auto">
                          <a:xfrm>
                            <a:off x="1733107" y="446567"/>
                            <a:ext cx="571500" cy="571500"/>
                          </a:xfrm>
                          <a:prstGeom prst="rect">
                            <a:avLst/>
                          </a:prstGeom>
                          <a:noFill/>
                          <a:ln w="9525">
                            <a:noFill/>
                            <a:miter lim="800000"/>
                            <a:headEnd/>
                            <a:tailEnd/>
                          </a:ln>
                        </wps:spPr>
                        <wps:txbx>
                          <w:txbxContent>
                            <w:p w:rsidR="00A610C3" w:rsidRDefault="00A610C3" w:rsidP="00B33AD8">
                              <w:r>
                                <w:rPr>
                                  <w:noProof/>
                                  <w:lang w:eastAsia="zh-CN"/>
                                </w:rPr>
                                <w:drawing>
                                  <wp:inline distT="0" distB="0" distL="0" distR="0" wp14:anchorId="629D52FD" wp14:editId="4885A9B2">
                                    <wp:extent cx="438150" cy="438150"/>
                                    <wp:effectExtent l="0" t="0" r="0" b="0"/>
                                    <wp:docPr id="823" name="Picture 823" descr="https://encrypted-tbn1.gstatic.com/images?q=tbn:ANd9GcRfx4mnn18_HUQ6u8nNOzkhZ6AY8tZzSCC98hMt3DfWXqECdPCe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encrypted-tbn1.gstatic.com/images?q=tbn:ANd9GcRfx4mnn18_HUQ6u8nNOzkhZ6AY8tZzSCC98hMt3DfWXqECdPCeK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8150" cy="43815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809" name="Text Box 2"/>
                        <wps:cNvSpPr txBox="1">
                          <a:spLocks noChangeArrowheads="1"/>
                        </wps:cNvSpPr>
                        <wps:spPr bwMode="auto">
                          <a:xfrm>
                            <a:off x="4486940" y="0"/>
                            <a:ext cx="1876425" cy="1104900"/>
                          </a:xfrm>
                          <a:prstGeom prst="rect">
                            <a:avLst/>
                          </a:prstGeom>
                          <a:solidFill>
                            <a:srgbClr val="FFFFFF"/>
                          </a:solidFill>
                          <a:ln w="9525">
                            <a:solidFill>
                              <a:srgbClr val="000000"/>
                            </a:solidFill>
                            <a:miter lim="800000"/>
                            <a:headEnd/>
                            <a:tailEnd/>
                          </a:ln>
                        </wps:spPr>
                        <wps:txbx>
                          <w:txbxContent>
                            <w:p w:rsidR="00A610C3" w:rsidRDefault="00A610C3" w:rsidP="00B33AD8">
                              <w:r>
                                <w:rPr>
                                  <w:noProof/>
                                  <w:lang w:eastAsia="zh-CN"/>
                                </w:rPr>
                                <w:drawing>
                                  <wp:inline distT="0" distB="0" distL="0" distR="0" wp14:anchorId="0F2FE1D8" wp14:editId="3AF7DBFC">
                                    <wp:extent cx="1684655" cy="2015152"/>
                                    <wp:effectExtent l="0" t="0" r="0" b="4445"/>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84655" cy="2015152"/>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810" name="Text Box 2"/>
                        <wps:cNvSpPr txBox="1">
                          <a:spLocks noChangeArrowheads="1"/>
                        </wps:cNvSpPr>
                        <wps:spPr bwMode="auto">
                          <a:xfrm>
                            <a:off x="425303" y="574158"/>
                            <a:ext cx="509905" cy="190500"/>
                          </a:xfrm>
                          <a:prstGeom prst="rect">
                            <a:avLst/>
                          </a:prstGeom>
                          <a:noFill/>
                          <a:ln w="9525">
                            <a:noFill/>
                            <a:miter lim="800000"/>
                            <a:headEnd/>
                            <a:tailEnd/>
                          </a:ln>
                        </wps:spPr>
                        <wps:txbx>
                          <w:txbxContent>
                            <w:p w:rsidR="00A610C3" w:rsidRDefault="00A610C3" w:rsidP="00B33AD8">
                              <w:r>
                                <w:t>Notify</w:t>
                              </w:r>
                            </w:p>
                            <w:p w:rsidR="00A610C3" w:rsidRDefault="00A610C3" w:rsidP="00B33AD8"/>
                          </w:txbxContent>
                        </wps:txbx>
                        <wps:bodyPr rot="0" vert="horz" wrap="square" lIns="0" tIns="0" rIns="0" bIns="0" anchor="t" anchorCtr="0">
                          <a:noAutofit/>
                        </wps:bodyPr>
                      </wps:wsp>
                      <wps:wsp>
                        <wps:cNvPr id="811" name="Text Box 2"/>
                        <wps:cNvSpPr txBox="1">
                          <a:spLocks noChangeArrowheads="1"/>
                        </wps:cNvSpPr>
                        <wps:spPr bwMode="auto">
                          <a:xfrm>
                            <a:off x="2477386" y="574158"/>
                            <a:ext cx="618239" cy="190500"/>
                          </a:xfrm>
                          <a:prstGeom prst="rect">
                            <a:avLst/>
                          </a:prstGeom>
                          <a:noFill/>
                          <a:ln w="9525">
                            <a:noFill/>
                            <a:miter lim="800000"/>
                            <a:headEnd/>
                            <a:tailEnd/>
                          </a:ln>
                        </wps:spPr>
                        <wps:txbx>
                          <w:txbxContent>
                            <w:p w:rsidR="00A610C3" w:rsidRDefault="00A610C3" w:rsidP="00B33AD8">
                              <w:r>
                                <w:t>Notify</w:t>
                              </w:r>
                            </w:p>
                            <w:p w:rsidR="00A610C3" w:rsidRDefault="00A610C3" w:rsidP="00B33AD8"/>
                          </w:txbxContent>
                        </wps:txbx>
                        <wps:bodyPr rot="0" vert="horz" wrap="square" lIns="0" tIns="0" rIns="0" bIns="0" anchor="t" anchorCtr="0">
                          <a:noAutofit/>
                        </wps:bodyPr>
                      </wps:wsp>
                      <wps:wsp>
                        <wps:cNvPr id="812" name="Freeform 812"/>
                        <wps:cNvSpPr/>
                        <wps:spPr>
                          <a:xfrm>
                            <a:off x="2083982" y="4997302"/>
                            <a:ext cx="3343275" cy="2947670"/>
                          </a:xfrm>
                          <a:custGeom>
                            <a:avLst/>
                            <a:gdLst>
                              <a:gd name="connsiteX0" fmla="*/ 600075 w 3343275"/>
                              <a:gd name="connsiteY0" fmla="*/ 0 h 3267075"/>
                              <a:gd name="connsiteX1" fmla="*/ 0 w 3343275"/>
                              <a:gd name="connsiteY1" fmla="*/ 1333500 h 3267075"/>
                              <a:gd name="connsiteX2" fmla="*/ 9525 w 3343275"/>
                              <a:gd name="connsiteY2" fmla="*/ 3267075 h 3267075"/>
                              <a:gd name="connsiteX3" fmla="*/ 3171825 w 3343275"/>
                              <a:gd name="connsiteY3" fmla="*/ 3267075 h 3267075"/>
                              <a:gd name="connsiteX4" fmla="*/ 3343275 w 3343275"/>
                              <a:gd name="connsiteY4" fmla="*/ 3000375 h 3267075"/>
                              <a:gd name="connsiteX0" fmla="*/ 515014 w 3343275"/>
                              <a:gd name="connsiteY0" fmla="*/ 0 h 2948098"/>
                              <a:gd name="connsiteX1" fmla="*/ 0 w 3343275"/>
                              <a:gd name="connsiteY1" fmla="*/ 1014523 h 2948098"/>
                              <a:gd name="connsiteX2" fmla="*/ 9525 w 3343275"/>
                              <a:gd name="connsiteY2" fmla="*/ 2948098 h 2948098"/>
                              <a:gd name="connsiteX3" fmla="*/ 3171825 w 3343275"/>
                              <a:gd name="connsiteY3" fmla="*/ 2948098 h 2948098"/>
                              <a:gd name="connsiteX4" fmla="*/ 3343275 w 3343275"/>
                              <a:gd name="connsiteY4" fmla="*/ 2681398 h 294809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43275" h="2948098">
                                <a:moveTo>
                                  <a:pt x="515014" y="0"/>
                                </a:moveTo>
                                <a:lnTo>
                                  <a:pt x="0" y="1014523"/>
                                </a:lnTo>
                                <a:lnTo>
                                  <a:pt x="9525" y="2948098"/>
                                </a:lnTo>
                                <a:lnTo>
                                  <a:pt x="3171825" y="2948098"/>
                                </a:lnTo>
                                <a:lnTo>
                                  <a:pt x="3343275" y="2681398"/>
                                </a:lnTo>
                              </a:path>
                            </a:pathLst>
                          </a:custGeom>
                          <a:ln w="19050" cmpd="sng">
                            <a:solidFill>
                              <a:srgbClr val="FF0000"/>
                            </a:solidFill>
                            <a:prstDash val="dash"/>
                            <a:tailEnd type="arrow"/>
                          </a:ln>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 name="Freeform 813"/>
                        <wps:cNvSpPr/>
                        <wps:spPr>
                          <a:xfrm>
                            <a:off x="2137144" y="5401339"/>
                            <a:ext cx="3248025" cy="2495550"/>
                          </a:xfrm>
                          <a:custGeom>
                            <a:avLst/>
                            <a:gdLst>
                              <a:gd name="connsiteX0" fmla="*/ 3248025 w 3248025"/>
                              <a:gd name="connsiteY0" fmla="*/ 2190750 h 2495550"/>
                              <a:gd name="connsiteX1" fmla="*/ 3057525 w 3248025"/>
                              <a:gd name="connsiteY1" fmla="*/ 2495550 h 2495550"/>
                              <a:gd name="connsiteX2" fmla="*/ 28575 w 3248025"/>
                              <a:gd name="connsiteY2" fmla="*/ 2495550 h 2495550"/>
                              <a:gd name="connsiteX3" fmla="*/ 0 w 3248025"/>
                              <a:gd name="connsiteY3" fmla="*/ 638175 h 2495550"/>
                              <a:gd name="connsiteX4" fmla="*/ 342900 w 3248025"/>
                              <a:gd name="connsiteY4" fmla="*/ 0 h 24955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48025" h="2495550">
                                <a:moveTo>
                                  <a:pt x="3248025" y="2190750"/>
                                </a:moveTo>
                                <a:lnTo>
                                  <a:pt x="3057525" y="2495550"/>
                                </a:lnTo>
                                <a:lnTo>
                                  <a:pt x="28575" y="2495550"/>
                                </a:lnTo>
                                <a:lnTo>
                                  <a:pt x="0" y="638175"/>
                                </a:lnTo>
                                <a:lnTo>
                                  <a:pt x="342900" y="0"/>
                                </a:lnTo>
                              </a:path>
                            </a:pathLst>
                          </a:custGeom>
                          <a:noFill/>
                          <a:ln w="15875" cmpd="sng">
                            <a:solidFill>
                              <a:srgbClr val="FF0000"/>
                            </a:solidFill>
                            <a:prstDash val="dash"/>
                            <a:tailEnd type="arrow"/>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Text Box 2"/>
                        <wps:cNvSpPr txBox="1">
                          <a:spLocks noChangeArrowheads="1"/>
                        </wps:cNvSpPr>
                        <wps:spPr bwMode="auto">
                          <a:xfrm>
                            <a:off x="2147777" y="5954233"/>
                            <a:ext cx="352425" cy="190500"/>
                          </a:xfrm>
                          <a:prstGeom prst="rect">
                            <a:avLst/>
                          </a:prstGeom>
                          <a:noFill/>
                          <a:ln w="9525">
                            <a:noFill/>
                            <a:miter lim="800000"/>
                            <a:headEnd/>
                            <a:tailEnd/>
                          </a:ln>
                        </wps:spPr>
                        <wps:txbx>
                          <w:txbxContent>
                            <w:p w:rsidR="00A610C3" w:rsidRDefault="00A610C3" w:rsidP="00B33AD8">
                              <w:r>
                                <w:t xml:space="preserve"> 2e</w:t>
                              </w:r>
                            </w:p>
                          </w:txbxContent>
                        </wps:txbx>
                        <wps:bodyPr rot="0" vert="horz"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760" o:spid="_x0000_s1027" style="position:absolute;left:0;text-align:left;margin-left:-26.9pt;margin-top:-22.2pt;width:482.4pt;height:590.4pt;z-index:251730944;mso-width-relative:margin;mso-height-relative:margin" coordsize="64598,79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">
                <o:lock v:ext="edit" aspectratio="t"/>
                <v:shape id="_x0000_s1028" type="#_x0000_t202" style="position:absolute;left:23923;top:36786;width:12032;height:20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TN0sMA&#10;AADcAAAADwAAAGRycy9kb3ducmV2LnhtbESP0YrCMBRE34X9h3AX9kU0VbTVapR1wcXXqh9wba5t&#10;sbkpTdbWvzfCgo/DzJxh1tve1OJOrassK5iMIxDEudUVFwrOp/1oAcJ5ZI21ZVLwIAfbzcdgjam2&#10;HWd0P/pCBAi7FBWU3jeplC4vyaAb24Y4eFfbGvRBtoXULXYBbmo5jaJYGqw4LJTY0E9J+e34ZxRc&#10;D91wvuwuv/6cZLN4h1VysQ+lvj777xUIT71/h//bB60giSfwOhOO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0TN0sMAAADcAAAADwAAAAAAAAAAAAAAAACYAgAAZHJzL2Rv&#10;d25yZXYueG1sUEsFBgAAAAAEAAQA9QAAAIgDAAAAAA==&#10;" stroked="f">
                  <v:textbox>
                    <w:txbxContent>
                      <w:p w:rsidR="00A610C3" w:rsidRDefault="00A610C3" w:rsidP="00B33AD8">
                        <w:r>
                          <w:rPr>
                            <w:noProof/>
                            <w:lang w:eastAsia="zh-CN"/>
                          </w:rPr>
                          <w:drawing>
                            <wp:inline distT="0" distB="0" distL="0" distR="0">
                              <wp:extent cx="952500" cy="1714500"/>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00" cy="1714500"/>
                                      </a:xfrm>
                                      <a:prstGeom prst="rect">
                                        <a:avLst/>
                                      </a:prstGeom>
                                      <a:noFill/>
                                      <a:ln>
                                        <a:noFill/>
                                      </a:ln>
                                    </pic:spPr>
                                  </pic:pic>
                                </a:graphicData>
                              </a:graphic>
                            </wp:inline>
                          </w:drawing>
                        </w:r>
                      </w:p>
                    </w:txbxContent>
                  </v:textbox>
                </v:shape>
                <v:shape id="_x0000_s1029" type="#_x0000_t202" style="position:absolute;left:23709;top:59007;width:11532;height:1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ZTpcMA&#10;AADcAAAADwAAAGRycy9kb3ducmV2LnhtbESP0YrCMBRE34X9h3AXfBFNV7TVapRV2MXXqh9wba5t&#10;sbkpTbT17zfCgo/DzJxh1tve1OJBrassK/iaRCCIc6srLhScTz/jBQjnkTXWlknBkxxsNx+DNaba&#10;dpzR4+gLESDsUlRQet+kUrq8JINuYhvi4F1ta9AH2RZSt9gFuKnlNIpiabDisFBiQ/uS8tvxbhRc&#10;D91ovuwuv/6cZLN4h1VysU+lhp/99wqEp96/w//tg1aQxFN4nQlH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ZTpcMAAADcAAAADwAAAAAAAAAAAAAAAACYAgAAZHJzL2Rv&#10;d25yZXYueG1sUEsFBgAAAAAEAAQA9QAAAIgDAAAAAA==&#10;" stroked="f">
                  <v:textbox>
                    <w:txbxContent>
                      <w:p w:rsidR="00A610C3" w:rsidRDefault="00A610C3" w:rsidP="00B33AD8">
                        <w:r w:rsidRPr="00FA0277">
                          <w:object w:dxaOrig="4200" w:dyaOrig="7635">
                            <v:shape id="_x0000_i1036" type="#_x0000_t75" style="width:75.6pt;height:136.65pt" o:ole="">
                              <v:imagedata r:id="rId44" o:title=""/>
                            </v:shape>
                            <o:OLEObject Type="Embed" ProgID="PBrush" ShapeID="_x0000_i1036" DrawAspect="Content" ObjectID="_1474014992" r:id="rId45"/>
                          </w:object>
                        </w:r>
                      </w:p>
                    </w:txbxContent>
                  </v:textbox>
                </v:shape>
                <v:shape id="_x0000_s1030" type="#_x0000_t202" style="position:absolute;left:39126;top:58475;width:11532;height:19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r2PsMA&#10;AADcAAAADwAAAGRycy9kb3ducmV2LnhtbESP3YrCMBSE7xd8h3AEbxZNXddWq1FWwcVbfx7g2Bzb&#10;YnNSmmjr25uFBS+HmfmGWa47U4kHNa60rGA8ikAQZ1aXnCs4n3bDGQjnkTVWlknBkxysV72PJaba&#10;tnygx9HnIkDYpaig8L5OpXRZQQbdyNbEwbvaxqAPssmlbrANcFPJryiKpcGSw0KBNW0Lym7Hu1Fw&#10;3bef03l7+fXn5PAdb7BMLvap1KDf/SxAeOr8O/zf3msFSTyBv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r2PsMAAADcAAAADwAAAAAAAAAAAAAAAACYAgAAZHJzL2Rv&#10;d25yZXYueG1sUEsFBgAAAAAEAAQA9QAAAIgDAAAAAA==&#10;" stroked="f">
                  <v:textbox>
                    <w:txbxContent>
                      <w:p w:rsidR="00A610C3" w:rsidRDefault="00A610C3" w:rsidP="00B33AD8">
                        <w:r>
                          <w:rPr>
                            <w:noProof/>
                            <w:lang w:eastAsia="zh-CN"/>
                          </w:rPr>
                          <w:drawing>
                            <wp:inline distT="0" distB="0" distL="0" distR="0" wp14:anchorId="1A61EA74" wp14:editId="396C3237">
                              <wp:extent cx="960658" cy="1737360"/>
                              <wp:effectExtent l="0" t="0" r="0" b="0"/>
                              <wp:docPr id="816" name="Picture 816"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de_warrior\Desktop\mockup.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60658" cy="1737360"/>
                                      </a:xfrm>
                                      <a:prstGeom prst="rect">
                                        <a:avLst/>
                                      </a:prstGeom>
                                      <a:noFill/>
                                      <a:ln>
                                        <a:noFill/>
                                      </a:ln>
                                    </pic:spPr>
                                  </pic:pic>
                                </a:graphicData>
                              </a:graphic>
                            </wp:inline>
                          </w:drawing>
                        </w:r>
                      </w:p>
                    </w:txbxContent>
                  </v:textbox>
                </v:shape>
                <v:shape id="_x0000_s1031" type="#_x0000_t202" style="position:absolute;left:39126;top:36148;width:11532;height:19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NuSsQA&#10;AADcAAAADwAAAGRycy9kb3ducmV2LnhtbESP0WqDQBRE3wP9h+UW+hKatcVoa7IJbSHFV60fcOPe&#10;qMS9K+42mr/vBgp5HGbmDLPdz6YXFxpdZ1nByyoCQVxb3XGjoPo5PL+BcB5ZY2+ZFFzJwX73sNhi&#10;pu3EBV1K34gAYZehgtb7IZPS1S0ZdCs7EAfvZEeDPsixkXrEKcBNL1+jKJEGOw4LLQ701VJ9Ln+N&#10;glM+Ldfv0/HbV2kRJ5/YpUd7Verpcf7YgPA0+3v4v51rBWkSw+1MOAJy9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zbkrEAAAA3AAAAA8AAAAAAAAAAAAAAAAAmAIAAGRycy9k&#10;b3ducmV2LnhtbFBLBQYAAAAABAAEAPUAAACJAwAAAAA=&#10;" stroked="f">
                  <v:textbox>
                    <w:txbxContent>
                      <w:p w:rsidR="00A610C3" w:rsidRDefault="00A610C3" w:rsidP="00B33AD8">
                        <w:r>
                          <w:rPr>
                            <w:noProof/>
                            <w:lang w:eastAsia="zh-CN"/>
                          </w:rPr>
                          <w:drawing>
                            <wp:inline distT="0" distB="0" distL="0" distR="0" wp14:anchorId="59A9951D" wp14:editId="59CA59AB">
                              <wp:extent cx="960120" cy="1736386"/>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60120" cy="1736386"/>
                                      </a:xfrm>
                                      <a:prstGeom prst="rect">
                                        <a:avLst/>
                                      </a:prstGeom>
                                      <a:noFill/>
                                      <a:ln>
                                        <a:noFill/>
                                      </a:ln>
                                    </pic:spPr>
                                  </pic:pic>
                                </a:graphicData>
                              </a:graphic>
                            </wp:inline>
                          </w:drawing>
                        </w:r>
                      </w:p>
                    </w:txbxContent>
                  </v:textbox>
                </v:shape>
                <v:shape id="_x0000_s1032" type="#_x0000_t202" style="position:absolute;left:53054;top:36148;width:11544;height:19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L0cQA&#10;AADcAAAADwAAAGRycy9kb3ducmV2LnhtbESP0WrCQBRE3wv+w3IFX0rdKE3SRlfRQkteTfMB1+w1&#10;CWbvhuxq4t93C4U+DjNzhtnuJ9OJOw2utaxgtYxAEFdWt1wrKL8/X95AOI+ssbNMCh7kYL+bPW0x&#10;03bkE90LX4sAYZehgsb7PpPSVQ0ZdEvbEwfvYgeDPsihlnrAMcBNJ9dRlEiDLYeFBnv6aKi6Fjej&#10;4JKPz/H7eP7yZXp6TY7Ypmf7UGoxnw4bEJ4m/x/+a+daQZrE8HsmHA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y9HEAAAA3AAAAA8AAAAAAAAAAAAAAAAAmAIAAGRycy9k&#10;b3ducmV2LnhtbFBLBQYAAAAABAAEAPUAAACJAwAAAAA=&#10;" stroked="f">
                  <v:textbox>
                    <w:txbxContent>
                      <w:p w:rsidR="00A610C3" w:rsidRDefault="00A610C3" w:rsidP="00B33AD8">
                        <w:r>
                          <w:rPr>
                            <w:noProof/>
                            <w:lang w:eastAsia="zh-CN"/>
                          </w:rPr>
                          <w:drawing>
                            <wp:inline distT="0" distB="0" distL="0" distR="0" wp14:anchorId="78F8A210" wp14:editId="756E2D81">
                              <wp:extent cx="961769" cy="1737360"/>
                              <wp:effectExtent l="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61769" cy="1737360"/>
                                      </a:xfrm>
                                      <a:prstGeom prst="rect">
                                        <a:avLst/>
                                      </a:prstGeom>
                                      <a:noFill/>
                                      <a:ln>
                                        <a:noFill/>
                                      </a:ln>
                                    </pic:spPr>
                                  </pic:pic>
                                </a:graphicData>
                              </a:graphic>
                            </wp:inline>
                          </w:drawing>
                        </w:r>
                      </w:p>
                    </w:txbxContent>
                  </v:textbox>
                </v:shape>
                <v:shape id="_x0000_s1033" type="#_x0000_t202" style="position:absolute;left:53054;top:12970;width:11532;height:19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1VpsMA&#10;AADcAAAADwAAAGRycy9kb3ducmV2LnhtbESP0YrCMBRE34X9h3AXfJE13UXbtRrFFRRfq37Atbm2&#10;ZZub0kRb/94Igo/DzJxhFqve1OJGrassK/geRyCIc6srLhScjtuvXxDOI2usLZOCOzlYLT8GC0y1&#10;7Tij28EXIkDYpaig9L5JpXR5SQbd2DbEwbvY1qAPsi2kbrELcFPLnyiKpcGKw0KJDW1Kyv8PV6Pg&#10;su9G01l33vlTkk3iP6ySs70rNfzs13MQnnr/Dr/ae60giWN4nglH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1VpsMAAADcAAAADwAAAAAAAAAAAAAAAACYAgAAZHJzL2Rv&#10;d25yZXYueG1sUEsFBgAAAAAEAAQA9QAAAIgDAAAAAA==&#10;" stroked="f">
                  <v:textbox>
                    <w:txbxContent>
                      <w:p w:rsidR="00A610C3" w:rsidRDefault="00A610C3" w:rsidP="00B33AD8">
                        <w:r>
                          <w:rPr>
                            <w:noProof/>
                            <w:lang w:eastAsia="zh-CN"/>
                          </w:rPr>
                          <w:drawing>
                            <wp:inline distT="0" distB="0" distL="0" distR="0" wp14:anchorId="5FB39918" wp14:editId="08051978">
                              <wp:extent cx="960658" cy="1737360"/>
                              <wp:effectExtent l="0" t="0" r="0" b="0"/>
                              <wp:docPr id="819" name="Picture 819"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code_warrior\Desktop\mockup.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60658" cy="1737360"/>
                                      </a:xfrm>
                                      <a:prstGeom prst="rect">
                                        <a:avLst/>
                                      </a:prstGeom>
                                      <a:noFill/>
                                      <a:ln>
                                        <a:noFill/>
                                      </a:ln>
                                    </pic:spPr>
                                  </pic:pic>
                                </a:graphicData>
                              </a:graphic>
                            </wp:inline>
                          </w:drawing>
                        </w:r>
                      </w:p>
                    </w:txbxContent>
                  </v:textbox>
                </v:shape>
                <v:shape id="_x0000_s1034" type="#_x0000_t202" style="position:absolute;left:39340;top:13077;width:11531;height:1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wPcMA&#10;AADcAAAADwAAAGRycy9kb3ducmV2LnhtbESP0YrCMBRE34X9h3AXfJE13UXbtRrFFRRfq37Atbm2&#10;ZZub0kRb/94Igo/DzJxhFqve1OJGrassK/geRyCIc6srLhScjtuvXxDOI2usLZOCOzlYLT8GC0y1&#10;7Tij28EXIkDYpaig9L5JpXR5SQbd2DbEwbvY1qAPsi2kbrELcFPLnyiKpcGKw0KJDW1Kyv8PV6Pg&#10;su9G01l33vlTkk3iP6ySs70rNfzs13MQnnr/Dr/ae60giRN4nglH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wPcMAAADcAAAADwAAAAAAAAAAAAAAAACYAgAAZHJzL2Rv&#10;d25yZXYueG1sUEsFBgAAAAAEAAQA9QAAAIgDAAAAAA==&#10;" stroked="f">
                  <v:textbox>
                    <w:txbxContent>
                      <w:p w:rsidR="00A610C3" w:rsidRDefault="00A610C3" w:rsidP="00B33AD8">
                        <w:r>
                          <w:rPr>
                            <w:noProof/>
                            <w:lang w:eastAsia="zh-CN"/>
                          </w:rPr>
                          <w:drawing>
                            <wp:inline distT="0" distB="0" distL="0" distR="0" wp14:anchorId="3AC9EB05" wp14:editId="6F49F9DA">
                              <wp:extent cx="960120" cy="1736387"/>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60120" cy="1736387"/>
                                      </a:xfrm>
                                      <a:prstGeom prst="rect">
                                        <a:avLst/>
                                      </a:prstGeom>
                                      <a:noFill/>
                                      <a:ln>
                                        <a:noFill/>
                                      </a:ln>
                                    </pic:spPr>
                                  </pic:pic>
                                </a:graphicData>
                              </a:graphic>
                            </wp:inline>
                          </w:drawing>
                        </w:r>
                      </w:p>
                    </w:txbxContent>
                  </v:textbox>
                </v:shape>
                <v:shape id="_x0000_s1035" type="#_x0000_t202" style="position:absolute;left:23816;top:12970;width:11456;height:19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5kT8EA&#10;AADcAAAADwAAAGRycy9kb3ducmV2LnhtbERPyU7DMBC9V+o/WFOJS0WcIkgg1I1KJVCuLf2AaTxZ&#10;RDyOYpPl7+sDEsent+/z2XRipMG1lhXsohgEcWl1y7WC6/fn4ysI55E1dpZJwUIO8sN6tcdM24nP&#10;NF58LUIIuwwVNN73mZSubMigi2xPHLjKDgZ9gEMt9YBTCDedfIrjRBpsOTQ02NOpofLn8msUVMW0&#10;fXmbbl/+mp6fkw9s05tdlHrYzMd3EJ5m/y/+cxdaQZqEteFMOALyc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ZE/BAAAA3AAAAA8AAAAAAAAAAAAAAAAAmAIAAGRycy9kb3du&#10;cmV2LnhtbFBLBQYAAAAABAAEAPUAAACGAwAAAAA=&#10;" stroked="f">
                  <v:textbox>
                    <w:txbxContent>
                      <w:p w:rsidR="00A610C3" w:rsidRDefault="00A610C3" w:rsidP="00B33AD8">
                        <w:r w:rsidRPr="00FA0277">
                          <w:object w:dxaOrig="4215" w:dyaOrig="7650">
                            <v:shape id="_x0000_i1037" type="#_x0000_t75" style="width:75.05pt;height:136.95pt" o:ole="">
                              <v:imagedata r:id="rId51" o:title=""/>
                            </v:shape>
                            <o:OLEObject Type="Embed" ProgID="PBrush" ShapeID="_x0000_i1037" DrawAspect="Content" ObjectID="_1474014993" r:id="rId52"/>
                          </w:object>
                        </w:r>
                      </w:p>
                    </w:txbxContent>
                  </v:textbox>
                </v:shape>
                <v:shape id="_x0000_s1036" type="#_x0000_t202" style="position:absolute;left:6698;top:13077;width:11519;height:199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LB1MQA&#10;AADcAAAADwAAAGRycy9kb3ducmV2LnhtbESP0WrCQBRE3wv+w3IFX0rdKG2iMRupQktetX7ANXtN&#10;gtm7Ibs1yd93C4U+DjNzhsn2o2nFg3rXWFawWkYgiEurG64UXL4+XjYgnEfW2FomBRM52OezpwxT&#10;bQc+0ePsKxEg7FJUUHvfpVK6siaDbmk74uDdbG/QB9lXUvc4BLhp5TqKYmmw4bBQY0fHmsr7+dso&#10;uBXD89t2uH76S3J6jQ/YJFc7KbWYj+87EJ5G/x/+axdaQRJv4fdMO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ywdTEAAAA3AAAAA8AAAAAAAAAAAAAAAAAmAIAAGRycy9k&#10;b3ducmV2LnhtbFBLBQYAAAAABAAEAPUAAACJAwAAAAA=&#10;" stroked="f">
                  <v:textbox>
                    <w:txbxContent>
                      <w:p w:rsidR="00A610C3" w:rsidRDefault="00A610C3" w:rsidP="00B33AD8">
                        <w:r>
                          <w:object w:dxaOrig="4230" w:dyaOrig="7650">
                            <v:shape id="_x0000_i1038" type="#_x0000_t75" style="width:75.5pt;height:136.95pt" o:ole="">
                              <v:imagedata r:id="rId53" o:title=""/>
                            </v:shape>
                            <o:OLEObject Type="Embed" ProgID="PBrush" ShapeID="_x0000_i1038" DrawAspect="Content" ObjectID="_1474014994" r:id="rId54"/>
                          </w:object>
                        </w:r>
                      </w:p>
                    </w:txbxContent>
                  </v:textbox>
                </v:shape>
                <v:shape id="Freeform 770" o:spid="_x0000_s1037" style="position:absolute;left:23072;top:7549;width:18098;height:6096;visibility:visible;mso-wrap-style:square;v-text-anchor:middle" coordsize="1809750,60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7DsEA&#10;AADcAAAADwAAAGRycy9kb3ducmV2LnhtbERPPW/CMBDdK/EfrEPqVmw6NChgEKKq2gUkaBe2U3zE&#10;EfE5ig+S/ns8VOr49L5XmzG06k59aiJbmM8MKOIquoZrCz/fHy8LUEmQHbaRycIvJdisJ08rLF0c&#10;+Ej3k9Qqh3Aq0YIX6UqtU+UpYJrFjjhzl9gHlAz7WrsehxweWv1qzJsO2HBu8NjRzlN1Pd2CBTnL&#10;WDRG++79cPk8D/tbMPODtc/TcbsEJTTKv/jP/eUsFEWen8/kI6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P+w7BAAAA3AAAAA8AAAAAAAAAAAAAAAAAmAIAAGRycy9kb3du&#10;cmV2LnhtbFBLBQYAAAAABAAEAPUAAACGAwAAAAA=&#10;" path="m1809750,609600l1400175,9525,,e" filled="f" strokecolor="#00b050" strokeweight="1.5pt">
                  <v:stroke endarrow="block"/>
                  <v:path arrowok="t" o:connecttype="custom" o:connectlocs="1809750,609600;1400175,9525;0,0" o:connectangles="0,0,0"/>
                </v:shape>
                <v:shapetype id="_x0000_t32" coordsize="21600,21600" o:spt="32" o:oned="t" path="m,l21600,21600e" filled="f">
                  <v:path arrowok="t" fillok="f" o:connecttype="none"/>
                  <o:lock v:ext="edit" shapetype="t"/>
                </v:shapetype>
                <v:shape id="Straight Arrow Connector 771" o:spid="_x0000_s1038" type="#_x0000_t32" style="position:absolute;left:36894;top:5847;width:7906;height:1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E86MIAAADcAAAADwAAAGRycy9kb3ducmV2LnhtbESPQYvCMBSE78L+h/AWvGnaPahUo4jg&#10;Ih5WrLv3R/JsS5uXkkTt/vvNguBxmJlvmNVmsJ24kw+NYwX5NANBrJ1puFLwfdlPFiBCRDbYOSYF&#10;vxRgs34brbAw7sFnupexEgnCoUAFdYx9IWXQNVkMU9cTJ+/qvMWYpK+k8fhIcNvJjyybSYsNp4Ua&#10;e9rVpNvyZhWwP+fHlvTXzOisPLWf++jKH6XG78N2CSLSEF/hZ/tgFMznOfyfSUdAr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DE86MIAAADcAAAADwAAAAAAAAAAAAAA&#10;AAChAgAAZHJzL2Rvd25yZXYueG1sUEsFBgAAAAAEAAQA+QAAAJADAAAAAA==&#10;" strokecolor="#00b050" strokeweight="1.5pt">
                  <v:stroke endarrow="block"/>
                </v:shape>
                <v:shape id="Freeform 772" o:spid="_x0000_s1039" style="position:absolute;top:7549;width:17716;height:58007;visibility:visible;mso-wrap-style:square;v-text-anchor:middle" coordsize="1771650,5800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rq0cUA&#10;AADcAAAADwAAAGRycy9kb3ducmV2LnhtbESPT2vCQBDF7wW/wzJCb7pRwUjqKkUoKKUH/6DXITtN&#10;QrOzaWaNsZ++WxB6fLx5vzdvue5drTpqpfJsYDJOQBHn3lZcGDgd30YLUBKQLdaeycCdBNarwdMS&#10;M+tvvKfuEAoVISwZGihDaDKtJS/JoYx9Qxy9T986DFG2hbYt3iLc1XqaJHPtsOLYUGJDm5Lyr8PV&#10;xTfm25/7TmZ0vuzfu49eS/q9E2Oeh/3rC6hAffg/fqS31kCaTuFvTCSA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eurRxQAAANwAAAAPAAAAAAAAAAAAAAAAAJgCAABkcnMv&#10;ZG93bnJldi54bWxQSwUGAAAAAAQABAD1AAAAigMAAAAA&#10;" path="m733425,5800725l,5800725,47625,,1771650,e" filled="f" strokecolor="#00b050" strokeweight="1.5pt">
                  <v:stroke endarrow="block"/>
                  <v:path arrowok="t" o:connecttype="custom" o:connectlocs="733425,5800725;0,5800725;47625,0;1771650,0" o:connectangles="0,0,0,0"/>
                </v:shape>
                <v:shape id="_x0000_s1040" type="#_x0000_t202" style="position:absolute;left:52523;top:58369;width:11531;height:19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g48UA&#10;AADcAAAADwAAAGRycy9kb3ducmV2LnhtbESP3WrCQBSE74W+w3IKvZG6sbZGo2tohZbcxvoAx+wx&#10;CWbPhuyan7fvFgq9HGbmG2afjqYRPXWutqxguYhAEBdW11wqOH9/Pm9AOI+ssbFMCiZykB4eZntM&#10;tB04p/7kSxEg7BJUUHnfJlK6oiKDbmFb4uBdbWfQB9mVUnc4BLhp5EsUraXBmsNChS0dKypup7tR&#10;cM2G+dt2uHz5c5y/rj+wji92UurpcXzfgfA0+v/wXzvTCuJ4Bb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2DjxQAAANwAAAAPAAAAAAAAAAAAAAAAAJgCAABkcnMv&#10;ZG93bnJldi54bWxQSwUGAAAAAAQABAD1AAAAigMAAAAA&#10;" stroked="f">
                  <v:textbox>
                    <w:txbxContent>
                      <w:p w:rsidR="00A610C3" w:rsidRDefault="00A610C3" w:rsidP="00B33AD8">
                        <w:r>
                          <w:rPr>
                            <w:noProof/>
                            <w:lang w:eastAsia="zh-CN"/>
                          </w:rPr>
                          <w:drawing>
                            <wp:inline distT="0" distB="0" distL="0" distR="0" wp14:anchorId="2E5E318A" wp14:editId="6E9F5771">
                              <wp:extent cx="960658" cy="1737360"/>
                              <wp:effectExtent l="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60658" cy="1737360"/>
                                      </a:xfrm>
                                      <a:prstGeom prst="rect">
                                        <a:avLst/>
                                      </a:prstGeom>
                                      <a:noFill/>
                                      <a:ln>
                                        <a:noFill/>
                                      </a:ln>
                                    </pic:spPr>
                                  </pic:pic>
                                </a:graphicData>
                              </a:graphic>
                            </wp:inline>
                          </w:drawing>
                        </w:r>
                      </w:p>
                    </w:txbxContent>
                  </v:textbox>
                </v:shape>
                <v:shape id="_x0000_s1041" type="#_x0000_t202" style="position:absolute;left:6485;top:58794;width:11507;height:19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r4l8QA&#10;AADcAAAADwAAAGRycy9kb3ducmV2LnhtbESP3WrCQBSE74W+w3IKvRHdWFKj0U2wQktu/XmAY/aY&#10;BLNnQ3Zr4tu7hUIvh5n5htnmo2nFnXrXWFawmEcgiEurG64UnE9fsxUI55E1tpZJwYMc5NnLZIup&#10;tgMf6H70lQgQdikqqL3vUildWZNBN7cdcfCutjfog+wrqXscAty08j2KltJgw2Ghxo72NZW3449R&#10;cC2G6cd6uHz7c3KIl5/YJBf7UOrtddxtQHga/X/4r11oBUkSw++ZcARk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q+JfEAAAA3AAAAA8AAAAAAAAAAAAAAAAAmAIAAGRycy9k&#10;b3ducmV2LnhtbFBLBQYAAAAABAAEAPUAAACJAwAAAAA=&#10;" stroked="f">
                  <v:textbox>
                    <w:txbxContent>
                      <w:p w:rsidR="00A610C3" w:rsidRDefault="00A610C3" w:rsidP="00B33AD8">
                        <w:r w:rsidRPr="00FA0277">
                          <w:object w:dxaOrig="4215" w:dyaOrig="7605">
                            <v:shape id="_x0000_i1039" type="#_x0000_t75" style="width:75.45pt;height:136.9pt" o:ole="">
                              <v:imagedata r:id="rId56" o:title=""/>
                            </v:shape>
                            <o:OLEObject Type="Embed" ProgID="PBrush" ShapeID="_x0000_i1039" DrawAspect="Content" ObjectID="_1474014995" r:id="rId57"/>
                          </w:object>
                        </w:r>
                      </w:p>
                    </w:txbxContent>
                  </v:textbox>
                </v:shape>
                <v:shape id="_x0000_s1042" type="#_x0000_t202" style="position:absolute;left:6698;top:36573;width:11532;height:19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ZdDMQA&#10;AADcAAAADwAAAGRycy9kb3ducmV2LnhtbESPzWrDMBCE74G+g9hCL6GRU5K4da2ENJCSq908wMZa&#10;/1BrZSzVP28fFQo9DjPzDZMeJtOKgXrXWFawXkUgiAurG64UXL/Oz68gnEfW2FomBTM5OOwfFikm&#10;2o6c0ZD7SgQIuwQV1N53iZSuqMmgW9mOOHil7Q36IPtK6h7HADetfIminTTYcFiosaNTTcV3/mMU&#10;lJdxuX0bb5/+Gmeb3Qc28c3OSj09Tsd3EJ4m/x/+a1+0gjjewu+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XQzEAAAA3AAAAA8AAAAAAAAAAAAAAAAAmAIAAGRycy9k&#10;b3ducmV2LnhtbFBLBQYAAAAABAAEAPUAAACJAwAAAAA=&#10;" stroked="f">
                  <v:textbox>
                    <w:txbxContent>
                      <w:p w:rsidR="00A610C3" w:rsidRDefault="00A610C3" w:rsidP="00B33AD8">
                        <w:r>
                          <w:rPr>
                            <w:noProof/>
                            <w:lang w:eastAsia="zh-CN"/>
                          </w:rPr>
                          <w:drawing>
                            <wp:inline distT="0" distB="0" distL="0" distR="0" wp14:anchorId="1BC0A31A" wp14:editId="483DE9EC">
                              <wp:extent cx="960658" cy="1737360"/>
                              <wp:effectExtent l="0" t="0" r="0" b="0"/>
                              <wp:docPr id="822" name="Picture 822"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de_warrior\Desktop\mockup.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60658" cy="1737360"/>
                                      </a:xfrm>
                                      <a:prstGeom prst="rect">
                                        <a:avLst/>
                                      </a:prstGeom>
                                      <a:noFill/>
                                      <a:ln>
                                        <a:noFill/>
                                      </a:ln>
                                    </pic:spPr>
                                  </pic:pic>
                                </a:graphicData>
                              </a:graphic>
                            </wp:inline>
                          </w:drawing>
                        </w:r>
                      </w:p>
                    </w:txbxContent>
                  </v:textbox>
                </v:shape>
                <v:shape id="_x0000_s1043" type="#_x0000_t202" style="position:absolute;left:18288;top:40084;width:238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bdhcUA&#10;AADcAAAADwAAAGRycy9kb3ducmV2LnhtbESPQWvCQBSE7wX/w/IEb3VjD7FGVxGpIBRKYzx4fGaf&#10;yWL2bcyumv77bqHgcZiZb5jFqreNuFPnjWMFk3ECgrh02nCl4FBsX99B+ICssXFMCn7Iw2o5eFlg&#10;pt2Dc7rvQyUihH2GCuoQ2kxKX9Zk0Y9dSxy9s+sshii7SuoOHxFuG/mWJKm0aDgu1NjSpqbysr9Z&#10;Besj5x/m+nX6zs+5KYpZwp/pRanRsF/PQQTqwzP8395pBdNpCn9n4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Nt2FxQAAANwAAAAPAAAAAAAAAAAAAAAAAJgCAABkcnMv&#10;ZG93bnJldi54bWxQSwUGAAAAAAQABAD1AAAAigMAAAAA&#10;" filled="f" stroked="f">
                  <v:textbox inset="0,0,0,0">
                    <w:txbxContent>
                      <w:p w:rsidR="00A610C3" w:rsidRDefault="00A610C3" w:rsidP="00B33AD8">
                        <w:r>
                          <w:t>1a</w:t>
                        </w:r>
                      </w:p>
                      <w:p w:rsidR="00A610C3" w:rsidRDefault="00A610C3" w:rsidP="00B33AD8"/>
                    </w:txbxContent>
                  </v:textbox>
                </v:shape>
                <v:group id="Group 777" o:spid="_x0000_s1044" style="position:absolute;left:3721;top:25092;width:7715;height:25527" coordsize="7715,25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CzrcUAAADcAAAADwAAAGRycy9kb3ducmV2LnhtbESPT2vCQBTE7wW/w/KE&#10;3uomljYSXUVExYMU/APi7ZF9JsHs25Bdk/jtu4WCx2FmfsPMFr2pREuNKy0riEcRCOLM6pJzBefT&#10;5mMCwnlkjZVlUvAkB4v54G2GqbYdH6g9+lwECLsUFRTe16mULivIoBvZmjh4N9sY9EE2udQNdgFu&#10;KjmOom9psOSwUGBNq4Ky+/FhFGw77Jaf8brd32+r5/X09XPZx6TU+7BfTkF46v0r/N/eaQVJks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pgs63FAAAA3AAA&#10;AA8AAAAAAAAAAAAAAAAAqgIAAGRycy9kb3ducmV2LnhtbFBLBQYAAAAABAAEAPoAAACcAwAAAAA=&#10;">
                  <v:shape id="Freeform 709" o:spid="_x0000_s1045" style="position:absolute;width:7715;height:25527;visibility:visible;mso-wrap-style:square;v-text-anchor:middle" coordsize="771525,255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Uj8QA&#10;AADcAAAADwAAAGRycy9kb3ducmV2LnhtbERPTWvCQBC9F/wPywheim5axZToKrZSENFCY/E8Zsck&#10;bXY2ZLcx+uvdQ6HHx/ueLztTiZYaV1pW8DSKQBBnVpecK/g6vA9fQDiPrLGyTAqu5GC56D3MMdH2&#10;wp/Upj4XIYRdggoK7+tESpcVZNCNbE0cuLNtDPoAm1zqBi8h3FTyOYqm0mDJoaHAmt4Kyn7SX6Pg&#10;Nf04tePVejd5/N7bY3zjbSfHSg363WoGwlPn/8V/7o1WEMdhbTgTj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hlI/EAAAA3AAAAA8AAAAAAAAAAAAAAAAAmAIAAGRycy9k&#10;b3ducmV2LnhtbFBLBQYAAAAABAAEAPUAAACJAwAAAAA=&#10;" path="m771525,2552700l,2552700,,,361950,e" filled="f" strokecolor="red" strokeweight="1.5pt">
                    <v:stroke dashstyle="dash" endarrow="open"/>
                    <v:path arrowok="t" o:connecttype="custom" o:connectlocs="771525,2552700;0,2552700;0,0;361950,0" o:connectangles="0,0,0,0"/>
                  </v:shape>
                  <v:shape id="_x0000_s1046" type="#_x0000_t202" style="position:absolute;left:666;top:18669;width:3239;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lJ98UA&#10;AADcAAAADwAAAGRycy9kb3ducmV2LnhtbESPT4vCMBTE74LfITxhb5rqwT/VKLK4sCAs1nrY49vm&#10;2Qabl26T1frtN4LgcZiZ3zCrTWdrcaXWG8cKxqMEBHHhtOFSwSn/GM5B+ICssXZMCu7kYbPu91aY&#10;anfjjK7HUIoIYZ+igiqEJpXSFxVZ9CPXEEfv7FqLIcq2lLrFW4TbWk6SZCotGo4LFTb0XlFxOf5Z&#10;Bdtvznbm9+vnkJ0zk+eLhPfTi1Jvg267BBGoC6/ws/2pFcxmC3iciU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qUn3xQAAANwAAAAPAAAAAAAAAAAAAAAAAJgCAABkcnMv&#10;ZG93bnJldi54bWxQSwUGAAAAAAQABAD1AAAAigMAAAAA&#10;" filled="f" stroked="f">
                    <v:textbox inset="0,0,0,0">
                      <w:txbxContent>
                        <w:p w:rsidR="00A610C3" w:rsidRDefault="00A610C3" w:rsidP="00B33AD8">
                          <w:r>
                            <w:t>1b.1</w:t>
                          </w:r>
                        </w:p>
                        <w:p w:rsidR="00A610C3" w:rsidRDefault="00A610C3" w:rsidP="00B33AD8"/>
                      </w:txbxContent>
                    </v:textbox>
                  </v:shape>
                </v:group>
                <v:shape id="Freeform 780" o:spid="_x0000_s1047" style="position:absolute;left:13928;top:40084;width:10763;height:7525;visibility:visible;mso-wrap-style:square;v-text-anchor:middle" coordsize="1076325,752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DIicQA&#10;AADcAAAADwAAAGRycy9kb3ducmV2LnhtbERPy4rCMBTdC/5DuIIb0dTCjNIxioiCCC58LWZ3p7nT&#10;VJub0kTtzNdPFgMuD+c9W7S2Eg9qfOlYwXiUgCDOnS65UHA+bYZTED4ga6wck4If8rCYdzszzLR7&#10;8oEex1CIGMI+QwUmhDqT0ueGLPqRq4kj9+0aiyHCppC6wWcMt5VMk+RdWiw5NhisaWUovx3vVsFb&#10;ult/pdfPbTDJ5Po72G/2B31Rqt9rlx8gArXhJf53b7WCyTTOj2fiEZ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gyInEAAAA3AAAAA8AAAAAAAAAAAAAAAAAmAIAAGRycy9k&#10;b3ducmV2LnhtbFBLBQYAAAAABAAEAPUAAACJAwAAAAA=&#10;" path="m,752475l427355,r,l1076325,e" filled="f" strokecolor="red" strokeweight="1.5pt">
                  <v:stroke dashstyle="dash" endarrow="open"/>
                  <v:path arrowok="t" o:connecttype="custom" o:connectlocs="0,752475;427355,0;427355,0;1076325,0" o:connectangles="0,0,0,0"/>
                </v:shape>
                <v:group id="Group 781" o:spid="_x0000_s1048" style="position:absolute;left:43912;top:27963;width:14478;height:9049" coordorigin="-7239,15430" coordsize="14478,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ZcQAAADcAAAADwAAAGRycy9kb3ducmV2LnhtbESPQYvCMBSE78L+h/CE&#10;vWnaXXSlGkXEXTyIoC6It0fzbIvNS2liW/+9EQSPw8x8w8wWnSlFQ7UrLCuIhxEI4tTqgjMF/8ff&#10;wQSE88gaS8uk4E4OFvOP3gwTbVveU3PwmQgQdgkqyL2vEildmpNBN7QVcfAutjbog6wzqWtsA9yU&#10;8iuKxtJgwWEhx4pWOaXXw80o+GuxXX7H62Z7vazu5+Nod9rGpNRnv1tOQXjq/Dv8am+0gp9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D+ZcQAAADcAAAA&#10;DwAAAAAAAAAAAAAAAACqAgAAZHJzL2Rvd25yZXYueG1sUEsFBgAAAAAEAAQA+gAAAJsDAAAAAA==&#10;">
                  <v:shape id="_x0000_s1049" type="#_x0000_t202" style="position:absolute;left:-1015;top:17708;width:419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irocUA&#10;AADcAAAADwAAAGRycy9kb3ducmV2LnhtbESPQWvCQBSE7wX/w/IKvTWberCauoqIQkEojfHg8TX7&#10;TBazb2N21fjvu4LgcZiZb5jpvLeNuFDnjWMFH0kKgrh02nClYFes38cgfEDW2DgmBTfyMJ8NXqaY&#10;aXflnC7bUIkIYZ+hgjqENpPSlzVZ9IlriaN3cJ3FEGVXSd3hNcJtI4dpOpIWDceFGlta1lQet2er&#10;YLHnfGVOP3+/+SE3RTFJeTM6KvX22i++QATqwzP8aH9rBZ/jIdzPxCM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2KuhxQAAANwAAAAPAAAAAAAAAAAAAAAAAJgCAABkcnMv&#10;ZG93bnJldi54bWxQSwUGAAAAAAQABAD1AAAAigMAAAAA&#10;" filled="f" stroked="f">
                    <v:textbox inset="0,0,0,0">
                      <w:txbxContent>
                        <w:p w:rsidR="00A610C3" w:rsidRDefault="00A610C3" w:rsidP="00B33AD8">
                          <w:r>
                            <w:t>2b.3b</w:t>
                          </w:r>
                        </w:p>
                        <w:p w:rsidR="00A610C3" w:rsidRDefault="00A610C3" w:rsidP="00B33AD8"/>
                      </w:txbxContent>
                    </v:textbox>
                  </v:shape>
                  <v:shape id="Freeform 783" o:spid="_x0000_s1050" style="position:absolute;left:-7239;top:15430;width:14478;height:9049;visibility:visible;mso-wrap-style:square;v-text-anchor:middle" coordsize="1447800,904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i3LcYA&#10;AADcAAAADwAAAGRycy9kb3ducmV2LnhtbESPQWvCQBSE7wX/w/KEXkrdtIJKmo1oW6EXD2oRj4/s&#10;axLMvk2z27j6692C4HGYmW+YbB5MI3rqXG1ZwcsoAUFcWF1zqeB7t3qegXAeWWNjmRScycE8Hzxk&#10;mGp74g31W1+KCGGXooLK+zaV0hUVGXQj2xJH78d2Bn2UXSl1h6cIN418TZKJNFhzXKiwpfeKiuP2&#10;zyhYHMLkN5zXH3p12Yel2fRPn1Iq9TgMizcQnoK/h2/tL61gOhvD/5l4BGR+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i3LcYAAADcAAAADwAAAAAAAAAAAAAAAACYAgAAZHJz&#10;L2Rvd25yZXYueG1sUEsFBgAAAAAEAAQA9QAAAIsDAAAAAA==&#10;" path="m,l956930,212651v190500,301625,300370,390599,490870,692224e" filled="f" strokecolor="red" strokeweight="1.5pt">
                    <v:stroke dashstyle="dash" endarrow="open"/>
                    <v:path arrowok="t" o:connecttype="custom" o:connectlocs="0,0;956930,212651;1447800,904875" o:connectangles="0,0,0"/>
                  </v:shape>
                </v:group>
                <v:shape id="Straight Arrow Connector 784" o:spid="_x0000_s1051" type="#_x0000_t32" style="position:absolute;left:29558;top:31259;width:0;height:117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7iPsQAAADcAAAADwAAAGRycy9kb3ducmV2LnhtbESPT2vCQBTE74LfYXmCN90oopK6igSL&#10;UvBgWqjHR/Y1Cc2+Ddlt/nz7riB4HGbmN8zu0JtKtNS40rKCxTwCQZxZXXKu4OvzfbYF4Tyyxsoy&#10;KRjIwWE/Hu0w1rbjG7Wpz0WAsItRQeF9HUvpsoIMurmtiYP3YxuDPsgml7rBLsBNJZdRtJYGSw4L&#10;BdaUFJT9pn9GgRkuSZeu2o/z/XT/HqpEu+tVKzWd9Mc3EJ56/wo/2xetYLNdweNMOAJy/w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LuI+xAAAANwAAAAPAAAAAAAAAAAA&#10;AAAAAKECAABkcnMvZG93bnJldi54bWxQSwUGAAAAAAQABAD5AAAAkgMAAAAA&#10;" strokecolor="red" strokeweight="1.5pt">
                  <v:stroke dashstyle="dash" endarrow="open"/>
                </v:shape>
                <v:shape id="_x0000_s1052" type="#_x0000_t202" style="position:absolute;left:30090;top:34449;width:352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Ez1cUA&#10;AADcAAAADwAAAGRycy9kb3ducmV2LnhtbESPQWvCQBSE7wX/w/KE3upGQWujq4hUEARpTA89vmaf&#10;yWL2bZrdavz3riB4HGbmG2a+7GwtztR641jBcJCAIC6cNlwq+M43b1MQPiBrrB2Tgit5WC56L3NM&#10;tbtwRudDKEWEsE9RQRVCk0rpi4os+oFriKN3dK3FEGVbSt3iJcJtLUdJMpEWDceFChtaV1ScDv9W&#10;weqHs0/zt//9yo6ZyfOPhHeTk1Kv/W41AxGoC8/wo73VCt6nY7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MTPVxQAAANwAAAAPAAAAAAAAAAAAAAAAAJgCAABkcnMv&#10;ZG93bnJldi54bWxQSwUGAAAAAAQABAD1AAAAigMAAAAA&#10;" filled="f" stroked="f">
                  <v:textbox inset="0,0,0,0">
                    <w:txbxContent>
                      <w:p w:rsidR="00A610C3" w:rsidRDefault="00A610C3" w:rsidP="00B33AD8">
                        <w:r>
                          <w:t>2a.1</w:t>
                        </w:r>
                      </w:p>
                      <w:p w:rsidR="00A610C3" w:rsidRDefault="00A610C3" w:rsidP="00B33AD8"/>
                    </w:txbxContent>
                  </v:textbox>
                </v:shape>
                <v:shape id="Straight Arrow Connector 786" o:spid="_x0000_s1053" type="#_x0000_t32" style="position:absolute;left:27963;top:18606;width:121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4N5MYAAADcAAAADwAAAGRycy9kb3ducmV2LnhtbESPQWvCQBSE70L/w/IK3nRTD0aiq9QW&#10;IYdC1Qra2yP7mg3Jvo3ZrcZ/3xWEHoeZ+YZZrHrbiAt1vnKs4GWcgCAunK64VHD42oxmIHxA1tg4&#10;JgU38rBaPg0WmGl35R1d9qEUEcI+QwUmhDaT0heGLPqxa4mj9+M6iyHKrpS6w2uE20ZOkmQqLVYc&#10;Fwy29GaoqPe/VsHH+t25NE/zc338vm0/T8bUdq3U8Ll/nYMI1If/8KOdawXpbAr3M/EI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DeTGAAAA3AAAAA8AAAAAAAAA&#10;AAAAAAAAoQIAAGRycy9kb3ducmV2LnhtbFBLBQYAAAAABAAEAPkAAACUAwAAAAA=&#10;" strokecolor="red" strokeweight="1.5pt">
                  <v:stroke dashstyle="dash" endarrow="open"/>
                </v:shape>
                <v:shape id="_x0000_s1054" type="#_x0000_t202" style="position:absolute;left:35193;top:16693;width:3525;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8IOcUA&#10;AADcAAAADwAAAGRycy9kb3ducmV2LnhtbESPQWvCQBSE74L/YXmF3nRTD2pTNyJSQSiUxnjw+Jp9&#10;Jkuyb9Psqum/7wpCj8PMfMOs1oNtxZV6bxwreJkmIIhLpw1XCo7FbrIE4QOyxtYxKfglD+tsPFph&#10;qt2Nc7oeQiUihH2KCuoQulRKX9Zk0U9dRxy9s+sthij7SuoebxFuWzlLkrm0aDgu1NjRtqayOVys&#10;gs2J83fz8/n9lZ9zUxSvCX/MG6Wen4bNG4hAQ/gPP9p7rWCxXMD9TDwC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rwg5xQAAANwAAAAPAAAAAAAAAAAAAAAAAJgCAABkcnMv&#10;ZG93bnJldi54bWxQSwUGAAAAAAQABAD1AAAAigMAAAAA&#10;" filled="f" stroked="f">
                  <v:textbox inset="0,0,0,0">
                    <w:txbxContent>
                      <w:p w:rsidR="00A610C3" w:rsidRDefault="00A610C3" w:rsidP="00B33AD8">
                        <w:r>
                          <w:t>2a.2</w:t>
                        </w:r>
                      </w:p>
                      <w:p w:rsidR="00A610C3" w:rsidRDefault="00A610C3" w:rsidP="00B33AD8"/>
                    </w:txbxContent>
                  </v:textbox>
                </v:shape>
                <v:shape id="Straight Arrow Connector 788" o:spid="_x0000_s1055" type="#_x0000_t32" style="position:absolute;left:46676;top:20095;width:72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08DcIAAADcAAAADwAAAGRycy9kb3ducmV2LnhtbERPz2vCMBS+C/sfwht403QerFSjTEXo&#10;YbDpBtPbo3k2pc1LbaLW/345CDt+fL8Xq9424kadrxwreBsnIIgLpysuFfx870YzED4ga2wck4IH&#10;eVgtXwYLzLS7855uh1CKGMI+QwUmhDaT0heGLPqxa4kjd3adxRBhV0rd4T2G20ZOkmQqLVYcGwy2&#10;tDFU1IerVfCx3jqX5ml+qX9Pj6/PozG1XSs1fO3f5yAC9eFf/HTnWkE6i2vjmXgE5P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C08DcIAAADcAAAADwAAAAAAAAAAAAAA&#10;AAChAgAAZHJzL2Rvd25yZXYueG1sUEsFBgAAAAAEAAQA+QAAAJADAAAAAA==&#10;" strokecolor="red" strokeweight="1.5pt">
                  <v:stroke dashstyle="dash" endarrow="open"/>
                </v:shape>
                <v:shape id="_x0000_s1056" type="#_x0000_t202" style="position:absolute;left:50446;top:17756;width:352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w50MQA&#10;AADcAAAADwAAAGRycy9kb3ducmV2LnhtbESPQWvCQBSE74X+h+UVvNVNe7CauopIBUEoxnjw+Mw+&#10;k8Xs25hdNf57VxA8DjPzDTOedrYWF2q9cazgq5+AIC6cNlwq2OaLzyEIH5A11o5JwY08TCfvb2NM&#10;tbtyRpdNKEWEsE9RQRVCk0rpi4os+r5riKN3cK3FEGVbSt3iNcJtLb+TZCAtGo4LFTY0r6g4bs5W&#10;wWzH2Z85/e/X2SEzeT5KeDU4KtX76Ga/IAJ14RV+tpdawc9wBI8z8QjIy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8OdDEAAAA3AAAAA8AAAAAAAAAAAAAAAAAmAIAAGRycy9k&#10;b3ducmV2LnhtbFBLBQYAAAAABAAEAPUAAACJAwAAAAA=&#10;" filled="f" stroked="f">
                  <v:textbox inset="0,0,0,0">
                    <w:txbxContent>
                      <w:p w:rsidR="00A610C3" w:rsidRDefault="00A610C3" w:rsidP="00B33AD8">
                        <w:r>
                          <w:t>2a.3a</w:t>
                        </w:r>
                      </w:p>
                      <w:p w:rsidR="00A610C3" w:rsidRDefault="00A610C3" w:rsidP="00B33AD8"/>
                    </w:txbxContent>
                  </v:textbox>
                </v:shape>
                <v:shape id="_x0000_s1057" type="#_x0000_t202" style="position:absolute;left:12546;top:32748;width:314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8GkMMA&#10;AADcAAAADwAAAGRycy9kb3ducmV2LnhtbERPz2vCMBS+D/wfwhN2m6keulmNpcgEYTBWu8OOz+bZ&#10;hjYvXRO1+++Xw2DHj+/3Np9sL240euNYwXKRgCCunTbcKPisDk8vIHxA1tg7JgU/5CHfzR62mGl3&#10;55Jup9CIGMI+QwVtCEMmpa9bsugXbiCO3MWNFkOEYyP1iPcYbnu5SpJUWjQcG1ocaN9S3Z2uVkHx&#10;xeWr+X4/f5SX0lTVOuG3tFPqcT4VGxCBpvAv/nMftYLndZwfz8Qj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58GkMMAAADcAAAADwAAAAAAAAAAAAAAAACYAgAAZHJzL2Rv&#10;d25yZXYueG1sUEsFBgAAAAAEAAQA9QAAAIgDAAAAAA==&#10;" filled="f" stroked="f">
                  <v:textbox inset="0,0,0,0">
                    <w:txbxContent>
                      <w:p w:rsidR="00A610C3" w:rsidRDefault="00A610C3" w:rsidP="00B33AD8">
                        <w:r>
                          <w:t>1b.2</w:t>
                        </w:r>
                      </w:p>
                      <w:p w:rsidR="00A610C3" w:rsidRDefault="00A610C3" w:rsidP="00B33AD8"/>
                    </w:txbxContent>
                  </v:textbox>
                </v:shape>
                <v:shape id="Straight Arrow Connector 791" o:spid="_x0000_s1058" type="#_x0000_t32" style="position:absolute;left:49866;top:21584;width:381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DXe8UAAADcAAAADwAAAGRycy9kb3ducmV2LnhtbESPT2vCQBTE70K/w/IK3nSjiNrUVUqw&#10;KIIH00I9PrKvSWj2bchu8+fbu4LgcZiZ3zCbXW8q0VLjSssKZtMIBHFmdcm5gu+vz8kahPPIGivL&#10;pGAgB7vty2iDsbYdX6hNfS4ChF2MCgrv61hKlxVk0E1tTRy8X9sY9EE2udQNdgFuKjmPoqU0WHJY&#10;KLCmpKDsL/03CsxwTLp00Z4O1/31Z6gS7c5nrdT4tf94B+Gp98/wo33UClZvM7ifCUdAb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IDXe8UAAADcAAAADwAAAAAAAAAA&#10;AAAAAAChAgAAZHJzL2Rvd25yZXYueG1sUEsFBgAAAAAEAAQA+QAAAJMDAAAAAA==&#10;" strokecolor="red" strokeweight="1.5pt">
                  <v:stroke dashstyle="dash" endarrow="open"/>
                </v:shape>
                <v:shape id="Straight Arrow Connector 792" o:spid="_x0000_s1059" type="#_x0000_t32" style="position:absolute;left:34343;top:20095;width:581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JJDMYAAADcAAAADwAAAGRycy9kb3ducmV2LnhtbESPT2vCQBTE74LfYXlCb3VTKW2N2YgE&#10;pVLw0LSgx0f2mYRm34bsmj/fvlsoeBxm5jdMsh1NI3rqXG1ZwdMyAkFcWF1zqeD76/D4BsJ5ZI2N&#10;ZVIwkYNtOp8lGGs78Cf1uS9FgLCLUUHlfRtL6YqKDLqlbYmDd7WdQR9kV0rd4RDgppGrKHqRBmsO&#10;CxW2lFVU/OQ3o8BMx2zIn/uP98v+cp6aTLvTSSv1sBh3GxCeRn8P/7ePWsHregV/Z8IRkO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SSQzGAAAA3AAAAA8AAAAAAAAA&#10;AAAAAAAAoQIAAGRycy9kb3ducmV2LnhtbFBLBQYAAAAABAAEAPkAAACUAwAAAAA=&#10;" strokecolor="red" strokeweight="1.5pt">
                  <v:stroke dashstyle="dash" endarrow="open"/>
                </v:shape>
                <v:shape id="Straight Arrow Connector 793" o:spid="_x0000_s1060" type="#_x0000_t32" style="position:absolute;left:49016;top:31259;width:7048;height:58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yvB8UAAADcAAAADwAAAGRycy9kb3ducmV2LnhtbESPT4vCMBTE7wt+h/AEb2tqXVatRhFB&#10;2Nviv4O3Z/Nsis1LbWKt336zsLDHYWZ+wyxWna1ES40vHSsYDRMQxLnTJRcKjoft+xSED8gaK8ek&#10;4EUeVsve2wIz7Z68o3YfChEh7DNUYEKoMyl9bsiiH7qaOHpX11gMUTaF1A0+I9xWMk2ST2mx5Lhg&#10;sKaNofy2f1gF98vk3OnvND1fp4+PS/va3U6JUWrQ79ZzEIG68B/+a39pBZPZGH7PxCMgl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5yvB8UAAADcAAAADwAAAAAAAAAA&#10;AAAAAAChAgAAZHJzL2Rvd25yZXYueG1sUEsFBgAAAAAEAAQA+QAAAJMDAAAAAA==&#10;" strokecolor="red" strokeweight="1.5pt">
                  <v:stroke dashstyle="dash" endarrow="open"/>
                </v:shape>
                <v:shape id="Straight Arrow Connector 794" o:spid="_x0000_s1061" type="#_x0000_t32" style="position:absolute;left:29558;top:46464;width:0;height:128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mg1ccAAADcAAAADwAAAGRycy9kb3ducmV2LnhtbESPT2vCQBTE7wW/w/KE3uqmIk2buop/&#10;KOQgVG1Be3tkX7Mh2bcxu9X47d1CocdhZn7DTOe9bcSZOl85VvA4SkAQF05XXCr4/Hh7eAbhA7LG&#10;xjEpuJKH+WxwN8VMuwvv6LwPpYgQ9hkqMCG0mZS+MGTRj1xLHL1v11kMUXal1B1eItw2cpwkT9Ji&#10;xXHBYEsrQ0W9/7EKNsu1c2me5qf68HXdvh+Nqe1Sqfthv3gFEagP/+G/dq4VpC8T+D0Tj4Cc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uaDVxwAAANwAAAAPAAAAAAAA&#10;AAAAAAAAAKECAABkcnMvZG93bnJldi54bWxQSwUGAAAAAAQABAD5AAAAlQMAAAAA&#10;" strokecolor="red" strokeweight="1.5pt">
                  <v:stroke dashstyle="dash" endarrow="open"/>
                </v:shape>
                <v:shape id="Straight Arrow Connector 795" o:spid="_x0000_s1062" type="#_x0000_t32" style="position:absolute;left:31153;top:54970;width:0;height:457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mS6MUAAADcAAAADwAAAGRycy9kb3ducmV2LnhtbESPT4vCMBTE7wt+h/AEb2tqcVetRhFB&#10;2Nviv4O3Z/Nsis1LbWKt336zsLDHYWZ+wyxWna1ES40vHSsYDRMQxLnTJRcKjoft+xSED8gaK8ek&#10;4EUeVsve2wIz7Z68o3YfChEh7DNUYEKoMyl9bsiiH7qaOHpX11gMUTaF1A0+I9xWMk2ST2mx5Lhg&#10;sKaNofy2f1gF98vk3OnvND1fp4/xpX3tbqfEKDXod+s5iEBd+A//tb+0gsnsA37PxCMgl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zmS6MUAAADcAAAADwAAAAAAAAAA&#10;AAAAAAChAgAAZHJzL2Rvd25yZXYueG1sUEsFBgAAAAAEAAQA+QAAAJMDAAAAAA==&#10;" strokecolor="red" strokeweight="1.5pt">
                  <v:stroke dashstyle="dash" endarrow="open"/>
                </v:shape>
                <v:shape id="_x0000_s1063" type="#_x0000_t202" style="position:absolute;left:27432;top:56352;width:352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o7f8UA&#10;AADcAAAADwAAAGRycy9kb3ducmV2LnhtbESPQWvCQBSE74X+h+UJvdWNHtKauooUBaEgxnjw+Jp9&#10;JovZtzG7avz3XaHgcZiZb5jpvLeNuFLnjWMFo2ECgrh02nClYF+s3j9B+ICssXFMCu7kYT57fZli&#10;pt2Nc7ruQiUihH2GCuoQ2kxKX9Zk0Q9dSxy9o+sshii7SuoObxFuGzlOklRaNBwXamzpu6bytLtY&#10;BYsD50tz3vxu82NuimKS8E96Uupt0C++QATqwzP8315rBR+TFB5n4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Ojt/xQAAANwAAAAPAAAAAAAAAAAAAAAAAJgCAABkcnMv&#10;ZG93bnJldi54bWxQSwUGAAAAAAQABAD1AAAAigMAAAAA&#10;" filled="f" stroked="f">
                  <v:textbox inset="0,0,0,0">
                    <w:txbxContent>
                      <w:p w:rsidR="00A610C3" w:rsidRDefault="00A610C3" w:rsidP="00B33AD8">
                        <w:r>
                          <w:t>2b</w:t>
                        </w:r>
                      </w:p>
                    </w:txbxContent>
                  </v:textbox>
                </v:shape>
                <v:shape id="Straight Arrow Connector 797" o:spid="_x0000_s1064" type="#_x0000_t32" style="position:absolute;left:32748;top:41466;width:7429;height:20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XqlMYAAADcAAAADwAAAGRycy9kb3ducmV2LnhtbESPT2vCQBTE70K/w/IKvdWNpVSN2UgJ&#10;LZWCB6Ogx0f2mQSzb0N2mz/fvlsoeBxm5jdMsh1NI3rqXG1ZwWIegSAurK65VHA6fj6vQDiPrLGx&#10;TAomcrBNH2YJxtoOfKA+96UIEHYxKqi8b2MpXVGRQTe3LXHwrrYz6IPsSqk7HALcNPIlit6kwZrD&#10;QoUtZRUVt/zHKDDTLhvy1/776/JxOU9Npt1+r5V6ehzfNyA8jf4e/m/vtILlegl/Z8IRkO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l6pTGAAAA3AAAAA8AAAAAAAAA&#10;AAAAAAAAoQIAAGRycy9kb3ducmV2LnhtbFBLBQYAAAAABAAEAPkAAACUAwAAAAA=&#10;" strokecolor="red" strokeweight="1.5pt">
                  <v:stroke dashstyle="dash" endarrow="open"/>
                </v:shape>
                <v:shape id="_x0000_s1065" type="#_x0000_t202" style="position:absolute;left:35938;top:40191;width:352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KlsMA&#10;AADcAAAADwAAAGRycy9kb3ducmV2LnhtbERPz2vCMBS+D/wfwhN2m6keulmNpcgEYTBWu8OOz+bZ&#10;hjYvXRO1+++Xw2DHj+/3Np9sL240euNYwXKRgCCunTbcKPisDk8vIHxA1tg7JgU/5CHfzR62mGl3&#10;55Jup9CIGMI+QwVtCEMmpa9bsugXbiCO3MWNFkOEYyP1iPcYbnu5SpJUWjQcG1ocaN9S3Z2uVkHx&#10;xeWr+X4/f5SX0lTVOuG3tFPqcT4VGxCBpvAv/nMftYLndVwbz8Qj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kKlsMAAADcAAAADwAAAAAAAAAAAAAAAACYAgAAZHJzL2Rv&#10;d25yZXYueG1sUEsFBgAAAAAEAAQA9QAAAIgDAAAAAA==&#10;" filled="f" stroked="f">
                  <v:textbox inset="0,0,0,0">
                    <w:txbxContent>
                      <w:p w:rsidR="00A610C3" w:rsidRDefault="00A610C3" w:rsidP="00B33AD8">
                        <w:r>
                          <w:t>2c</w:t>
                        </w:r>
                      </w:p>
                    </w:txbxContent>
                  </v:textbox>
                </v:shape>
                <v:shape id="Freeform 799" o:spid="_x0000_s1066" style="position:absolute;left:16055;top:43487;width:10477;height:15430;visibility:visible;mso-wrap-style:square;v-text-anchor:middle" coordsize="1047750,1543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9Da8YA&#10;AADcAAAADwAAAGRycy9kb3ducmV2LnhtbESPS2sCQRCE70L+w9CB3OKsHmLcOIoEluQSgg8Eb81O&#10;7yPu9Cw7HXeTX+8Igseiqr6iFqvBNepMXag9G5iME1DEubc1lwb2u+z5FVQQZIuNZzLwRwFWy4fR&#10;AlPre97QeSulihAOKRqoRNpU65BX5DCMfUscvcJ3DiXKrtS2wz7CXaOnSfKiHdYcFyps6b2i/LT9&#10;dQYO8j+bZlkvH/mhOH4lk++s/CmMeXoc1m+ghAa5h2/tT2tgNp/D9Uw8Anp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9Da8YAAADcAAAADwAAAAAAAAAAAAAAAACYAgAAZHJz&#10;L2Rvd25yZXYueG1sUEsFBgAAAAAEAAQA9QAAAIsDAAAAAA==&#10;" path="m1047750,l476250,200025,,1543050e" filled="f" strokecolor="red" strokeweight="1.5pt">
                  <v:stroke dashstyle="dash" endarrow="open"/>
                  <v:path arrowok="t" o:connecttype="custom" o:connectlocs="1047750,0;476250,200025;0,1543050" o:connectangles="0,0,0"/>
                </v:shape>
                <v:shape id="Straight Arrow Connector 800" o:spid="_x0000_s1067" type="#_x0000_t32" style="position:absolute;left:28601;top:31791;width:0;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JzMcAAAADcAAAADwAAAGRycy9kb3ducmV2LnhtbERPy4rCMBTdC/5DuII7TRUZpBpFiqIM&#10;uJgq6PLSXNtic1Oa2MffTxYDszyc93bfm0q01LjSsoLFPAJBnFldcq7gfjvN1iCcR9ZYWSYFAznY&#10;78ajLcbadvxDbepzEULYxaig8L6OpXRZQQbd3NbEgXvZxqAPsMmlbrAL4aaSyyj6kgZLDg0F1pQU&#10;lL3Tj1FghkvSpav2+/w8Ph9DlWh3vWqlppP+sAHhqff/4j/3RStYR2F+OBOOgNz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FyczHAAAAA3AAAAA8AAAAAAAAAAAAAAAAA&#10;oQIAAGRycy9kb3ducmV2LnhtbFBLBQYAAAAABAAEAPkAAACOAwAAAAA=&#10;" strokecolor="red" strokeweight="1.5pt">
                  <v:stroke dashstyle="dash" endarrow="open"/>
                </v:shape>
                <v:shape id="Freeform 801" o:spid="_x0000_s1068" style="position:absolute;left:16905;top:45507;width:7811;height:14478;visibility:visible;mso-wrap-style:square;v-text-anchor:middle" coordsize="781050,144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wKecEA&#10;AADcAAAADwAAAGRycy9kb3ducmV2LnhtbESPT4vCMBTE7wt+h/AWvK2pwmqpRllFxat/9v62ebbV&#10;5qUkWVu/vREEj8PM/IaZLTpTixs5X1lWMBwkIIhzqysuFJyOm68UhA/IGmvLpOBOHhbz3scMM21b&#10;3tPtEAoRIewzVFCG0GRS+rwkg35gG+Lona0zGKJ0hdQO2wg3tRwlyVgarDgulNjQqqT8evg3CtoJ&#10;/16c/AspLTdyO6Lie79ulep/dj9TEIG68A6/2jutIE2G8DwTj4C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8CnnBAAAA3AAAAA8AAAAAAAAAAAAAAAAAmAIAAGRycy9kb3du&#10;cmV2LnhtbFBLBQYAAAAABAAEAPUAAACGAwAAAAA=&#10;" path="m781050,l476250,104775,,1447800e" filled="f" strokecolor="red" strokeweight="1.5pt">
                  <v:stroke dashstyle="dash" startarrow="open"/>
                  <v:path arrowok="t" o:connecttype="custom" o:connectlocs="781050,0;476250,104775;0,1447800" o:connectangles="0,0,0"/>
                </v:shape>
                <v:shape id="_x0000_s1069" type="#_x0000_t202" style="position:absolute;left:20627;top:49973;width:238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88rcQA&#10;AADcAAAADwAAAGRycy9kb3ducmV2LnhtbESPQWsCMRSE7wX/Q3gFbzWpB9HVKFIUCkLpuh48vm6e&#10;u8HNy7pJdfvvG0HwOMzMN8xi1btGXKkL1rOG95ECQVx6Y7nScCi2b1MQISIbbDyThj8KsFoOXhaY&#10;GX/jnK77WIkE4ZChhjrGNpMylDU5DCPfEifv5DuHMcmukqbDW4K7Ro6VmkiHltNCjS191FSe979O&#10;w/rI+cZevn6+81Nui2KmeDc5az187ddzEJH6+Aw/2p9Gw1SN4X4mHQ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PK3EAAAA3AAAAA8AAAAAAAAAAAAAAAAAmAIAAGRycy9k&#10;b3ducmV2LnhtbFBLBQYAAAAABAAEAPUAAACJAwAAAAA=&#10;" filled="f" stroked="f">
                  <v:textbox inset="0,0,0,0">
                    <w:txbxContent>
                      <w:p w:rsidR="00A610C3" w:rsidRDefault="00A610C3" w:rsidP="00B33AD8">
                        <w:r>
                          <w:t>2d</w:t>
                        </w:r>
                      </w:p>
                      <w:p w:rsidR="00A610C3" w:rsidRDefault="00A610C3" w:rsidP="00B33AD8"/>
                    </w:txbxContent>
                  </v:textbox>
                </v:shape>
                <v:shape id="Straight Arrow Connector 803" o:spid="_x0000_s1070" type="#_x0000_t32" style="position:absolute;left:32748;top:46464;width:9334;height:13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45cMYAAADcAAAADwAAAGRycy9kb3ducmV2LnhtbESPQWvCQBSE74X+h+UJ3urGCirRVWpF&#10;yKGgtQX19si+ZkOyb9PsVuO/dwWhx2FmvmHmy87W4kytLx0rGA4SEMS50yUXCr6/Ni9TED4ga6wd&#10;k4IreVgunp/mmGp34U8670MhIoR9igpMCE0qpc8NWfQD1xBH78e1FkOUbSF1i5cIt7V8TZKxtFhy&#10;XDDY0LuhvNr/WQUfq7Vzk2yS/VaH03W3PRpT2ZVS/V73NgMRqAv/4Uc70wqmyQjuZ+IR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XuOXDGAAAA3AAAAA8AAAAAAAAA&#10;AAAAAAAAoQIAAGRycy9kb3ducmV2LnhtbFBLBQYAAAAABAAEAPkAAACUAwAAAAA=&#10;" strokecolor="red" strokeweight="1.5pt">
                  <v:stroke dashstyle="dash" endarrow="open"/>
                </v:shape>
                <v:shape id="_x0000_s1071" type="#_x0000_t202" style="position:absolute;left:41041;top:56246;width:352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oBQsUA&#10;AADcAAAADwAAAGRycy9kb3ducmV2LnhtbESPQWsCMRSE74X+h/AKvdXEUsSuRhGpUChI1+3B43Pz&#10;3A1uXtZN1PXfN4LgcZiZb5jpvHeNOFMXrGcNw4ECQVx6Y7nS8Fes3sYgQkQ22HgmDVcKMJ89P00x&#10;M/7COZ03sRIJwiFDDXWMbSZlKGtyGAa+JU7e3ncOY5JdJU2HlwR3jXxXaiQdWk4LNba0rKk8bE5O&#10;w2LL+Zc9rne/+T63RfGp+Gd00Pr1pV9MQETq4yN8b38bDWP1Abcz6QjI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GgFCxQAAANwAAAAPAAAAAAAAAAAAAAAAAJgCAABkcnMv&#10;ZG93bnJldi54bWxQSwUGAAAAAAQABAD1AAAAigMAAAAA&#10;" filled="f" stroked="f">
                  <v:textbox inset="0,0,0,0">
                    <w:txbxContent>
                      <w:p w:rsidR="00A610C3" w:rsidRDefault="00A610C3" w:rsidP="00B33AD8">
                        <w:r>
                          <w:t>2f</w:t>
                        </w:r>
                      </w:p>
                    </w:txbxContent>
                  </v:textbox>
                </v:shape>
                <v:shape id="Straight Arrow Connector 805" o:spid="_x0000_s1072" type="#_x0000_t32" style="position:absolute;left:34343;top:50610;width:7715;height:109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gB08UAAADcAAAADwAAAGRycy9kb3ducmV2LnhtbESPQWvCQBSE70L/w/IK3nSjoNjoKiIK&#10;9iI1LdTja/aZhGbfxt1tjP++Kwgeh5n5hlmsOlOLlpyvLCsYDRMQxLnVFRcKvj53gxkIH5A11pZJ&#10;wY08rJYvvQWm2l75SG0WChEh7FNUUIbQpFL6vCSDfmgb4uidrTMYonSF1A6vEW5qOU6SqTRYcVwo&#10;saFNSflv9mcUfBzes+zY/tiz237vpqe36jLeb5Tqv3brOYhAXXiGH+29VjBLJnA/E4+AX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qgB08UAAADcAAAADwAAAAAAAAAA&#10;AAAAAAChAgAAZHJzL2Rvd25yZXYueG1sUEsFBgAAAAAEAAQA+QAAAJMDAAAAAA==&#10;" strokecolor="red" strokeweight="1.5pt">
                  <v:stroke dashstyle="dash" startarrow="open"/>
                </v:shape>
                <v:shape id="Straight Arrow Connector 806" o:spid="_x0000_s1073" type="#_x0000_t32" style="position:absolute;left:34343;top:40084;width:581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dO3sQAAADcAAAADwAAAGRycy9kb3ducmV2LnhtbESPT4vCMBTE78J+h/AW9qbpyiJSjSJl&#10;RRE8WBfW46N5tsXmpTSxf769EQSPw8z8hlmue1OJlhpXWlbwPYlAEGdWl5wr+Dtvx3MQziNrrCyT&#10;goEcrFcfoyXG2nZ8ojb1uQgQdjEqKLyvYyldVpBBN7E1cfCutjHog2xyqRvsAtxUchpFM2mw5LBQ&#10;YE1JQdktvRsFZtgnXfrTHnaX38v/UCXaHY9aqa/PfrMA4an37/CrvdcK5tEMnmfCEZC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107exAAAANwAAAAPAAAAAAAAAAAA&#10;AAAAAKECAABkcnMvZG93bnJldi54bWxQSwUGAAAAAAQABAD5AAAAkgMAAAAA&#10;" strokecolor="red" strokeweight="1.5pt">
                  <v:stroke dashstyle="dash" endarrow="open"/>
                </v:shape>
                <v:shape id="Straight Arrow Connector 807" o:spid="_x0000_s1074" type="#_x0000_t32" style="position:absolute;left:12227;top:31366;width:0;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vrRcUAAADcAAAADwAAAGRycy9kb3ducmV2LnhtbESPT2vCQBTE70K/w/IKvemmUjREV5FQ&#10;qRQ8GAv1+Mg+k2D2bchu8+fbdwXB4zAzv2HW28HUoqPWVZYVvM8iEMS51RUXCn7O+2kMwnlkjbVl&#10;UjCSg+3mZbLGRNueT9RlvhABwi5BBaX3TSKly0sy6Ga2IQ7e1bYGfZBtIXWLfYCbWs6jaCENVhwW&#10;SmwoLSm/ZX9GgRkPaZ99dN9fl8/L71in2h2PWqm312G3AuFp8M/wo33QCuJoCfcz4QjIz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pvrRcUAAADcAAAADwAAAAAAAAAA&#10;AAAAAAChAgAAZHJzL2Rvd25yZXYueG1sUEsFBgAAAAAEAAQA+QAAAJMDAAAAAA==&#10;" strokecolor="red" strokeweight="1.5pt">
                  <v:stroke dashstyle="dash" endarrow="open"/>
                </v:shape>
                <v:shape id="_x0000_s1075" type="#_x0000_t202" style="position:absolute;left:17331;top:4465;width:5715;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lFSMEA&#10;AADcAAAADwAAAGRycy9kb3ducmV2LnhtbERPW2vCMBR+H/gfwhH2tiaObdRqFHEIPm3MG/h2aI5p&#10;sTkpTbT13y8Pgz1+fPf5cnCNuFMXas8aJpkCQVx6U7PVcNhvXnIQISIbbDyThgcFWC5GT3MsjO/5&#10;h+67aEUK4VCghirGtpAylBU5DJlviRN38Z3DmGBnpemwT+Guka9KfUiHNaeGCltaV1Redzen4fh1&#10;OZ/e1Lf9dO9t7wcl2U2l1s/jYTUDEWmI/+I/99ZoyFVam86kIyA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LZRUjBAAAA3AAAAA8AAAAAAAAAAAAAAAAAmAIAAGRycy9kb3du&#10;cmV2LnhtbFBLBQYAAAAABAAEAPUAAACGAwAAAAA=&#10;" filled="f" stroked="f">
                  <v:textbox>
                    <w:txbxContent>
                      <w:p w:rsidR="00A610C3" w:rsidRDefault="00A610C3" w:rsidP="00B33AD8">
                        <w:r>
                          <w:rPr>
                            <w:noProof/>
                            <w:lang w:eastAsia="zh-CN"/>
                          </w:rPr>
                          <w:drawing>
                            <wp:inline distT="0" distB="0" distL="0" distR="0" wp14:anchorId="629D52FD" wp14:editId="4885A9B2">
                              <wp:extent cx="438150" cy="438150"/>
                              <wp:effectExtent l="0" t="0" r="0" b="0"/>
                              <wp:docPr id="823" name="Picture 823" descr="https://encrypted-tbn1.gstatic.com/images?q=tbn:ANd9GcRfx4mnn18_HUQ6u8nNOzkhZ6AY8tZzSCC98hMt3DfWXqECdPCe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encrypted-tbn1.gstatic.com/images?q=tbn:ANd9GcRfx4mnn18_HUQ6u8nNOzkhZ6AY8tZzSCC98hMt3DfWXqECdPCeK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8150" cy="438150"/>
                                      </a:xfrm>
                                      <a:prstGeom prst="rect">
                                        <a:avLst/>
                                      </a:prstGeom>
                                      <a:noFill/>
                                      <a:ln>
                                        <a:noFill/>
                                      </a:ln>
                                    </pic:spPr>
                                  </pic:pic>
                                </a:graphicData>
                              </a:graphic>
                            </wp:inline>
                          </w:drawing>
                        </w:r>
                      </w:p>
                    </w:txbxContent>
                  </v:textbox>
                </v:shape>
                <v:shape id="_x0000_s1076" type="#_x0000_t202" style="position:absolute;left:44869;width:18764;height:11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DFcUA&#10;AADcAAAADwAAAGRycy9kb3ducmV2LnhtbESPT2sCMRTE7wW/Q3hCL0WzVrG6bpRSqNibWmmvj83b&#10;P7h5WZN03X77piB4HGZ+M0y26U0jOnK+tqxgMk5AEOdW11wqOH2+jxYgfEDW2FgmBb/kYbMePGSY&#10;anvlA3XHUIpYwj5FBVUIbSqlzysy6Me2JY5eYZ3BEKUrpXZ4jeWmkc9JMpcGa44LFbb0VlF+Pv4Y&#10;BYvZrvv2H9P9Vz4vmmV4eum2F6fU47B/XYEI1Id7+EbvdOSSJfyfiUd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FcMVxQAAANwAAAAPAAAAAAAAAAAAAAAAAJgCAABkcnMv&#10;ZG93bnJldi54bWxQSwUGAAAAAAQABAD1AAAAigMAAAAA&#10;">
                  <v:textbox>
                    <w:txbxContent>
                      <w:p w:rsidR="00A610C3" w:rsidRDefault="00A610C3" w:rsidP="00B33AD8">
                        <w:r>
                          <w:rPr>
                            <w:noProof/>
                            <w:lang w:eastAsia="zh-CN"/>
                          </w:rPr>
                          <w:drawing>
                            <wp:inline distT="0" distB="0" distL="0" distR="0" wp14:anchorId="0F2FE1D8" wp14:editId="3AF7DBFC">
                              <wp:extent cx="1684655" cy="2015152"/>
                              <wp:effectExtent l="0" t="0" r="0" b="4445"/>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84655" cy="2015152"/>
                                      </a:xfrm>
                                      <a:prstGeom prst="rect">
                                        <a:avLst/>
                                      </a:prstGeom>
                                      <a:noFill/>
                                      <a:ln>
                                        <a:noFill/>
                                      </a:ln>
                                    </pic:spPr>
                                  </pic:pic>
                                </a:graphicData>
                              </a:graphic>
                            </wp:inline>
                          </w:drawing>
                        </w:r>
                      </w:p>
                    </w:txbxContent>
                  </v:textbox>
                </v:shape>
                <v:shape id="_x0000_s1077" type="#_x0000_t202" style="position:absolute;left:4253;top:5741;width:5099;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RnMEA&#10;AADcAAAADwAAAGRycy9kb3ducmV2LnhtbERPTYvCMBC9L/gfwgjetql7EK1GEVFYEMTaPexxbMY2&#10;2ExqE7X77zcHwePjfS9WvW3EgzpvHCsYJykI4tJpw5WCn2L3OQXhA7LGxjEp+CMPq+XgY4GZdk/O&#10;6XEKlYgh7DNUUIfQZlL6siaLPnEtceQurrMYIuwqqTt8xnDbyK80nUiLhmNDjS1taiqvp7tVsP7l&#10;fGtuh/Mxv+SmKGYp7ydXpUbDfj0HEagPb/HL/a0VTMdxfjwTj4B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4kZzBAAAA3AAAAA8AAAAAAAAAAAAAAAAAmAIAAGRycy9kb3du&#10;cmV2LnhtbFBLBQYAAAAABAAEAPUAAACGAwAAAAA=&#10;" filled="f" stroked="f">
                  <v:textbox inset="0,0,0,0">
                    <w:txbxContent>
                      <w:p w:rsidR="00A610C3" w:rsidRDefault="00A610C3" w:rsidP="00B33AD8">
                        <w:r>
                          <w:t>Notify</w:t>
                        </w:r>
                      </w:p>
                      <w:p w:rsidR="00A610C3" w:rsidRDefault="00A610C3" w:rsidP="00B33AD8"/>
                    </w:txbxContent>
                  </v:textbox>
                </v:shape>
                <v:shape id="_x0000_s1078" type="#_x0000_t202" style="position:absolute;left:24773;top:5741;width:618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Q0B8QA&#10;AADcAAAADwAAAGRycy9kb3ducmV2LnhtbESPQWvCQBSE74L/YXlCb7pJD6LRVUQsCIXSGA8en9ln&#10;sph9G7Orpv++Wyh4HGbmG2a57m0jHtR541hBOklAEJdOG64UHIuP8QyED8gaG8ek4Ic8rFfDwRIz&#10;7Z6c0+MQKhEh7DNUUIfQZlL6siaLfuJa4uhdXGcxRNlVUnf4jHDbyPckmUqLhuNCjS1tayqvh7tV&#10;sDlxvjO3r/N3fslNUcwT/pxelXob9ZsFiEB9eIX/23utYJam8HcmH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0NAfEAAAA3AAAAA8AAAAAAAAAAAAAAAAAmAIAAGRycy9k&#10;b3ducmV2LnhtbFBLBQYAAAAABAAEAPUAAACJAwAAAAA=&#10;" filled="f" stroked="f">
                  <v:textbox inset="0,0,0,0">
                    <w:txbxContent>
                      <w:p w:rsidR="00A610C3" w:rsidRDefault="00A610C3" w:rsidP="00B33AD8">
                        <w:r>
                          <w:t>Notify</w:t>
                        </w:r>
                      </w:p>
                      <w:p w:rsidR="00A610C3" w:rsidRDefault="00A610C3" w:rsidP="00B33AD8"/>
                    </w:txbxContent>
                  </v:textbox>
                </v:shape>
                <v:shape id="Freeform 812" o:spid="_x0000_s1079" style="position:absolute;left:20839;top:49973;width:33433;height:29476;visibility:visible;mso-wrap-style:square;v-text-anchor:middle" coordsize="3343275,29480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fz8QA&#10;AADcAAAADwAAAGRycy9kb3ducmV2LnhtbESPX2vCMBTF3wW/Q7iCb5paZEhnFNENxDyMOWGv1+au&#10;KWtuahO1fvtlMNjj4fz5cZbr3jXiRl2oPSuYTTMQxKU3NVcKTh+vkwWIEJENNp5JwYMCrFfDwRIL&#10;4+/8TrdjrEQa4VCgAhtjW0gZSksOw9S3xMn78p3DmGRXSdPhPY27RuZZ9iQd1pwIFlvaWiq/j1eX&#10;IG+fVzrofN/uLnOt7Vnr08tZqfGo3zyDiNTH//Bfe28ULGY5/J5JR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Cn8/EAAAA3AAAAA8AAAAAAAAAAAAAAAAAmAIAAGRycy9k&#10;b3ducmV2LnhtbFBLBQYAAAAABAAEAPUAAACJAwAAAAA=&#10;" path="m515014,l,1014523,9525,2948098r3162300,l3343275,2681398e" filled="f" strokecolor="red" strokeweight="1.5pt">
                  <v:stroke dashstyle="dash" endarrow="open"/>
                  <v:shadow on="t" color="black" opacity="24903f" origin=",.5" offset="0,.55556mm"/>
                  <v:path arrowok="t" o:connecttype="custom" o:connectlocs="515014,0;0,1014376;9525,2947670;3171825,2947670;3343275,2681009" o:connectangles="0,0,0,0,0"/>
                </v:shape>
                <v:shape id="Freeform 813" o:spid="_x0000_s1080" style="position:absolute;left:21371;top:54013;width:32480;height:24955;visibility:visible;mso-wrap-style:square;v-text-anchor:middle" coordsize="3248025,249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6UMQA&#10;AADcAAAADwAAAGRycy9kb3ducmV2LnhtbESPUWvCQBCE3wv+h2MF3+pFhSKpp4hFEVsftP0B29ya&#10;BHN74W4b47/3CoU+DrPzzc5i1btGdRRi7dnAZJyBIi68rbk08PW5fZ6DioJssfFMBu4UYbUcPC0w&#10;t/7GJ+rOUqoE4ZijgUqkzbWORUUO49i3xMm7+OBQkgyltgFvCe4aPc2yF+2w5tRQYUubiorr+cel&#10;N7p+19Wzu7xvD/wx/d4dJbwdjRkN+/UrKKFe/o//0ntrYD6Zwe+YRAC9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BOlDEAAAA3AAAAA8AAAAAAAAAAAAAAAAAmAIAAGRycy9k&#10;b3ducmV2LnhtbFBLBQYAAAAABAAEAPUAAACJAwAAAAA=&#10;" path="m3248025,2190750r-190500,304800l28575,2495550,,638175,342900,e" filled="f" strokecolor="red" strokeweight="1.25pt">
                  <v:stroke dashstyle="dash" endarrow="open"/>
                  <v:path arrowok="t" o:connecttype="custom" o:connectlocs="3248025,2190750;3057525,2495550;28575,2495550;0,638175;342900,0" o:connectangles="0,0,0,0,0"/>
                </v:shape>
                <v:shape id="_x0000_s1081" type="#_x0000_t202" style="position:absolute;left:21477;top:59542;width:3525;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OXn8UA&#10;AADcAAAADwAAAGRycy9kb3ducmV2LnhtbESPQWvCQBSE74X+h+UVems2FhFN3YhIBaFQGuPB42v2&#10;mSzJvo3ZVdN/3y0UPA4z8w2zXI22E1cavHGsYJKkIIgrpw3XCg7l9mUOwgdkjZ1jUvBDHlb548MS&#10;M+1uXNB1H2oRIewzVNCE0GdS+qohiz5xPXH0Tm6wGKIcaqkHvEW47eRrms6kRcNxocGeNg1V7f5i&#10;FayPXLyb8+f3V3EqTFkuUv6YtUo9P43rNxCBxnAP/7d3WsF8MoW/M/EI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w5efxQAAANwAAAAPAAAAAAAAAAAAAAAAAJgCAABkcnMv&#10;ZG93bnJldi54bWxQSwUGAAAAAAQABAD1AAAAigMAAAAA&#10;" filled="f" stroked="f">
                  <v:textbox inset="0,0,0,0">
                    <w:txbxContent>
                      <w:p w:rsidR="00A610C3" w:rsidRDefault="00A610C3" w:rsidP="00B33AD8">
                        <w:r>
                          <w:t xml:space="preserve"> 2e</w:t>
                        </w:r>
                      </w:p>
                    </w:txbxContent>
                  </v:textbox>
                </v:shape>
              </v:group>
            </w:pict>
          </mc:Fallback>
        </mc:AlternateContent>
      </w:r>
    </w:p>
    <w:p w:rsidR="00B33AD8" w:rsidRDefault="00B33AD8"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Heading8"/>
      </w:pPr>
    </w:p>
    <w:p w:rsidR="00AF78F2" w:rsidRDefault="00AF78F2" w:rsidP="0091507C">
      <w:pPr>
        <w:pStyle w:val="Heading8"/>
      </w:pPr>
    </w:p>
    <w:p w:rsidR="0091507C" w:rsidRDefault="0091507C" w:rsidP="00B33AD8">
      <w:pPr>
        <w:pStyle w:val="Heading8"/>
      </w:pPr>
      <w:bookmarkStart w:id="27" w:name="_Toc355221556"/>
      <w:r>
        <w:t>Figure 2.</w:t>
      </w:r>
      <w:r w:rsidR="00DE2D81">
        <w:t>5</w:t>
      </w:r>
      <w:r>
        <w:t>:</w:t>
      </w:r>
      <w:r>
        <w:tab/>
        <w:t>Mockups storyboard.</w:t>
      </w:r>
      <w:bookmarkEnd w:id="2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9"/>
        <w:gridCol w:w="4427"/>
      </w:tblGrid>
      <w:tr w:rsidR="006C6D9C" w:rsidRPr="00FA0277" w:rsidTr="006C6D9C">
        <w:trPr>
          <w:jc w:val="center"/>
        </w:trPr>
        <w:tc>
          <w:tcPr>
            <w:tcW w:w="4429" w:type="dxa"/>
          </w:tcPr>
          <w:p w:rsidR="006C6D9C" w:rsidRDefault="00D943AD" w:rsidP="00173B1B">
            <w:pPr>
              <w:jc w:val="center"/>
            </w:pPr>
            <w:r>
              <w:rPr>
                <w:rFonts w:eastAsia="Times New Roman" w:cs="Times New Roman"/>
                <w:szCs w:val="20"/>
              </w:rPr>
              <w:object w:dxaOrig="4230" w:dyaOrig="7650">
                <v:shape id="_x0000_i1028" type="#_x0000_t75" style="width:119.3pt;height:216.1pt" o:ole="">
                  <v:imagedata r:id="rId61" o:title=""/>
                </v:shape>
                <o:OLEObject Type="Embed" ProgID="PBrush" ShapeID="_x0000_i1028" DrawAspect="Content" ObjectID="_1474035347" r:id="rId62"/>
              </w:object>
            </w:r>
          </w:p>
          <w:p w:rsidR="004D266A" w:rsidRPr="00FA0277" w:rsidRDefault="004D266A" w:rsidP="00DE2D81">
            <w:pPr>
              <w:jc w:val="center"/>
            </w:pPr>
            <w:r>
              <w:t>Mockup 2.</w:t>
            </w:r>
            <w:r w:rsidR="00DE2D81">
              <w:t>7</w:t>
            </w:r>
            <w:r>
              <w:t>a</w:t>
            </w:r>
          </w:p>
        </w:tc>
        <w:tc>
          <w:tcPr>
            <w:tcW w:w="4427" w:type="dxa"/>
          </w:tcPr>
          <w:p w:rsidR="006C6D9C" w:rsidRDefault="00CE6765" w:rsidP="00173B1B">
            <w:pPr>
              <w:jc w:val="center"/>
            </w:pPr>
            <w:r w:rsidRPr="00FA0277">
              <w:rPr>
                <w:rFonts w:eastAsia="Times New Roman" w:cs="Times New Roman"/>
                <w:szCs w:val="20"/>
              </w:rPr>
              <w:object w:dxaOrig="4200" w:dyaOrig="7635">
                <v:shape id="_x0000_i1029" type="#_x0000_t75" style="width:118.85pt;height:216.05pt" o:ole="">
                  <v:imagedata r:id="rId28" o:title=""/>
                </v:shape>
                <o:OLEObject Type="Embed" ProgID="PBrush" ShapeID="_x0000_i1029" DrawAspect="Content" ObjectID="_1474035348" r:id="rId63"/>
              </w:object>
            </w:r>
          </w:p>
          <w:p w:rsidR="004D266A" w:rsidRPr="00FA0277" w:rsidRDefault="004D266A" w:rsidP="00DE2D81">
            <w:pPr>
              <w:jc w:val="center"/>
            </w:pPr>
            <w:r>
              <w:t>Mockup 2.</w:t>
            </w:r>
            <w:r w:rsidR="00DE2D81">
              <w:t>7</w:t>
            </w:r>
            <w:r>
              <w:t>b</w:t>
            </w:r>
          </w:p>
        </w:tc>
      </w:tr>
    </w:tbl>
    <w:p w:rsidR="00B834BF" w:rsidRPr="00B834BF" w:rsidRDefault="006C6D9C" w:rsidP="008B09F0">
      <w:pPr>
        <w:pStyle w:val="Heading8"/>
      </w:pPr>
      <w:bookmarkStart w:id="28" w:name="_Toc355221557"/>
      <w:r>
        <w:t>Figure 2.</w:t>
      </w:r>
      <w:r w:rsidR="00DE2D81">
        <w:t>7</w:t>
      </w:r>
      <w:r>
        <w:t xml:space="preserve">: </w:t>
      </w:r>
      <w:r>
        <w:tab/>
        <w:t>Main page and live map view mockups.</w:t>
      </w:r>
      <w:bookmarkEnd w:id="28"/>
    </w:p>
    <w:tbl>
      <w:tblPr>
        <w:tblStyle w:val="TableGrid"/>
        <w:tblW w:w="0" w:type="auto"/>
        <w:tblInd w:w="108" w:type="dxa"/>
        <w:tblLook w:val="04A0" w:firstRow="1" w:lastRow="0" w:firstColumn="1" w:lastColumn="0" w:noHBand="0" w:noVBand="1"/>
      </w:tblPr>
      <w:tblGrid>
        <w:gridCol w:w="1620"/>
        <w:gridCol w:w="7128"/>
      </w:tblGrid>
      <w:tr w:rsidR="004F0A67" w:rsidTr="00370F43">
        <w:tc>
          <w:tcPr>
            <w:tcW w:w="1620" w:type="dxa"/>
          </w:tcPr>
          <w:p w:rsidR="004F0A67" w:rsidRDefault="004F0A67" w:rsidP="00370F43">
            <w:pPr>
              <w:pStyle w:val="text"/>
              <w:ind w:firstLine="0"/>
              <w:jc w:val="left"/>
            </w:pPr>
            <w:r>
              <w:t>New trip</w:t>
            </w:r>
          </w:p>
        </w:tc>
        <w:tc>
          <w:tcPr>
            <w:tcW w:w="7128" w:type="dxa"/>
            <w:vAlign w:val="center"/>
          </w:tcPr>
          <w:p w:rsidR="004F0A67" w:rsidRDefault="00D24BBC" w:rsidP="00DE2D81">
            <w:pPr>
              <w:pStyle w:val="text"/>
              <w:ind w:firstLine="0"/>
              <w:jc w:val="left"/>
            </w:pPr>
            <w:r>
              <w:t xml:space="preserve">Takes to the configuration page for creating a new trip. See Mockup </w:t>
            </w:r>
            <w:r w:rsidR="001527AF">
              <w:t>2.</w:t>
            </w:r>
            <w:r w:rsidR="00DE2D81">
              <w:t>8</w:t>
            </w:r>
            <w:r w:rsidR="001527AF">
              <w:t xml:space="preserve">a </w:t>
            </w:r>
            <w:r>
              <w:t xml:space="preserve">in Figure </w:t>
            </w:r>
            <w:r w:rsidR="001527AF">
              <w:t>2.</w:t>
            </w:r>
            <w:r w:rsidR="00DE2D81">
              <w:t>8</w:t>
            </w:r>
            <w:r>
              <w:t>.</w:t>
            </w:r>
          </w:p>
        </w:tc>
      </w:tr>
      <w:tr w:rsidR="004F0A67" w:rsidTr="00370F43">
        <w:tc>
          <w:tcPr>
            <w:tcW w:w="1620" w:type="dxa"/>
          </w:tcPr>
          <w:p w:rsidR="004F0A67" w:rsidRDefault="004F0A67" w:rsidP="00370F43">
            <w:pPr>
              <w:pStyle w:val="text"/>
              <w:ind w:firstLine="0"/>
              <w:jc w:val="left"/>
            </w:pPr>
            <w:r>
              <w:t>Notes</w:t>
            </w:r>
          </w:p>
        </w:tc>
        <w:tc>
          <w:tcPr>
            <w:tcW w:w="7128" w:type="dxa"/>
            <w:vAlign w:val="center"/>
          </w:tcPr>
          <w:p w:rsidR="004F0A67" w:rsidRDefault="00D24BBC" w:rsidP="00DE2D81">
            <w:pPr>
              <w:pStyle w:val="text"/>
              <w:ind w:firstLine="0"/>
              <w:jc w:val="left"/>
            </w:pPr>
            <w:r>
              <w:t>Takes to the notes manager page</w:t>
            </w:r>
            <w:r w:rsidR="00FF2EF4">
              <w:t xml:space="preserve"> for creating new notes or editing existing notes</w:t>
            </w:r>
            <w:r>
              <w:t>. See Mockup</w:t>
            </w:r>
            <w:r w:rsidR="001527AF">
              <w:t xml:space="preserve"> 2.</w:t>
            </w:r>
            <w:r w:rsidR="00DE2D81">
              <w:t>8</w:t>
            </w:r>
            <w:r w:rsidR="001527AF">
              <w:t>b</w:t>
            </w:r>
            <w:r>
              <w:t xml:space="preserve"> in Figure </w:t>
            </w:r>
            <w:r w:rsidR="001527AF">
              <w:t>2.</w:t>
            </w:r>
            <w:r w:rsidR="00DE2D81">
              <w:t>8</w:t>
            </w:r>
            <w:r>
              <w:t>.</w:t>
            </w:r>
          </w:p>
        </w:tc>
      </w:tr>
      <w:tr w:rsidR="004F0A67" w:rsidTr="00370F43">
        <w:tc>
          <w:tcPr>
            <w:tcW w:w="1620" w:type="dxa"/>
          </w:tcPr>
          <w:p w:rsidR="004F0A67" w:rsidRDefault="00D24BBC" w:rsidP="00370F43">
            <w:pPr>
              <w:pStyle w:val="text"/>
              <w:ind w:firstLine="0"/>
              <w:jc w:val="left"/>
            </w:pPr>
            <w:r>
              <w:t>Voice journal</w:t>
            </w:r>
          </w:p>
        </w:tc>
        <w:tc>
          <w:tcPr>
            <w:tcW w:w="7128" w:type="dxa"/>
            <w:vAlign w:val="center"/>
          </w:tcPr>
          <w:p w:rsidR="004F0A67" w:rsidRDefault="00D24BBC" w:rsidP="00DE2D81">
            <w:pPr>
              <w:pStyle w:val="text"/>
              <w:ind w:firstLine="0"/>
              <w:jc w:val="left"/>
            </w:pPr>
            <w:r>
              <w:t>Takes to the</w:t>
            </w:r>
            <w:r w:rsidR="000577D8">
              <w:t xml:space="preserve"> voice journals manager page. </w:t>
            </w:r>
            <w:r>
              <w:t>See Mockup</w:t>
            </w:r>
            <w:r w:rsidR="00D73192">
              <w:t xml:space="preserve"> 2.</w:t>
            </w:r>
            <w:r w:rsidR="00DE2D81">
              <w:t>10</w:t>
            </w:r>
            <w:r w:rsidR="000C2FA3">
              <w:t>a</w:t>
            </w:r>
            <w:r>
              <w:t xml:space="preserve"> in Figure </w:t>
            </w:r>
            <w:r w:rsidR="00D73192">
              <w:t>2.</w:t>
            </w:r>
            <w:r w:rsidR="00DE2D81">
              <w:t>10</w:t>
            </w:r>
            <w:r>
              <w:t>.</w:t>
            </w:r>
          </w:p>
        </w:tc>
      </w:tr>
      <w:tr w:rsidR="004F0A67" w:rsidTr="00370F43">
        <w:tc>
          <w:tcPr>
            <w:tcW w:w="1620" w:type="dxa"/>
          </w:tcPr>
          <w:p w:rsidR="004F0A67" w:rsidRDefault="00D24BBC" w:rsidP="00370F43">
            <w:pPr>
              <w:pStyle w:val="text"/>
              <w:ind w:firstLine="0"/>
              <w:jc w:val="left"/>
            </w:pPr>
            <w:r>
              <w:t>Video journal</w:t>
            </w:r>
          </w:p>
        </w:tc>
        <w:tc>
          <w:tcPr>
            <w:tcW w:w="7128" w:type="dxa"/>
            <w:vAlign w:val="center"/>
          </w:tcPr>
          <w:p w:rsidR="004F0A67" w:rsidRDefault="00D24BBC" w:rsidP="00DE2D81">
            <w:pPr>
              <w:pStyle w:val="text"/>
              <w:ind w:firstLine="0"/>
              <w:jc w:val="left"/>
            </w:pPr>
            <w:r>
              <w:t>Takes to the video journals manager page. See Mockup</w:t>
            </w:r>
            <w:r w:rsidR="000C2FA3">
              <w:t xml:space="preserve"> 2.</w:t>
            </w:r>
            <w:r w:rsidR="00DE2D81">
              <w:t>10</w:t>
            </w:r>
            <w:r w:rsidR="00CA25A1">
              <w:t>b</w:t>
            </w:r>
            <w:r>
              <w:t xml:space="preserve"> in Figure </w:t>
            </w:r>
            <w:r w:rsidR="00D73192">
              <w:t>2.</w:t>
            </w:r>
            <w:r w:rsidR="00DE2D81">
              <w:t>10</w:t>
            </w:r>
            <w:r>
              <w:t>.</w:t>
            </w:r>
          </w:p>
        </w:tc>
      </w:tr>
      <w:tr w:rsidR="00E03901" w:rsidTr="00370F43">
        <w:tc>
          <w:tcPr>
            <w:tcW w:w="1620" w:type="dxa"/>
          </w:tcPr>
          <w:p w:rsidR="00E03901" w:rsidRDefault="00E03901" w:rsidP="00370F43">
            <w:pPr>
              <w:pStyle w:val="text"/>
              <w:ind w:firstLine="0"/>
              <w:jc w:val="left"/>
            </w:pPr>
            <w:r>
              <w:t>Photo capture</w:t>
            </w:r>
          </w:p>
        </w:tc>
        <w:tc>
          <w:tcPr>
            <w:tcW w:w="7128" w:type="dxa"/>
            <w:vAlign w:val="center"/>
          </w:tcPr>
          <w:p w:rsidR="00E03901" w:rsidRDefault="00E03901" w:rsidP="00DE2D81">
            <w:pPr>
              <w:pStyle w:val="text"/>
              <w:ind w:firstLine="0"/>
              <w:jc w:val="left"/>
            </w:pPr>
            <w:r>
              <w:t>In-app functionality to take picture.</w:t>
            </w:r>
            <w:r w:rsidR="00CA25A1">
              <w:t xml:space="preserve"> See Mockup 2.</w:t>
            </w:r>
            <w:r w:rsidR="00DE2D81">
              <w:t>10</w:t>
            </w:r>
            <w:r w:rsidR="00CA25A1">
              <w:t>b in Figure 2.</w:t>
            </w:r>
            <w:r w:rsidR="00DE2D81">
              <w:t>10</w:t>
            </w:r>
            <w:r w:rsidR="00CA25A1">
              <w:t>.</w:t>
            </w:r>
          </w:p>
        </w:tc>
      </w:tr>
      <w:tr w:rsidR="004F0A67" w:rsidTr="00370F43">
        <w:tc>
          <w:tcPr>
            <w:tcW w:w="1620" w:type="dxa"/>
          </w:tcPr>
          <w:p w:rsidR="004F0A67" w:rsidRDefault="00D24BBC" w:rsidP="00370F43">
            <w:pPr>
              <w:pStyle w:val="text"/>
              <w:ind w:firstLine="0"/>
              <w:jc w:val="left"/>
            </w:pPr>
            <w:r>
              <w:t>Live map</w:t>
            </w:r>
          </w:p>
        </w:tc>
        <w:tc>
          <w:tcPr>
            <w:tcW w:w="7128" w:type="dxa"/>
            <w:vAlign w:val="center"/>
          </w:tcPr>
          <w:p w:rsidR="004F0A67" w:rsidRDefault="00D24BBC" w:rsidP="00DE2D81">
            <w:pPr>
              <w:pStyle w:val="text"/>
              <w:ind w:firstLine="0"/>
              <w:jc w:val="left"/>
            </w:pPr>
            <w:r>
              <w:t>Takes to the live map view page. See Mockup 2.</w:t>
            </w:r>
            <w:r w:rsidR="00DE2D81">
              <w:t>7</w:t>
            </w:r>
            <w:r>
              <w:t>b in Figure 2.</w:t>
            </w:r>
            <w:r w:rsidR="00DE2D81">
              <w:t>7</w:t>
            </w:r>
            <w:r>
              <w:t xml:space="preserve">. </w:t>
            </w:r>
          </w:p>
        </w:tc>
      </w:tr>
      <w:tr w:rsidR="004F0A67" w:rsidTr="00370F43">
        <w:tc>
          <w:tcPr>
            <w:tcW w:w="1620" w:type="dxa"/>
          </w:tcPr>
          <w:p w:rsidR="004F0A67" w:rsidRDefault="00D24BBC" w:rsidP="00370F43">
            <w:pPr>
              <w:pStyle w:val="text"/>
              <w:ind w:firstLine="0"/>
              <w:jc w:val="left"/>
            </w:pPr>
            <w:r>
              <w:t>Settings</w:t>
            </w:r>
          </w:p>
        </w:tc>
        <w:tc>
          <w:tcPr>
            <w:tcW w:w="7128" w:type="dxa"/>
            <w:vAlign w:val="center"/>
          </w:tcPr>
          <w:p w:rsidR="004F0A67" w:rsidRDefault="00D24BBC" w:rsidP="00DE2D81">
            <w:pPr>
              <w:pStyle w:val="text"/>
              <w:ind w:firstLine="0"/>
              <w:jc w:val="left"/>
            </w:pPr>
            <w:r>
              <w:t xml:space="preserve">Takes to the settings page. See Mockup </w:t>
            </w:r>
            <w:r w:rsidR="000C2FA3">
              <w:t>2.</w:t>
            </w:r>
            <w:r w:rsidR="00DE2D81">
              <w:t>10</w:t>
            </w:r>
            <w:r w:rsidR="00CA25A1">
              <w:t>c</w:t>
            </w:r>
            <w:r w:rsidR="000C2FA3">
              <w:t xml:space="preserve"> </w:t>
            </w:r>
            <w:r>
              <w:t xml:space="preserve">in Figure </w:t>
            </w:r>
            <w:r w:rsidR="000C2FA3">
              <w:t>2.</w:t>
            </w:r>
            <w:r w:rsidR="00DE2D81">
              <w:t>10</w:t>
            </w:r>
            <w:r>
              <w:t>.</w:t>
            </w:r>
          </w:p>
        </w:tc>
      </w:tr>
      <w:tr w:rsidR="00D943AD" w:rsidTr="00370F43">
        <w:tc>
          <w:tcPr>
            <w:tcW w:w="1620" w:type="dxa"/>
          </w:tcPr>
          <w:p w:rsidR="00D943AD" w:rsidRDefault="00D943AD" w:rsidP="00370F43">
            <w:pPr>
              <w:pStyle w:val="text"/>
              <w:ind w:firstLine="0"/>
              <w:jc w:val="left"/>
            </w:pPr>
            <w:r>
              <w:t>Help</w:t>
            </w:r>
          </w:p>
        </w:tc>
        <w:tc>
          <w:tcPr>
            <w:tcW w:w="7128" w:type="dxa"/>
            <w:vAlign w:val="center"/>
          </w:tcPr>
          <w:p w:rsidR="00D943AD" w:rsidRDefault="00D943AD" w:rsidP="00DE2D81">
            <w:pPr>
              <w:pStyle w:val="text"/>
              <w:ind w:firstLine="0"/>
              <w:jc w:val="left"/>
            </w:pPr>
            <w:r>
              <w:t xml:space="preserve">Takes to an external web site that has detail information about </w:t>
            </w:r>
            <w:proofErr w:type="spellStart"/>
            <w:r>
              <w:t>iTrak</w:t>
            </w:r>
            <w:proofErr w:type="spellEnd"/>
            <w:r>
              <w:t>.</w:t>
            </w:r>
          </w:p>
        </w:tc>
      </w:tr>
    </w:tbl>
    <w:p w:rsidR="00D24BBC" w:rsidRDefault="004F0A67" w:rsidP="00D24BBC">
      <w:pPr>
        <w:pStyle w:val="Heading7"/>
      </w:pPr>
      <w:r>
        <w:t xml:space="preserve"> </w:t>
      </w:r>
      <w:bookmarkStart w:id="29" w:name="_Toc354617464"/>
      <w:proofErr w:type="gramStart"/>
      <w:r>
        <w:t xml:space="preserve">Table </w:t>
      </w:r>
      <w:r w:rsidR="00805862">
        <w:t>2.1</w:t>
      </w:r>
      <w:r>
        <w:t>:</w:t>
      </w:r>
      <w:r>
        <w:tab/>
      </w:r>
      <w:r w:rsidR="00D24BBC">
        <w:t>F</w:t>
      </w:r>
      <w:r>
        <w:t>unctiona</w:t>
      </w:r>
      <w:r w:rsidR="00D24BBC">
        <w:t>lity descriptions of mobile app icons on the main page</w:t>
      </w:r>
      <w:r>
        <w:t>.</w:t>
      </w:r>
      <w:bookmarkEnd w:id="29"/>
      <w:proofErr w:type="gram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1"/>
        <w:gridCol w:w="4435"/>
      </w:tblGrid>
      <w:tr w:rsidR="00917ABE" w:rsidRPr="00FA0277" w:rsidTr="00917ABE">
        <w:trPr>
          <w:jc w:val="center"/>
        </w:trPr>
        <w:tc>
          <w:tcPr>
            <w:tcW w:w="4421" w:type="dxa"/>
          </w:tcPr>
          <w:p w:rsidR="00917ABE" w:rsidRDefault="00CC402B" w:rsidP="00173B1B">
            <w:pPr>
              <w:jc w:val="center"/>
            </w:pPr>
            <w:r>
              <w:rPr>
                <w:noProof/>
                <w:lang w:eastAsia="zh-CN"/>
              </w:rPr>
              <w:lastRenderedPageBreak/>
              <mc:AlternateContent>
                <mc:Choice Requires="wps">
                  <w:drawing>
                    <wp:anchor distT="0" distB="0" distL="114300" distR="114300" simplePos="0" relativeHeight="251708416" behindDoc="0" locked="0" layoutInCell="1" allowOverlap="1" wp14:anchorId="2DC23B87" wp14:editId="0F7276C6">
                      <wp:simplePos x="0" y="0"/>
                      <wp:positionH relativeFrom="column">
                        <wp:posOffset>2305050</wp:posOffset>
                      </wp:positionH>
                      <wp:positionV relativeFrom="paragraph">
                        <wp:posOffset>904875</wp:posOffset>
                      </wp:positionV>
                      <wp:extent cx="438150" cy="419100"/>
                      <wp:effectExtent l="0" t="0" r="857250" b="19050"/>
                      <wp:wrapNone/>
                      <wp:docPr id="30" name="Rectangular Callout 30"/>
                      <wp:cNvGraphicFramePr/>
                      <a:graphic xmlns:a="http://schemas.openxmlformats.org/drawingml/2006/main">
                        <a:graphicData uri="http://schemas.microsoft.com/office/word/2010/wordprocessingShape">
                          <wps:wsp>
                            <wps:cNvSpPr/>
                            <wps:spPr>
                              <a:xfrm>
                                <a:off x="0" y="0"/>
                                <a:ext cx="438150" cy="419100"/>
                              </a:xfrm>
                              <a:prstGeom prst="wedgeRectCallout">
                                <a:avLst>
                                  <a:gd name="adj1" fmla="val 238319"/>
                                  <a:gd name="adj2" fmla="val -41136"/>
                                </a:avLst>
                              </a:prstGeom>
                              <a:ln w="12700"/>
                            </wps:spPr>
                            <wps:style>
                              <a:lnRef idx="2">
                                <a:schemeClr val="dk1"/>
                              </a:lnRef>
                              <a:fillRef idx="1">
                                <a:schemeClr val="lt1"/>
                              </a:fillRef>
                              <a:effectRef idx="0">
                                <a:schemeClr val="dk1"/>
                              </a:effectRef>
                              <a:fontRef idx="minor">
                                <a:schemeClr val="dk1"/>
                              </a:fontRef>
                            </wps:style>
                            <wps:txbx>
                              <w:txbxContent>
                                <w:p w:rsidR="00A610C3" w:rsidRPr="008B63C1" w:rsidRDefault="00A610C3" w:rsidP="00CC402B">
                                  <w:pPr>
                                    <w:rPr>
                                      <w:sz w:val="20"/>
                                    </w:rPr>
                                  </w:pPr>
                                  <w:r>
                                    <w:rPr>
                                      <w:sz w:val="20"/>
                                    </w:rPr>
                                    <w:t>Note entries</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30" o:spid="_x0000_s1082" type="#_x0000_t61" style="position:absolute;left:0;text-align:left;margin-left:181.5pt;margin-top:71.25pt;width:34.5pt;height:3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" adj="62277,1915" fillcolor="white [3201]" strokecolor="black [3200]" strokeweight="1pt">
                      <v:textbox inset="2.16pt,2.16pt,2.16pt,2.16pt">
                        <w:txbxContent>
                          <w:p w:rsidR="00A610C3" w:rsidRPr="008B63C1" w:rsidRDefault="00A610C3" w:rsidP="00CC402B">
                            <w:pPr>
                              <w:rPr>
                                <w:sz w:val="20"/>
                              </w:rPr>
                            </w:pPr>
                            <w:r>
                              <w:rPr>
                                <w:sz w:val="20"/>
                              </w:rPr>
                              <w:t>Note entries</w:t>
                            </w:r>
                          </w:p>
                        </w:txbxContent>
                      </v:textbox>
                    </v:shape>
                  </w:pict>
                </mc:Fallback>
              </mc:AlternateContent>
            </w:r>
            <w:r w:rsidR="008B63C1">
              <w:rPr>
                <w:noProof/>
                <w:lang w:eastAsia="zh-CN"/>
              </w:rPr>
              <mc:AlternateContent>
                <mc:Choice Requires="wps">
                  <w:drawing>
                    <wp:anchor distT="0" distB="0" distL="114300" distR="114300" simplePos="0" relativeHeight="251706368" behindDoc="0" locked="0" layoutInCell="1" allowOverlap="1" wp14:anchorId="35433D68" wp14:editId="6F979073">
                      <wp:simplePos x="0" y="0"/>
                      <wp:positionH relativeFrom="column">
                        <wp:posOffset>2247900</wp:posOffset>
                      </wp:positionH>
                      <wp:positionV relativeFrom="paragraph">
                        <wp:posOffset>1847850</wp:posOffset>
                      </wp:positionV>
                      <wp:extent cx="866775" cy="628650"/>
                      <wp:effectExtent l="666750" t="361950" r="28575" b="19050"/>
                      <wp:wrapNone/>
                      <wp:docPr id="29" name="Rectangular Callout 29"/>
                      <wp:cNvGraphicFramePr/>
                      <a:graphic xmlns:a="http://schemas.openxmlformats.org/drawingml/2006/main">
                        <a:graphicData uri="http://schemas.microsoft.com/office/word/2010/wordprocessingShape">
                          <wps:wsp>
                            <wps:cNvSpPr/>
                            <wps:spPr>
                              <a:xfrm>
                                <a:off x="0" y="0"/>
                                <a:ext cx="866775" cy="628650"/>
                              </a:xfrm>
                              <a:prstGeom prst="wedgeRectCallout">
                                <a:avLst>
                                  <a:gd name="adj1" fmla="val -125943"/>
                                  <a:gd name="adj2" fmla="val -104772"/>
                                </a:avLst>
                              </a:prstGeom>
                              <a:ln w="12700"/>
                            </wps:spPr>
                            <wps:style>
                              <a:lnRef idx="2">
                                <a:schemeClr val="dk1"/>
                              </a:lnRef>
                              <a:fillRef idx="1">
                                <a:schemeClr val="lt1"/>
                              </a:fillRef>
                              <a:effectRef idx="0">
                                <a:schemeClr val="dk1"/>
                              </a:effectRef>
                              <a:fontRef idx="minor">
                                <a:schemeClr val="dk1"/>
                              </a:fontRef>
                            </wps:style>
                            <wps:txbx>
                              <w:txbxContent>
                                <w:p w:rsidR="00A610C3" w:rsidRPr="008B63C1" w:rsidRDefault="00A610C3" w:rsidP="008B63C1">
                                  <w:pPr>
                                    <w:rPr>
                                      <w:sz w:val="20"/>
                                    </w:rPr>
                                  </w:pPr>
                                  <w:r>
                                    <w:rPr>
                                      <w:sz w:val="20"/>
                                    </w:rPr>
                                    <w:t xml:space="preserve">Minimum distance to notify new GPS location </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 o:spid="_x0000_s1083" type="#_x0000_t61" style="position:absolute;left:0;text-align:left;margin-left:177pt;margin-top:145.5pt;width:68.25pt;height:4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" adj="-16404,-11831" fillcolor="white [3201]" strokecolor="black [3200]" strokeweight="1pt">
                      <v:textbox inset="2.16pt,2.16pt,2.16pt,2.16pt">
                        <w:txbxContent>
                          <w:p w:rsidR="00A610C3" w:rsidRPr="008B63C1" w:rsidRDefault="00A610C3" w:rsidP="008B63C1">
                            <w:pPr>
                              <w:rPr>
                                <w:sz w:val="20"/>
                              </w:rPr>
                            </w:pPr>
                            <w:r>
                              <w:rPr>
                                <w:sz w:val="20"/>
                              </w:rPr>
                              <w:t xml:space="preserve">Minimum distance to notify new GPS location </w:t>
                            </w:r>
                          </w:p>
                        </w:txbxContent>
                      </v:textbox>
                    </v:shape>
                  </w:pict>
                </mc:Fallback>
              </mc:AlternateContent>
            </w:r>
            <w:r w:rsidR="008B63C1">
              <w:rPr>
                <w:noProof/>
                <w:lang w:eastAsia="zh-CN"/>
              </w:rPr>
              <mc:AlternateContent>
                <mc:Choice Requires="wps">
                  <w:drawing>
                    <wp:anchor distT="0" distB="0" distL="114300" distR="114300" simplePos="0" relativeHeight="251704320" behindDoc="0" locked="0" layoutInCell="1" allowOverlap="1" wp14:anchorId="248D8B88" wp14:editId="652EAEB4">
                      <wp:simplePos x="0" y="0"/>
                      <wp:positionH relativeFrom="column">
                        <wp:posOffset>2295525</wp:posOffset>
                      </wp:positionH>
                      <wp:positionV relativeFrom="paragraph">
                        <wp:posOffset>219075</wp:posOffset>
                      </wp:positionV>
                      <wp:extent cx="676275" cy="419100"/>
                      <wp:effectExtent l="647700" t="0" r="28575" b="266700"/>
                      <wp:wrapNone/>
                      <wp:docPr id="28" name="Rectangular Callout 28"/>
                      <wp:cNvGraphicFramePr/>
                      <a:graphic xmlns:a="http://schemas.openxmlformats.org/drawingml/2006/main">
                        <a:graphicData uri="http://schemas.microsoft.com/office/word/2010/wordprocessingShape">
                          <wps:wsp>
                            <wps:cNvSpPr/>
                            <wps:spPr>
                              <a:xfrm>
                                <a:off x="0" y="0"/>
                                <a:ext cx="676275" cy="419100"/>
                              </a:xfrm>
                              <a:prstGeom prst="wedgeRectCallout">
                                <a:avLst>
                                  <a:gd name="adj1" fmla="val -142116"/>
                                  <a:gd name="adj2" fmla="val 108864"/>
                                </a:avLst>
                              </a:prstGeom>
                              <a:ln w="12700"/>
                            </wps:spPr>
                            <wps:style>
                              <a:lnRef idx="2">
                                <a:schemeClr val="dk1"/>
                              </a:lnRef>
                              <a:fillRef idx="1">
                                <a:schemeClr val="lt1"/>
                              </a:fillRef>
                              <a:effectRef idx="0">
                                <a:schemeClr val="dk1"/>
                              </a:effectRef>
                              <a:fontRef idx="minor">
                                <a:schemeClr val="dk1"/>
                              </a:fontRef>
                            </wps:style>
                            <wps:txbx>
                              <w:txbxContent>
                                <w:p w:rsidR="00A610C3" w:rsidRPr="008B63C1" w:rsidRDefault="00A610C3" w:rsidP="008B63C1">
                                  <w:pPr>
                                    <w:rPr>
                                      <w:sz w:val="20"/>
                                    </w:rPr>
                                  </w:pPr>
                                  <w:r w:rsidRPr="008B63C1">
                                    <w:rPr>
                                      <w:sz w:val="20"/>
                                    </w:rPr>
                                    <w:t>N</w:t>
                                  </w:r>
                                  <w:r>
                                    <w:rPr>
                                      <w:sz w:val="20"/>
                                    </w:rPr>
                                    <w:t>ame of the new tri</w:t>
                                  </w:r>
                                  <w:r w:rsidRPr="008B63C1">
                                    <w:rPr>
                                      <w:sz w:val="20"/>
                                    </w:rPr>
                                    <w:t>p</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 o:spid="_x0000_s1084" type="#_x0000_t61" style="position:absolute;left:0;text-align:left;margin-left:180.75pt;margin-top:17.25pt;width:53.25pt;height:3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" adj="-19897,34315" fillcolor="white [3201]" strokecolor="black [3200]" strokeweight="1pt">
                      <v:textbox inset="2.16pt,2.16pt,2.16pt,2.16pt">
                        <w:txbxContent>
                          <w:p w:rsidR="00A610C3" w:rsidRPr="008B63C1" w:rsidRDefault="00A610C3" w:rsidP="008B63C1">
                            <w:pPr>
                              <w:rPr>
                                <w:sz w:val="20"/>
                              </w:rPr>
                            </w:pPr>
                            <w:r w:rsidRPr="008B63C1">
                              <w:rPr>
                                <w:sz w:val="20"/>
                              </w:rPr>
                              <w:t>N</w:t>
                            </w:r>
                            <w:r>
                              <w:rPr>
                                <w:sz w:val="20"/>
                              </w:rPr>
                              <w:t>ame of the new tri</w:t>
                            </w:r>
                            <w:r w:rsidRPr="008B63C1">
                              <w:rPr>
                                <w:sz w:val="20"/>
                              </w:rPr>
                              <w:t>p</w:t>
                            </w:r>
                          </w:p>
                        </w:txbxContent>
                      </v:textbox>
                    </v:shape>
                  </w:pict>
                </mc:Fallback>
              </mc:AlternateContent>
            </w:r>
            <w:r w:rsidR="00CE6765" w:rsidRPr="00FA0277">
              <w:rPr>
                <w:rFonts w:eastAsia="Times New Roman" w:cs="Times New Roman"/>
                <w:szCs w:val="20"/>
              </w:rPr>
              <w:object w:dxaOrig="4215" w:dyaOrig="7605">
                <v:shape id="_x0000_i1030" type="#_x0000_t75" style="width:119.5pt;height:3in" o:ole="">
                  <v:imagedata r:id="rId39" o:title=""/>
                </v:shape>
                <o:OLEObject Type="Embed" ProgID="PBrush" ShapeID="_x0000_i1030" DrawAspect="Content" ObjectID="_1474035349" r:id="rId64"/>
              </w:object>
            </w:r>
          </w:p>
          <w:p w:rsidR="00C15C26" w:rsidRPr="00FA0277" w:rsidRDefault="00C15C26" w:rsidP="00B3433C">
            <w:pPr>
              <w:jc w:val="center"/>
            </w:pPr>
            <w:r>
              <w:t>Mockup 2.</w:t>
            </w:r>
            <w:r w:rsidR="00B3433C">
              <w:t>8</w:t>
            </w:r>
            <w:r>
              <w:t>a</w:t>
            </w:r>
          </w:p>
        </w:tc>
        <w:tc>
          <w:tcPr>
            <w:tcW w:w="4435" w:type="dxa"/>
          </w:tcPr>
          <w:p w:rsidR="00917ABE" w:rsidRDefault="00CE6765" w:rsidP="00173B1B">
            <w:pPr>
              <w:jc w:val="center"/>
            </w:pPr>
            <w:r w:rsidRPr="00FA0277">
              <w:rPr>
                <w:rFonts w:eastAsia="Times New Roman" w:cs="Times New Roman"/>
                <w:szCs w:val="20"/>
              </w:rPr>
              <w:object w:dxaOrig="4215" w:dyaOrig="7650">
                <v:shape id="_x0000_i1031" type="#_x0000_t75" style="width:118.85pt;height:216.1pt" o:ole="">
                  <v:imagedata r:id="rId35" o:title=""/>
                </v:shape>
                <o:OLEObject Type="Embed" ProgID="PBrush" ShapeID="_x0000_i1031" DrawAspect="Content" ObjectID="_1474035350" r:id="rId65"/>
              </w:object>
            </w:r>
          </w:p>
          <w:p w:rsidR="00C15C26" w:rsidRPr="00FA0277" w:rsidRDefault="00C15C26" w:rsidP="00B3433C">
            <w:pPr>
              <w:jc w:val="center"/>
            </w:pPr>
            <w:r>
              <w:t>Mockup 2.</w:t>
            </w:r>
            <w:r w:rsidR="00B3433C">
              <w:t>8</w:t>
            </w:r>
            <w:r>
              <w:t>b</w:t>
            </w:r>
          </w:p>
        </w:tc>
      </w:tr>
    </w:tbl>
    <w:p w:rsidR="00917ABE" w:rsidRDefault="00917ABE" w:rsidP="00917ABE">
      <w:pPr>
        <w:pStyle w:val="Heading8"/>
      </w:pPr>
      <w:bookmarkStart w:id="30" w:name="_Toc355221558"/>
      <w:r>
        <w:t>Figure 2.</w:t>
      </w:r>
      <w:r w:rsidR="00B3433C">
        <w:t>8</w:t>
      </w:r>
      <w:r>
        <w:t xml:space="preserve">: </w:t>
      </w:r>
      <w:r>
        <w:tab/>
      </w:r>
      <w:r w:rsidR="0030632D">
        <w:t>Create trip</w:t>
      </w:r>
      <w:r>
        <w:t xml:space="preserve"> page and </w:t>
      </w:r>
      <w:r w:rsidR="0030632D">
        <w:t>note manager page</w:t>
      </w:r>
      <w:r>
        <w:t xml:space="preserve"> mockups.</w:t>
      </w:r>
      <w:bookmarkEnd w:id="30"/>
    </w:p>
    <w:p w:rsidR="001527AF" w:rsidRDefault="001527AF" w:rsidP="001527AF">
      <w:pPr>
        <w:pStyle w:val="text"/>
      </w:pPr>
      <w:r>
        <w:t>In Figure 2.</w:t>
      </w:r>
      <w:r w:rsidR="00B3433C">
        <w:t>8</w:t>
      </w:r>
      <w:r>
        <w:t>, Mockup 2.</w:t>
      </w:r>
      <w:r w:rsidR="00B3433C">
        <w:t>8</w:t>
      </w:r>
      <w:r>
        <w:t xml:space="preserve">a shows how user will create a new trip. User needs to enter the trip name and the minimum distance that triggers a new update for current location. The Distance </w:t>
      </w:r>
      <w:r w:rsidR="00D73192">
        <w:t>t</w:t>
      </w:r>
      <w:r>
        <w:t xml:space="preserve">o Update value helps optimize the performance of the app and the battery life of the smart phone. For example, if the user is travelling on feet, the travel area </w:t>
      </w:r>
      <w:r w:rsidR="00D019D3">
        <w:t>may</w:t>
      </w:r>
      <w:r>
        <w:t xml:space="preserve"> be narrow</w:t>
      </w:r>
      <w:r w:rsidR="00D019D3">
        <w:t xml:space="preserve"> and</w:t>
      </w:r>
      <w:r>
        <w:t xml:space="preserve"> the distance</w:t>
      </w:r>
      <w:r w:rsidR="00D019D3">
        <w:t xml:space="preserve"> </w:t>
      </w:r>
      <w:r>
        <w:t>to</w:t>
      </w:r>
      <w:r w:rsidR="00D019D3">
        <w:t xml:space="preserve"> </w:t>
      </w:r>
      <w:r>
        <w:t xml:space="preserve">update </w:t>
      </w:r>
      <w:r w:rsidR="00D019D3">
        <w:t>would</w:t>
      </w:r>
      <w:r>
        <w:t xml:space="preserve"> need to be small to make the map</w:t>
      </w:r>
      <w:r w:rsidR="00C63C42">
        <w:t xml:space="preserve"> more accurate. If the user is travelling on a car or a train, it </w:t>
      </w:r>
      <w:r w:rsidR="00D019D3">
        <w:t xml:space="preserve">can </w:t>
      </w:r>
      <w:r w:rsidR="00C63C42">
        <w:t xml:space="preserve">be a long </w:t>
      </w:r>
      <w:r w:rsidR="00874AE0">
        <w:t>journey</w:t>
      </w:r>
      <w:r w:rsidR="00C63C42">
        <w:t xml:space="preserve"> that covers a large area</w:t>
      </w:r>
      <w:r w:rsidR="00D019D3">
        <w:t xml:space="preserve"> and </w:t>
      </w:r>
      <w:r w:rsidR="00C63C42">
        <w:t>the distance to update can be relaxed to a larger amount to avoid frequent location updates and to save battery life</w:t>
      </w:r>
      <w:r w:rsidR="0057315F">
        <w:t>, while still maintain</w:t>
      </w:r>
      <w:r w:rsidR="00D019D3">
        <w:t>ing</w:t>
      </w:r>
      <w:r w:rsidR="0057315F">
        <w:t xml:space="preserve"> a reasonably accurate map</w:t>
      </w:r>
      <w:r w:rsidR="00C63C42">
        <w:t>.</w:t>
      </w:r>
      <w:r w:rsidR="004F5A84">
        <w:t xml:space="preserve"> More understanding of how the distance to update can impact the performance of </w:t>
      </w:r>
      <w:r w:rsidR="00743321">
        <w:t>a mobile</w:t>
      </w:r>
      <w:r w:rsidR="004F5A84">
        <w:t xml:space="preserve"> app involving GPS location tracking can be read at </w:t>
      </w:r>
      <w:r w:rsidR="00E413C7">
        <w:t>[</w:t>
      </w:r>
      <w:proofErr w:type="spellStart"/>
      <w:r w:rsidR="00E413C7">
        <w:t>Wae</w:t>
      </w:r>
      <w:proofErr w:type="spellEnd"/>
      <w:r w:rsidR="00E413C7">
        <w:t>]</w:t>
      </w:r>
      <w:r w:rsidR="004F5A84">
        <w:t>.</w:t>
      </w:r>
    </w:p>
    <w:p w:rsidR="00C63C42" w:rsidRPr="001527AF" w:rsidRDefault="007A28CE" w:rsidP="00031292">
      <w:pPr>
        <w:pStyle w:val="text"/>
        <w:spacing w:after="240"/>
      </w:pPr>
      <w:r>
        <w:t>Mockup 2.</w:t>
      </w:r>
      <w:r w:rsidR="00B3433C">
        <w:t>8</w:t>
      </w:r>
      <w:r>
        <w:t xml:space="preserve">b shows how the notes manager will be implemented. It consists of a list of created notes and a button to allow creating new notes. </w:t>
      </w:r>
      <w:r w:rsidR="00025445">
        <w:t>U</w:t>
      </w:r>
      <w:r w:rsidRPr="007A28CE">
        <w:t>ser can edit an existing note or start a new one. If a trip is currently active</w:t>
      </w:r>
      <w:r>
        <w:t>, a</w:t>
      </w:r>
      <w:r w:rsidRPr="007A28CE">
        <w:t xml:space="preserve"> new</w:t>
      </w:r>
      <w:r>
        <w:t>ly created</w:t>
      </w:r>
      <w:r w:rsidRPr="007A28CE">
        <w:t xml:space="preserve"> note will </w:t>
      </w:r>
      <w:r w:rsidRPr="007A28CE">
        <w:lastRenderedPageBreak/>
        <w:t>automatically associate with the trip. If an existing note already associates with the currently active trip, the system will redirect</w:t>
      </w:r>
      <w:r w:rsidR="009A5B37">
        <w:t xml:space="preserve"> the</w:t>
      </w:r>
      <w:r w:rsidRPr="007A28CE">
        <w:t xml:space="preserve"> user to this note when </w:t>
      </w:r>
      <w:r w:rsidR="009A5B37">
        <w:t xml:space="preserve">the </w:t>
      </w:r>
      <w:r w:rsidRPr="007A28CE">
        <w:t>user attempts to create a new note</w:t>
      </w:r>
      <w:r w:rsidR="000F27A9">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7"/>
        <w:gridCol w:w="2952"/>
        <w:gridCol w:w="2967"/>
      </w:tblGrid>
      <w:tr w:rsidR="00031292" w:rsidRPr="00FA0277" w:rsidTr="00031292">
        <w:trPr>
          <w:jc w:val="center"/>
        </w:trPr>
        <w:tc>
          <w:tcPr>
            <w:tcW w:w="2937" w:type="dxa"/>
          </w:tcPr>
          <w:p w:rsidR="00031292" w:rsidRPr="00FA0277" w:rsidRDefault="00A00447" w:rsidP="00D73192">
            <w:pPr>
              <w:jc w:val="center"/>
            </w:pPr>
            <w:r>
              <w:rPr>
                <w:noProof/>
                <w:lang w:eastAsia="zh-CN"/>
              </w:rPr>
              <w:drawing>
                <wp:inline distT="0" distB="0" distL="0" distR="0" wp14:anchorId="4AF12879" wp14:editId="20AA982E">
                  <wp:extent cx="1517904" cy="2743200"/>
                  <wp:effectExtent l="0" t="0" r="635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17904" cy="2743200"/>
                          </a:xfrm>
                          <a:prstGeom prst="rect">
                            <a:avLst/>
                          </a:prstGeom>
                          <a:noFill/>
                          <a:ln>
                            <a:noFill/>
                          </a:ln>
                        </pic:spPr>
                      </pic:pic>
                    </a:graphicData>
                  </a:graphic>
                </wp:inline>
              </w:drawing>
            </w:r>
            <w:r w:rsidR="00031292">
              <w:t>Mockup 2.</w:t>
            </w:r>
            <w:r w:rsidR="00B3433C">
              <w:t>9</w:t>
            </w:r>
            <w:r w:rsidR="00031292">
              <w:t>a</w:t>
            </w:r>
          </w:p>
        </w:tc>
        <w:tc>
          <w:tcPr>
            <w:tcW w:w="2952" w:type="dxa"/>
          </w:tcPr>
          <w:p w:rsidR="00031292" w:rsidRPr="00FA0277" w:rsidRDefault="008C6610" w:rsidP="00D73192">
            <w:pPr>
              <w:jc w:val="center"/>
            </w:pPr>
            <w:r>
              <w:rPr>
                <w:noProof/>
                <w:lang w:eastAsia="zh-CN"/>
              </w:rPr>
              <w:drawing>
                <wp:inline distT="0" distB="0" distL="0" distR="0" wp14:anchorId="4B9CD79B" wp14:editId="5B08264E">
                  <wp:extent cx="1516828" cy="2743200"/>
                  <wp:effectExtent l="0" t="0" r="7620" b="0"/>
                  <wp:docPr id="3" name="Picture 3"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code_warrior\Desktop\mockup.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6828" cy="2743200"/>
                          </a:xfrm>
                          <a:prstGeom prst="rect">
                            <a:avLst/>
                          </a:prstGeom>
                          <a:noFill/>
                          <a:ln>
                            <a:noFill/>
                          </a:ln>
                        </pic:spPr>
                      </pic:pic>
                    </a:graphicData>
                  </a:graphic>
                </wp:inline>
              </w:drawing>
            </w:r>
            <w:r w:rsidR="00031292">
              <w:t>Mockup 2.</w:t>
            </w:r>
            <w:r w:rsidR="00B3433C">
              <w:t>9</w:t>
            </w:r>
            <w:r w:rsidR="00031292">
              <w:t>b</w:t>
            </w:r>
          </w:p>
        </w:tc>
        <w:tc>
          <w:tcPr>
            <w:tcW w:w="2967" w:type="dxa"/>
          </w:tcPr>
          <w:p w:rsidR="00031292" w:rsidRPr="00FA0277" w:rsidRDefault="00A00447" w:rsidP="00B3433C">
            <w:pPr>
              <w:jc w:val="center"/>
            </w:pPr>
            <w:r>
              <w:rPr>
                <w:noProof/>
                <w:lang w:eastAsia="zh-CN"/>
              </w:rPr>
              <w:drawing>
                <wp:inline distT="0" distB="0" distL="0" distR="0" wp14:anchorId="62B265BC" wp14:editId="70F5D09C">
                  <wp:extent cx="1517904" cy="2743200"/>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17904" cy="2743200"/>
                          </a:xfrm>
                          <a:prstGeom prst="rect">
                            <a:avLst/>
                          </a:prstGeom>
                          <a:noFill/>
                          <a:ln>
                            <a:noFill/>
                          </a:ln>
                        </pic:spPr>
                      </pic:pic>
                    </a:graphicData>
                  </a:graphic>
                </wp:inline>
              </w:drawing>
            </w:r>
            <w:r w:rsidR="00031292">
              <w:t xml:space="preserve"> Mockup 2.</w:t>
            </w:r>
            <w:r w:rsidR="00B3433C">
              <w:t>9</w:t>
            </w:r>
            <w:r w:rsidR="00031292">
              <w:t>c</w:t>
            </w:r>
          </w:p>
        </w:tc>
      </w:tr>
    </w:tbl>
    <w:p w:rsidR="00601590" w:rsidRDefault="00051034" w:rsidP="00D51E37">
      <w:pPr>
        <w:pStyle w:val="text"/>
        <w:spacing w:after="240"/>
      </w:pPr>
      <w:r>
        <w:rPr>
          <w:noProof/>
          <w:lang w:eastAsia="zh-CN"/>
        </w:rPr>
        <mc:AlternateContent>
          <mc:Choice Requires="wps">
            <w:drawing>
              <wp:anchor distT="0" distB="0" distL="114300" distR="114300" simplePos="0" relativeHeight="251710464" behindDoc="0" locked="0" layoutInCell="1" allowOverlap="1" wp14:anchorId="2150DF6B" wp14:editId="3697D155">
                <wp:simplePos x="0" y="0"/>
                <wp:positionH relativeFrom="column">
                  <wp:posOffset>1619250</wp:posOffset>
                </wp:positionH>
                <wp:positionV relativeFrom="paragraph">
                  <wp:posOffset>224790</wp:posOffset>
                </wp:positionV>
                <wp:extent cx="809625" cy="342900"/>
                <wp:effectExtent l="533400" t="876300" r="28575" b="19050"/>
                <wp:wrapNone/>
                <wp:docPr id="288" name="Rectangular Callout 288"/>
                <wp:cNvGraphicFramePr/>
                <a:graphic xmlns:a="http://schemas.openxmlformats.org/drawingml/2006/main">
                  <a:graphicData uri="http://schemas.microsoft.com/office/word/2010/wordprocessingShape">
                    <wps:wsp>
                      <wps:cNvSpPr/>
                      <wps:spPr>
                        <a:xfrm>
                          <a:off x="0" y="0"/>
                          <a:ext cx="809625" cy="342900"/>
                        </a:xfrm>
                        <a:prstGeom prst="wedgeRectCallout">
                          <a:avLst>
                            <a:gd name="adj1" fmla="val -112932"/>
                            <a:gd name="adj2" fmla="val -304773"/>
                          </a:avLst>
                        </a:prstGeom>
                        <a:ln w="12700"/>
                      </wps:spPr>
                      <wps:style>
                        <a:lnRef idx="2">
                          <a:schemeClr val="dk1"/>
                        </a:lnRef>
                        <a:fillRef idx="1">
                          <a:schemeClr val="lt1"/>
                        </a:fillRef>
                        <a:effectRef idx="0">
                          <a:schemeClr val="dk1"/>
                        </a:effectRef>
                        <a:fontRef idx="minor">
                          <a:schemeClr val="dk1"/>
                        </a:fontRef>
                      </wps:style>
                      <wps:txbx>
                        <w:txbxContent>
                          <w:p w:rsidR="00A610C3" w:rsidRPr="008B63C1" w:rsidRDefault="00A610C3" w:rsidP="00601590">
                            <w:pPr>
                              <w:rPr>
                                <w:sz w:val="20"/>
                              </w:rPr>
                            </w:pPr>
                            <w:r>
                              <w:rPr>
                                <w:sz w:val="20"/>
                              </w:rPr>
                              <w:t>Sync button to update note</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8" o:spid="_x0000_s1085" type="#_x0000_t61" style="position:absolute;left:0;text-align:left;margin-left:127.5pt;margin-top:17.7pt;width:63.75pt;height:2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" adj="-13593,-55031" fillcolor="white [3201]" strokecolor="black [3200]" strokeweight="1pt">
                <v:textbox inset="2.16pt,2.16pt,2.16pt,2.16pt">
                  <w:txbxContent>
                    <w:p w:rsidR="00A610C3" w:rsidRPr="008B63C1" w:rsidRDefault="00A610C3" w:rsidP="00601590">
                      <w:pPr>
                        <w:rPr>
                          <w:sz w:val="20"/>
                        </w:rPr>
                      </w:pPr>
                      <w:r>
                        <w:rPr>
                          <w:sz w:val="20"/>
                        </w:rPr>
                        <w:t>Sync button to update note</w:t>
                      </w:r>
                    </w:p>
                  </w:txbxContent>
                </v:textbox>
              </v:shape>
            </w:pict>
          </mc:Fallback>
        </mc:AlternateContent>
      </w:r>
      <w:r>
        <w:rPr>
          <w:noProof/>
          <w:lang w:eastAsia="zh-CN"/>
        </w:rPr>
        <mc:AlternateContent>
          <mc:Choice Requires="wps">
            <w:drawing>
              <wp:anchor distT="0" distB="0" distL="114300" distR="114300" simplePos="0" relativeHeight="251718656" behindDoc="0" locked="0" layoutInCell="1" allowOverlap="1" wp14:anchorId="79466BF6" wp14:editId="1DA8C484">
                <wp:simplePos x="0" y="0"/>
                <wp:positionH relativeFrom="column">
                  <wp:posOffset>-57150</wp:posOffset>
                </wp:positionH>
                <wp:positionV relativeFrom="paragraph">
                  <wp:posOffset>243840</wp:posOffset>
                </wp:positionV>
                <wp:extent cx="933450" cy="342900"/>
                <wp:effectExtent l="0" t="895350" r="19050" b="19050"/>
                <wp:wrapNone/>
                <wp:docPr id="304" name="Rectangular Callout 304"/>
                <wp:cNvGraphicFramePr/>
                <a:graphic xmlns:a="http://schemas.openxmlformats.org/drawingml/2006/main">
                  <a:graphicData uri="http://schemas.microsoft.com/office/word/2010/wordprocessingShape">
                    <wps:wsp>
                      <wps:cNvSpPr/>
                      <wps:spPr>
                        <a:xfrm>
                          <a:off x="0" y="0"/>
                          <a:ext cx="933450" cy="342900"/>
                        </a:xfrm>
                        <a:prstGeom prst="wedgeRectCallout">
                          <a:avLst>
                            <a:gd name="adj1" fmla="val -8108"/>
                            <a:gd name="adj2" fmla="val -307550"/>
                          </a:avLst>
                        </a:prstGeom>
                        <a:ln w="12700"/>
                      </wps:spPr>
                      <wps:style>
                        <a:lnRef idx="2">
                          <a:schemeClr val="dk1"/>
                        </a:lnRef>
                        <a:fillRef idx="1">
                          <a:schemeClr val="lt1"/>
                        </a:fillRef>
                        <a:effectRef idx="0">
                          <a:schemeClr val="dk1"/>
                        </a:effectRef>
                        <a:fontRef idx="minor">
                          <a:schemeClr val="dk1"/>
                        </a:fontRef>
                      </wps:style>
                      <wps:txbx>
                        <w:txbxContent>
                          <w:p w:rsidR="00A610C3" w:rsidRPr="008B63C1" w:rsidRDefault="00A610C3" w:rsidP="00A00447">
                            <w:pPr>
                              <w:rPr>
                                <w:sz w:val="20"/>
                              </w:rPr>
                            </w:pPr>
                            <w:r>
                              <w:rPr>
                                <w:sz w:val="20"/>
                              </w:rPr>
                              <w:t>Buttons to attach media to note</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4" o:spid="_x0000_s1086" type="#_x0000_t61" style="position:absolute;left:0;text-align:left;margin-left:-4.5pt;margin-top:19.2pt;width:73.5pt;height:2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" adj="9049,-55631" fillcolor="white [3201]" strokecolor="black [3200]" strokeweight="1pt">
                <v:textbox inset="2.16pt,2.16pt,2.16pt,2.16pt">
                  <w:txbxContent>
                    <w:p w:rsidR="00A610C3" w:rsidRPr="008B63C1" w:rsidRDefault="00A610C3" w:rsidP="00A00447">
                      <w:pPr>
                        <w:rPr>
                          <w:sz w:val="20"/>
                        </w:rPr>
                      </w:pPr>
                      <w:r>
                        <w:rPr>
                          <w:sz w:val="20"/>
                        </w:rPr>
                        <w:t>Buttons to attach media to note</w:t>
                      </w:r>
                    </w:p>
                  </w:txbxContent>
                </v:textbox>
              </v:shape>
            </w:pict>
          </mc:Fallback>
        </mc:AlternateContent>
      </w:r>
      <w:r>
        <w:br/>
      </w:r>
    </w:p>
    <w:p w:rsidR="00031292" w:rsidRDefault="00031292" w:rsidP="00031292">
      <w:pPr>
        <w:pStyle w:val="Heading8"/>
      </w:pPr>
      <w:bookmarkStart w:id="31" w:name="_Toc355221559"/>
      <w:r>
        <w:t>Figure 2.</w:t>
      </w:r>
      <w:r w:rsidR="00B3433C">
        <w:t>9</w:t>
      </w:r>
      <w:r>
        <w:t xml:space="preserve">: </w:t>
      </w:r>
      <w:r>
        <w:tab/>
        <w:t>Note edit mockups.</w:t>
      </w:r>
      <w:bookmarkEnd w:id="31"/>
    </w:p>
    <w:p w:rsidR="005F53CF" w:rsidRDefault="00170404" w:rsidP="00170404">
      <w:pPr>
        <w:pStyle w:val="text"/>
      </w:pPr>
      <w:r>
        <w:t>Figure 2.</w:t>
      </w:r>
      <w:r w:rsidR="00B3433C">
        <w:t>9</w:t>
      </w:r>
      <w:r>
        <w:t xml:space="preserve"> shows the mockups of the note edit page. </w:t>
      </w:r>
      <w:r w:rsidR="008C6610">
        <w:t>Mockup 2.</w:t>
      </w:r>
      <w:r w:rsidR="00B3433C">
        <w:t>9</w:t>
      </w:r>
      <w:r w:rsidR="008C6610">
        <w:t xml:space="preserve">a shows the note edit page in review mode where the content of the note stays in the center and takes most of the space of the page. At the bottom left corner of the page, there are three buttons that allow user to </w:t>
      </w:r>
      <w:r w:rsidR="007C6580">
        <w:t>attach</w:t>
      </w:r>
      <w:r w:rsidR="008C6610">
        <w:t xml:space="preserve"> a media such as a photo, a voice journal, or a video journal to the note.</w:t>
      </w:r>
      <w:r w:rsidR="00F4453D">
        <w:t xml:space="preserve"> The </w:t>
      </w:r>
      <w:r w:rsidR="007C6580">
        <w:t>next</w:t>
      </w:r>
      <w:r w:rsidR="00F4453D">
        <w:t xml:space="preserve"> button allows user to synchronize the content of the note to the server. </w:t>
      </w:r>
      <w:r w:rsidR="008C6610">
        <w:t xml:space="preserve">The bottom </w:t>
      </w:r>
      <w:r w:rsidR="00BD7653">
        <w:t>right</w:t>
      </w:r>
      <w:r w:rsidR="008C6610">
        <w:t xml:space="preserve"> corner of the page has the trash bin button that allows the user to delete the note. Mockup 2.</w:t>
      </w:r>
      <w:r w:rsidR="00B3433C">
        <w:t>9</w:t>
      </w:r>
      <w:r w:rsidR="008C6610">
        <w:t xml:space="preserve">b simply shows the note </w:t>
      </w:r>
      <w:r w:rsidR="005F53CF">
        <w:t xml:space="preserve">edit </w:t>
      </w:r>
      <w:r w:rsidR="008C6610">
        <w:t xml:space="preserve">page in edit mode with the QWERTY keyboard. </w:t>
      </w:r>
    </w:p>
    <w:p w:rsidR="00170404" w:rsidRDefault="005F53CF" w:rsidP="00EB354F">
      <w:pPr>
        <w:pStyle w:val="text"/>
        <w:spacing w:after="240"/>
      </w:pPr>
      <w:r>
        <w:lastRenderedPageBreak/>
        <w:t>In Mockup 2.</w:t>
      </w:r>
      <w:r w:rsidR="00B3433C">
        <w:t>9</w:t>
      </w:r>
      <w:r>
        <w:t xml:space="preserve">c, when the user selects one of the media buttons, a list of existing items of the selected media type will pop up and allow the user to </w:t>
      </w:r>
      <w:r w:rsidR="00F4453D">
        <w:t>attach an item</w:t>
      </w:r>
      <w:r>
        <w:t xml:space="preserve"> to the note. The added media items will be uploaded to the cloud server if they are not yet available on the server by the time the mobile app updates the note content to the </w:t>
      </w:r>
      <w:proofErr w:type="spellStart"/>
      <w:r>
        <w:t>iTrak</w:t>
      </w:r>
      <w:proofErr w:type="spellEnd"/>
      <w:r>
        <w:t xml:space="preserve"> server (see </w:t>
      </w:r>
      <w:r w:rsidR="00E36DC2">
        <w:t>C</w:t>
      </w:r>
      <w:r>
        <w:t>hapter</w:t>
      </w:r>
      <w:r w:rsidR="00E36DC2">
        <w:t xml:space="preserve"> 3</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2"/>
        <w:gridCol w:w="2952"/>
      </w:tblGrid>
      <w:tr w:rsidR="00144BAC" w:rsidRPr="00FA0277" w:rsidTr="00144BAC">
        <w:trPr>
          <w:jc w:val="center"/>
        </w:trPr>
        <w:tc>
          <w:tcPr>
            <w:tcW w:w="2952" w:type="dxa"/>
          </w:tcPr>
          <w:p w:rsidR="00144BAC" w:rsidRDefault="00144BAC" w:rsidP="00144BAC">
            <w:pPr>
              <w:jc w:val="center"/>
            </w:pPr>
            <w:r>
              <w:rPr>
                <w:noProof/>
                <w:lang w:eastAsia="zh-CN"/>
              </w:rPr>
              <w:drawing>
                <wp:inline distT="0" distB="0" distL="0" distR="0" wp14:anchorId="6E87B113" wp14:editId="66A11DC9">
                  <wp:extent cx="1517904" cy="2743200"/>
                  <wp:effectExtent l="0" t="0" r="635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17904" cy="2743200"/>
                          </a:xfrm>
                          <a:prstGeom prst="rect">
                            <a:avLst/>
                          </a:prstGeom>
                          <a:noFill/>
                          <a:ln>
                            <a:noFill/>
                          </a:ln>
                        </pic:spPr>
                      </pic:pic>
                    </a:graphicData>
                  </a:graphic>
                </wp:inline>
              </w:drawing>
            </w:r>
          </w:p>
          <w:p w:rsidR="00144BAC" w:rsidRDefault="00B3433C" w:rsidP="00144BAC">
            <w:pPr>
              <w:jc w:val="center"/>
            </w:pPr>
            <w:r>
              <w:t>Mockup 2.10</w:t>
            </w:r>
            <w:r w:rsidR="00144BAC">
              <w:t>a</w:t>
            </w:r>
          </w:p>
        </w:tc>
        <w:tc>
          <w:tcPr>
            <w:tcW w:w="2952" w:type="dxa"/>
          </w:tcPr>
          <w:p w:rsidR="00144BAC" w:rsidRDefault="00144BAC" w:rsidP="009217DC">
            <w:pPr>
              <w:jc w:val="center"/>
            </w:pPr>
            <w:r>
              <w:rPr>
                <w:noProof/>
                <w:lang w:eastAsia="zh-CN"/>
              </w:rPr>
              <w:drawing>
                <wp:inline distT="0" distB="0" distL="0" distR="0" wp14:anchorId="4E0099D6" wp14:editId="081A7D37">
                  <wp:extent cx="1517904" cy="2743200"/>
                  <wp:effectExtent l="0" t="0" r="635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7904" cy="2743200"/>
                          </a:xfrm>
                          <a:prstGeom prst="rect">
                            <a:avLst/>
                          </a:prstGeom>
                          <a:noFill/>
                          <a:ln>
                            <a:noFill/>
                          </a:ln>
                        </pic:spPr>
                      </pic:pic>
                    </a:graphicData>
                  </a:graphic>
                </wp:inline>
              </w:drawing>
            </w:r>
          </w:p>
          <w:p w:rsidR="00144BAC" w:rsidRPr="00FA0277" w:rsidRDefault="00144BAC" w:rsidP="00B3433C">
            <w:pPr>
              <w:jc w:val="center"/>
            </w:pPr>
            <w:r>
              <w:t>Mockup 2.</w:t>
            </w:r>
            <w:r w:rsidR="00B3433C">
              <w:t>10</w:t>
            </w:r>
            <w:r>
              <w:t>b</w:t>
            </w:r>
          </w:p>
        </w:tc>
        <w:tc>
          <w:tcPr>
            <w:tcW w:w="2952" w:type="dxa"/>
          </w:tcPr>
          <w:p w:rsidR="00144BAC" w:rsidRDefault="00144BAC" w:rsidP="009217DC">
            <w:pPr>
              <w:jc w:val="center"/>
            </w:pPr>
            <w:r>
              <w:rPr>
                <w:noProof/>
                <w:lang w:eastAsia="zh-CN"/>
              </w:rPr>
              <mc:AlternateContent>
                <mc:Choice Requires="wps">
                  <w:drawing>
                    <wp:anchor distT="0" distB="0" distL="114300" distR="114300" simplePos="0" relativeHeight="251720704" behindDoc="0" locked="0" layoutInCell="1" allowOverlap="1" wp14:anchorId="7B424B9E" wp14:editId="395BE5C8">
                      <wp:simplePos x="0" y="0"/>
                      <wp:positionH relativeFrom="column">
                        <wp:posOffset>603250</wp:posOffset>
                      </wp:positionH>
                      <wp:positionV relativeFrom="paragraph">
                        <wp:posOffset>1618615</wp:posOffset>
                      </wp:positionV>
                      <wp:extent cx="2374265" cy="1403985"/>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A610C3" w:rsidRDefault="00A610C3">
                                  <w:r>
                                    <w:rPr>
                                      <w:noProof/>
                                      <w:lang w:eastAsia="zh-CN"/>
                                    </w:rPr>
                                    <w:drawing>
                                      <wp:inline distT="0" distB="0" distL="0" distR="0" wp14:anchorId="3ADAD6F8" wp14:editId="7875C1C8">
                                        <wp:extent cx="381000" cy="168729"/>
                                        <wp:effectExtent l="0" t="0" r="0" b="317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1000" cy="168729"/>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7" type="#_x0000_t202" style="position:absolute;left:0;text-align:left;margin-left:47.5pt;margin-top:127.45pt;width:186.95pt;height:110.55pt;z-index:251720704;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" stroked="f">
                      <v:textbox style="mso-fit-shape-to-text:t">
                        <w:txbxContent>
                          <w:p w:rsidR="00A610C3" w:rsidRDefault="00A610C3">
                            <w:r>
                              <w:rPr>
                                <w:noProof/>
                                <w:lang w:eastAsia="zh-CN"/>
                              </w:rPr>
                              <w:drawing>
                                <wp:inline distT="0" distB="0" distL="0" distR="0" wp14:anchorId="3ADAD6F8" wp14:editId="7875C1C8">
                                  <wp:extent cx="381000" cy="168729"/>
                                  <wp:effectExtent l="0" t="0" r="0" b="317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1000" cy="168729"/>
                                          </a:xfrm>
                                          <a:prstGeom prst="rect">
                                            <a:avLst/>
                                          </a:prstGeom>
                                          <a:noFill/>
                                          <a:ln>
                                            <a:noFill/>
                                          </a:ln>
                                        </pic:spPr>
                                      </pic:pic>
                                    </a:graphicData>
                                  </a:graphic>
                                </wp:inline>
                              </w:drawing>
                            </w:r>
                          </w:p>
                        </w:txbxContent>
                      </v:textbox>
                    </v:shape>
                  </w:pict>
                </mc:Fallback>
              </mc:AlternateContent>
            </w:r>
            <w:r>
              <w:rPr>
                <w:noProof/>
                <w:lang w:eastAsia="zh-CN"/>
              </w:rPr>
              <w:drawing>
                <wp:inline distT="0" distB="0" distL="0" distR="0" wp14:anchorId="158B0D64" wp14:editId="128D5FBE">
                  <wp:extent cx="1516828" cy="2743200"/>
                  <wp:effectExtent l="0" t="0" r="7620" b="0"/>
                  <wp:docPr id="2" name="Picture 2"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de_warrior\Desktop\mocku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6828" cy="2743200"/>
                          </a:xfrm>
                          <a:prstGeom prst="rect">
                            <a:avLst/>
                          </a:prstGeom>
                          <a:noFill/>
                          <a:ln>
                            <a:noFill/>
                          </a:ln>
                        </pic:spPr>
                      </pic:pic>
                    </a:graphicData>
                  </a:graphic>
                </wp:inline>
              </w:drawing>
            </w:r>
          </w:p>
          <w:p w:rsidR="00144BAC" w:rsidRPr="00FA0277" w:rsidRDefault="00B3433C" w:rsidP="00D73192">
            <w:pPr>
              <w:jc w:val="center"/>
            </w:pPr>
            <w:r>
              <w:t>Mockup 2.10</w:t>
            </w:r>
            <w:r w:rsidR="00144BAC">
              <w:t>c</w:t>
            </w:r>
          </w:p>
        </w:tc>
      </w:tr>
    </w:tbl>
    <w:bookmarkStart w:id="32" w:name="_Toc353840043"/>
    <w:bookmarkStart w:id="33" w:name="_Toc353922009"/>
    <w:bookmarkStart w:id="34" w:name="_Toc354186234"/>
    <w:bookmarkStart w:id="35" w:name="_Toc354187195"/>
    <w:bookmarkStart w:id="36" w:name="_Toc354617477"/>
    <w:bookmarkStart w:id="37" w:name="_Toc355221560"/>
    <w:p w:rsidR="00DD3556" w:rsidRDefault="00C3287D" w:rsidP="00EB354F">
      <w:pPr>
        <w:pStyle w:val="Heading8"/>
      </w:pPr>
      <w:r>
        <w:rPr>
          <w:noProof/>
          <w:lang w:eastAsia="zh-CN"/>
        </w:rPr>
        <mc:AlternateContent>
          <mc:Choice Requires="wps">
            <w:drawing>
              <wp:anchor distT="0" distB="0" distL="114300" distR="114300" simplePos="0" relativeHeight="251722752" behindDoc="0" locked="0" layoutInCell="1" allowOverlap="1" wp14:anchorId="549EA828" wp14:editId="65A5DFD8">
                <wp:simplePos x="0" y="0"/>
                <wp:positionH relativeFrom="column">
                  <wp:posOffset>-85725</wp:posOffset>
                </wp:positionH>
                <wp:positionV relativeFrom="paragraph">
                  <wp:posOffset>91440</wp:posOffset>
                </wp:positionV>
                <wp:extent cx="457200" cy="266700"/>
                <wp:effectExtent l="0" t="723900" r="76200" b="19050"/>
                <wp:wrapNone/>
                <wp:docPr id="310" name="Rectangular Callout 310"/>
                <wp:cNvGraphicFramePr/>
                <a:graphic xmlns:a="http://schemas.openxmlformats.org/drawingml/2006/main">
                  <a:graphicData uri="http://schemas.microsoft.com/office/word/2010/wordprocessingShape">
                    <wps:wsp>
                      <wps:cNvSpPr/>
                      <wps:spPr>
                        <a:xfrm>
                          <a:off x="0" y="0"/>
                          <a:ext cx="457200" cy="266700"/>
                        </a:xfrm>
                        <a:prstGeom prst="wedgeRectCallout">
                          <a:avLst>
                            <a:gd name="adj1" fmla="val 61747"/>
                            <a:gd name="adj2" fmla="val -321043"/>
                          </a:avLst>
                        </a:prstGeom>
                        <a:ln w="12700"/>
                      </wps:spPr>
                      <wps:style>
                        <a:lnRef idx="2">
                          <a:schemeClr val="dk1"/>
                        </a:lnRef>
                        <a:fillRef idx="1">
                          <a:schemeClr val="lt1"/>
                        </a:fillRef>
                        <a:effectRef idx="0">
                          <a:schemeClr val="dk1"/>
                        </a:effectRef>
                        <a:fontRef idx="minor">
                          <a:schemeClr val="dk1"/>
                        </a:fontRef>
                      </wps:style>
                      <wps:txbx>
                        <w:txbxContent>
                          <w:p w:rsidR="00A610C3" w:rsidRPr="008B63C1" w:rsidRDefault="00A610C3" w:rsidP="00DD3556">
                            <w:pPr>
                              <w:rPr>
                                <w:sz w:val="20"/>
                              </w:rPr>
                            </w:pPr>
                            <w:r>
                              <w:rPr>
                                <w:sz w:val="20"/>
                              </w:rPr>
                              <w:t>Cancel</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0" o:spid="_x0000_s1088" type="#_x0000_t61" style="position:absolute;left:0;text-align:left;margin-left:-6.75pt;margin-top:7.2pt;width:36pt;height:2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" adj="24137,-58545" fillcolor="white [3201]" strokecolor="black [3200]" strokeweight="1pt">
                <v:textbox inset="2.16pt,2.16pt,2.16pt,2.16pt">
                  <w:txbxContent>
                    <w:p w:rsidR="00A610C3" w:rsidRPr="008B63C1" w:rsidRDefault="00A610C3" w:rsidP="00DD3556">
                      <w:pPr>
                        <w:rPr>
                          <w:sz w:val="20"/>
                        </w:rPr>
                      </w:pPr>
                      <w:r>
                        <w:rPr>
                          <w:sz w:val="20"/>
                        </w:rPr>
                        <w:t>Cancel</w:t>
                      </w:r>
                    </w:p>
                  </w:txbxContent>
                </v:textbox>
              </v:shape>
            </w:pict>
          </mc:Fallback>
        </mc:AlternateContent>
      </w:r>
      <w:r>
        <w:rPr>
          <w:noProof/>
          <w:lang w:eastAsia="zh-CN"/>
        </w:rPr>
        <mc:AlternateContent>
          <mc:Choice Requires="wps">
            <w:drawing>
              <wp:anchor distT="0" distB="0" distL="114300" distR="114300" simplePos="0" relativeHeight="251724800" behindDoc="0" locked="0" layoutInCell="1" allowOverlap="1" wp14:anchorId="27894F17" wp14:editId="59ABF53A">
                <wp:simplePos x="0" y="0"/>
                <wp:positionH relativeFrom="column">
                  <wp:posOffset>1828800</wp:posOffset>
                </wp:positionH>
                <wp:positionV relativeFrom="paragraph">
                  <wp:posOffset>91440</wp:posOffset>
                </wp:positionV>
                <wp:extent cx="457200" cy="266700"/>
                <wp:effectExtent l="533400" t="723900" r="19050" b="19050"/>
                <wp:wrapNone/>
                <wp:docPr id="315" name="Rectangular Callout 315"/>
                <wp:cNvGraphicFramePr/>
                <a:graphic xmlns:a="http://schemas.openxmlformats.org/drawingml/2006/main">
                  <a:graphicData uri="http://schemas.microsoft.com/office/word/2010/wordprocessingShape">
                    <wps:wsp>
                      <wps:cNvSpPr/>
                      <wps:spPr>
                        <a:xfrm>
                          <a:off x="0" y="0"/>
                          <a:ext cx="457200" cy="266700"/>
                        </a:xfrm>
                        <a:prstGeom prst="wedgeRectCallout">
                          <a:avLst>
                            <a:gd name="adj1" fmla="val -165336"/>
                            <a:gd name="adj2" fmla="val -317471"/>
                          </a:avLst>
                        </a:prstGeom>
                        <a:ln w="12700"/>
                      </wps:spPr>
                      <wps:style>
                        <a:lnRef idx="2">
                          <a:schemeClr val="dk1"/>
                        </a:lnRef>
                        <a:fillRef idx="1">
                          <a:schemeClr val="lt1"/>
                        </a:fillRef>
                        <a:effectRef idx="0">
                          <a:schemeClr val="dk1"/>
                        </a:effectRef>
                        <a:fontRef idx="minor">
                          <a:schemeClr val="dk1"/>
                        </a:fontRef>
                      </wps:style>
                      <wps:txbx>
                        <w:txbxContent>
                          <w:p w:rsidR="00A610C3" w:rsidRPr="008B63C1" w:rsidRDefault="00A610C3" w:rsidP="00DD3556">
                            <w:pPr>
                              <w:rPr>
                                <w:sz w:val="20"/>
                              </w:rPr>
                            </w:pPr>
                            <w:r>
                              <w:rPr>
                                <w:sz w:val="20"/>
                              </w:rPr>
                              <w:t>Accept</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5" o:spid="_x0000_s1089" type="#_x0000_t61" style="position:absolute;left:0;text-align:left;margin-left:2in;margin-top:7.2pt;width:36pt;height:2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" adj="-24913,-57774" fillcolor="white [3201]" strokecolor="black [3200]" strokeweight="1pt">
                <v:textbox inset="2.16pt,2.16pt,2.16pt,2.16pt">
                  <w:txbxContent>
                    <w:p w:rsidR="00A610C3" w:rsidRPr="008B63C1" w:rsidRDefault="00A610C3" w:rsidP="00DD3556">
                      <w:pPr>
                        <w:rPr>
                          <w:sz w:val="20"/>
                        </w:rPr>
                      </w:pPr>
                      <w:r>
                        <w:rPr>
                          <w:sz w:val="20"/>
                        </w:rPr>
                        <w:t>Accept</w:t>
                      </w:r>
                    </w:p>
                  </w:txbxContent>
                </v:textbox>
              </v:shape>
            </w:pict>
          </mc:Fallback>
        </mc:AlternateContent>
      </w:r>
      <w:bookmarkEnd w:id="32"/>
      <w:bookmarkEnd w:id="33"/>
      <w:bookmarkEnd w:id="34"/>
      <w:bookmarkEnd w:id="35"/>
      <w:bookmarkEnd w:id="36"/>
      <w:bookmarkEnd w:id="37"/>
    </w:p>
    <w:p w:rsidR="00EB354F" w:rsidRDefault="00EB354F" w:rsidP="00EB354F">
      <w:pPr>
        <w:pStyle w:val="Heading8"/>
      </w:pPr>
      <w:bookmarkStart w:id="38" w:name="_Toc355221561"/>
      <w:r>
        <w:t xml:space="preserve">Figure </w:t>
      </w:r>
      <w:r w:rsidR="00CA25A1">
        <w:t>2</w:t>
      </w:r>
      <w:r>
        <w:t>.</w:t>
      </w:r>
      <w:r w:rsidR="00B3433C">
        <w:t>10</w:t>
      </w:r>
      <w:r>
        <w:t xml:space="preserve">: </w:t>
      </w:r>
      <w:r>
        <w:tab/>
      </w:r>
      <w:r w:rsidR="00CA25A1">
        <w:t>In-app media utilities</w:t>
      </w:r>
      <w:r>
        <w:t xml:space="preserve"> and app settings mockups.</w:t>
      </w:r>
      <w:bookmarkEnd w:id="38"/>
    </w:p>
    <w:p w:rsidR="001F1851" w:rsidRDefault="001F1851" w:rsidP="00275250">
      <w:pPr>
        <w:pStyle w:val="text"/>
      </w:pPr>
      <w:r>
        <w:t>Mockups 2.</w:t>
      </w:r>
      <w:r w:rsidR="00B3433C">
        <w:t>10</w:t>
      </w:r>
      <w:r>
        <w:t>a and 2.</w:t>
      </w:r>
      <w:r w:rsidR="00B3433C">
        <w:t>10</w:t>
      </w:r>
      <w:r>
        <w:t>b show the in-app utilities for recording sound and taking photos or videos. At the bottom of each mockup, there are two buttons that allow user to either accept the captured media or cancel it.</w:t>
      </w:r>
    </w:p>
    <w:p w:rsidR="001075B8" w:rsidRDefault="00275250" w:rsidP="00275250">
      <w:pPr>
        <w:pStyle w:val="text"/>
      </w:pPr>
      <w:r>
        <w:t xml:space="preserve">Mockup </w:t>
      </w:r>
      <w:r w:rsidR="00CA25A1">
        <w:t>2.</w:t>
      </w:r>
      <w:r w:rsidR="00B3433C">
        <w:t>10</w:t>
      </w:r>
      <w:r w:rsidR="00CA25A1">
        <w:t>c</w:t>
      </w:r>
      <w:r>
        <w:t xml:space="preserve"> shows the settings page of the </w:t>
      </w:r>
      <w:proofErr w:type="spellStart"/>
      <w:r>
        <w:t>iTrak</w:t>
      </w:r>
      <w:proofErr w:type="spellEnd"/>
      <w:r>
        <w:t xml:space="preserve"> mobile app, where user can configure the app to allow</w:t>
      </w:r>
      <w:r w:rsidRPr="00275250">
        <w:t xml:space="preserve"> continuous tracking even when no trip is active. </w:t>
      </w:r>
      <w:r w:rsidR="003F7974">
        <w:t xml:space="preserve">User can also select which </w:t>
      </w:r>
      <w:r w:rsidRPr="00275250">
        <w:t>social network</w:t>
      </w:r>
      <w:r w:rsidR="003F7974">
        <w:t xml:space="preserve"> t</w:t>
      </w:r>
      <w:r w:rsidRPr="00275250">
        <w:t>o post activity notification</w:t>
      </w:r>
      <w:r w:rsidR="003F7974">
        <w:t>s</w:t>
      </w:r>
      <w:r w:rsidRPr="00275250">
        <w:t xml:space="preserve"> on </w:t>
      </w:r>
      <w:r w:rsidR="003F7974">
        <w:t xml:space="preserve">when a journal is created or </w:t>
      </w:r>
      <w:r w:rsidR="009F3399">
        <w:t xml:space="preserve">when </w:t>
      </w:r>
      <w:r w:rsidR="003F7974">
        <w:t>a trip has started</w:t>
      </w:r>
      <w:r w:rsidRPr="00275250">
        <w:t>.</w:t>
      </w:r>
      <w:r w:rsidR="003F7974">
        <w:t xml:space="preserve"> </w:t>
      </w:r>
    </w:p>
    <w:p w:rsidR="00275250" w:rsidRDefault="003F7974" w:rsidP="00275250">
      <w:pPr>
        <w:pStyle w:val="text"/>
      </w:pPr>
      <w:r>
        <w:lastRenderedPageBreak/>
        <w:t xml:space="preserve">As mentioned </w:t>
      </w:r>
      <w:r w:rsidR="0007799F">
        <w:t>in the scope of th</w:t>
      </w:r>
      <w:r w:rsidR="003D7025">
        <w:t>is</w:t>
      </w:r>
      <w:r w:rsidR="0007799F">
        <w:t xml:space="preserve"> report</w:t>
      </w:r>
      <w:r>
        <w:t xml:space="preserve">, the prototype of </w:t>
      </w:r>
      <w:proofErr w:type="spellStart"/>
      <w:r>
        <w:t>iTrak</w:t>
      </w:r>
      <w:proofErr w:type="spellEnd"/>
      <w:r>
        <w:t xml:space="preserve"> will support only Facebook as the proof of concept.</w:t>
      </w:r>
      <w:r w:rsidR="0007799F">
        <w:t xml:space="preserve"> Figure 2.1</w:t>
      </w:r>
      <w:r w:rsidR="00B3433C">
        <w:t>1</w:t>
      </w:r>
      <w:r w:rsidR="0007799F">
        <w:t xml:space="preserve"> shows how the Facebook page of the </w:t>
      </w:r>
      <w:proofErr w:type="spellStart"/>
      <w:r w:rsidR="0007799F">
        <w:t>iTrak</w:t>
      </w:r>
      <w:proofErr w:type="spellEnd"/>
      <w:r w:rsidR="0007799F">
        <w:t xml:space="preserve"> user </w:t>
      </w:r>
      <w:r w:rsidR="003D7025">
        <w:t>may</w:t>
      </w:r>
      <w:r w:rsidR="0007799F">
        <w:t xml:space="preserve"> look like when </w:t>
      </w:r>
      <w:r w:rsidR="003D7025">
        <w:t xml:space="preserve">a </w:t>
      </w:r>
      <w:r w:rsidR="0007799F">
        <w:t>new trip is created.</w:t>
      </w:r>
      <w:r w:rsidR="002E0D22">
        <w:t xml:space="preserve"> In this screenshot, my Facebook test page received a notification from the </w:t>
      </w:r>
      <w:proofErr w:type="spellStart"/>
      <w:r w:rsidR="002E0D22">
        <w:t>iTrak</w:t>
      </w:r>
      <w:proofErr w:type="spellEnd"/>
      <w:r w:rsidR="002E0D22">
        <w:t xml:space="preserve"> prototype with the description “new trip created ok” and the logo image of </w:t>
      </w:r>
      <w:proofErr w:type="spellStart"/>
      <w:r w:rsidR="002E0D22">
        <w:t>iTrak</w:t>
      </w:r>
      <w:proofErr w:type="spellEnd"/>
      <w:r w:rsidR="002E0D22">
        <w:t>. Clicking on the logo will take</w:t>
      </w:r>
      <w:r w:rsidR="003D7025">
        <w:t xml:space="preserve"> visitors of the Facebook</w:t>
      </w:r>
      <w:r w:rsidR="002E0D22">
        <w:t xml:space="preserve"> </w:t>
      </w:r>
      <w:r w:rsidR="003D7025">
        <w:t xml:space="preserve">page </w:t>
      </w:r>
      <w:r w:rsidR="002E0D22">
        <w:t xml:space="preserve">to the </w:t>
      </w:r>
      <w:proofErr w:type="spellStart"/>
      <w:r w:rsidR="002E0D22">
        <w:t>iTrak</w:t>
      </w:r>
      <w:proofErr w:type="spellEnd"/>
      <w:r w:rsidR="002E0D22">
        <w:t xml:space="preserve"> </w:t>
      </w:r>
      <w:r w:rsidR="00B3433C">
        <w:t>website as showed in Figure 2.14</w:t>
      </w:r>
      <w:r w:rsidR="003D7025">
        <w:t>, where visitor can further monitor the trip via the map view</w:t>
      </w:r>
      <w:r w:rsidR="002E0D22">
        <w:t>.</w:t>
      </w:r>
    </w:p>
    <w:p w:rsidR="0007799F" w:rsidRDefault="0007799F" w:rsidP="00275250">
      <w:pPr>
        <w:pStyle w:val="text"/>
      </w:pPr>
    </w:p>
    <w:p w:rsidR="0007799F" w:rsidRDefault="0007799F" w:rsidP="0007799F">
      <w:pPr>
        <w:pStyle w:val="text"/>
        <w:ind w:firstLine="0"/>
      </w:pPr>
      <w:r>
        <w:rPr>
          <w:noProof/>
          <w:lang w:eastAsia="zh-CN"/>
        </w:rPr>
        <w:drawing>
          <wp:inline distT="0" distB="0" distL="0" distR="0" wp14:anchorId="34EBA40A" wp14:editId="4F00D1AC">
            <wp:extent cx="3260021" cy="463867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60021" cy="4638675"/>
                    </a:xfrm>
                    <a:prstGeom prst="rect">
                      <a:avLst/>
                    </a:prstGeom>
                    <a:noFill/>
                    <a:ln>
                      <a:noFill/>
                    </a:ln>
                  </pic:spPr>
                </pic:pic>
              </a:graphicData>
            </a:graphic>
          </wp:inline>
        </w:drawing>
      </w:r>
    </w:p>
    <w:p w:rsidR="0007799F" w:rsidRDefault="0007799F" w:rsidP="0007799F">
      <w:pPr>
        <w:pStyle w:val="Heading8"/>
      </w:pPr>
      <w:bookmarkStart w:id="39" w:name="_Toc355221562"/>
      <w:r>
        <w:t>Figure 2.1</w:t>
      </w:r>
      <w:r w:rsidR="00B3433C">
        <w:t>1</w:t>
      </w:r>
      <w:r>
        <w:t xml:space="preserve">: </w:t>
      </w:r>
      <w:r>
        <w:tab/>
      </w:r>
      <w:r>
        <w:tab/>
        <w:t xml:space="preserve">Facebook page when received status update from </w:t>
      </w:r>
      <w:proofErr w:type="spellStart"/>
      <w:r>
        <w:t>iTrak</w:t>
      </w:r>
      <w:proofErr w:type="spellEnd"/>
      <w:r>
        <w:t>.</w:t>
      </w:r>
      <w:bookmarkEnd w:id="39"/>
    </w:p>
    <w:p w:rsidR="004D193D" w:rsidRDefault="004D193D" w:rsidP="005B114F">
      <w:pPr>
        <w:pStyle w:val="Heading4"/>
      </w:pPr>
      <w:bookmarkStart w:id="40" w:name="_Toc354617424"/>
      <w:r>
        <w:lastRenderedPageBreak/>
        <w:t>2.</w:t>
      </w:r>
      <w:r w:rsidR="00E82AC7">
        <w:t>4</w:t>
      </w:r>
      <w:r>
        <w:t>.2</w:t>
      </w:r>
      <w:r>
        <w:tab/>
        <w:t>Web App Mockups</w:t>
      </w:r>
      <w:bookmarkEnd w:id="40"/>
    </w:p>
    <w:p w:rsidR="005B114F" w:rsidRDefault="005B114F" w:rsidP="00D2548F">
      <w:pPr>
        <w:pStyle w:val="text"/>
      </w:pPr>
      <w:r>
        <w:t>The web app consists of a single web page that</w:t>
      </w:r>
      <w:r w:rsidR="00D2548F">
        <w:t xml:space="preserve"> allows user to share</w:t>
      </w:r>
      <w:r>
        <w:t xml:space="preserve"> </w:t>
      </w:r>
      <w:r w:rsidR="00D2548F">
        <w:t xml:space="preserve">his/her </w:t>
      </w:r>
      <w:r>
        <w:t xml:space="preserve">journeys </w:t>
      </w:r>
      <w:r w:rsidR="00694B42">
        <w:t>with</w:t>
      </w:r>
      <w:r>
        <w:t xml:space="preserve"> </w:t>
      </w:r>
      <w:r w:rsidR="00694B42">
        <w:t>f</w:t>
      </w:r>
      <w:r>
        <w:t xml:space="preserve">riends </w:t>
      </w:r>
      <w:r w:rsidR="00694B42">
        <w:t>and</w:t>
      </w:r>
      <w:r>
        <w:t xml:space="preserve"> family</w:t>
      </w:r>
      <w:r w:rsidR="00694B42">
        <w:t>.</w:t>
      </w:r>
      <w:r>
        <w:t xml:space="preserve"> </w:t>
      </w:r>
      <w:r w:rsidR="00694B42">
        <w:t>Through this website, people can</w:t>
      </w:r>
      <w:r>
        <w:t xml:space="preserve"> keep track of the status of the user’s </w:t>
      </w:r>
      <w:r w:rsidR="00694B42">
        <w:t>current</w:t>
      </w:r>
      <w:r>
        <w:t xml:space="preserve"> trip or review the past trips. Figure 2.</w:t>
      </w:r>
      <w:r w:rsidR="004B3B9E">
        <w:t>1</w:t>
      </w:r>
      <w:r w:rsidR="00F34039">
        <w:t>2</w:t>
      </w:r>
      <w:r>
        <w:t xml:space="preserve"> shows the layout of the web app</w:t>
      </w:r>
      <w:r w:rsidR="00D2548F">
        <w:t>. The top of the website is the control bar</w:t>
      </w:r>
      <w:r>
        <w:t xml:space="preserve"> which has </w:t>
      </w:r>
      <w:r w:rsidR="00D2548F">
        <w:t xml:space="preserve">a </w:t>
      </w:r>
      <w:r>
        <w:t>collection of the dropdown controls. The dropdown on the left allows a web browser to select the view mode of the page.</w:t>
      </w:r>
      <w:r w:rsidR="00182BC0">
        <w:t xml:space="preserve"> </w:t>
      </w:r>
      <w:r w:rsidR="00025445">
        <w:t>There are three different view modes:</w:t>
      </w:r>
    </w:p>
    <w:p w:rsidR="00025445" w:rsidRDefault="00025445" w:rsidP="00E30688">
      <w:pPr>
        <w:pStyle w:val="text"/>
        <w:numPr>
          <w:ilvl w:val="0"/>
          <w:numId w:val="8"/>
        </w:numPr>
        <w:ind w:left="1080"/>
      </w:pPr>
      <w:r>
        <w:t>Live mode: allows viewers to see status of the user’s current journey in real time (Figure 2.</w:t>
      </w:r>
      <w:r w:rsidR="00D73192">
        <w:t>1</w:t>
      </w:r>
      <w:r w:rsidR="00F34039">
        <w:t>3</w:t>
      </w:r>
      <w:r>
        <w:t>).</w:t>
      </w:r>
    </w:p>
    <w:p w:rsidR="00025445" w:rsidRDefault="00025445" w:rsidP="00E30688">
      <w:pPr>
        <w:pStyle w:val="text"/>
        <w:numPr>
          <w:ilvl w:val="0"/>
          <w:numId w:val="8"/>
        </w:numPr>
        <w:ind w:left="1080"/>
      </w:pPr>
      <w:r>
        <w:t>Trip mode: allows viewers to review the past trips of the user by trip names (Figure 2.</w:t>
      </w:r>
      <w:r w:rsidR="004B3B9E">
        <w:t>1</w:t>
      </w:r>
      <w:r w:rsidR="00F34039">
        <w:t>2</w:t>
      </w:r>
      <w:r>
        <w:t xml:space="preserve">). </w:t>
      </w:r>
    </w:p>
    <w:p w:rsidR="00025445" w:rsidRDefault="00025445" w:rsidP="00E30688">
      <w:pPr>
        <w:pStyle w:val="text"/>
        <w:numPr>
          <w:ilvl w:val="0"/>
          <w:numId w:val="8"/>
        </w:numPr>
        <w:ind w:left="1080"/>
      </w:pPr>
      <w:r>
        <w:t>Day mode: allows viewers to review the past trips of the user by date (Figure 2.1</w:t>
      </w:r>
      <w:r w:rsidR="00F34039">
        <w:t>4</w:t>
      </w:r>
      <w:r>
        <w:t xml:space="preserve">). </w:t>
      </w:r>
    </w:p>
    <w:p w:rsidR="00D2548F" w:rsidRDefault="00D2548F" w:rsidP="00D2548F">
      <w:pPr>
        <w:pStyle w:val="text"/>
      </w:pPr>
      <w:r>
        <w:t>Below the control bar is the map view, which highlight</w:t>
      </w:r>
      <w:r w:rsidR="002E570F">
        <w:t>s</w:t>
      </w:r>
      <w:r>
        <w:t xml:space="preserve"> the itinerary of a trip based on the GPS data collected. It also pin</w:t>
      </w:r>
      <w:r w:rsidR="002E570F">
        <w:t>s</w:t>
      </w:r>
      <w:r>
        <w:t xml:space="preserve"> the media taken during the trip.</w:t>
      </w:r>
      <w:r w:rsidR="00B97626">
        <w:t xml:space="preserve"> Clicking on a pin will pop up a review window for the </w:t>
      </w:r>
      <w:r w:rsidR="002E570F">
        <w:t xml:space="preserve">associated </w:t>
      </w:r>
      <w:r w:rsidR="00B97626">
        <w:t>media.</w:t>
      </w:r>
      <w:r>
        <w:t xml:space="preserve"> With this map view interface, audience</w:t>
      </w:r>
      <w:r w:rsidR="002E570F">
        <w:t>s</w:t>
      </w:r>
      <w:r>
        <w:t xml:space="preserve"> of the website can conveniently and interactively review the user’s trips</w:t>
      </w:r>
      <w:r w:rsidR="002E570F">
        <w:t xml:space="preserve"> and journals</w:t>
      </w:r>
      <w:r>
        <w:t>.</w:t>
      </w:r>
    </w:p>
    <w:p w:rsidR="00D2548F" w:rsidRDefault="00694B42" w:rsidP="00D2548F">
      <w:pPr>
        <w:pStyle w:val="text"/>
      </w:pPr>
      <w:r>
        <w:t>Below the map view is the note associate</w:t>
      </w:r>
      <w:r w:rsidR="00873103">
        <w:t>s</w:t>
      </w:r>
      <w:r>
        <w:t xml:space="preserve"> with the selected trip</w:t>
      </w:r>
      <w:r w:rsidR="002D59C2">
        <w:t>. The media that ha</w:t>
      </w:r>
      <w:r w:rsidR="00873103">
        <w:t>s</w:t>
      </w:r>
      <w:r w:rsidR="002D59C2">
        <w:t xml:space="preserve"> been added to the note using the mobile app </w:t>
      </w:r>
      <w:r w:rsidR="00873103">
        <w:t>is</w:t>
      </w:r>
      <w:r w:rsidR="002D59C2">
        <w:t xml:space="preserve"> also shown on the website.</w:t>
      </w:r>
      <w:r w:rsidR="00B645C8">
        <w:t xml:space="preserve"> For a standalone note, which does not associate with a trip, the control bar and the map view will be hidden. Friends and family of the user access standalone notes via the direct links populated to the social network status updates.</w:t>
      </w:r>
      <w:r w:rsidR="002D59C2">
        <w:t xml:space="preserve"> At the end </w:t>
      </w:r>
      <w:r w:rsidR="00B645C8">
        <w:t>of the page</w:t>
      </w:r>
      <w:r w:rsidR="002D59C2">
        <w:t xml:space="preserve"> </w:t>
      </w:r>
      <w:r w:rsidR="00B645C8">
        <w:t xml:space="preserve">is the social network bar that allows viewers to further share a note or a trip of the user on their </w:t>
      </w:r>
      <w:r w:rsidR="00B645C8">
        <w:lastRenderedPageBreak/>
        <w:t>networks. In Figure</w:t>
      </w:r>
      <w:r w:rsidR="004B3B9E">
        <w:t xml:space="preserve"> 2.1</w:t>
      </w:r>
      <w:r w:rsidR="00F34039">
        <w:t>2</w:t>
      </w:r>
      <w:r w:rsidR="00B645C8">
        <w:t>, the Facebook Like and Comment buttons are used as examples</w:t>
      </w:r>
      <w:r w:rsidR="00186FC8">
        <w:t xml:space="preserve"> for interactions with social network</w:t>
      </w:r>
      <w:r w:rsidR="00B645C8">
        <w:t>.</w:t>
      </w:r>
    </w:p>
    <w:p w:rsidR="00F34039" w:rsidRDefault="00F34039" w:rsidP="00D2548F">
      <w:pPr>
        <w:pStyle w:val="text"/>
      </w:pPr>
    </w:p>
    <w:p w:rsidR="00F34039" w:rsidRDefault="00F34039" w:rsidP="00F34039">
      <w:pPr>
        <w:pStyle w:val="text"/>
        <w:ind w:firstLine="0"/>
      </w:pPr>
      <w:r>
        <w:rPr>
          <w:noProof/>
          <w:lang w:eastAsia="zh-CN"/>
        </w:rPr>
        <w:drawing>
          <wp:inline distT="0" distB="0" distL="0" distR="0">
            <wp:extent cx="5476875" cy="6229350"/>
            <wp:effectExtent l="0" t="0" r="9525" b="0"/>
            <wp:docPr id="22783" name="Picture 2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6875" cy="6229350"/>
                    </a:xfrm>
                    <a:prstGeom prst="rect">
                      <a:avLst/>
                    </a:prstGeom>
                    <a:noFill/>
                    <a:ln>
                      <a:noFill/>
                    </a:ln>
                  </pic:spPr>
                </pic:pic>
              </a:graphicData>
            </a:graphic>
          </wp:inline>
        </w:drawing>
      </w:r>
    </w:p>
    <w:p w:rsidR="00375907" w:rsidRDefault="00F34039" w:rsidP="00F34039">
      <w:pPr>
        <w:pStyle w:val="Heading8"/>
      </w:pPr>
      <w:bookmarkStart w:id="41" w:name="_Toc355221563"/>
      <w:r>
        <w:t xml:space="preserve">Figure 2.12: </w:t>
      </w:r>
      <w:r>
        <w:tab/>
        <w:t>Web app in Trip mode.</w:t>
      </w:r>
      <w:bookmarkEnd w:id="41"/>
    </w:p>
    <w:p w:rsidR="004B3B9E" w:rsidRPr="00025445" w:rsidRDefault="00D2548F" w:rsidP="004B3B9E">
      <w:pPr>
        <w:pStyle w:val="text"/>
        <w:ind w:firstLine="0"/>
      </w:pPr>
      <w:r>
        <w:lastRenderedPageBreak/>
        <w:t xml:space="preserve"> </w:t>
      </w:r>
      <w:r w:rsidR="004B3B9E">
        <w:rPr>
          <w:noProof/>
          <w:lang w:eastAsia="zh-CN"/>
        </w:rPr>
        <w:drawing>
          <wp:inline distT="0" distB="0" distL="0" distR="0" wp14:anchorId="6D789C9B" wp14:editId="471CE071">
            <wp:extent cx="5105400" cy="1081352"/>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05400" cy="1081352"/>
                    </a:xfrm>
                    <a:prstGeom prst="rect">
                      <a:avLst/>
                    </a:prstGeom>
                    <a:noFill/>
                    <a:ln>
                      <a:noFill/>
                    </a:ln>
                  </pic:spPr>
                </pic:pic>
              </a:graphicData>
            </a:graphic>
          </wp:inline>
        </w:drawing>
      </w:r>
    </w:p>
    <w:p w:rsidR="004B3B9E" w:rsidRDefault="004B3B9E" w:rsidP="004B3B9E">
      <w:pPr>
        <w:pStyle w:val="Heading8"/>
      </w:pPr>
      <w:bookmarkStart w:id="42" w:name="_Toc355221564"/>
      <w:r>
        <w:t>Figure 2.</w:t>
      </w:r>
      <w:r w:rsidR="00D73192">
        <w:t>1</w:t>
      </w:r>
      <w:r w:rsidR="00F34039">
        <w:t>3</w:t>
      </w:r>
      <w:r>
        <w:t xml:space="preserve">: </w:t>
      </w:r>
      <w:r>
        <w:tab/>
      </w:r>
      <w:r w:rsidR="00EE5BB5">
        <w:t>Control bar of the w</w:t>
      </w:r>
      <w:r>
        <w:t xml:space="preserve">eb app in </w:t>
      </w:r>
      <w:proofErr w:type="gramStart"/>
      <w:r>
        <w:t>Live</w:t>
      </w:r>
      <w:proofErr w:type="gramEnd"/>
      <w:r>
        <w:t xml:space="preserve"> mode.</w:t>
      </w:r>
      <w:bookmarkEnd w:id="42"/>
    </w:p>
    <w:p w:rsidR="00521239" w:rsidRPr="00521239" w:rsidRDefault="00521239" w:rsidP="00521239">
      <w:pPr>
        <w:pStyle w:val="text"/>
      </w:pPr>
    </w:p>
    <w:p w:rsidR="004B3B9E" w:rsidRPr="00025445" w:rsidRDefault="004B3B9E" w:rsidP="004B3B9E">
      <w:pPr>
        <w:pStyle w:val="text"/>
        <w:ind w:firstLine="0"/>
      </w:pPr>
      <w:r>
        <w:rPr>
          <w:noProof/>
          <w:lang w:eastAsia="zh-CN"/>
        </w:rPr>
        <w:drawing>
          <wp:inline distT="0" distB="0" distL="0" distR="0" wp14:anchorId="39DB2BE3" wp14:editId="282F7F54">
            <wp:extent cx="5095875" cy="10174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95875" cy="1017406"/>
                    </a:xfrm>
                    <a:prstGeom prst="rect">
                      <a:avLst/>
                    </a:prstGeom>
                    <a:noFill/>
                    <a:ln>
                      <a:noFill/>
                    </a:ln>
                  </pic:spPr>
                </pic:pic>
              </a:graphicData>
            </a:graphic>
          </wp:inline>
        </w:drawing>
      </w:r>
    </w:p>
    <w:p w:rsidR="004B3B9E" w:rsidRDefault="00D73192" w:rsidP="004B3B9E">
      <w:pPr>
        <w:pStyle w:val="Heading8"/>
      </w:pPr>
      <w:bookmarkStart w:id="43" w:name="_Toc355221565"/>
      <w:r>
        <w:t>Figure 2.1</w:t>
      </w:r>
      <w:r w:rsidR="00F34039">
        <w:t>4</w:t>
      </w:r>
      <w:r w:rsidR="004B3B9E">
        <w:t xml:space="preserve">: </w:t>
      </w:r>
      <w:r w:rsidR="004B3B9E">
        <w:tab/>
      </w:r>
      <w:r w:rsidR="00EE5BB5">
        <w:t>Control bar of the w</w:t>
      </w:r>
      <w:r w:rsidR="004B3B9E">
        <w:t>eb app in Day mode.</w:t>
      </w:r>
      <w:bookmarkEnd w:id="43"/>
    </w:p>
    <w:p w:rsidR="004D193D" w:rsidRDefault="004D193D" w:rsidP="005B114F">
      <w:pPr>
        <w:pStyle w:val="text"/>
        <w:ind w:firstLine="0"/>
      </w:pPr>
    </w:p>
    <w:p w:rsidR="00917ABE" w:rsidRPr="00D24BBC" w:rsidRDefault="00917ABE" w:rsidP="00D24BBC">
      <w:pPr>
        <w:pStyle w:val="text"/>
      </w:pPr>
    </w:p>
    <w:p w:rsidR="00243FAF" w:rsidRDefault="00243FAF">
      <w:pPr>
        <w:overflowPunct/>
        <w:autoSpaceDE/>
        <w:autoSpaceDN/>
        <w:adjustRightInd/>
        <w:textAlignment w:val="auto"/>
      </w:pPr>
      <w:r>
        <w:br w:type="page"/>
      </w:r>
    </w:p>
    <w:p w:rsidR="00243FAF" w:rsidRDefault="00243FAF" w:rsidP="00243FAF">
      <w:pPr>
        <w:pStyle w:val="Heading2"/>
      </w:pPr>
      <w:bookmarkStart w:id="44" w:name="_Toc354617425"/>
      <w:r>
        <w:lastRenderedPageBreak/>
        <w:t xml:space="preserve">Chapter </w:t>
      </w:r>
      <w:proofErr w:type="gramStart"/>
      <w:r>
        <w:t>3</w:t>
      </w:r>
      <w:r w:rsidR="00182BC0">
        <w:t xml:space="preserve"> </w:t>
      </w:r>
      <w:r>
        <w:t xml:space="preserve"> </w:t>
      </w:r>
      <w:r w:rsidR="0001368F">
        <w:t>Implementation</w:t>
      </w:r>
      <w:bookmarkEnd w:id="44"/>
      <w:proofErr w:type="gramEnd"/>
    </w:p>
    <w:p w:rsidR="00243FAF" w:rsidRDefault="00776606" w:rsidP="00776606">
      <w:pPr>
        <w:pStyle w:val="Heading3"/>
      </w:pPr>
      <w:bookmarkStart w:id="45" w:name="_Toc354617426"/>
      <w:r>
        <w:t>3.1</w:t>
      </w:r>
      <w:r>
        <w:tab/>
        <w:t>Technolog</w:t>
      </w:r>
      <w:r w:rsidR="00182BC0">
        <w:t>y stack</w:t>
      </w:r>
      <w:bookmarkEnd w:id="45"/>
    </w:p>
    <w:p w:rsidR="00A801C8" w:rsidRDefault="00785304" w:rsidP="002E436F">
      <w:pPr>
        <w:pStyle w:val="text"/>
      </w:pPr>
      <w:r>
        <w:t xml:space="preserve">One of </w:t>
      </w:r>
      <w:r w:rsidR="00A91CF3">
        <w:t xml:space="preserve">the goals </w:t>
      </w:r>
      <w:r w:rsidR="006A766C">
        <w:t>of the</w:t>
      </w:r>
      <w:r w:rsidR="00A91CF3">
        <w:t xml:space="preserve"> </w:t>
      </w:r>
      <w:proofErr w:type="spellStart"/>
      <w:r w:rsidR="00A91CF3">
        <w:t>iTrak</w:t>
      </w:r>
      <w:proofErr w:type="spellEnd"/>
      <w:r w:rsidR="00A91CF3">
        <w:t xml:space="preserve"> project is to keep development and production affordable while still obtaining enough development support and features. Therefore, Java was used as the development environment for both mobile app and web app. The mobile app was developed on the Android platform. The web app was developed using </w:t>
      </w:r>
      <w:proofErr w:type="spellStart"/>
      <w:r w:rsidR="00A91CF3">
        <w:t>JavaEE</w:t>
      </w:r>
      <w:proofErr w:type="spellEnd"/>
      <w:r w:rsidR="00A91CF3">
        <w:t xml:space="preserve"> and Google App Engine (GAE) APIs [GAE].</w:t>
      </w:r>
      <w:r w:rsidR="00A801C8">
        <w:t xml:space="preserve"> Table 2 shows a summary of the development environment.</w:t>
      </w:r>
      <w:r w:rsidR="00B006AB">
        <w:t xml:space="preserve"> </w:t>
      </w:r>
    </w:p>
    <w:p w:rsidR="0083210B" w:rsidRDefault="0083210B" w:rsidP="002E436F">
      <w:pPr>
        <w:pStyle w:val="text"/>
      </w:pPr>
    </w:p>
    <w:tbl>
      <w:tblPr>
        <w:tblStyle w:val="TableGrid"/>
        <w:tblW w:w="0" w:type="auto"/>
        <w:tblInd w:w="108" w:type="dxa"/>
        <w:tblLook w:val="04A0" w:firstRow="1" w:lastRow="0" w:firstColumn="1" w:lastColumn="0" w:noHBand="0" w:noVBand="1"/>
      </w:tblPr>
      <w:tblGrid>
        <w:gridCol w:w="2610"/>
        <w:gridCol w:w="6030"/>
      </w:tblGrid>
      <w:tr w:rsidR="00A801C8" w:rsidTr="0052299E">
        <w:tc>
          <w:tcPr>
            <w:tcW w:w="2610" w:type="dxa"/>
          </w:tcPr>
          <w:p w:rsidR="00A801C8" w:rsidRDefault="00636472" w:rsidP="004235C9">
            <w:pPr>
              <w:pStyle w:val="text"/>
              <w:ind w:firstLine="0"/>
            </w:pPr>
            <w:r>
              <w:t>L</w:t>
            </w:r>
            <w:r w:rsidR="00A801C8">
              <w:t>anguage</w:t>
            </w:r>
          </w:p>
        </w:tc>
        <w:tc>
          <w:tcPr>
            <w:tcW w:w="6030" w:type="dxa"/>
          </w:tcPr>
          <w:p w:rsidR="00A801C8" w:rsidRDefault="00A801C8" w:rsidP="002E436F">
            <w:pPr>
              <w:pStyle w:val="text"/>
              <w:ind w:firstLine="0"/>
            </w:pPr>
            <w:r>
              <w:t xml:space="preserve">Java, </w:t>
            </w:r>
            <w:proofErr w:type="spellStart"/>
            <w:r>
              <w:t>JavaEE</w:t>
            </w:r>
            <w:proofErr w:type="spellEnd"/>
            <w:r>
              <w:t xml:space="preserve">, </w:t>
            </w:r>
            <w:proofErr w:type="spellStart"/>
            <w:r>
              <w:t>Javascript</w:t>
            </w:r>
            <w:proofErr w:type="spellEnd"/>
            <w:r>
              <w:t>, KML</w:t>
            </w:r>
            <w:r w:rsidR="00B006AB">
              <w:t xml:space="preserve"> 2.2</w:t>
            </w:r>
          </w:p>
        </w:tc>
      </w:tr>
      <w:tr w:rsidR="00A801C8" w:rsidTr="0052299E">
        <w:tc>
          <w:tcPr>
            <w:tcW w:w="2610" w:type="dxa"/>
          </w:tcPr>
          <w:p w:rsidR="00A801C8" w:rsidRDefault="00134856" w:rsidP="002E436F">
            <w:pPr>
              <w:pStyle w:val="text"/>
              <w:ind w:firstLine="0"/>
            </w:pPr>
            <w:r>
              <w:t>IDE</w:t>
            </w:r>
          </w:p>
        </w:tc>
        <w:tc>
          <w:tcPr>
            <w:tcW w:w="6030" w:type="dxa"/>
          </w:tcPr>
          <w:p w:rsidR="00A801C8" w:rsidRDefault="00134856" w:rsidP="002E436F">
            <w:pPr>
              <w:pStyle w:val="text"/>
              <w:ind w:firstLine="0"/>
            </w:pPr>
            <w:r>
              <w:t>Eclipse Juno 4.2</w:t>
            </w:r>
          </w:p>
        </w:tc>
      </w:tr>
      <w:tr w:rsidR="002855BC" w:rsidTr="0052299E">
        <w:tc>
          <w:tcPr>
            <w:tcW w:w="2610" w:type="dxa"/>
          </w:tcPr>
          <w:p w:rsidR="002855BC" w:rsidRDefault="002855BC" w:rsidP="004235C9">
            <w:pPr>
              <w:pStyle w:val="text"/>
              <w:ind w:firstLine="0"/>
            </w:pPr>
            <w:r>
              <w:t xml:space="preserve">Additional </w:t>
            </w:r>
            <w:r w:rsidR="004235C9">
              <w:t>c</w:t>
            </w:r>
            <w:r>
              <w:t xml:space="preserve">ode </w:t>
            </w:r>
            <w:r w:rsidR="004235C9">
              <w:t>e</w:t>
            </w:r>
            <w:r>
              <w:t>ditor</w:t>
            </w:r>
          </w:p>
        </w:tc>
        <w:tc>
          <w:tcPr>
            <w:tcW w:w="6030" w:type="dxa"/>
          </w:tcPr>
          <w:p w:rsidR="002855BC" w:rsidRDefault="002855BC" w:rsidP="00067961">
            <w:pPr>
              <w:pStyle w:val="text"/>
              <w:ind w:firstLine="0"/>
            </w:pPr>
            <w:r>
              <w:t>Notepad++, Visual Studio 2010</w:t>
            </w:r>
            <w:r w:rsidR="00067961">
              <w:t>, Chrome</w:t>
            </w:r>
          </w:p>
        </w:tc>
      </w:tr>
      <w:tr w:rsidR="00A801C8" w:rsidTr="0052299E">
        <w:tc>
          <w:tcPr>
            <w:tcW w:w="2610" w:type="dxa"/>
          </w:tcPr>
          <w:p w:rsidR="00A801C8" w:rsidRDefault="0052299E" w:rsidP="002E436F">
            <w:pPr>
              <w:pStyle w:val="text"/>
              <w:ind w:firstLine="0"/>
            </w:pPr>
            <w:r>
              <w:t>SDKs</w:t>
            </w:r>
          </w:p>
        </w:tc>
        <w:tc>
          <w:tcPr>
            <w:tcW w:w="6030" w:type="dxa"/>
          </w:tcPr>
          <w:p w:rsidR="00A801C8" w:rsidRDefault="00FA4C61" w:rsidP="00E8184E">
            <w:pPr>
              <w:pStyle w:val="text"/>
              <w:ind w:firstLine="0"/>
            </w:pPr>
            <w:r>
              <w:t xml:space="preserve">GAE 1.7.2, </w:t>
            </w:r>
            <w:r w:rsidR="0052299E">
              <w:t>JDK 1.</w:t>
            </w:r>
            <w:r>
              <w:t>6</w:t>
            </w:r>
            <w:r w:rsidR="0052299E">
              <w:t>, Android 2.3.3, Facebook 3.0</w:t>
            </w:r>
            <w:r w:rsidR="000C3456">
              <w:t>, Google Maps 3.0</w:t>
            </w:r>
            <w:r w:rsidR="00067961">
              <w:t xml:space="preserve">, JSON, </w:t>
            </w:r>
            <w:proofErr w:type="spellStart"/>
            <w:r w:rsidR="00067961">
              <w:t>G</w:t>
            </w:r>
            <w:r w:rsidR="00E8184E">
              <w:t>son</w:t>
            </w:r>
            <w:proofErr w:type="spellEnd"/>
            <w:r w:rsidR="00E8184E">
              <w:t xml:space="preserve"> 2.0</w:t>
            </w:r>
          </w:p>
        </w:tc>
      </w:tr>
      <w:tr w:rsidR="00B006AB" w:rsidTr="0052299E">
        <w:tc>
          <w:tcPr>
            <w:tcW w:w="2610" w:type="dxa"/>
          </w:tcPr>
          <w:p w:rsidR="00B006AB" w:rsidRDefault="00B006AB" w:rsidP="002E436F">
            <w:pPr>
              <w:pStyle w:val="text"/>
              <w:ind w:firstLine="0"/>
            </w:pPr>
            <w:r>
              <w:t>Test equipment</w:t>
            </w:r>
          </w:p>
        </w:tc>
        <w:tc>
          <w:tcPr>
            <w:tcW w:w="6030" w:type="dxa"/>
          </w:tcPr>
          <w:p w:rsidR="00B006AB" w:rsidRDefault="00B006AB" w:rsidP="00B006AB">
            <w:pPr>
              <w:pStyle w:val="text"/>
              <w:ind w:firstLine="0"/>
            </w:pPr>
            <w:r>
              <w:t>Google Nexus S GT-I9020A</w:t>
            </w:r>
          </w:p>
        </w:tc>
      </w:tr>
      <w:tr w:rsidR="0052299E" w:rsidTr="0052299E">
        <w:tc>
          <w:tcPr>
            <w:tcW w:w="2610" w:type="dxa"/>
          </w:tcPr>
          <w:p w:rsidR="0052299E" w:rsidRDefault="0052299E" w:rsidP="002E436F">
            <w:pPr>
              <w:pStyle w:val="text"/>
              <w:ind w:firstLine="0"/>
            </w:pPr>
            <w:r>
              <w:t>System</w:t>
            </w:r>
          </w:p>
        </w:tc>
        <w:tc>
          <w:tcPr>
            <w:tcW w:w="6030" w:type="dxa"/>
          </w:tcPr>
          <w:p w:rsidR="0052299E" w:rsidRDefault="0052299E" w:rsidP="002E436F">
            <w:pPr>
              <w:pStyle w:val="text"/>
              <w:ind w:firstLine="0"/>
            </w:pPr>
            <w:r>
              <w:t>Virtual Windows XP on a Windows 7 x64 platform.</w:t>
            </w:r>
          </w:p>
          <w:p w:rsidR="0052299E" w:rsidRDefault="00182BC0" w:rsidP="002E436F">
            <w:pPr>
              <w:pStyle w:val="text"/>
              <w:ind w:firstLine="0"/>
            </w:pPr>
            <w:r>
              <w:t xml:space="preserve">  </w:t>
            </w:r>
            <w:r w:rsidR="0052299E">
              <w:t>CPU: Single core</w:t>
            </w:r>
            <w:r w:rsidR="00E85879">
              <w:t xml:space="preserve"> from an i7-26020M 2.7GHz processor</w:t>
            </w:r>
            <w:r>
              <w:t xml:space="preserve"> </w:t>
            </w:r>
          </w:p>
          <w:p w:rsidR="0052299E" w:rsidRDefault="00182BC0" w:rsidP="00E85879">
            <w:pPr>
              <w:pStyle w:val="text"/>
              <w:ind w:firstLine="0"/>
            </w:pPr>
            <w:r>
              <w:t xml:space="preserve">  </w:t>
            </w:r>
            <w:r w:rsidR="00E85879">
              <w:t>RAM</w:t>
            </w:r>
            <w:r w:rsidR="0052299E">
              <w:t>: 1,024Mb</w:t>
            </w:r>
          </w:p>
        </w:tc>
      </w:tr>
    </w:tbl>
    <w:p w:rsidR="00A801C8" w:rsidRDefault="00A801C8" w:rsidP="00A801C8">
      <w:pPr>
        <w:pStyle w:val="Heading7"/>
      </w:pPr>
      <w:bookmarkStart w:id="46" w:name="_Toc354617465"/>
      <w:proofErr w:type="gramStart"/>
      <w:r>
        <w:t xml:space="preserve">Table </w:t>
      </w:r>
      <w:r w:rsidR="00805862">
        <w:t>3.1</w:t>
      </w:r>
      <w:r>
        <w:t>:</w:t>
      </w:r>
      <w:r>
        <w:tab/>
        <w:t>Development environment.</w:t>
      </w:r>
      <w:bookmarkEnd w:id="46"/>
      <w:proofErr w:type="gramEnd"/>
    </w:p>
    <w:p w:rsidR="0083210B" w:rsidRDefault="0083210B" w:rsidP="002E436F">
      <w:pPr>
        <w:pStyle w:val="text"/>
      </w:pPr>
      <w:r>
        <w:t xml:space="preserve">Initially, the development was carried on the main system of my laptop which has an i7-26020M 2.7GHz processor, Windows 7 64bit, and </w:t>
      </w:r>
      <w:proofErr w:type="gramStart"/>
      <w:r>
        <w:t>8Gb</w:t>
      </w:r>
      <w:proofErr w:type="gramEnd"/>
      <w:r>
        <w:t xml:space="preserve"> of RAM. However, the Android development on the 64-bit Windows platform has showed unstable builds and behaviors which made it difficult to debug the mobile app and severely slowed down the development process. Therefore, I had to configure a development environment on a </w:t>
      </w:r>
      <w:r>
        <w:lastRenderedPageBreak/>
        <w:t xml:space="preserve">Windows XP 32bit virtual machine, as showed in Table 3.1, for a more stable platform to develop </w:t>
      </w:r>
      <w:proofErr w:type="spellStart"/>
      <w:r>
        <w:t>iTrak</w:t>
      </w:r>
      <w:proofErr w:type="spellEnd"/>
      <w:r>
        <w:t>. It took longer to build and debug code on the virtual machine. However, it would be more reliable to debug.</w:t>
      </w:r>
    </w:p>
    <w:p w:rsidR="002E436F" w:rsidRPr="002E436F" w:rsidRDefault="00A801C8" w:rsidP="002E436F">
      <w:pPr>
        <w:pStyle w:val="text"/>
      </w:pPr>
      <w:r>
        <w:t>In addition to the main development environment, a</w:t>
      </w:r>
      <w:r w:rsidR="00E30688">
        <w:t xml:space="preserve"> variety of different technologies have </w:t>
      </w:r>
      <w:r w:rsidR="000C3456">
        <w:t xml:space="preserve">also </w:t>
      </w:r>
      <w:r w:rsidR="00E30688">
        <w:t xml:space="preserve">been considered for using in </w:t>
      </w:r>
      <w:proofErr w:type="spellStart"/>
      <w:r w:rsidR="00E30688">
        <w:t>iTrak</w:t>
      </w:r>
      <w:proofErr w:type="spellEnd"/>
      <w:r w:rsidR="00E30688">
        <w:t>. The following sections provide a quick overview of the main technologies being used.</w:t>
      </w:r>
    </w:p>
    <w:p w:rsidR="00776606" w:rsidRDefault="00776606" w:rsidP="00776606">
      <w:pPr>
        <w:pStyle w:val="Heading4"/>
      </w:pPr>
      <w:bookmarkStart w:id="47" w:name="_Toc354617427"/>
      <w:r>
        <w:t>3.1.1</w:t>
      </w:r>
      <w:r>
        <w:tab/>
        <w:t>Google Map</w:t>
      </w:r>
      <w:bookmarkEnd w:id="47"/>
    </w:p>
    <w:p w:rsidR="00C72352" w:rsidRDefault="009217DC" w:rsidP="009217DC">
      <w:pPr>
        <w:pStyle w:val="text"/>
      </w:pPr>
      <w:r>
        <w:t xml:space="preserve">The </w:t>
      </w:r>
      <w:r w:rsidR="003F63BB">
        <w:t xml:space="preserve">selection for the map view component has been an interesting </w:t>
      </w:r>
      <w:r w:rsidR="00B7407A">
        <w:t>consideration</w:t>
      </w:r>
      <w:r w:rsidR="003F63BB">
        <w:t xml:space="preserve"> between Google Earth </w:t>
      </w:r>
      <w:r w:rsidR="00E65F62">
        <w:t xml:space="preserve">[Earth] </w:t>
      </w:r>
      <w:r w:rsidR="003F63BB">
        <w:t xml:space="preserve">and Google Map </w:t>
      </w:r>
      <w:r w:rsidR="00E65F62">
        <w:t xml:space="preserve">[Map] </w:t>
      </w:r>
      <w:r w:rsidR="003F63BB">
        <w:t>APIs.</w:t>
      </w:r>
      <w:r w:rsidR="00AC73F1">
        <w:t xml:space="preserve"> Both APIs support mapping, drawing markers on a map, </w:t>
      </w:r>
      <w:r w:rsidR="00B7407A">
        <w:t>or</w:t>
      </w:r>
      <w:r w:rsidR="00AC73F1">
        <w:t xml:space="preserve"> overlaying map using </w:t>
      </w:r>
      <w:r w:rsidR="00675FCD">
        <w:t>Keyhole Markup Language (KML) [KML]</w:t>
      </w:r>
      <w:r w:rsidR="00AC73F1">
        <w:t>.</w:t>
      </w:r>
      <w:r w:rsidR="00B7407A">
        <w:t xml:space="preserve"> Google Earth seems to be a stronger candidate with richer features and resources such</w:t>
      </w:r>
      <w:r w:rsidR="000F3015">
        <w:t xml:space="preserve"> as</w:t>
      </w:r>
      <w:r w:rsidR="00B7407A">
        <w:t xml:space="preserve"> 3D view support. Google Earth is also known for its better performance than Google Maps. However, after careful evaluation, Google Maps was decided as the development API for the </w:t>
      </w:r>
      <w:proofErr w:type="spellStart"/>
      <w:r w:rsidR="00B7407A">
        <w:t>iTrak’s</w:t>
      </w:r>
      <w:proofErr w:type="spellEnd"/>
      <w:r w:rsidR="00B7407A">
        <w:t xml:space="preserve"> map view component. </w:t>
      </w:r>
    </w:p>
    <w:p w:rsidR="009217DC" w:rsidRPr="009217DC" w:rsidRDefault="00C72352" w:rsidP="009217DC">
      <w:pPr>
        <w:pStyle w:val="text"/>
      </w:pPr>
      <w:r>
        <w:t>Although Google Earth has better performance and resources, it is a stand-alone application, which require</w:t>
      </w:r>
      <w:r w:rsidR="006D2977">
        <w:t>s</w:t>
      </w:r>
      <w:r>
        <w:t xml:space="preserve"> users to either download the application locally or install a plug-in to use with a web browser. </w:t>
      </w:r>
      <w:r w:rsidR="00E16DDA">
        <w:t>I</w:t>
      </w:r>
      <w:r>
        <w:t xml:space="preserve">t </w:t>
      </w:r>
      <w:r w:rsidR="0097350B">
        <w:t>is not</w:t>
      </w:r>
      <w:r w:rsidR="00FE61B8">
        <w:t xml:space="preserve"> flexible and </w:t>
      </w:r>
      <w:r w:rsidR="0097350B">
        <w:t>convenient</w:t>
      </w:r>
      <w:r w:rsidR="00FE61B8">
        <w:t xml:space="preserve"> to deploy </w:t>
      </w:r>
      <w:proofErr w:type="spellStart"/>
      <w:r w:rsidR="00FE61B8">
        <w:t>iTrak</w:t>
      </w:r>
      <w:proofErr w:type="spellEnd"/>
      <w:r w:rsidR="00FE61B8">
        <w:t xml:space="preserve"> </w:t>
      </w:r>
      <w:r w:rsidR="00FC7672">
        <w:t>because</w:t>
      </w:r>
      <w:r w:rsidR="00FE61B8">
        <w:t xml:space="preserve"> it require</w:t>
      </w:r>
      <w:r w:rsidR="0097350B">
        <w:t>s</w:t>
      </w:r>
      <w:r w:rsidR="00FE61B8">
        <w:t xml:space="preserve"> installation of the external application. In the other hand, Google Maps is an online application and is supported in most browsers. </w:t>
      </w:r>
      <w:r w:rsidR="006F583A">
        <w:t xml:space="preserve">It </w:t>
      </w:r>
      <w:r w:rsidR="0097350B">
        <w:t>does not require</w:t>
      </w:r>
      <w:r w:rsidR="006F583A">
        <w:t xml:space="preserve"> </w:t>
      </w:r>
      <w:r w:rsidR="0097350B">
        <w:t>installation of</w:t>
      </w:r>
      <w:r w:rsidR="00FE61B8">
        <w:t xml:space="preserve"> a separate application or </w:t>
      </w:r>
      <w:r w:rsidR="009416A3">
        <w:t>a</w:t>
      </w:r>
      <w:r w:rsidR="00FC7672">
        <w:t xml:space="preserve"> separate</w:t>
      </w:r>
      <w:r w:rsidR="009416A3">
        <w:t xml:space="preserve"> plugin</w:t>
      </w:r>
      <w:r w:rsidR="00FE61B8">
        <w:t xml:space="preserve"> in order to use Google Maps. For the purpose of tracking and marking the media of an </w:t>
      </w:r>
      <w:proofErr w:type="spellStart"/>
      <w:r w:rsidR="00FE61B8">
        <w:t>iTrak</w:t>
      </w:r>
      <w:proofErr w:type="spellEnd"/>
      <w:r w:rsidR="00FE61B8">
        <w:t xml:space="preserve"> user’s journey, the 2D view in Google Maps is </w:t>
      </w:r>
      <w:r w:rsidR="008529BC">
        <w:t xml:space="preserve">already </w:t>
      </w:r>
      <w:r w:rsidR="00FE61B8">
        <w:t xml:space="preserve">sufficient to achieve the purpose. Therefore, it would be easier and more convenient to integrate Google Maps with </w:t>
      </w:r>
      <w:proofErr w:type="spellStart"/>
      <w:r w:rsidR="00FE61B8">
        <w:t>iTrak</w:t>
      </w:r>
      <w:proofErr w:type="spellEnd"/>
      <w:r w:rsidR="00FE61B8">
        <w:t xml:space="preserve"> and deploy it on both the mobile app and the web app.</w:t>
      </w:r>
    </w:p>
    <w:p w:rsidR="00776606" w:rsidRDefault="00776606" w:rsidP="00776606">
      <w:pPr>
        <w:pStyle w:val="Heading4"/>
      </w:pPr>
      <w:bookmarkStart w:id="48" w:name="_Toc354617428"/>
      <w:r>
        <w:lastRenderedPageBreak/>
        <w:t>3.1.2</w:t>
      </w:r>
      <w:r>
        <w:tab/>
        <w:t>Facebook APIs</w:t>
      </w:r>
      <w:bookmarkEnd w:id="48"/>
    </w:p>
    <w:p w:rsidR="00FC7672" w:rsidRDefault="00A801C8" w:rsidP="00A801C8">
      <w:pPr>
        <w:pStyle w:val="text"/>
      </w:pPr>
      <w:r>
        <w:t xml:space="preserve">As mentioned earlier, Facebook was selected to implement as the proof of concept for how </w:t>
      </w:r>
      <w:proofErr w:type="spellStart"/>
      <w:r>
        <w:t>iTrak</w:t>
      </w:r>
      <w:proofErr w:type="spellEnd"/>
      <w:r>
        <w:t xml:space="preserve"> </w:t>
      </w:r>
      <w:r w:rsidR="008622B8">
        <w:t>would</w:t>
      </w:r>
      <w:r>
        <w:t xml:space="preserve"> interact with social networks.</w:t>
      </w:r>
      <w:r w:rsidR="00DD140B">
        <w:t xml:space="preserve"> The </w:t>
      </w:r>
      <w:r w:rsidR="00C975EF">
        <w:t xml:space="preserve">Facebook </w:t>
      </w:r>
      <w:r w:rsidR="00DD140B">
        <w:t xml:space="preserve">API provides methods for social experience in both web app and mobile app. </w:t>
      </w:r>
      <w:r w:rsidR="00805862">
        <w:t>It is different in how the web app and mobile app can interact with Facebook. Figure 3.1 shows the</w:t>
      </w:r>
      <w:r w:rsidR="005923EE">
        <w:t>se</w:t>
      </w:r>
      <w:r w:rsidR="00805862">
        <w:t xml:space="preserve"> differences.</w:t>
      </w:r>
      <w:r w:rsidR="0005632F">
        <w:t xml:space="preserve"> </w:t>
      </w:r>
    </w:p>
    <w:p w:rsidR="00395179" w:rsidRDefault="005923EE" w:rsidP="005A608D">
      <w:pPr>
        <w:pStyle w:val="text"/>
      </w:pPr>
      <w:r>
        <w:t>On t</w:t>
      </w:r>
      <w:r w:rsidR="008C5651">
        <w:t xml:space="preserve">he mobile app </w:t>
      </w:r>
      <w:r>
        <w:t xml:space="preserve">side, it </w:t>
      </w:r>
      <w:r w:rsidR="00FA71D4">
        <w:t xml:space="preserve">requires </w:t>
      </w:r>
      <w:r w:rsidR="008C5651">
        <w:t xml:space="preserve">the </w:t>
      </w:r>
      <w:proofErr w:type="spellStart"/>
      <w:r w:rsidR="008C5651">
        <w:t>iTrak</w:t>
      </w:r>
      <w:proofErr w:type="spellEnd"/>
      <w:r w:rsidR="008C5651">
        <w:t xml:space="preserve"> user to log into his/her Facebook account while using </w:t>
      </w:r>
      <w:proofErr w:type="spellStart"/>
      <w:r w:rsidR="008C5651">
        <w:t>iTrak</w:t>
      </w:r>
      <w:proofErr w:type="spellEnd"/>
      <w:r w:rsidR="008C5651">
        <w:t>. When the user performs an activity such as creating a new note or starting a new trip, the mobile will use this login information to post a status update to the user’s Facebook page. Then, friends in the user’s network can view the status related to the activity and share it further on their networks. This activity is related to the screenshot in Figure 2.10 above.</w:t>
      </w:r>
    </w:p>
    <w:p w:rsidR="00D22B58" w:rsidRPr="00D22B58" w:rsidRDefault="001F00A0" w:rsidP="00D22B58">
      <w:pPr>
        <w:pStyle w:val="text"/>
      </w:pPr>
      <w:r>
        <w:rPr>
          <w:noProof/>
          <w:lang w:eastAsia="zh-CN"/>
        </w:rPr>
        <mc:AlternateContent>
          <mc:Choice Requires="wpg">
            <w:drawing>
              <wp:anchor distT="0" distB="0" distL="114300" distR="114300" simplePos="0" relativeHeight="251701248" behindDoc="0" locked="0" layoutInCell="1" allowOverlap="1" wp14:anchorId="0156139A" wp14:editId="5E3AB457">
                <wp:simplePos x="0" y="0"/>
                <wp:positionH relativeFrom="column">
                  <wp:posOffset>-209550</wp:posOffset>
                </wp:positionH>
                <wp:positionV relativeFrom="paragraph">
                  <wp:posOffset>158115</wp:posOffset>
                </wp:positionV>
                <wp:extent cx="5876925" cy="3495093"/>
                <wp:effectExtent l="0" t="0" r="0" b="0"/>
                <wp:wrapNone/>
                <wp:docPr id="314" name="Group 314"/>
                <wp:cNvGraphicFramePr/>
                <a:graphic xmlns:a="http://schemas.openxmlformats.org/drawingml/2006/main">
                  <a:graphicData uri="http://schemas.microsoft.com/office/word/2010/wordprocessingGroup">
                    <wpg:wgp>
                      <wpg:cNvGrpSpPr/>
                      <wpg:grpSpPr>
                        <a:xfrm>
                          <a:off x="0" y="0"/>
                          <a:ext cx="5876925" cy="3495093"/>
                          <a:chOff x="0" y="-85724"/>
                          <a:chExt cx="5876925" cy="3495093"/>
                        </a:xfrm>
                      </wpg:grpSpPr>
                      <wps:wsp>
                        <wps:cNvPr id="297" name="Text Box 2"/>
                        <wps:cNvSpPr txBox="1">
                          <a:spLocks noChangeArrowheads="1"/>
                        </wps:cNvSpPr>
                        <wps:spPr bwMode="auto">
                          <a:xfrm>
                            <a:off x="2847975" y="180975"/>
                            <a:ext cx="647700" cy="800100"/>
                          </a:xfrm>
                          <a:prstGeom prst="rect">
                            <a:avLst/>
                          </a:prstGeom>
                          <a:noFill/>
                          <a:ln w="9525">
                            <a:noFill/>
                            <a:miter lim="800000"/>
                            <a:headEnd/>
                            <a:tailEnd/>
                          </a:ln>
                        </wps:spPr>
                        <wps:txbx>
                          <w:txbxContent>
                            <w:p w:rsidR="00A610C3" w:rsidRDefault="00A610C3" w:rsidP="00F00E5C">
                              <w:r>
                                <w:rPr>
                                  <w:noProof/>
                                  <w:lang w:eastAsia="zh-CN"/>
                                </w:rPr>
                                <w:drawing>
                                  <wp:inline distT="0" distB="0" distL="0" distR="0" wp14:anchorId="3AD27D2A" wp14:editId="38189823">
                                    <wp:extent cx="609600" cy="742982"/>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9600" cy="742982"/>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313" name="Group 313"/>
                        <wpg:cNvGrpSpPr/>
                        <wpg:grpSpPr>
                          <a:xfrm>
                            <a:off x="0" y="-85724"/>
                            <a:ext cx="5876925" cy="3495093"/>
                            <a:chOff x="0" y="-85724"/>
                            <a:chExt cx="5876925" cy="3495093"/>
                          </a:xfrm>
                        </wpg:grpSpPr>
                        <wps:wsp>
                          <wps:cNvPr id="296" name="Text Box 2"/>
                          <wps:cNvSpPr txBox="1">
                            <a:spLocks noChangeArrowheads="1"/>
                          </wps:cNvSpPr>
                          <wps:spPr bwMode="auto">
                            <a:xfrm>
                              <a:off x="3733800" y="2552700"/>
                              <a:ext cx="657225" cy="666750"/>
                            </a:xfrm>
                            <a:prstGeom prst="rect">
                              <a:avLst/>
                            </a:prstGeom>
                            <a:noFill/>
                            <a:ln w="9525">
                              <a:noFill/>
                              <a:miter lim="800000"/>
                              <a:headEnd/>
                              <a:tailEnd/>
                            </a:ln>
                          </wps:spPr>
                          <wps:txbx>
                            <w:txbxContent>
                              <w:p w:rsidR="00A610C3" w:rsidRDefault="00A610C3">
                                <w:r>
                                  <w:rPr>
                                    <w:noProof/>
                                    <w:lang w:eastAsia="zh-CN"/>
                                  </w:rPr>
                                  <w:drawing>
                                    <wp:inline distT="0" distB="0" distL="0" distR="0" wp14:anchorId="22388543" wp14:editId="6D5D1B8D">
                                      <wp:extent cx="617855" cy="786029"/>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7855" cy="786029"/>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312" name="Group 312"/>
                          <wpg:cNvGrpSpPr/>
                          <wpg:grpSpPr>
                            <a:xfrm>
                              <a:off x="0" y="-85724"/>
                              <a:ext cx="5876925" cy="3495093"/>
                              <a:chOff x="0" y="-85724"/>
                              <a:chExt cx="5876925" cy="3495093"/>
                            </a:xfrm>
                          </wpg:grpSpPr>
                          <wps:wsp>
                            <wps:cNvPr id="294" name="Text Box 2"/>
                            <wps:cNvSpPr txBox="1">
                              <a:spLocks noChangeArrowheads="1"/>
                            </wps:cNvSpPr>
                            <wps:spPr bwMode="auto">
                              <a:xfrm>
                                <a:off x="0" y="2600325"/>
                                <a:ext cx="647700" cy="800100"/>
                              </a:xfrm>
                              <a:prstGeom prst="rect">
                                <a:avLst/>
                              </a:prstGeom>
                              <a:noFill/>
                              <a:ln w="9525">
                                <a:noFill/>
                                <a:miter lim="800000"/>
                                <a:headEnd/>
                                <a:tailEnd/>
                              </a:ln>
                            </wps:spPr>
                            <wps:txbx>
                              <w:txbxContent>
                                <w:p w:rsidR="00A610C3" w:rsidRDefault="00A610C3">
                                  <w:r>
                                    <w:rPr>
                                      <w:noProof/>
                                      <w:lang w:eastAsia="zh-CN"/>
                                    </w:rPr>
                                    <w:drawing>
                                      <wp:inline distT="0" distB="0" distL="0" distR="0" wp14:anchorId="5F821027" wp14:editId="1BB2830F">
                                        <wp:extent cx="609600" cy="742982"/>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9600" cy="742982"/>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311" name="Group 311"/>
                            <wpg:cNvGrpSpPr/>
                            <wpg:grpSpPr>
                              <a:xfrm>
                                <a:off x="0" y="-85724"/>
                                <a:ext cx="5876925" cy="3495093"/>
                                <a:chOff x="-9525" y="-85724"/>
                                <a:chExt cx="5876925" cy="3495093"/>
                              </a:xfrm>
                            </wpg:grpSpPr>
                            <wpg:grpSp>
                              <wpg:cNvPr id="292" name="Group 292"/>
                              <wpg:cNvGrpSpPr/>
                              <wpg:grpSpPr>
                                <a:xfrm>
                                  <a:off x="-9525" y="-85724"/>
                                  <a:ext cx="5876925" cy="3495093"/>
                                  <a:chOff x="-9525" y="-85724"/>
                                  <a:chExt cx="5876925" cy="3495093"/>
                                </a:xfrm>
                              </wpg:grpSpPr>
                              <wps:wsp>
                                <wps:cNvPr id="9" name="Rounded Rectangle 9"/>
                                <wps:cNvSpPr/>
                                <wps:spPr>
                                  <a:xfrm>
                                    <a:off x="1038225" y="1847850"/>
                                    <a:ext cx="809625" cy="438150"/>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00A610C3" w:rsidRDefault="00A610C3" w:rsidP="00D22B58">
                                      <w:pPr>
                                        <w:jc w:val="center"/>
                                      </w:pPr>
                                      <w:r>
                                        <w:t>Web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ounded Rectangle 10"/>
                                <wps:cNvSpPr/>
                                <wps:spPr>
                                  <a:xfrm>
                                    <a:off x="4686300" y="1857375"/>
                                    <a:ext cx="1019175" cy="43815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A610C3" w:rsidRDefault="00A610C3" w:rsidP="00D22B58">
                                      <w:pPr>
                                        <w:jc w:val="center"/>
                                      </w:pPr>
                                      <w:r>
                                        <w:t>Mobile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wps:spPr>
                                  <a:xfrm flipV="1">
                                    <a:off x="685800" y="2362200"/>
                                    <a:ext cx="571500" cy="67627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07" name="Text Box 2"/>
                                <wps:cNvSpPr txBox="1">
                                  <a:spLocks noChangeArrowheads="1"/>
                                </wps:cNvSpPr>
                                <wps:spPr bwMode="auto">
                                  <a:xfrm>
                                    <a:off x="1019175" y="2628900"/>
                                    <a:ext cx="809625" cy="485775"/>
                                  </a:xfrm>
                                  <a:prstGeom prst="rect">
                                    <a:avLst/>
                                  </a:prstGeom>
                                  <a:noFill/>
                                  <a:ln w="9525">
                                    <a:noFill/>
                                    <a:miter lim="800000"/>
                                    <a:headEnd/>
                                    <a:tailEnd/>
                                  </a:ln>
                                </wps:spPr>
                                <wps:txbx>
                                  <w:txbxContent>
                                    <w:p w:rsidR="00A610C3" w:rsidRPr="00D22B58" w:rsidRDefault="00A610C3">
                                      <w:pPr>
                                        <w:rPr>
                                          <w:sz w:val="22"/>
                                          <w:szCs w:val="22"/>
                                        </w:rPr>
                                      </w:pPr>
                                      <w:r w:rsidRPr="00D22B58">
                                        <w:rPr>
                                          <w:sz w:val="22"/>
                                          <w:szCs w:val="22"/>
                                        </w:rPr>
                                        <w:t>Like or comment</w:t>
                                      </w:r>
                                    </w:p>
                                  </w:txbxContent>
                                </wps:txbx>
                                <wps:bodyPr rot="0" vert="horz" wrap="square" lIns="91440" tIns="45720" rIns="91440" bIns="45720" anchor="t" anchorCtr="0">
                                  <a:noAutofit/>
                                </wps:bodyPr>
                              </wps:wsp>
                              <wps:wsp>
                                <wps:cNvPr id="13" name="Text Box 2"/>
                                <wps:cNvSpPr txBox="1">
                                  <a:spLocks noChangeArrowheads="1"/>
                                </wps:cNvSpPr>
                                <wps:spPr bwMode="auto">
                                  <a:xfrm>
                                    <a:off x="409574" y="180975"/>
                                    <a:ext cx="1343025" cy="485775"/>
                                  </a:xfrm>
                                  <a:prstGeom prst="rect">
                                    <a:avLst/>
                                  </a:prstGeom>
                                  <a:noFill/>
                                  <a:ln w="9525">
                                    <a:noFill/>
                                    <a:miter lim="800000"/>
                                    <a:headEnd/>
                                    <a:tailEnd/>
                                  </a:ln>
                                </wps:spPr>
                                <wps:txbx>
                                  <w:txbxContent>
                                    <w:p w:rsidR="00A610C3" w:rsidRPr="00D22B58" w:rsidRDefault="00A610C3" w:rsidP="00D22B58">
                                      <w:pPr>
                                        <w:rPr>
                                          <w:i/>
                                          <w:sz w:val="22"/>
                                          <w:szCs w:val="22"/>
                                        </w:rPr>
                                      </w:pPr>
                                      <w:r w:rsidRPr="00D22B58">
                                        <w:rPr>
                                          <w:i/>
                                          <w:sz w:val="22"/>
                                          <w:szCs w:val="22"/>
                                        </w:rPr>
                                        <w:t>Facebook pages</w:t>
                                      </w:r>
                                      <w:r>
                                        <w:rPr>
                                          <w:i/>
                                          <w:sz w:val="22"/>
                                          <w:szCs w:val="22"/>
                                        </w:rPr>
                                        <w:t xml:space="preserve"> of the v</w:t>
                                      </w:r>
                                      <w:r w:rsidRPr="00D22B58">
                                        <w:rPr>
                                          <w:i/>
                                          <w:sz w:val="22"/>
                                          <w:szCs w:val="22"/>
                                        </w:rPr>
                                        <w:t xml:space="preserve">isitors’ </w:t>
                                      </w:r>
                                      <w:r>
                                        <w:rPr>
                                          <w:i/>
                                          <w:sz w:val="22"/>
                                          <w:szCs w:val="22"/>
                                        </w:rPr>
                                        <w:t>friends</w:t>
                                      </w:r>
                                    </w:p>
                                  </w:txbxContent>
                                </wps:txbx>
                                <wps:bodyPr rot="0" vert="horz" wrap="square" lIns="91440" tIns="45720" rIns="91440" bIns="45720" anchor="t" anchorCtr="0">
                                  <a:noAutofit/>
                                </wps:bodyPr>
                              </wps:wsp>
                              <wps:wsp>
                                <wps:cNvPr id="14" name="Text Box 2"/>
                                <wps:cNvSpPr txBox="1">
                                  <a:spLocks noChangeArrowheads="1"/>
                                </wps:cNvSpPr>
                                <wps:spPr bwMode="auto">
                                  <a:xfrm>
                                    <a:off x="2505075" y="-85724"/>
                                    <a:ext cx="1533525" cy="457200"/>
                                  </a:xfrm>
                                  <a:prstGeom prst="rect">
                                    <a:avLst/>
                                  </a:prstGeom>
                                  <a:noFill/>
                                  <a:ln w="9525">
                                    <a:noFill/>
                                    <a:miter lim="800000"/>
                                    <a:headEnd/>
                                    <a:tailEnd/>
                                  </a:ln>
                                </wps:spPr>
                                <wps:txbx>
                                  <w:txbxContent>
                                    <w:p w:rsidR="00A610C3" w:rsidRPr="00D22B58" w:rsidRDefault="00A610C3" w:rsidP="00D22B58">
                                      <w:pPr>
                                        <w:rPr>
                                          <w:i/>
                                          <w:sz w:val="22"/>
                                          <w:szCs w:val="22"/>
                                        </w:rPr>
                                      </w:pPr>
                                      <w:r>
                                        <w:rPr>
                                          <w:i/>
                                          <w:sz w:val="22"/>
                                          <w:szCs w:val="22"/>
                                        </w:rPr>
                                        <w:t xml:space="preserve">Friends in the </w:t>
                                      </w:r>
                                      <w:proofErr w:type="spellStart"/>
                                      <w:r>
                                        <w:rPr>
                                          <w:i/>
                                          <w:sz w:val="22"/>
                                          <w:szCs w:val="22"/>
                                        </w:rPr>
                                        <w:t>iTrak</w:t>
                                      </w:r>
                                      <w:proofErr w:type="spellEnd"/>
                                      <w:r>
                                        <w:rPr>
                                          <w:i/>
                                          <w:sz w:val="22"/>
                                          <w:szCs w:val="22"/>
                                        </w:rPr>
                                        <w:t xml:space="preserve"> user’s network</w:t>
                                      </w:r>
                                    </w:p>
                                  </w:txbxContent>
                                </wps:txbx>
                                <wps:bodyPr rot="0" vert="horz" wrap="square" lIns="91440" tIns="45720" rIns="91440" bIns="45720" anchor="t" anchorCtr="0">
                                  <a:noAutofit/>
                                </wps:bodyPr>
                              </wps:wsp>
                              <wps:wsp>
                                <wps:cNvPr id="15" name="Text Box 2"/>
                                <wps:cNvSpPr txBox="1">
                                  <a:spLocks noChangeArrowheads="1"/>
                                </wps:cNvSpPr>
                                <wps:spPr bwMode="auto">
                                  <a:xfrm>
                                    <a:off x="4181475" y="57150"/>
                                    <a:ext cx="1247775" cy="485775"/>
                                  </a:xfrm>
                                  <a:prstGeom prst="rect">
                                    <a:avLst/>
                                  </a:prstGeom>
                                  <a:noFill/>
                                  <a:ln w="9525">
                                    <a:noFill/>
                                    <a:miter lim="800000"/>
                                    <a:headEnd/>
                                    <a:tailEnd/>
                                  </a:ln>
                                </wps:spPr>
                                <wps:txbx>
                                  <w:txbxContent>
                                    <w:p w:rsidR="00A610C3" w:rsidRPr="00D22B58" w:rsidRDefault="00A610C3" w:rsidP="00D22B58">
                                      <w:pPr>
                                        <w:rPr>
                                          <w:i/>
                                          <w:sz w:val="22"/>
                                          <w:szCs w:val="22"/>
                                        </w:rPr>
                                      </w:pPr>
                                      <w:proofErr w:type="spellStart"/>
                                      <w:proofErr w:type="gramStart"/>
                                      <w:r>
                                        <w:rPr>
                                          <w:i/>
                                          <w:sz w:val="22"/>
                                          <w:szCs w:val="22"/>
                                        </w:rPr>
                                        <w:t>iTrak</w:t>
                                      </w:r>
                                      <w:proofErr w:type="spellEnd"/>
                                      <w:proofErr w:type="gramEnd"/>
                                      <w:r>
                                        <w:rPr>
                                          <w:i/>
                                          <w:sz w:val="22"/>
                                          <w:szCs w:val="22"/>
                                        </w:rPr>
                                        <w:t xml:space="preserve"> u</w:t>
                                      </w:r>
                                      <w:r w:rsidRPr="00D22B58">
                                        <w:rPr>
                                          <w:i/>
                                          <w:sz w:val="22"/>
                                          <w:szCs w:val="22"/>
                                        </w:rPr>
                                        <w:t>ser’s Facebook page</w:t>
                                      </w:r>
                                    </w:p>
                                  </w:txbxContent>
                                </wps:txbx>
                                <wps:bodyPr rot="0" vert="horz" wrap="square" lIns="91440" tIns="45720" rIns="91440" bIns="45720" anchor="t" anchorCtr="0">
                                  <a:noAutofit/>
                                </wps:bodyPr>
                              </wps:wsp>
                              <wps:wsp>
                                <wps:cNvPr id="16" name="Text Box 2"/>
                                <wps:cNvSpPr txBox="1">
                                  <a:spLocks noChangeArrowheads="1"/>
                                </wps:cNvSpPr>
                                <wps:spPr bwMode="auto">
                                  <a:xfrm>
                                    <a:off x="-9525" y="3133144"/>
                                    <a:ext cx="1190625" cy="276225"/>
                                  </a:xfrm>
                                  <a:prstGeom prst="rect">
                                    <a:avLst/>
                                  </a:prstGeom>
                                  <a:noFill/>
                                  <a:ln w="9525">
                                    <a:noFill/>
                                    <a:miter lim="800000"/>
                                    <a:headEnd/>
                                    <a:tailEnd/>
                                  </a:ln>
                                </wps:spPr>
                                <wps:txbx>
                                  <w:txbxContent>
                                    <w:p w:rsidR="00A610C3" w:rsidRPr="00D22B58" w:rsidRDefault="00A610C3" w:rsidP="00D22B58">
                                      <w:pPr>
                                        <w:rPr>
                                          <w:i/>
                                          <w:sz w:val="22"/>
                                          <w:szCs w:val="22"/>
                                        </w:rPr>
                                      </w:pPr>
                                      <w:r>
                                        <w:rPr>
                                          <w:i/>
                                          <w:sz w:val="22"/>
                                          <w:szCs w:val="22"/>
                                        </w:rPr>
                                        <w:t>Random v</w:t>
                                      </w:r>
                                      <w:r w:rsidRPr="00D22B58">
                                        <w:rPr>
                                          <w:i/>
                                          <w:sz w:val="22"/>
                                          <w:szCs w:val="22"/>
                                        </w:rPr>
                                        <w:t>isitors</w:t>
                                      </w:r>
                                    </w:p>
                                  </w:txbxContent>
                                </wps:txbx>
                                <wps:bodyPr rot="0" vert="horz" wrap="square" lIns="91440" tIns="45720" rIns="91440" bIns="45720" anchor="t" anchorCtr="0">
                                  <a:noAutofit/>
                                </wps:bodyPr>
                              </wps:wsp>
                              <wps:wsp>
                                <wps:cNvPr id="17" name="Text Box 2"/>
                                <wps:cNvSpPr txBox="1">
                                  <a:spLocks noChangeArrowheads="1"/>
                                </wps:cNvSpPr>
                                <wps:spPr bwMode="auto">
                                  <a:xfrm>
                                    <a:off x="3724275" y="3114675"/>
                                    <a:ext cx="838200" cy="285750"/>
                                  </a:xfrm>
                                  <a:prstGeom prst="rect">
                                    <a:avLst/>
                                  </a:prstGeom>
                                  <a:noFill/>
                                  <a:ln w="9525">
                                    <a:noFill/>
                                    <a:miter lim="800000"/>
                                    <a:headEnd/>
                                    <a:tailEnd/>
                                  </a:ln>
                                </wps:spPr>
                                <wps:txbx>
                                  <w:txbxContent>
                                    <w:p w:rsidR="00A610C3" w:rsidRPr="00D22B58" w:rsidRDefault="00A610C3" w:rsidP="00D22B58">
                                      <w:pPr>
                                        <w:rPr>
                                          <w:i/>
                                          <w:sz w:val="22"/>
                                          <w:szCs w:val="22"/>
                                        </w:rPr>
                                      </w:pPr>
                                      <w:proofErr w:type="spellStart"/>
                                      <w:proofErr w:type="gramStart"/>
                                      <w:r>
                                        <w:rPr>
                                          <w:i/>
                                          <w:sz w:val="22"/>
                                          <w:szCs w:val="22"/>
                                        </w:rPr>
                                        <w:t>iTrak</w:t>
                                      </w:r>
                                      <w:proofErr w:type="spellEnd"/>
                                      <w:proofErr w:type="gramEnd"/>
                                      <w:r>
                                        <w:rPr>
                                          <w:i/>
                                          <w:sz w:val="22"/>
                                          <w:szCs w:val="22"/>
                                        </w:rPr>
                                        <w:t xml:space="preserve"> u</w:t>
                                      </w:r>
                                      <w:r w:rsidRPr="00D22B58">
                                        <w:rPr>
                                          <w:i/>
                                          <w:sz w:val="22"/>
                                          <w:szCs w:val="22"/>
                                        </w:rPr>
                                        <w:t>ser</w:t>
                                      </w:r>
                                    </w:p>
                                  </w:txbxContent>
                                </wps:txbx>
                                <wps:bodyPr rot="0" vert="horz" wrap="square" lIns="91440" tIns="45720" rIns="91440" bIns="45720" anchor="t" anchorCtr="0">
                                  <a:noAutofit/>
                                </wps:bodyPr>
                              </wps:wsp>
                              <wps:wsp>
                                <wps:cNvPr id="18" name="Straight Arrow Connector 18"/>
                                <wps:cNvCnPr/>
                                <wps:spPr>
                                  <a:xfrm flipH="1" flipV="1">
                                    <a:off x="1028700" y="990600"/>
                                    <a:ext cx="381001" cy="83820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9" name="Straight Arrow Connector 19"/>
                                <wps:cNvCnPr/>
                                <wps:spPr>
                                  <a:xfrm flipV="1">
                                    <a:off x="4286250" y="2362200"/>
                                    <a:ext cx="571500" cy="6762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0" name="Straight Arrow Connector 20"/>
                                <wps:cNvCnPr/>
                                <wps:spPr>
                                  <a:xfrm flipH="1" flipV="1">
                                    <a:off x="4686300" y="1019175"/>
                                    <a:ext cx="590550" cy="8096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1" name="Text Box 2"/>
                                <wps:cNvSpPr txBox="1">
                                  <a:spLocks noChangeArrowheads="1"/>
                                </wps:cNvSpPr>
                                <wps:spPr bwMode="auto">
                                  <a:xfrm>
                                    <a:off x="1362075" y="1362075"/>
                                    <a:ext cx="809625" cy="257175"/>
                                  </a:xfrm>
                                  <a:prstGeom prst="rect">
                                    <a:avLst/>
                                  </a:prstGeom>
                                  <a:noFill/>
                                  <a:ln w="9525">
                                    <a:noFill/>
                                    <a:miter lim="800000"/>
                                    <a:headEnd/>
                                    <a:tailEnd/>
                                  </a:ln>
                                </wps:spPr>
                                <wps:txbx>
                                  <w:txbxContent>
                                    <w:p w:rsidR="00A610C3" w:rsidRDefault="00A610C3" w:rsidP="00D22B58">
                                      <w:r w:rsidRPr="00D22B58">
                                        <w:rPr>
                                          <w:sz w:val="22"/>
                                          <w:szCs w:val="22"/>
                                        </w:rPr>
                                        <w:t xml:space="preserve">Notify </w:t>
                                      </w:r>
                                    </w:p>
                                  </w:txbxContent>
                                </wps:txbx>
                                <wps:bodyPr rot="0" vert="horz" wrap="square" lIns="91440" tIns="45720" rIns="91440" bIns="45720" anchor="t" anchorCtr="0">
                                  <a:noAutofit/>
                                </wps:bodyPr>
                              </wps:wsp>
                              <wps:wsp>
                                <wps:cNvPr id="22" name="Text Box 2"/>
                                <wps:cNvSpPr txBox="1">
                                  <a:spLocks noChangeArrowheads="1"/>
                                </wps:cNvSpPr>
                                <wps:spPr bwMode="auto">
                                  <a:xfrm>
                                    <a:off x="4562475" y="2609809"/>
                                    <a:ext cx="1000125" cy="485775"/>
                                  </a:xfrm>
                                  <a:prstGeom prst="rect">
                                    <a:avLst/>
                                  </a:prstGeom>
                                  <a:noFill/>
                                  <a:ln w="9525">
                                    <a:noFill/>
                                    <a:miter lim="800000"/>
                                    <a:headEnd/>
                                    <a:tailEnd/>
                                  </a:ln>
                                </wps:spPr>
                                <wps:txbx>
                                  <w:txbxContent>
                                    <w:p w:rsidR="00A610C3" w:rsidRPr="00D22B58" w:rsidRDefault="00A610C3" w:rsidP="00D22B58">
                                      <w:pPr>
                                        <w:rPr>
                                          <w:sz w:val="22"/>
                                          <w:szCs w:val="22"/>
                                        </w:rPr>
                                      </w:pPr>
                                      <w:r>
                                        <w:rPr>
                                          <w:sz w:val="22"/>
                                          <w:szCs w:val="22"/>
                                        </w:rPr>
                                        <w:t>Starts a trip or writes a note</w:t>
                                      </w:r>
                                    </w:p>
                                  </w:txbxContent>
                                </wps:txbx>
                                <wps:bodyPr rot="0" vert="horz" wrap="square" lIns="91440" tIns="45720" rIns="91440" bIns="45720" anchor="t" anchorCtr="0">
                                  <a:noAutofit/>
                                </wps:bodyPr>
                              </wps:wsp>
                              <wps:wsp>
                                <wps:cNvPr id="23" name="Text Box 2"/>
                                <wps:cNvSpPr txBox="1">
                                  <a:spLocks noChangeArrowheads="1"/>
                                </wps:cNvSpPr>
                                <wps:spPr bwMode="auto">
                                  <a:xfrm>
                                    <a:off x="4972050" y="1057258"/>
                                    <a:ext cx="895350" cy="485775"/>
                                  </a:xfrm>
                                  <a:prstGeom prst="rect">
                                    <a:avLst/>
                                  </a:prstGeom>
                                  <a:noFill/>
                                  <a:ln w="9525">
                                    <a:noFill/>
                                    <a:miter lim="800000"/>
                                    <a:headEnd/>
                                    <a:tailEnd/>
                                  </a:ln>
                                </wps:spPr>
                                <wps:txbx>
                                  <w:txbxContent>
                                    <w:p w:rsidR="00A610C3" w:rsidRPr="00D22B58" w:rsidRDefault="00A610C3" w:rsidP="00D22B58">
                                      <w:pPr>
                                        <w:rPr>
                                          <w:sz w:val="22"/>
                                          <w:szCs w:val="22"/>
                                        </w:rPr>
                                      </w:pPr>
                                      <w:r>
                                        <w:rPr>
                                          <w:sz w:val="22"/>
                                          <w:szCs w:val="22"/>
                                        </w:rPr>
                                        <w:t>Posts status update</w:t>
                                      </w:r>
                                    </w:p>
                                  </w:txbxContent>
                                </wps:txbx>
                                <wps:bodyPr rot="0" vert="horz" wrap="square" lIns="91440" tIns="45720" rIns="91440" bIns="45720" anchor="t" anchorCtr="0">
                                  <a:noAutofit/>
                                </wps:bodyPr>
                              </wps:wsp>
                              <wps:wsp>
                                <wps:cNvPr id="24" name="Text Box 2"/>
                                <wps:cNvSpPr txBox="1">
                                  <a:spLocks noChangeArrowheads="1"/>
                                </wps:cNvSpPr>
                                <wps:spPr bwMode="auto">
                                  <a:xfrm>
                                    <a:off x="3419475" y="800100"/>
                                    <a:ext cx="1019175" cy="752475"/>
                                  </a:xfrm>
                                  <a:prstGeom prst="rect">
                                    <a:avLst/>
                                  </a:prstGeom>
                                  <a:noFill/>
                                  <a:ln w="9525">
                                    <a:noFill/>
                                    <a:miter lim="800000"/>
                                    <a:headEnd/>
                                    <a:tailEnd/>
                                  </a:ln>
                                </wps:spPr>
                                <wps:txbx>
                                  <w:txbxContent>
                                    <w:p w:rsidR="00A610C3" w:rsidRPr="00D22B58" w:rsidRDefault="00A610C3" w:rsidP="008573A7">
                                      <w:pPr>
                                        <w:rPr>
                                          <w:sz w:val="22"/>
                                          <w:szCs w:val="22"/>
                                        </w:rPr>
                                      </w:pPr>
                                      <w:r>
                                        <w:rPr>
                                          <w:sz w:val="22"/>
                                          <w:szCs w:val="22"/>
                                        </w:rPr>
                                        <w:t>View status update and share the status</w:t>
                                      </w:r>
                                    </w:p>
                                  </w:txbxContent>
                                </wps:txbx>
                                <wps:bodyPr rot="0" vert="horz" wrap="square" lIns="91440" tIns="45720" rIns="91440" bIns="45720" anchor="t" anchorCtr="0">
                                  <a:noAutofit/>
                                </wps:bodyPr>
                              </wps:wsp>
                              <wps:wsp>
                                <wps:cNvPr id="25" name="Straight Arrow Connector 25"/>
                                <wps:cNvCnPr/>
                                <wps:spPr>
                                  <a:xfrm>
                                    <a:off x="3562350" y="619125"/>
                                    <a:ext cx="723900" cy="18986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6" name="Text Box 2"/>
                                <wps:cNvSpPr txBox="1">
                                  <a:spLocks noChangeArrowheads="1"/>
                                </wps:cNvSpPr>
                                <wps:spPr bwMode="auto">
                                  <a:xfrm>
                                    <a:off x="533400" y="495300"/>
                                    <a:ext cx="742950" cy="628650"/>
                                  </a:xfrm>
                                  <a:prstGeom prst="rect">
                                    <a:avLst/>
                                  </a:prstGeom>
                                  <a:noFill/>
                                  <a:ln w="9525">
                                    <a:noFill/>
                                    <a:miter lim="800000"/>
                                    <a:headEnd/>
                                    <a:tailEnd/>
                                  </a:ln>
                                </wps:spPr>
                                <wps:txbx>
                                  <w:txbxContent>
                                    <w:p w:rsidR="00A610C3" w:rsidRDefault="00A610C3">
                                      <w:r>
                                        <w:rPr>
                                          <w:noProof/>
                                          <w:lang w:eastAsia="zh-CN"/>
                                        </w:rPr>
                                        <w:drawing>
                                          <wp:inline distT="0" distB="0" distL="0" distR="0" wp14:anchorId="222C9C82" wp14:editId="247CF5AE">
                                            <wp:extent cx="485775" cy="480973"/>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6822" cy="482009"/>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s:wsp>
                              <wps:cNvPr id="299" name="Text Box 2"/>
                              <wps:cNvSpPr txBox="1">
                                <a:spLocks noChangeArrowheads="1"/>
                              </wps:cNvSpPr>
                              <wps:spPr bwMode="auto">
                                <a:xfrm>
                                  <a:off x="4286250" y="447675"/>
                                  <a:ext cx="647700" cy="542925"/>
                                </a:xfrm>
                                <a:prstGeom prst="rect">
                                  <a:avLst/>
                                </a:prstGeom>
                                <a:noFill/>
                                <a:ln w="9525">
                                  <a:noFill/>
                                  <a:miter lim="800000"/>
                                  <a:headEnd/>
                                  <a:tailEnd/>
                                </a:ln>
                              </wps:spPr>
                              <wps:txbx>
                                <w:txbxContent>
                                  <w:p w:rsidR="00A610C3" w:rsidRDefault="00A610C3">
                                    <w:r>
                                      <w:rPr>
                                        <w:noProof/>
                                        <w:lang w:eastAsia="zh-CN"/>
                                      </w:rPr>
                                      <w:drawing>
                                        <wp:inline distT="0" distB="0" distL="0" distR="0" wp14:anchorId="6D26EA1C" wp14:editId="08F0247E">
                                          <wp:extent cx="438150" cy="438150"/>
                                          <wp:effectExtent l="0" t="0" r="0" b="0"/>
                                          <wp:docPr id="716" name="Picture 716" descr="https://encrypted-tbn1.gstatic.com/images?q=tbn:ANd9GcRfx4mnn18_HUQ6u8nNOzkhZ6AY8tZzSCC98hMt3DfWXqECdPCe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encrypted-tbn1.gstatic.com/images?q=tbn:ANd9GcRfx4mnn18_HUQ6u8nNOzkhZ6AY8tZzSCC98hMt3DfWXqECdPCeK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8150" cy="438150"/>
                                                  </a:xfrm>
                                                  <a:prstGeom prst="rect">
                                                    <a:avLst/>
                                                  </a:prstGeom>
                                                  <a:noFill/>
                                                  <a:ln>
                                                    <a:noFill/>
                                                  </a:ln>
                                                </pic:spPr>
                                              </pic:pic>
                                            </a:graphicData>
                                          </a:graphic>
                                        </wp:inline>
                                      </w:drawing>
                                    </w:r>
                                  </w:p>
                                </w:txbxContent>
                              </wps:txbx>
                              <wps:bodyPr rot="0" vert="horz" wrap="square" lIns="91440" tIns="45720" rIns="91440" bIns="45720" anchor="t" anchorCtr="0">
                                <a:spAutoFit/>
                              </wps:bodyPr>
                            </wps:wsp>
                          </wpg:grpSp>
                        </wpg:grpSp>
                      </wpg:grpSp>
                    </wpg:wgp>
                  </a:graphicData>
                </a:graphic>
                <wp14:sizeRelH relativeFrom="margin">
                  <wp14:pctWidth>0</wp14:pctWidth>
                </wp14:sizeRelH>
                <wp14:sizeRelV relativeFrom="margin">
                  <wp14:pctHeight>0</wp14:pctHeight>
                </wp14:sizeRelV>
              </wp:anchor>
            </w:drawing>
          </mc:Choice>
          <mc:Fallback>
            <w:pict>
              <v:group id="Group 314" o:spid="_x0000_s1090" style="position:absolute;left:0;text-align:left;margin-left:-16.5pt;margin-top:12.45pt;width:462.75pt;height:275.2pt;z-index:251701248;mso-width-relative:margin;mso-height-relative:margin" coordorigin=",-857" coordsize="58769,34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">
                <v:shape id="_x0000_s1091" type="#_x0000_t202" style="position:absolute;left:28479;top:1809;width:647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rsidR="00A610C3" w:rsidRDefault="00A610C3" w:rsidP="00F00E5C">
                        <w:r>
                          <w:rPr>
                            <w:noProof/>
                            <w:lang w:eastAsia="zh-CN"/>
                          </w:rPr>
                          <w:drawing>
                            <wp:inline distT="0" distB="0" distL="0" distR="0" wp14:anchorId="3AD27D2A" wp14:editId="38189823">
                              <wp:extent cx="609600" cy="742982"/>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9600" cy="742982"/>
                                      </a:xfrm>
                                      <a:prstGeom prst="rect">
                                        <a:avLst/>
                                      </a:prstGeom>
                                      <a:noFill/>
                                      <a:ln>
                                        <a:noFill/>
                                      </a:ln>
                                    </pic:spPr>
                                  </pic:pic>
                                </a:graphicData>
                              </a:graphic>
                            </wp:inline>
                          </w:drawing>
                        </w:r>
                      </w:p>
                    </w:txbxContent>
                  </v:textbox>
                </v:shape>
                <v:group id="Group 313" o:spid="_x0000_s1092" style="position:absolute;top:-857;width:58769;height:34950" coordorigin=",-857" coordsize="58769,349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v8F8QAAADcAAAADwAAAGRycy9kb3ducmV2LnhtbESPQYvCMBSE78L+h/AW&#10;vGnaLS7SNYrIrngQYVUQb4/m2Rabl9LEtv57Iwgeh5n5hpktelOJlhpXWlYQjyMQxJnVJecKjoe/&#10;0RSE88gaK8uk4E4OFvOPwQxTbTv+p3bvcxEg7FJUUHhfp1K6rCCDbmxr4uBdbGPQB9nkUjfYBbip&#10;5FcUfUuDJYeFAmtaFZRd9zejYN1ht0zi33Z7vazu58Nkd9rGpNTws1/+gPDU+3f41d5oBUmcwP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v8F8QAAADcAAAA&#10;DwAAAAAAAAAAAAAAAACqAgAAZHJzL2Rvd25yZXYueG1sUEsFBgAAAAAEAAQA+gAAAJsDAAAAAA==&#10;">
                  <v:shape id="_x0000_s1093" type="#_x0000_t202" style="position:absolute;left:37338;top:25527;width:6572;height:6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rsidR="00A610C3" w:rsidRDefault="00A610C3">
                          <w:r>
                            <w:rPr>
                              <w:noProof/>
                              <w:lang w:eastAsia="zh-CN"/>
                            </w:rPr>
                            <w:drawing>
                              <wp:inline distT="0" distB="0" distL="0" distR="0" wp14:anchorId="22388543" wp14:editId="6D5D1B8D">
                                <wp:extent cx="617855" cy="786029"/>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7855" cy="786029"/>
                                        </a:xfrm>
                                        <a:prstGeom prst="rect">
                                          <a:avLst/>
                                        </a:prstGeom>
                                        <a:noFill/>
                                        <a:ln>
                                          <a:noFill/>
                                        </a:ln>
                                      </pic:spPr>
                                    </pic:pic>
                                  </a:graphicData>
                                </a:graphic>
                              </wp:inline>
                            </w:drawing>
                          </w:r>
                        </w:p>
                      </w:txbxContent>
                    </v:textbox>
                  </v:shape>
                  <v:group id="Group 312" o:spid="_x0000_s1094" style="position:absolute;top:-857;width:58769;height:34950" coordorigin=",-857" coordsize="58769,349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shape id="_x0000_s1095" type="#_x0000_t202" style="position:absolute;top:26003;width:647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A610C3" w:rsidRDefault="00A610C3">
                            <w:r>
                              <w:rPr>
                                <w:noProof/>
                                <w:lang w:eastAsia="zh-CN"/>
                              </w:rPr>
                              <w:drawing>
                                <wp:inline distT="0" distB="0" distL="0" distR="0" wp14:anchorId="5F821027" wp14:editId="1BB2830F">
                                  <wp:extent cx="609600" cy="742982"/>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9600" cy="742982"/>
                                          </a:xfrm>
                                          <a:prstGeom prst="rect">
                                            <a:avLst/>
                                          </a:prstGeom>
                                          <a:noFill/>
                                          <a:ln>
                                            <a:noFill/>
                                          </a:ln>
                                        </pic:spPr>
                                      </pic:pic>
                                    </a:graphicData>
                                  </a:graphic>
                                </wp:inline>
                              </w:drawing>
                            </w:r>
                          </w:p>
                        </w:txbxContent>
                      </v:textbox>
                    </v:shape>
                    <v:group id="Group 311" o:spid="_x0000_s1096" style="position:absolute;top:-857;width:58769;height:34950" coordorigin="-95,-857" coordsize="58769,349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H+8QAAADcAAAADwAAAGRycy9kb3ducmV2LnhtbESPQWvCQBSE7wX/w/IE&#10;b3WzFUuJriJixYMI1YJ4e2SfSTD7NmTXJP57Vyj0OMzMN8x82dtKtNT40rEGNU5AEGfOlJxr+D19&#10;v3+B8AHZYOWYNDzIw3IxeJtjalzHP9QeQy4ihH2KGooQ6lRKnxVk0Y9dTRy9q2sshiibXJoGuwi3&#10;lfxIkk9pseS4UGBN64Ky2/FuNWw77FYTtWn3t+v6cTlND+e9Iq1Hw341AxGoD//hv/bOaJgo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JXH+8QAAADcAAAA&#10;DwAAAAAAAAAAAAAAAACqAgAAZHJzL2Rvd25yZXYueG1sUEsFBgAAAAAEAAQA+gAAAJsDAAAAAA==&#10;">
                      <v:group id="Group 292" o:spid="_x0000_s1097" style="position:absolute;left:-95;top:-857;width:58769;height:34950" coordorigin="-95,-857" coordsize="58769,349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roundrect id="Rounded Rectangle 9" o:spid="_x0000_s1098" style="position:absolute;left:10382;top:18478;width:8096;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JEfcEA&#10;AADaAAAADwAAAGRycy9kb3ducmV2LnhtbESPT2sCMRTE7wW/Q3hCbzVRaKmrUfyD4LW20Otj89ys&#10;bl6WJGr00zeFQo/DzPyGmS+z68SVQmw9axiPFAji2puWGw1fn7uXdxAxIRvsPJOGO0VYLgZPc6yM&#10;v/EHXQ+pEQXCsUINNqW+kjLWlhzGke+Ji3f0wWEqMjTSBLwVuOvkRKk36bDlsmCxp42l+ny4OA25&#10;2+fX0/f6oTYqnKbbfJzYVmr9PMyrGYhEOf2H/9p7o2EKv1fKDZC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SRH3BAAAA2gAAAA8AAAAAAAAAAAAAAAAAmAIAAGRycy9kb3du&#10;cmV2LnhtbFBLBQYAAAAABAAEAPUAAACGAwAAAAA=&#10;" fillcolor="#cdddac [1622]" strokecolor="#94b64e [3046]">
                          <v:fill color2="#f0f4e6 [502]" rotate="t" angle="180" colors="0 #dafda7;22938f #e4fdc2;1 #f5ffe6" focus="100%" type="gradient"/>
                          <v:shadow on="t" color="black" opacity="24903f" origin=",.5" offset="0,.55556mm"/>
                          <v:textbox>
                            <w:txbxContent>
                              <w:p w:rsidR="00A610C3" w:rsidRDefault="00A610C3" w:rsidP="00D22B58">
                                <w:pPr>
                                  <w:jc w:val="center"/>
                                </w:pPr>
                                <w:r>
                                  <w:t>Web app</w:t>
                                </w:r>
                              </w:p>
                            </w:txbxContent>
                          </v:textbox>
                        </v:roundrect>
                        <v:roundrect id="Rounded Rectangle 10" o:spid="_x0000_s1099" style="position:absolute;left:46863;top:18573;width:10191;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lfK8MA&#10;AADbAAAADwAAAGRycy9kb3ducmV2LnhtbESPQWvCQBCF7wX/wzKCl6Kb9lAkuoooBamXGEvPQ3ZM&#10;otnZkN1o/PfOoeBthvfmvW+W68E16kZdqD0b+JgloIgLb2suDfyevqdzUCEiW2w8k4EHBVivRm9L&#10;TK2/85FueSyVhHBI0UAVY5tqHYqKHIaZb4lFO/vOYZS1K7Xt8C7hrtGfSfKlHdYsDRW2tK2ouOa9&#10;M5C9/+jTPvT9n76E7LDLsyNfN8ZMxsNmASrSEF/m/+u9FXyhl19kAL1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lfK8MAAADbAAAADwAAAAAAAAAAAAAAAACYAgAAZHJzL2Rv&#10;d25yZXYueG1sUEsFBgAAAAAEAAQA9QAAAIgDAAAAAA==&#10;" fillcolor="#fbcaa2 [1625]" strokecolor="#f68c36 [3049]">
                          <v:fill color2="#fdefe3 [505]" rotate="t" angle="180" colors="0 #ffbe86;22938f #ffd0aa;1 #ffebdb" focus="100%" type="gradient"/>
                          <v:shadow on="t" color="black" opacity="24903f" origin=",.5" offset="0,.55556mm"/>
                          <v:textbox>
                            <w:txbxContent>
                              <w:p w:rsidR="00A610C3" w:rsidRDefault="00A610C3" w:rsidP="00D22B58">
                                <w:pPr>
                                  <w:jc w:val="center"/>
                                </w:pPr>
                                <w:r>
                                  <w:t>Mobile app</w:t>
                                </w:r>
                              </w:p>
                            </w:txbxContent>
                          </v:textbox>
                        </v:roundrect>
                        <v:shape id="Straight Arrow Connector 12" o:spid="_x0000_s1100" type="#_x0000_t32" style="position:absolute;left:6858;top:23622;width:5715;height:67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kM48IAAADbAAAADwAAAGRycy9kb3ducmV2LnhtbERPTWvCQBC9F/wPyxR6Ed3oQUp0FauI&#10;PdSKUeh1yI6b0OxszG5N/PeuIPQ2j/c5s0VnK3GlxpeOFYyGCQji3OmSjYLTcTN4B+EDssbKMSm4&#10;kYfFvPcyw1S7lg90zYIRMYR9igqKEOpUSp8XZNEPXU0cubNrLIYIGyN1g20Mt5UcJ8lEWiw5NhRY&#10;06qg/Df7swrMtl2eV3Y92n+Zn+/+DS+7D3lR6u21W05BBOrCv/jp/tRx/hgev8QD5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SkM48IAAADbAAAADwAAAAAAAAAAAAAA&#10;AAChAgAAZHJzL2Rvd25yZXYueG1sUEsFBgAAAAAEAAQA+QAAAJADAAAAAA==&#10;" strokecolor="black [3200]" strokeweight="2pt">
                          <v:stroke endarrow="open"/>
                          <v:shadow on="t" color="black" opacity="24903f" origin=",.5" offset="0,.55556mm"/>
                        </v:shape>
                        <v:shape id="_x0000_s1101" type="#_x0000_t202" style="position:absolute;left:10191;top:26289;width:8097;height:4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A610C3" w:rsidRPr="00D22B58" w:rsidRDefault="00A610C3">
                                <w:pPr>
                                  <w:rPr>
                                    <w:sz w:val="22"/>
                                    <w:szCs w:val="22"/>
                                  </w:rPr>
                                </w:pPr>
                                <w:r w:rsidRPr="00D22B58">
                                  <w:rPr>
                                    <w:sz w:val="22"/>
                                    <w:szCs w:val="22"/>
                                  </w:rPr>
                                  <w:t>Like or comment</w:t>
                                </w:r>
                              </w:p>
                            </w:txbxContent>
                          </v:textbox>
                        </v:shape>
                        <v:shape id="_x0000_s1102" type="#_x0000_t202" style="position:absolute;left:4095;top:1809;width:13430;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A610C3" w:rsidRPr="00D22B58" w:rsidRDefault="00A610C3" w:rsidP="00D22B58">
                                <w:pPr>
                                  <w:rPr>
                                    <w:i/>
                                    <w:sz w:val="22"/>
                                    <w:szCs w:val="22"/>
                                  </w:rPr>
                                </w:pPr>
                                <w:r w:rsidRPr="00D22B58">
                                  <w:rPr>
                                    <w:i/>
                                    <w:sz w:val="22"/>
                                    <w:szCs w:val="22"/>
                                  </w:rPr>
                                  <w:t>Facebook pages</w:t>
                                </w:r>
                                <w:r>
                                  <w:rPr>
                                    <w:i/>
                                    <w:sz w:val="22"/>
                                    <w:szCs w:val="22"/>
                                  </w:rPr>
                                  <w:t xml:space="preserve"> of the v</w:t>
                                </w:r>
                                <w:r w:rsidRPr="00D22B58">
                                  <w:rPr>
                                    <w:i/>
                                    <w:sz w:val="22"/>
                                    <w:szCs w:val="22"/>
                                  </w:rPr>
                                  <w:t xml:space="preserve">isitors’ </w:t>
                                </w:r>
                                <w:r>
                                  <w:rPr>
                                    <w:i/>
                                    <w:sz w:val="22"/>
                                    <w:szCs w:val="22"/>
                                  </w:rPr>
                                  <w:t>friends</w:t>
                                </w:r>
                              </w:p>
                            </w:txbxContent>
                          </v:textbox>
                        </v:shape>
                        <v:shape id="_x0000_s1103" type="#_x0000_t202" style="position:absolute;left:25050;top:-857;width:15336;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vT+sAA&#10;AADbAAAADwAAAGRycy9kb3ducmV2LnhtbERPS4vCMBC+C/6HMII3TRQVtxpFFGFPLj52YW9DM7bF&#10;ZlKaaLv/fiMI3ubje85y3dpSPKj2hWMNo6ECQZw6U3Cm4XLeD+YgfEA2WDomDX/kYb3qdpaYGNfw&#10;kR6nkIkYwj5BDXkIVSKlT3Oy6IeuIo7c1dUWQ4R1Jk2NTQy3pRwrNZMWC44NOVa0zSm9ne5Ww/fh&#10;+vszUV/Zzk6rxrVKsv2QWvd77WYBIlAb3uKX+9PE+RN4/hIP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vT+sAAAADbAAAADwAAAAAAAAAAAAAAAACYAgAAZHJzL2Rvd25y&#10;ZXYueG1sUEsFBgAAAAAEAAQA9QAAAIUDAAAAAA==&#10;" filled="f" stroked="f">
                          <v:textbox>
                            <w:txbxContent>
                              <w:p w:rsidR="00A610C3" w:rsidRPr="00D22B58" w:rsidRDefault="00A610C3" w:rsidP="00D22B58">
                                <w:pPr>
                                  <w:rPr>
                                    <w:i/>
                                    <w:sz w:val="22"/>
                                    <w:szCs w:val="22"/>
                                  </w:rPr>
                                </w:pPr>
                                <w:r>
                                  <w:rPr>
                                    <w:i/>
                                    <w:sz w:val="22"/>
                                    <w:szCs w:val="22"/>
                                  </w:rPr>
                                  <w:t xml:space="preserve">Friends in the </w:t>
                                </w:r>
                                <w:proofErr w:type="spellStart"/>
                                <w:r>
                                  <w:rPr>
                                    <w:i/>
                                    <w:sz w:val="22"/>
                                    <w:szCs w:val="22"/>
                                  </w:rPr>
                                  <w:t>iTrak</w:t>
                                </w:r>
                                <w:proofErr w:type="spellEnd"/>
                                <w:r>
                                  <w:rPr>
                                    <w:i/>
                                    <w:sz w:val="22"/>
                                    <w:szCs w:val="22"/>
                                  </w:rPr>
                                  <w:t xml:space="preserve"> user’s network</w:t>
                                </w:r>
                              </w:p>
                            </w:txbxContent>
                          </v:textbox>
                        </v:shape>
                        <v:shape id="_x0000_s1104" type="#_x0000_t202" style="position:absolute;left:41814;top:571;width:12478;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rsidR="00A610C3" w:rsidRPr="00D22B58" w:rsidRDefault="00A610C3" w:rsidP="00D22B58">
                                <w:pPr>
                                  <w:rPr>
                                    <w:i/>
                                    <w:sz w:val="22"/>
                                    <w:szCs w:val="22"/>
                                  </w:rPr>
                                </w:pPr>
                                <w:proofErr w:type="spellStart"/>
                                <w:proofErr w:type="gramStart"/>
                                <w:r>
                                  <w:rPr>
                                    <w:i/>
                                    <w:sz w:val="22"/>
                                    <w:szCs w:val="22"/>
                                  </w:rPr>
                                  <w:t>iTrak</w:t>
                                </w:r>
                                <w:proofErr w:type="spellEnd"/>
                                <w:proofErr w:type="gramEnd"/>
                                <w:r>
                                  <w:rPr>
                                    <w:i/>
                                    <w:sz w:val="22"/>
                                    <w:szCs w:val="22"/>
                                  </w:rPr>
                                  <w:t xml:space="preserve"> u</w:t>
                                </w:r>
                                <w:r w:rsidRPr="00D22B58">
                                  <w:rPr>
                                    <w:i/>
                                    <w:sz w:val="22"/>
                                    <w:szCs w:val="22"/>
                                  </w:rPr>
                                  <w:t>ser’s Facebook page</w:t>
                                </w:r>
                              </w:p>
                            </w:txbxContent>
                          </v:textbox>
                        </v:shape>
                        <v:shape id="_x0000_s1105" type="#_x0000_t202" style="position:absolute;left:-95;top:31331;width:11906;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A610C3" w:rsidRPr="00D22B58" w:rsidRDefault="00A610C3" w:rsidP="00D22B58">
                                <w:pPr>
                                  <w:rPr>
                                    <w:i/>
                                    <w:sz w:val="22"/>
                                    <w:szCs w:val="22"/>
                                  </w:rPr>
                                </w:pPr>
                                <w:r>
                                  <w:rPr>
                                    <w:i/>
                                    <w:sz w:val="22"/>
                                    <w:szCs w:val="22"/>
                                  </w:rPr>
                                  <w:t>Random v</w:t>
                                </w:r>
                                <w:r w:rsidRPr="00D22B58">
                                  <w:rPr>
                                    <w:i/>
                                    <w:sz w:val="22"/>
                                    <w:szCs w:val="22"/>
                                  </w:rPr>
                                  <w:t>isitors</w:t>
                                </w:r>
                              </w:p>
                            </w:txbxContent>
                          </v:textbox>
                        </v:shape>
                        <v:shape id="_x0000_s1106" type="#_x0000_t202" style="position:absolute;left:37242;top:31146;width:8382;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rsidR="00A610C3" w:rsidRPr="00D22B58" w:rsidRDefault="00A610C3" w:rsidP="00D22B58">
                                <w:pPr>
                                  <w:rPr>
                                    <w:i/>
                                    <w:sz w:val="22"/>
                                    <w:szCs w:val="22"/>
                                  </w:rPr>
                                </w:pPr>
                                <w:proofErr w:type="spellStart"/>
                                <w:proofErr w:type="gramStart"/>
                                <w:r>
                                  <w:rPr>
                                    <w:i/>
                                    <w:sz w:val="22"/>
                                    <w:szCs w:val="22"/>
                                  </w:rPr>
                                  <w:t>iTrak</w:t>
                                </w:r>
                                <w:proofErr w:type="spellEnd"/>
                                <w:proofErr w:type="gramEnd"/>
                                <w:r>
                                  <w:rPr>
                                    <w:i/>
                                    <w:sz w:val="22"/>
                                    <w:szCs w:val="22"/>
                                  </w:rPr>
                                  <w:t xml:space="preserve"> u</w:t>
                                </w:r>
                                <w:r w:rsidRPr="00D22B58">
                                  <w:rPr>
                                    <w:i/>
                                    <w:sz w:val="22"/>
                                    <w:szCs w:val="22"/>
                                  </w:rPr>
                                  <w:t>ser</w:t>
                                </w:r>
                              </w:p>
                            </w:txbxContent>
                          </v:textbox>
                        </v:shape>
                        <v:shape id="Straight Arrow Connector 18" o:spid="_x0000_s1107" type="#_x0000_t32" style="position:absolute;left:10287;top:9906;width:3810;height:838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II6sYAAADbAAAADwAAAGRycy9kb3ducmV2LnhtbESPQWvCQBCF74X+h2UKvYhuWmqJ0VVK&#10;oaWol1gv3sbsmASzs2F3q+m/7xyE3mZ4b977ZrEaXKcuFGLr2cDTJANFXHnbcm1g//0xzkHFhGyx&#10;80wGfinCanl/t8DC+iuXdNmlWkkIxwINNCn1hdaxashhnPieWLSTDw6TrKHWNuBVwl2nn7PsVTts&#10;WRoa7Om9oeq8+3EGDqftNPucBVuuR7PjaFNWLy7PjXl8GN7moBIN6d98u/6ygi+w8osMoJ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ySCOrGAAAA2wAAAA8AAAAAAAAA&#10;AAAAAAAAoQIAAGRycy9kb3ducmV2LnhtbFBLBQYAAAAABAAEAPkAAACUAwAAAAA=&#10;" strokecolor="black [3200]" strokeweight="2pt">
                          <v:stroke endarrow="open"/>
                          <v:shadow on="t" color="black" opacity="24903f" origin=",.5" offset="0,.55556mm"/>
                        </v:shape>
                        <v:shape id="Straight Arrow Connector 19" o:spid="_x0000_s1108" type="#_x0000_t32" style="position:absolute;left:42862;top:23622;width:5715;height:67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2eksMAAADbAAAADwAAAGRycy9kb3ducmV2LnhtbERPS2sCMRC+F/ofwhS8SM3qQdrVKD4Q&#10;PfigVuh12IzZpZvJuonu+u9NQehtPr7njKetLcWNal84VtDvJSCIM6cLNgpO36v3DxA+IGssHZOC&#10;O3mYTl5fxphq1/AX3Y7BiBjCPkUFeQhVKqXPcrLoe64ijtzZ1RZDhLWRusYmhttSDpJkKC0WHBty&#10;rGiRU/Z7vFoFZt3Mzgu77B+25mffveNlN5cXpTpv7WwEIlAb/sVP90bH+Z/w90s8QE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uNnpLDAAAA2wAAAA8AAAAAAAAAAAAA&#10;AAAAoQIAAGRycy9kb3ducmV2LnhtbFBLBQYAAAAABAAEAPkAAACRAwAAAAA=&#10;" strokecolor="black [3200]" strokeweight="2pt">
                          <v:stroke endarrow="open"/>
                          <v:shadow on="t" color="black" opacity="24903f" origin=",.5" offset="0,.55556mm"/>
                        </v:shape>
                        <v:shape id="Straight Arrow Connector 20" o:spid="_x0000_s1109" type="#_x0000_t32" style="position:absolute;left:46863;top:10191;width:5905;height:809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jOUcIAAADbAAAADwAAAGRycy9kb3ducmV2LnhtbERPy2oCMRTdC/5DuAU3oplKlXE6UaRg&#10;KdXNqBt3t5M7Dzq5GZJUp3/fLAouD+edbwfTiRs531pW8DxPQBCXVrdcK7ic97MUhA/IGjvLpOCX&#10;PGw341GOmbZ3Luh2CrWIIewzVNCE0GdS+rIhg35ue+LIVdYZDBG6WmqH9xhuOrlIkpU02HJsaLCn&#10;t4bK79OPUXCtjsvkfe108Tldf00PRfli0lSpydOwewURaAgP8b/7QytYxPXxS/wBc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IjOUcIAAADbAAAADwAAAAAAAAAAAAAA&#10;AAChAgAAZHJzL2Rvd25yZXYueG1sUEsFBgAAAAAEAAQA+QAAAJADAAAAAA==&#10;" strokecolor="black [3200]" strokeweight="2pt">
                          <v:stroke endarrow="open"/>
                          <v:shadow on="t" color="black" opacity="24903f" origin=",.5" offset="0,.55556mm"/>
                        </v:shape>
                        <v:shape id="_x0000_s1110" type="#_x0000_t202" style="position:absolute;left:13620;top:13620;width:8097;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A610C3" w:rsidRDefault="00A610C3" w:rsidP="00D22B58">
                                <w:r w:rsidRPr="00D22B58">
                                  <w:rPr>
                                    <w:sz w:val="22"/>
                                    <w:szCs w:val="22"/>
                                  </w:rPr>
                                  <w:t xml:space="preserve">Notify </w:t>
                                </w:r>
                              </w:p>
                            </w:txbxContent>
                          </v:textbox>
                        </v:shape>
                        <v:shape id="_x0000_s1111" type="#_x0000_t202" style="position:absolute;left:45624;top:26098;width:10002;height:4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IkqMIA&#10;AADbAAAADwAAAGRycy9kb3ducmV2LnhtbESPQWvCQBSE7wX/w/IEb3XXYItGV5EWwVOlVgVvj+wz&#10;CWbfhuxq4r93BaHHYWa+YebLzlbiRo0vHWsYDRUI4syZknMN+7/1+wSED8gGK8ek4U4elove2xxT&#10;41r+pdsu5CJC2KeooQihTqX0WUEW/dDVxNE7u8ZiiLLJpWmwjXBbyUSpT2mx5LhQYE1fBWWX3dVq&#10;OPycT8ex2ubf9qNuXack26nUetDvVjMQgbrwH361N0ZDksDzS/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iSowgAAANsAAAAPAAAAAAAAAAAAAAAAAJgCAABkcnMvZG93&#10;bnJldi54bWxQSwUGAAAAAAQABAD1AAAAhwMAAAAA&#10;" filled="f" stroked="f">
                          <v:textbox>
                            <w:txbxContent>
                              <w:p w:rsidR="00A610C3" w:rsidRPr="00D22B58" w:rsidRDefault="00A610C3" w:rsidP="00D22B58">
                                <w:pPr>
                                  <w:rPr>
                                    <w:sz w:val="22"/>
                                    <w:szCs w:val="22"/>
                                  </w:rPr>
                                </w:pPr>
                                <w:r>
                                  <w:rPr>
                                    <w:sz w:val="22"/>
                                    <w:szCs w:val="22"/>
                                  </w:rPr>
                                  <w:t>Starts a trip or writes a note</w:t>
                                </w:r>
                              </w:p>
                            </w:txbxContent>
                          </v:textbox>
                        </v:shape>
                        <v:shape id="_x0000_s1112" type="#_x0000_t202" style="position:absolute;left:49720;top:10572;width:8954;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A610C3" w:rsidRPr="00D22B58" w:rsidRDefault="00A610C3" w:rsidP="00D22B58">
                                <w:pPr>
                                  <w:rPr>
                                    <w:sz w:val="22"/>
                                    <w:szCs w:val="22"/>
                                  </w:rPr>
                                </w:pPr>
                                <w:r>
                                  <w:rPr>
                                    <w:sz w:val="22"/>
                                    <w:szCs w:val="22"/>
                                  </w:rPr>
                                  <w:t>Posts status update</w:t>
                                </w:r>
                              </w:p>
                            </w:txbxContent>
                          </v:textbox>
                        </v:shape>
                        <v:shape id="_x0000_s1113" type="#_x0000_t202" style="position:absolute;left:34194;top:8001;width:10192;height:7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A610C3" w:rsidRPr="00D22B58" w:rsidRDefault="00A610C3" w:rsidP="008573A7">
                                <w:pPr>
                                  <w:rPr>
                                    <w:sz w:val="22"/>
                                    <w:szCs w:val="22"/>
                                  </w:rPr>
                                </w:pPr>
                                <w:r>
                                  <w:rPr>
                                    <w:sz w:val="22"/>
                                    <w:szCs w:val="22"/>
                                  </w:rPr>
                                  <w:t>View status update and share the status</w:t>
                                </w:r>
                              </w:p>
                            </w:txbxContent>
                          </v:textbox>
                        </v:shape>
                        <v:shape id="Straight Arrow Connector 25" o:spid="_x0000_s1114" type="#_x0000_t32" style="position:absolute;left:35623;top:6191;width:7239;height:1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jmGMIAAADbAAAADwAAAGRycy9kb3ducmV2LnhtbESPT4vCMBTE78J+h/AWvGm6wop0jSKy&#10;YvXmn8XrI3m21ealNNlav70RBI/DzPyGmc47W4mWGl86VvA1TEAQa2dKzhUcD6vBBIQPyAYrx6Tg&#10;Th7ms4/eFFPjbryjdh9yESHsU1RQhFCnUnpdkEU/dDVx9M6usRiibHJpGrxFuK3kKEnG0mLJcaHA&#10;mpYF6ev+3yrAU6Yv12y81qdqkW10i7/Lv61S/c9u8QMiUBfe4Vc7MwpG3/D8En+An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ljmGMIAAADbAAAADwAAAAAAAAAAAAAA&#10;AAChAgAAZHJzL2Rvd25yZXYueG1sUEsFBgAAAAAEAAQA+QAAAJADAAAAAA==&#10;" strokecolor="black [3200]" strokeweight="2pt">
                          <v:stroke endarrow="open"/>
                          <v:shadow on="t" color="black" opacity="24903f" origin=",.5" offset="0,.55556mm"/>
                        </v:shape>
                        <v:shape id="_x0000_s1115" type="#_x0000_t202" style="position:absolute;left:5334;top:4953;width:7429;height:6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A610C3" w:rsidRDefault="00A610C3">
                                <w:r>
                                  <w:rPr>
                                    <w:noProof/>
                                    <w:lang w:eastAsia="zh-CN"/>
                                  </w:rPr>
                                  <w:drawing>
                                    <wp:inline distT="0" distB="0" distL="0" distR="0" wp14:anchorId="222C9C82" wp14:editId="247CF5AE">
                                      <wp:extent cx="485775" cy="480973"/>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6822" cy="482009"/>
                                              </a:xfrm>
                                              <a:prstGeom prst="rect">
                                                <a:avLst/>
                                              </a:prstGeom>
                                              <a:noFill/>
                                              <a:ln>
                                                <a:noFill/>
                                              </a:ln>
                                            </pic:spPr>
                                          </pic:pic>
                                        </a:graphicData>
                                      </a:graphic>
                                    </wp:inline>
                                  </w:drawing>
                                </w:r>
                              </w:p>
                            </w:txbxContent>
                          </v:textbox>
                        </v:shape>
                      </v:group>
                      <v:shape id="_x0000_s1116" type="#_x0000_t202" style="position:absolute;left:42862;top:4476;width:6477;height:5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Hvn8MA&#10;AADcAAAADwAAAGRycy9kb3ducmV2LnhtbESPQWvCQBSE74L/YXmF3nSjUKnRNQTbggcvten9kX1m&#10;Q7NvQ/bVxH/fLRR6HGbmG2ZfTL5TNxpiG9jAapmBIq6DbbkxUH28LZ5BRUG22AUmA3eKUBzmsz3m&#10;Noz8TreLNCpBOOZowIn0udaxduQxLkNPnLxrGDxKkkOj7YBjgvtOr7Nsoz22nBYc9nR0VH9dvr0B&#10;EVuu7tWrj6fP6fwyuqx+wsqYx4ep3IESmuQ//Nc+WQPr7RZ+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Hvn8MAAADcAAAADwAAAAAAAAAAAAAAAACYAgAAZHJzL2Rv&#10;d25yZXYueG1sUEsFBgAAAAAEAAQA9QAAAIgDAAAAAA==&#10;" filled="f" stroked="f">
                        <v:textbox style="mso-fit-shape-to-text:t">
                          <w:txbxContent>
                            <w:p w:rsidR="00A610C3" w:rsidRDefault="00A610C3">
                              <w:r>
                                <w:rPr>
                                  <w:noProof/>
                                  <w:lang w:eastAsia="zh-CN"/>
                                </w:rPr>
                                <w:drawing>
                                  <wp:inline distT="0" distB="0" distL="0" distR="0" wp14:anchorId="6D26EA1C" wp14:editId="08F0247E">
                                    <wp:extent cx="438150" cy="438150"/>
                                    <wp:effectExtent l="0" t="0" r="0" b="0"/>
                                    <wp:docPr id="716" name="Picture 716" descr="https://encrypted-tbn1.gstatic.com/images?q=tbn:ANd9GcRfx4mnn18_HUQ6u8nNOzkhZ6AY8tZzSCC98hMt3DfWXqECdPCe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encrypted-tbn1.gstatic.com/images?q=tbn:ANd9GcRfx4mnn18_HUQ6u8nNOzkhZ6AY8tZzSCC98hMt3DfWXqECdPCeK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8150" cy="438150"/>
                                            </a:xfrm>
                                            <a:prstGeom prst="rect">
                                              <a:avLst/>
                                            </a:prstGeom>
                                            <a:noFill/>
                                            <a:ln>
                                              <a:noFill/>
                                            </a:ln>
                                          </pic:spPr>
                                        </pic:pic>
                                      </a:graphicData>
                                    </a:graphic>
                                  </wp:inline>
                                </w:drawing>
                              </w:r>
                            </w:p>
                          </w:txbxContent>
                        </v:textbox>
                      </v:shape>
                    </v:group>
                  </v:group>
                </v:group>
              </v:group>
            </w:pict>
          </mc:Fallback>
        </mc:AlternateContent>
      </w:r>
    </w:p>
    <w:p w:rsidR="00F00E5C" w:rsidRDefault="00D22B58" w:rsidP="00776606">
      <w:pPr>
        <w:pStyle w:val="Heading4"/>
        <w:rPr>
          <w:noProof/>
        </w:rPr>
      </w:pPr>
      <w:r>
        <w:tab/>
      </w:r>
      <w:r>
        <w:tab/>
      </w:r>
      <w:r>
        <w:tab/>
      </w:r>
      <w:r>
        <w:tab/>
      </w:r>
      <w:r w:rsidR="0041169F">
        <w:tab/>
      </w:r>
    </w:p>
    <w:p w:rsidR="00805862" w:rsidRDefault="00D22B58" w:rsidP="00776606">
      <w:pPr>
        <w:pStyle w:val="Heading4"/>
        <w:rPr>
          <w:noProof/>
        </w:rPr>
      </w:pPr>
      <w:r>
        <w:tab/>
      </w:r>
      <w:r>
        <w:tab/>
      </w:r>
      <w:r>
        <w:tab/>
      </w:r>
    </w:p>
    <w:p w:rsidR="00F00E5C" w:rsidRPr="00F00E5C" w:rsidRDefault="00F00E5C" w:rsidP="00F00E5C">
      <w:pPr>
        <w:pStyle w:val="text"/>
      </w:pPr>
    </w:p>
    <w:p w:rsidR="00805862" w:rsidRDefault="00805862" w:rsidP="00776606">
      <w:pPr>
        <w:pStyle w:val="Heading4"/>
      </w:pPr>
    </w:p>
    <w:p w:rsidR="00D22B58" w:rsidRDefault="008C5651" w:rsidP="00D22B58">
      <w:pPr>
        <w:pStyle w:val="text"/>
      </w:pPr>
      <w:r>
        <w:rPr>
          <w:noProof/>
          <w:lang w:eastAsia="zh-CN"/>
        </w:rPr>
        <mc:AlternateContent>
          <mc:Choice Requires="wps">
            <w:drawing>
              <wp:anchor distT="0" distB="0" distL="114300" distR="114300" simplePos="0" relativeHeight="251714560" behindDoc="0" locked="0" layoutInCell="1" allowOverlap="1" wp14:anchorId="0D254CB2" wp14:editId="6AFBF47F">
                <wp:simplePos x="0" y="0"/>
                <wp:positionH relativeFrom="column">
                  <wp:posOffset>2409825</wp:posOffset>
                </wp:positionH>
                <wp:positionV relativeFrom="paragraph">
                  <wp:posOffset>293370</wp:posOffset>
                </wp:positionV>
                <wp:extent cx="1114425" cy="1403985"/>
                <wp:effectExtent l="0" t="0" r="0" b="0"/>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3985"/>
                        </a:xfrm>
                        <a:prstGeom prst="rect">
                          <a:avLst/>
                        </a:prstGeom>
                        <a:noFill/>
                        <a:ln w="9525">
                          <a:noFill/>
                          <a:miter lim="800000"/>
                          <a:headEnd/>
                          <a:tailEnd/>
                        </a:ln>
                      </wps:spPr>
                      <wps:txbx>
                        <w:txbxContent>
                          <w:p w:rsidR="00A610C3" w:rsidRDefault="00A610C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7" type="#_x0000_t202" style="position:absolute;left:0;text-align:left;margin-left:189.75pt;margin-top:23.1pt;width:87.75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" filled="f" stroked="f">
                <v:textbox style="mso-fit-shape-to-text:t">
                  <w:txbxContent>
                    <w:p w:rsidR="00A610C3" w:rsidRDefault="00A610C3"/>
                  </w:txbxContent>
                </v:textbox>
              </v:shape>
            </w:pict>
          </mc:Fallback>
        </mc:AlternateContent>
      </w:r>
    </w:p>
    <w:p w:rsidR="00D22B58" w:rsidRDefault="00D22B58" w:rsidP="00D22B58">
      <w:pPr>
        <w:pStyle w:val="text"/>
      </w:pPr>
    </w:p>
    <w:p w:rsidR="00D22B58" w:rsidRDefault="00D22B58" w:rsidP="00D22B58">
      <w:pPr>
        <w:pStyle w:val="text"/>
      </w:pPr>
    </w:p>
    <w:p w:rsidR="00805862" w:rsidRDefault="00D22B58" w:rsidP="00776606">
      <w:pPr>
        <w:pStyle w:val="Heading4"/>
        <w:rPr>
          <w:noProof/>
        </w:rPr>
      </w:pPr>
      <w:r>
        <w:tab/>
      </w:r>
      <w:r>
        <w:tab/>
      </w:r>
      <w:r>
        <w:tab/>
      </w:r>
      <w:r>
        <w:tab/>
      </w:r>
      <w:r>
        <w:tab/>
      </w:r>
      <w:r>
        <w:tab/>
      </w:r>
      <w:r>
        <w:tab/>
      </w:r>
    </w:p>
    <w:p w:rsidR="00F00E5C" w:rsidRPr="00F00E5C" w:rsidRDefault="00F00E5C" w:rsidP="00F00E5C">
      <w:pPr>
        <w:pStyle w:val="text"/>
      </w:pPr>
    </w:p>
    <w:p w:rsidR="00E26C55" w:rsidRDefault="00E26C55"/>
    <w:p w:rsidR="00805862" w:rsidRDefault="008573A7" w:rsidP="008573A7">
      <w:pPr>
        <w:pStyle w:val="Heading8"/>
      </w:pPr>
      <w:bookmarkStart w:id="49" w:name="_Toc355221566"/>
      <w:r>
        <w:t>Figure 3.1:</w:t>
      </w:r>
      <w:r>
        <w:tab/>
        <w:t>Interactions with Facebook</w:t>
      </w:r>
      <w:bookmarkEnd w:id="49"/>
    </w:p>
    <w:p w:rsidR="008C5651" w:rsidRPr="008C5651" w:rsidRDefault="008C5651" w:rsidP="00BC3D1D">
      <w:pPr>
        <w:pStyle w:val="text"/>
      </w:pPr>
      <w:r>
        <w:lastRenderedPageBreak/>
        <w:t>While the mobile app post</w:t>
      </w:r>
      <w:r w:rsidR="00C956A3">
        <w:t>s</w:t>
      </w:r>
      <w:r>
        <w:t xml:space="preserve"> status updates to the </w:t>
      </w:r>
      <w:proofErr w:type="spellStart"/>
      <w:r>
        <w:t>iTrak</w:t>
      </w:r>
      <w:proofErr w:type="spellEnd"/>
      <w:r>
        <w:t xml:space="preserve"> user’s Facebook page and allows his/her friends to like or comment on the status, the web app allows random visitors of the </w:t>
      </w:r>
      <w:proofErr w:type="spellStart"/>
      <w:r>
        <w:t>iTrak</w:t>
      </w:r>
      <w:proofErr w:type="spellEnd"/>
      <w:r>
        <w:t xml:space="preserve"> website to like or comment on the actual </w:t>
      </w:r>
      <w:r w:rsidR="00A96A0A">
        <w:t>notes</w:t>
      </w:r>
      <w:r>
        <w:t xml:space="preserve"> posted on the website. Once a visitor like or comment on a note, a notification </w:t>
      </w:r>
      <w:r w:rsidR="00A96A0A">
        <w:t xml:space="preserve">will be sent </w:t>
      </w:r>
      <w:r>
        <w:t>to friends in the visitor’s social network and attract more people to the website</w:t>
      </w:r>
      <w:r w:rsidR="00AE0EFC">
        <w:t>.</w:t>
      </w:r>
      <w:r w:rsidR="00C956A3">
        <w:t xml:space="preserve"> This activity is related to the mockup in Figure 2.13.</w:t>
      </w:r>
    </w:p>
    <w:p w:rsidR="00776606" w:rsidRDefault="00776606" w:rsidP="00776606">
      <w:pPr>
        <w:pStyle w:val="Heading4"/>
      </w:pPr>
      <w:bookmarkStart w:id="50" w:name="_Toc354617429"/>
      <w:r>
        <w:t>3.1.3</w:t>
      </w:r>
      <w:r>
        <w:tab/>
        <w:t>Cloud Services</w:t>
      </w:r>
      <w:bookmarkEnd w:id="50"/>
    </w:p>
    <w:p w:rsidR="004321C7" w:rsidRDefault="00C341AD" w:rsidP="00134E0D">
      <w:pPr>
        <w:pStyle w:val="text"/>
      </w:pPr>
      <w:r>
        <w:t>Cloud storage is used</w:t>
      </w:r>
      <w:r w:rsidR="00254F22">
        <w:t xml:space="preserve"> for storing media data such as photo or video files </w:t>
      </w:r>
      <w:r w:rsidR="00E836C5">
        <w:t>because of</w:t>
      </w:r>
      <w:r w:rsidR="00254F22">
        <w:t xml:space="preserve"> its scalability and inexpensive infrastructure that the providers offer. Amazon Simple Storage Service (Amazon S3) and Google Cloud Storage</w:t>
      </w:r>
      <w:r w:rsidR="00081CC9">
        <w:t xml:space="preserve"> (GCS)</w:t>
      </w:r>
      <w:r w:rsidR="00254F22">
        <w:t xml:space="preserve"> were initially considered. </w:t>
      </w:r>
      <w:r w:rsidR="00081CC9">
        <w:t xml:space="preserve">Both of them provide SDKs for Java and offer competitive prices. They </w:t>
      </w:r>
      <w:r w:rsidR="00AB3333">
        <w:t>also</w:t>
      </w:r>
      <w:r w:rsidR="00081CC9">
        <w:t xml:space="preserve"> offer similar utilities such as storage manager or backup tools. </w:t>
      </w:r>
    </w:p>
    <w:p w:rsidR="00094271" w:rsidRDefault="00294F1B" w:rsidP="00134E0D">
      <w:pPr>
        <w:pStyle w:val="text"/>
      </w:pPr>
      <w:r>
        <w:t xml:space="preserve">Since both </w:t>
      </w:r>
      <w:proofErr w:type="spellStart"/>
      <w:r>
        <w:t>iTrak</w:t>
      </w:r>
      <w:proofErr w:type="spellEnd"/>
      <w:r>
        <w:t xml:space="preserve"> mobile app and web app rely mainly on Google tech</w:t>
      </w:r>
      <w:r w:rsidR="000D2C7E">
        <w:t>nologies including GAE and Google Map API,</w:t>
      </w:r>
      <w:r w:rsidR="008013F3">
        <w:t xml:space="preserve"> GCS seems a better fit for </w:t>
      </w:r>
      <w:proofErr w:type="spellStart"/>
      <w:r w:rsidR="008013F3">
        <w:t>iTrak</w:t>
      </w:r>
      <w:proofErr w:type="spellEnd"/>
      <w:r w:rsidR="000D2C7E">
        <w:t>.</w:t>
      </w:r>
      <w:r w:rsidR="004321C7">
        <w:t xml:space="preserve"> </w:t>
      </w:r>
      <w:r w:rsidR="008013F3">
        <w:t xml:space="preserve">It is convenient to setup GCS because it shares the same App Engine Admin Console that is already being used to manage GAE. Communication between a web service hosted on the GAE and the GCS </w:t>
      </w:r>
      <w:r w:rsidR="00454252">
        <w:t>takes minimal effort to achieve</w:t>
      </w:r>
      <w:r w:rsidR="008013F3">
        <w:t xml:space="preserve"> thanks to the Cloud Storage API</w:t>
      </w:r>
      <w:r w:rsidR="002A439B">
        <w:t>,</w:t>
      </w:r>
      <w:r w:rsidR="008013F3">
        <w:t xml:space="preserve"> </w:t>
      </w:r>
      <w:r w:rsidR="002A439B">
        <w:t>which</w:t>
      </w:r>
      <w:r w:rsidR="008013F3">
        <w:t xml:space="preserve"> is </w:t>
      </w:r>
      <w:r w:rsidR="002A439B">
        <w:t>already available</w:t>
      </w:r>
      <w:r w:rsidR="008013F3">
        <w:t xml:space="preserve"> in the App Engine SDK. Because of these advantages for sharing the same service provider, Google Cloud Storage was selected to maximize compatibility with other Google technologies.</w:t>
      </w:r>
    </w:p>
    <w:p w:rsidR="0001368F" w:rsidRDefault="00776606" w:rsidP="00695519">
      <w:pPr>
        <w:pStyle w:val="Heading4"/>
      </w:pPr>
      <w:bookmarkStart w:id="51" w:name="_Toc354617430"/>
      <w:r>
        <w:t>3.1.4</w:t>
      </w:r>
      <w:r>
        <w:tab/>
      </w:r>
      <w:r w:rsidR="001F638C">
        <w:t>Java Data Objects (</w:t>
      </w:r>
      <w:r>
        <w:t>JDO</w:t>
      </w:r>
      <w:r w:rsidR="001F638C">
        <w:t>)</w:t>
      </w:r>
      <w:bookmarkEnd w:id="51"/>
    </w:p>
    <w:p w:rsidR="001859D6" w:rsidRDefault="00C77628" w:rsidP="001859D6">
      <w:pPr>
        <w:pStyle w:val="text"/>
      </w:pPr>
      <w:r>
        <w:t xml:space="preserve">Java Data Objects is a standard interface </w:t>
      </w:r>
      <w:r w:rsidR="00F4558F">
        <w:t xml:space="preserve">for storing data </w:t>
      </w:r>
      <w:r w:rsidR="00E07155">
        <w:t xml:space="preserve">objects </w:t>
      </w:r>
      <w:r w:rsidR="00F4558F">
        <w:t>into a database. JDO allows interacting with different kinds of database, including relational database, in an object-oriented approach without using database-specific code. The App E</w:t>
      </w:r>
      <w:r w:rsidR="002A439B">
        <w:t xml:space="preserve">ngine Java </w:t>
      </w:r>
      <w:r w:rsidR="002A439B">
        <w:lastRenderedPageBreak/>
        <w:t>SDK supports both JDO</w:t>
      </w:r>
      <w:r w:rsidR="00F4558F">
        <w:t xml:space="preserve"> 2.3 and 3.0 versions. </w:t>
      </w:r>
      <w:proofErr w:type="spellStart"/>
      <w:proofErr w:type="gramStart"/>
      <w:r w:rsidR="00F4558F">
        <w:t>iTrak</w:t>
      </w:r>
      <w:proofErr w:type="spellEnd"/>
      <w:proofErr w:type="gramEnd"/>
      <w:r w:rsidR="00F4558F">
        <w:t xml:space="preserve"> uses the 3.0 version for the web services.</w:t>
      </w:r>
    </w:p>
    <w:p w:rsidR="006C7BBA" w:rsidRDefault="006C7BBA" w:rsidP="006C7BBA">
      <w:pPr>
        <w:pStyle w:val="Heading4"/>
      </w:pPr>
      <w:bookmarkStart w:id="52" w:name="_Toc354617431"/>
      <w:r>
        <w:t>3.1.5</w:t>
      </w:r>
      <w:r>
        <w:tab/>
        <w:t>JavaScript Objects Notation (JSON)</w:t>
      </w:r>
      <w:bookmarkEnd w:id="52"/>
    </w:p>
    <w:p w:rsidR="006C7BBA" w:rsidRPr="006C7BBA" w:rsidRDefault="006C7BBA" w:rsidP="006C7BBA">
      <w:pPr>
        <w:pStyle w:val="text"/>
      </w:pPr>
      <w:r>
        <w:t>JSON is a lightweight data-interchange format that is based on the JavaScript language [</w:t>
      </w:r>
      <w:proofErr w:type="spellStart"/>
      <w:r>
        <w:t>Json</w:t>
      </w:r>
      <w:proofErr w:type="spellEnd"/>
      <w:r>
        <w:t xml:space="preserve">]. It is used in </w:t>
      </w:r>
      <w:proofErr w:type="spellStart"/>
      <w:r>
        <w:t>iTrak</w:t>
      </w:r>
      <w:proofErr w:type="spellEnd"/>
      <w:r>
        <w:t xml:space="preserve"> as the alternative to SOAP for data exchange between the mobile client and the web services. More details will be discussed in the Architecture section.</w:t>
      </w:r>
    </w:p>
    <w:p w:rsidR="006C7BBA" w:rsidRDefault="006C7BBA" w:rsidP="006C7BBA">
      <w:pPr>
        <w:pStyle w:val="Heading4"/>
      </w:pPr>
      <w:bookmarkStart w:id="53" w:name="_Toc354617432"/>
      <w:r>
        <w:t>3.1.6</w:t>
      </w:r>
      <w:r>
        <w:tab/>
        <w:t xml:space="preserve">Google </w:t>
      </w:r>
      <w:proofErr w:type="spellStart"/>
      <w:r w:rsidR="00E8184E">
        <w:t>Gson</w:t>
      </w:r>
      <w:proofErr w:type="spellEnd"/>
      <w:r w:rsidR="00E8184E">
        <w:t xml:space="preserve"> (</w:t>
      </w:r>
      <w:proofErr w:type="spellStart"/>
      <w:r w:rsidR="00E8184E">
        <w:t>Gson</w:t>
      </w:r>
      <w:proofErr w:type="spellEnd"/>
      <w:r w:rsidR="00E8184E">
        <w:t>)</w:t>
      </w:r>
      <w:bookmarkEnd w:id="53"/>
      <w:r w:rsidR="00E8184E">
        <w:t xml:space="preserve"> </w:t>
      </w:r>
    </w:p>
    <w:p w:rsidR="006C7BBA" w:rsidRDefault="00E8184E" w:rsidP="001859D6">
      <w:pPr>
        <w:pStyle w:val="text"/>
      </w:pPr>
      <w:proofErr w:type="spellStart"/>
      <w:r>
        <w:t>Gson</w:t>
      </w:r>
      <w:proofErr w:type="spellEnd"/>
      <w:r>
        <w:t xml:space="preserve"> is an open-source Java library that allows serialization and deserialization of Java objects to and from JSON format [</w:t>
      </w:r>
      <w:proofErr w:type="spellStart"/>
      <w:r>
        <w:t>Gson</w:t>
      </w:r>
      <w:proofErr w:type="spellEnd"/>
      <w:r>
        <w:t xml:space="preserve">]. This library essentially reduces the coding effort for using JSON. More details about </w:t>
      </w:r>
      <w:proofErr w:type="spellStart"/>
      <w:r>
        <w:t>Gson</w:t>
      </w:r>
      <w:proofErr w:type="spellEnd"/>
      <w:r>
        <w:t xml:space="preserve"> are available in the Architecture section</w:t>
      </w:r>
      <w:r w:rsidR="001A7756">
        <w:t xml:space="preserve"> on Page </w:t>
      </w:r>
      <w:r w:rsidR="00FD0D95">
        <w:t>25</w:t>
      </w:r>
      <w:r>
        <w:t>.</w:t>
      </w:r>
    </w:p>
    <w:p w:rsidR="00AF29CF" w:rsidRDefault="00AF29CF" w:rsidP="00AF29CF">
      <w:pPr>
        <w:pStyle w:val="Heading4"/>
      </w:pPr>
      <w:bookmarkStart w:id="54" w:name="_Toc354617433"/>
      <w:r>
        <w:t>3.1.7</w:t>
      </w:r>
      <w:r>
        <w:tab/>
      </w:r>
      <w:proofErr w:type="spellStart"/>
      <w:r>
        <w:t>VideoJS</w:t>
      </w:r>
      <w:bookmarkEnd w:id="54"/>
      <w:proofErr w:type="spellEnd"/>
    </w:p>
    <w:p w:rsidR="00AF29CF" w:rsidRDefault="00AF29CF" w:rsidP="001859D6">
      <w:pPr>
        <w:pStyle w:val="text"/>
      </w:pPr>
      <w:proofErr w:type="spellStart"/>
      <w:r>
        <w:t>VideoJS</w:t>
      </w:r>
      <w:proofErr w:type="spellEnd"/>
      <w:r>
        <w:t xml:space="preserve"> [</w:t>
      </w:r>
      <w:proofErr w:type="spellStart"/>
      <w:r>
        <w:t>Vjs</w:t>
      </w:r>
      <w:proofErr w:type="spellEnd"/>
      <w:r>
        <w:t xml:space="preserve">] is an open-source component for web-based video player. It is compatible with both HTML5 and previous version. Using </w:t>
      </w:r>
      <w:proofErr w:type="spellStart"/>
      <w:r>
        <w:t>VideoJS</w:t>
      </w:r>
      <w:proofErr w:type="spellEnd"/>
      <w:r>
        <w:t xml:space="preserve"> not only reduces effort for developing a custom component for the video player but also provide</w:t>
      </w:r>
      <w:r w:rsidR="006232BF">
        <w:t>s</w:t>
      </w:r>
      <w:r>
        <w:t xml:space="preserve"> the web app with an intuitive interface for video playback.</w:t>
      </w:r>
    </w:p>
    <w:p w:rsidR="00CB1CD6" w:rsidRDefault="006C7BBA" w:rsidP="00CB1CD6">
      <w:pPr>
        <w:pStyle w:val="Heading4"/>
      </w:pPr>
      <w:bookmarkStart w:id="55" w:name="_Toc354617434"/>
      <w:r>
        <w:t>3.1.</w:t>
      </w:r>
      <w:r w:rsidR="00AF29CF">
        <w:t>8</w:t>
      </w:r>
      <w:r w:rsidR="00CB1CD6">
        <w:tab/>
        <w:t>Keyhole Markup Language (KML)</w:t>
      </w:r>
      <w:bookmarkEnd w:id="55"/>
    </w:p>
    <w:p w:rsidR="00964706" w:rsidRDefault="00CB1CD6" w:rsidP="00CB1CD6">
      <w:pPr>
        <w:pStyle w:val="text"/>
      </w:pPr>
      <w:r>
        <w:t xml:space="preserve">KML plays a critical role in the tracking feature. It is a markup language based on XML standard that allows preparing geographic data </w:t>
      </w:r>
      <w:r w:rsidR="00EA2B6E">
        <w:t>used with</w:t>
      </w:r>
      <w:r>
        <w:t xml:space="preserve"> Google Earth or Google Maps applications. KML supports a wide</w:t>
      </w:r>
      <w:r w:rsidR="00964706">
        <w:t xml:space="preserve"> range of interactive activities that can be done with Google Maps, including but not limited to drawing polygons, map overlay, or </w:t>
      </w:r>
      <w:r w:rsidR="00964706">
        <w:lastRenderedPageBreak/>
        <w:t>pinning icons on map. Figure 3.2 shows an example of KML for marking a path made of a single line.</w:t>
      </w:r>
    </w:p>
    <w:p w:rsidR="00964706" w:rsidRDefault="00202DCA" w:rsidP="0016471F">
      <w:pPr>
        <w:pStyle w:val="text"/>
        <w:spacing w:after="240"/>
      </w:pPr>
      <w:proofErr w:type="spellStart"/>
      <w:proofErr w:type="gramStart"/>
      <w:r>
        <w:t>iTrak</w:t>
      </w:r>
      <w:proofErr w:type="spellEnd"/>
      <w:proofErr w:type="gramEnd"/>
      <w:r>
        <w:t xml:space="preserve"> mainly uses KML for overlaying trip itinerary on Google Maps and for pinning icons for media taken during a trip. KML version 2.2 is currently used for </w:t>
      </w:r>
      <w:proofErr w:type="spellStart"/>
      <w:r>
        <w:t>iTrak</w:t>
      </w:r>
      <w:proofErr w:type="spellEnd"/>
      <w:r>
        <w:t xml:space="preserve"> development.</w:t>
      </w:r>
    </w:p>
    <w:p w:rsidR="00CB1CD6" w:rsidRDefault="00964706" w:rsidP="00964706">
      <w:pPr>
        <w:pStyle w:val="text"/>
        <w:ind w:firstLine="0"/>
      </w:pPr>
      <w:r w:rsidRPr="00964706">
        <w:rPr>
          <w:noProof/>
          <w:lang w:eastAsia="zh-CN"/>
        </w:rPr>
        <w:drawing>
          <wp:inline distT="0" distB="0" distL="0" distR="0" wp14:anchorId="5EDF8FF1" wp14:editId="41A1E84B">
            <wp:extent cx="3476625" cy="1699684"/>
            <wp:effectExtent l="0" t="0" r="0" b="0"/>
            <wp:docPr id="22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78694" cy="1700695"/>
                    </a:xfrm>
                    <a:prstGeom prst="rect">
                      <a:avLst/>
                    </a:prstGeom>
                    <a:noFill/>
                    <a:ln>
                      <a:noFill/>
                    </a:ln>
                    <a:effectLst/>
                    <a:extLst/>
                  </pic:spPr>
                </pic:pic>
              </a:graphicData>
            </a:graphic>
          </wp:inline>
        </w:drawing>
      </w:r>
      <w:r>
        <w:t xml:space="preserve"> </w:t>
      </w:r>
    </w:p>
    <w:p w:rsidR="00964706" w:rsidRDefault="00964706" w:rsidP="00964706">
      <w:pPr>
        <w:pStyle w:val="Heading8"/>
      </w:pPr>
      <w:bookmarkStart w:id="56" w:name="_Toc355221567"/>
      <w:r>
        <w:t>Figure 3.2:</w:t>
      </w:r>
      <w:r>
        <w:tab/>
        <w:t>KML example</w:t>
      </w:r>
      <w:bookmarkEnd w:id="56"/>
    </w:p>
    <w:p w:rsidR="0001368F" w:rsidRDefault="0001368F" w:rsidP="0001368F">
      <w:pPr>
        <w:pStyle w:val="Heading3"/>
      </w:pPr>
      <w:bookmarkStart w:id="57" w:name="_Toc354617435"/>
      <w:r>
        <w:t>3.2</w:t>
      </w:r>
      <w:r>
        <w:tab/>
        <w:t>Architecture</w:t>
      </w:r>
      <w:bookmarkEnd w:id="57"/>
    </w:p>
    <w:p w:rsidR="00451796" w:rsidRDefault="00811A82" w:rsidP="00451796">
      <w:pPr>
        <w:pStyle w:val="text"/>
      </w:pPr>
      <w:r>
        <w:t xml:space="preserve">Currently, the </w:t>
      </w:r>
      <w:proofErr w:type="spellStart"/>
      <w:r>
        <w:t>iTrak</w:t>
      </w:r>
      <w:proofErr w:type="spellEnd"/>
      <w:r>
        <w:t xml:space="preserve"> development relies on</w:t>
      </w:r>
      <w:r w:rsidR="00BA585D">
        <w:t xml:space="preserve"> </w:t>
      </w:r>
      <w:r>
        <w:t xml:space="preserve">Java and the Android platform for the mobile app. However, the target customers of </w:t>
      </w:r>
      <w:proofErr w:type="spellStart"/>
      <w:r>
        <w:t>iTrak</w:t>
      </w:r>
      <w:proofErr w:type="spellEnd"/>
      <w:r>
        <w:t xml:space="preserve"> are travelers who can be users of any devices </w:t>
      </w:r>
      <w:r w:rsidR="006723A4">
        <w:t>or</w:t>
      </w:r>
      <w:r>
        <w:t xml:space="preserve"> </w:t>
      </w:r>
      <w:r w:rsidR="00E702D9">
        <w:t xml:space="preserve">any </w:t>
      </w:r>
      <w:r>
        <w:t>operating systems available on the market, such as iOS or Windows. Therefore,</w:t>
      </w:r>
      <w:r w:rsidR="000D2E51">
        <w:t xml:space="preserve"> the architecture for </w:t>
      </w:r>
      <w:proofErr w:type="spellStart"/>
      <w:r w:rsidR="000D2E51">
        <w:t>iTrak</w:t>
      </w:r>
      <w:proofErr w:type="spellEnd"/>
      <w:r w:rsidR="000D2E51">
        <w:t xml:space="preserve"> </w:t>
      </w:r>
      <w:r w:rsidR="007E5503">
        <w:t>is</w:t>
      </w:r>
      <w:r w:rsidR="000D2E51">
        <w:t xml:space="preserve"> required to maximize flexibilit</w:t>
      </w:r>
      <w:r w:rsidR="006723A4">
        <w:t>y and scalability for extending</w:t>
      </w:r>
      <w:r w:rsidR="000D2E51">
        <w:t xml:space="preserve"> to other platforms in the future</w:t>
      </w:r>
      <w:r>
        <w:t xml:space="preserve">. This </w:t>
      </w:r>
      <w:r w:rsidR="000D2E51">
        <w:t>requirement</w:t>
      </w:r>
      <w:r>
        <w:t xml:space="preserve"> is also applied to the web </w:t>
      </w:r>
      <w:r w:rsidR="000D2E51">
        <w:t>service</w:t>
      </w:r>
      <w:r>
        <w:t xml:space="preserve"> </w:t>
      </w:r>
      <w:r w:rsidR="006723A4">
        <w:t>and database designs</w:t>
      </w:r>
      <w:r w:rsidR="000D2E51">
        <w:t xml:space="preserve"> </w:t>
      </w:r>
      <w:r>
        <w:t xml:space="preserve">to </w:t>
      </w:r>
      <w:r w:rsidR="000D2E51">
        <w:t xml:space="preserve">assure </w:t>
      </w:r>
      <w:r>
        <w:t xml:space="preserve">flexibility </w:t>
      </w:r>
      <w:r w:rsidR="000D2E51">
        <w:t>for</w:t>
      </w:r>
      <w:r>
        <w:t xml:space="preserve"> future system migration</w:t>
      </w:r>
      <w:r w:rsidR="007E5503">
        <w:t xml:space="preserve"> if needed</w:t>
      </w:r>
      <w:r>
        <w:t>, such as moving to a different cloud provider for lower cost or for better performance.</w:t>
      </w:r>
      <w:r w:rsidR="005F65F3">
        <w:t xml:space="preserve"> </w:t>
      </w:r>
      <w:r w:rsidR="006723A4">
        <w:t>T</w:t>
      </w:r>
      <w:r w:rsidR="005F65F3">
        <w:t xml:space="preserve">he design patterns of </w:t>
      </w:r>
      <w:proofErr w:type="spellStart"/>
      <w:r w:rsidR="005F65F3">
        <w:t>iTrak</w:t>
      </w:r>
      <w:proofErr w:type="spellEnd"/>
      <w:r w:rsidR="005F65F3">
        <w:t xml:space="preserve"> </w:t>
      </w:r>
      <w:r w:rsidR="006723A4">
        <w:t xml:space="preserve">also </w:t>
      </w:r>
      <w:r w:rsidR="005F65F3">
        <w:t xml:space="preserve">employ the concept of separation of concerns </w:t>
      </w:r>
      <w:r w:rsidR="0016373A">
        <w:t>[</w:t>
      </w:r>
      <w:r w:rsidR="00AB1B52">
        <w:t>Cur</w:t>
      </w:r>
      <w:r w:rsidR="0016373A">
        <w:t>]</w:t>
      </w:r>
      <w:r w:rsidR="005611C5">
        <w:t xml:space="preserve"> [TOHS] to improve the reusability </w:t>
      </w:r>
      <w:r w:rsidR="007E5503">
        <w:t>and</w:t>
      </w:r>
      <w:r w:rsidR="005611C5">
        <w:t xml:space="preserve"> portability of the code.</w:t>
      </w:r>
    </w:p>
    <w:p w:rsidR="006C414E" w:rsidRDefault="006A565A" w:rsidP="00451796">
      <w:pPr>
        <w:pStyle w:val="text"/>
      </w:pPr>
      <w:r>
        <w:t xml:space="preserve">Figure </w:t>
      </w:r>
      <w:r w:rsidR="009C179F">
        <w:t>3.3 shows the top-</w:t>
      </w:r>
      <w:r>
        <w:t>level</w:t>
      </w:r>
      <w:r w:rsidR="009C179F">
        <w:t xml:space="preserve"> architecture</w:t>
      </w:r>
      <w:r>
        <w:t xml:space="preserve"> </w:t>
      </w:r>
      <w:r w:rsidR="009C179F">
        <w:t>design</w:t>
      </w:r>
      <w:r>
        <w:t xml:space="preserve"> of </w:t>
      </w:r>
      <w:proofErr w:type="spellStart"/>
      <w:r>
        <w:t>iTrak</w:t>
      </w:r>
      <w:proofErr w:type="spellEnd"/>
      <w:r>
        <w:t>.</w:t>
      </w:r>
      <w:r w:rsidR="001171A1">
        <w:t xml:space="preserve"> </w:t>
      </w:r>
      <w:r w:rsidR="009C179F">
        <w:t xml:space="preserve">The design consists of three main components including the framework, the presentation layer, and the </w:t>
      </w:r>
      <w:r w:rsidR="007A607F">
        <w:lastRenderedPageBreak/>
        <w:t>application</w:t>
      </w:r>
      <w:r w:rsidR="009C179F">
        <w:t xml:space="preserve"> layer. Each of these components contains mod</w:t>
      </w:r>
      <w:r w:rsidR="00E702D9">
        <w:t>u</w:t>
      </w:r>
      <w:r w:rsidR="009C179F">
        <w:t>l</w:t>
      </w:r>
      <w:r w:rsidR="00E702D9">
        <w:t>e</w:t>
      </w:r>
      <w:r w:rsidR="009C179F">
        <w:t>s that are designed to fit in specific business concern</w:t>
      </w:r>
      <w:r w:rsidR="00B34C2D">
        <w:t>s</w:t>
      </w:r>
      <w:r w:rsidR="009C179F">
        <w:t xml:space="preserve">. </w:t>
      </w:r>
    </w:p>
    <w:p w:rsidR="006A565A" w:rsidRDefault="00232309" w:rsidP="00CA1DC8">
      <w:pPr>
        <w:pStyle w:val="text"/>
        <w:ind w:firstLine="0"/>
      </w:pPr>
      <w:r>
        <w:rPr>
          <w:noProof/>
          <w:lang w:eastAsia="zh-CN"/>
        </w:rPr>
        <w:drawing>
          <wp:inline distT="0" distB="0" distL="0" distR="0" wp14:anchorId="7B59539E" wp14:editId="2CE9D474">
            <wp:extent cx="5214552" cy="4019550"/>
            <wp:effectExtent l="0" t="0" r="571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19320" cy="4023225"/>
                    </a:xfrm>
                    <a:prstGeom prst="rect">
                      <a:avLst/>
                    </a:prstGeom>
                    <a:noFill/>
                    <a:ln>
                      <a:noFill/>
                    </a:ln>
                  </pic:spPr>
                </pic:pic>
              </a:graphicData>
            </a:graphic>
          </wp:inline>
        </w:drawing>
      </w:r>
    </w:p>
    <w:p w:rsidR="00CA1DC8" w:rsidRDefault="00CA1DC8" w:rsidP="00CA1DC8">
      <w:pPr>
        <w:pStyle w:val="Heading8"/>
      </w:pPr>
      <w:bookmarkStart w:id="58" w:name="_Toc355221568"/>
      <w:r>
        <w:t>Figure 3.3:</w:t>
      </w:r>
      <w:r>
        <w:tab/>
      </w:r>
      <w:proofErr w:type="spellStart"/>
      <w:r>
        <w:t>iTrak</w:t>
      </w:r>
      <w:proofErr w:type="spellEnd"/>
      <w:r>
        <w:t xml:space="preserve"> top-level architecture.</w:t>
      </w:r>
      <w:bookmarkEnd w:id="58"/>
    </w:p>
    <w:p w:rsidR="00701517" w:rsidRDefault="00701517" w:rsidP="00701517">
      <w:pPr>
        <w:pStyle w:val="Heading4"/>
      </w:pPr>
      <w:bookmarkStart w:id="59" w:name="_Toc354617436"/>
      <w:r>
        <w:t>3.2.1</w:t>
      </w:r>
      <w:r>
        <w:tab/>
        <w:t>Framework</w:t>
      </w:r>
      <w:bookmarkEnd w:id="59"/>
    </w:p>
    <w:p w:rsidR="006843A8" w:rsidRDefault="006843A8" w:rsidP="001B79C0">
      <w:pPr>
        <w:pStyle w:val="text"/>
      </w:pPr>
      <w:r>
        <w:t xml:space="preserve">The framework plays the critical role in connecting the presentation layer and the </w:t>
      </w:r>
      <w:r w:rsidR="00580C99">
        <w:t>application</w:t>
      </w:r>
      <w:r>
        <w:t xml:space="preserve"> layer together by </w:t>
      </w:r>
      <w:r w:rsidR="001B79C0">
        <w:t xml:space="preserve">implementing the common interfaces and features shared by both layers. There are three major modules </w:t>
      </w:r>
      <w:r w:rsidR="00E97C1D">
        <w:t>in the framework: communication, security and authentication, and ID generator.</w:t>
      </w:r>
    </w:p>
    <w:p w:rsidR="00691A5D" w:rsidRDefault="00691A5D" w:rsidP="00691A5D">
      <w:pPr>
        <w:pStyle w:val="Heading5"/>
      </w:pPr>
      <w:bookmarkStart w:id="60" w:name="_Toc354617437"/>
      <w:r>
        <w:t>3.2.1.1 Communication</w:t>
      </w:r>
      <w:bookmarkEnd w:id="60"/>
    </w:p>
    <w:p w:rsidR="00E97C1D" w:rsidRDefault="00B01630" w:rsidP="001A07E8">
      <w:pPr>
        <w:pStyle w:val="text"/>
        <w:spacing w:after="120"/>
      </w:pPr>
      <w:r>
        <w:t>I</w:t>
      </w:r>
      <w:r w:rsidR="00E97C1D">
        <w:t xml:space="preserve">n Figure 3.4, </w:t>
      </w:r>
      <w:r w:rsidR="00765A85">
        <w:t xml:space="preserve">the architecture of the communication module is similar to the </w:t>
      </w:r>
      <w:r w:rsidR="00B75309">
        <w:t>Platform Supporting Mobile Applications</w:t>
      </w:r>
      <w:r w:rsidR="0088116C">
        <w:t xml:space="preserve"> (PLASMA)</w:t>
      </w:r>
      <w:r w:rsidR="00765A85">
        <w:t xml:space="preserve"> architecture</w:t>
      </w:r>
      <w:r w:rsidR="0088116C">
        <w:t xml:space="preserve"> [Mid]</w:t>
      </w:r>
      <w:r w:rsidR="00765A85">
        <w:t xml:space="preserve"> </w:t>
      </w:r>
      <w:r>
        <w:t>(</w:t>
      </w:r>
      <w:r w:rsidR="00765A85">
        <w:t>Figure 3.5</w:t>
      </w:r>
      <w:r>
        <w:t>)</w:t>
      </w:r>
      <w:r w:rsidR="00765A85">
        <w:t>.</w:t>
      </w:r>
    </w:p>
    <w:p w:rsidR="00765A85" w:rsidRDefault="00765A85" w:rsidP="00765A85">
      <w:pPr>
        <w:pStyle w:val="text"/>
        <w:ind w:firstLine="0"/>
      </w:pPr>
      <w:r>
        <w:rPr>
          <w:noProof/>
          <w:lang w:eastAsia="zh-CN"/>
        </w:rPr>
        <w:lastRenderedPageBreak/>
        <w:drawing>
          <wp:inline distT="0" distB="0" distL="0" distR="0" wp14:anchorId="218829F4" wp14:editId="7FBE37E0">
            <wp:extent cx="4038600" cy="1323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38600" cy="1323975"/>
                    </a:xfrm>
                    <a:prstGeom prst="rect">
                      <a:avLst/>
                    </a:prstGeom>
                    <a:noFill/>
                    <a:ln>
                      <a:noFill/>
                    </a:ln>
                  </pic:spPr>
                </pic:pic>
              </a:graphicData>
            </a:graphic>
          </wp:inline>
        </w:drawing>
      </w:r>
    </w:p>
    <w:p w:rsidR="00765A85" w:rsidRDefault="00765A85" w:rsidP="00765A85">
      <w:pPr>
        <w:pStyle w:val="Heading8"/>
      </w:pPr>
      <w:bookmarkStart w:id="61" w:name="_Toc355221569"/>
      <w:r>
        <w:t>Figure 3.4:</w:t>
      </w:r>
      <w:r>
        <w:tab/>
      </w:r>
      <w:proofErr w:type="spellStart"/>
      <w:r>
        <w:t>iTrak</w:t>
      </w:r>
      <w:proofErr w:type="spellEnd"/>
      <w:r w:rsidR="0088116C">
        <w:t xml:space="preserve"> communication module breakdown</w:t>
      </w:r>
      <w:bookmarkEnd w:id="61"/>
    </w:p>
    <w:p w:rsidR="002B582C" w:rsidRDefault="007F3BA7" w:rsidP="002B582C">
      <w:pPr>
        <w:pStyle w:val="text"/>
        <w:spacing w:after="240"/>
      </w:pPr>
      <w:r>
        <w:t xml:space="preserve">One of the </w:t>
      </w:r>
      <w:r w:rsidR="00B75309">
        <w:t>main difference</w:t>
      </w:r>
      <w:r>
        <w:t>s</w:t>
      </w:r>
      <w:r w:rsidR="00B75309">
        <w:t xml:space="preserve"> between the PLASMA architecture and </w:t>
      </w:r>
      <w:r w:rsidR="00B074F3">
        <w:t xml:space="preserve">the </w:t>
      </w:r>
      <w:proofErr w:type="spellStart"/>
      <w:r w:rsidR="00B074F3">
        <w:t>iTrak</w:t>
      </w:r>
      <w:proofErr w:type="spellEnd"/>
      <w:r w:rsidR="00B074F3">
        <w:t xml:space="preserve"> communication module is the use of the standards for presenting data structures.</w:t>
      </w:r>
      <w:r w:rsidR="00D6180A">
        <w:t xml:space="preserve"> In the PLASMA architecture, Simple Object Access Protocol (SOAP) is used for transferring object data. </w:t>
      </w:r>
      <w:r w:rsidR="00EB261C">
        <w:t>SOAP is an independent protocol that is supported in most major development platforms, including J</w:t>
      </w:r>
      <w:r w:rsidR="00A14A8F">
        <w:t>ava</w:t>
      </w:r>
      <w:r w:rsidR="00EB261C">
        <w:t>, .Net, and Objective-C.</w:t>
      </w:r>
      <w:r w:rsidR="0088360D">
        <w:t xml:space="preserve"> U</w:t>
      </w:r>
      <w:r w:rsidR="00EB261C">
        <w:t xml:space="preserve">sing SOAP will make the development environment highly extensible to </w:t>
      </w:r>
      <w:r w:rsidR="007B1F31">
        <w:t>other</w:t>
      </w:r>
      <w:r w:rsidR="00EB261C">
        <w:t xml:space="preserve"> platforms in the future. However, SOAP is based on XML</w:t>
      </w:r>
      <w:r w:rsidR="00B01630">
        <w:t xml:space="preserve"> and therefore will incur overhead</w:t>
      </w:r>
      <w:r w:rsidR="00A14A8F">
        <w:t xml:space="preserve"> during the</w:t>
      </w:r>
      <w:r w:rsidR="00B01630">
        <w:t xml:space="preserve"> data transfer. Because of this reason, the </w:t>
      </w:r>
      <w:proofErr w:type="spellStart"/>
      <w:r w:rsidR="00B01630">
        <w:t>iTrak</w:t>
      </w:r>
      <w:proofErr w:type="spellEnd"/>
      <w:r w:rsidR="00B01630">
        <w:t xml:space="preserve"> communication module ad</w:t>
      </w:r>
      <w:r w:rsidR="0088360D">
        <w:t>a</w:t>
      </w:r>
      <w:r w:rsidR="00B01630">
        <w:t xml:space="preserve">pts JSON in its architecture for a lighter protocol </w:t>
      </w:r>
      <w:r w:rsidR="00A14A8F">
        <w:t>to</w:t>
      </w:r>
      <w:r w:rsidR="00B01630">
        <w:t xml:space="preserve"> transfer </w:t>
      </w:r>
      <w:r w:rsidR="00A14A8F">
        <w:t xml:space="preserve">object </w:t>
      </w:r>
      <w:r w:rsidR="00B01630">
        <w:t>data between the mobile client and the web services, while still achieving the same flexibility and extensibility as SOAP does</w:t>
      </w:r>
      <w:r>
        <w:t xml:space="preserve"> [</w:t>
      </w:r>
      <w:proofErr w:type="spellStart"/>
      <w:r>
        <w:t>Json</w:t>
      </w:r>
      <w:proofErr w:type="spellEnd"/>
      <w:r>
        <w:t>]</w:t>
      </w:r>
      <w:r w:rsidR="00B01630">
        <w:t>.</w:t>
      </w:r>
    </w:p>
    <w:p w:rsidR="0088116C" w:rsidRDefault="0088116C" w:rsidP="0088116C">
      <w:pPr>
        <w:pStyle w:val="text"/>
        <w:ind w:firstLine="0"/>
      </w:pPr>
      <w:r>
        <w:rPr>
          <w:noProof/>
          <w:lang w:eastAsia="zh-CN"/>
        </w:rPr>
        <w:drawing>
          <wp:inline distT="0" distB="0" distL="0" distR="0" wp14:anchorId="3F727C18" wp14:editId="260F77F7">
            <wp:extent cx="4394960" cy="1152525"/>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94960" cy="1152525"/>
                    </a:xfrm>
                    <a:prstGeom prst="rect">
                      <a:avLst/>
                    </a:prstGeom>
                    <a:noFill/>
                    <a:ln>
                      <a:noFill/>
                    </a:ln>
                  </pic:spPr>
                </pic:pic>
              </a:graphicData>
            </a:graphic>
          </wp:inline>
        </w:drawing>
      </w:r>
    </w:p>
    <w:p w:rsidR="0088116C" w:rsidRDefault="0088116C" w:rsidP="0088116C">
      <w:pPr>
        <w:pStyle w:val="Heading8"/>
      </w:pPr>
      <w:bookmarkStart w:id="62" w:name="_Toc355221570"/>
      <w:r>
        <w:t>Figure 3.5:</w:t>
      </w:r>
      <w:r>
        <w:tab/>
        <w:t>PLASMA internal (Source from [Mid])</w:t>
      </w:r>
      <w:r w:rsidR="00AB2AA4">
        <w:t>.</w:t>
      </w:r>
      <w:bookmarkEnd w:id="62"/>
    </w:p>
    <w:p w:rsidR="00AB2AA4" w:rsidRDefault="00AB2AA4" w:rsidP="00AB2AA4">
      <w:pPr>
        <w:pStyle w:val="text"/>
      </w:pPr>
      <w:r>
        <w:t xml:space="preserve">In addition to using JSON, </w:t>
      </w:r>
      <w:proofErr w:type="spellStart"/>
      <w:r>
        <w:t>iTrak</w:t>
      </w:r>
      <w:proofErr w:type="spellEnd"/>
      <w:r>
        <w:t xml:space="preserve"> also employs </w:t>
      </w:r>
      <w:proofErr w:type="spellStart"/>
      <w:r>
        <w:t>G</w:t>
      </w:r>
      <w:r w:rsidR="00E8184E">
        <w:t>son</w:t>
      </w:r>
      <w:proofErr w:type="spellEnd"/>
      <w:r w:rsidR="00A175BF">
        <w:t xml:space="preserve"> </w:t>
      </w:r>
      <w:r w:rsidR="00A14A8F">
        <w:t xml:space="preserve">to easily serialize and </w:t>
      </w:r>
      <w:proofErr w:type="spellStart"/>
      <w:r w:rsidR="00A14A8F">
        <w:t>deserialize</w:t>
      </w:r>
      <w:proofErr w:type="spellEnd"/>
      <w:r w:rsidR="00A14A8F">
        <w:t xml:space="preserve"> Java objects to and from JSON objects.</w:t>
      </w:r>
      <w:r w:rsidR="00A175BF">
        <w:t xml:space="preserve"> As seen in Figure 3.6, serialization </w:t>
      </w:r>
      <w:r w:rsidR="00A175BF">
        <w:lastRenderedPageBreak/>
        <w:t>and deserialization can be done in two simple method calls.</w:t>
      </w:r>
      <w:r w:rsidR="00A14A8F">
        <w:t xml:space="preserve"> This feature significantly reduce</w:t>
      </w:r>
      <w:r w:rsidR="0073310A">
        <w:t>s</w:t>
      </w:r>
      <w:r w:rsidR="00A14A8F">
        <w:t xml:space="preserve"> development effort for handling JSON objects.</w:t>
      </w:r>
      <w:r w:rsidR="00A175BF">
        <w:t xml:space="preserve"> </w:t>
      </w:r>
    </w:p>
    <w:p w:rsidR="000E5E80" w:rsidRPr="000E5E80" w:rsidRDefault="000E5E80" w:rsidP="000E5E80">
      <w:pPr>
        <w:pStyle w:val="text"/>
        <w:rPr>
          <w:rFonts w:ascii="Courier New" w:hAnsi="Courier New" w:cs="Courier New"/>
          <w:sz w:val="22"/>
          <w:szCs w:val="22"/>
        </w:rPr>
      </w:pPr>
      <w:proofErr w:type="spellStart"/>
      <w:r w:rsidRPr="000E5E80">
        <w:rPr>
          <w:rFonts w:ascii="Courier New" w:hAnsi="Courier New" w:cs="Courier New"/>
          <w:sz w:val="22"/>
          <w:szCs w:val="22"/>
        </w:rPr>
        <w:t>Gson</w:t>
      </w:r>
      <w:proofErr w:type="spellEnd"/>
      <w:r w:rsidRPr="000E5E80">
        <w:rPr>
          <w:rFonts w:ascii="Courier New" w:hAnsi="Courier New" w:cs="Courier New"/>
          <w:sz w:val="22"/>
          <w:szCs w:val="22"/>
        </w:rPr>
        <w:t xml:space="preserve"> </w:t>
      </w:r>
      <w:proofErr w:type="spellStart"/>
      <w:r w:rsidRPr="000E5E80">
        <w:rPr>
          <w:rFonts w:ascii="Courier New" w:hAnsi="Courier New" w:cs="Courier New"/>
          <w:sz w:val="22"/>
          <w:szCs w:val="22"/>
        </w:rPr>
        <w:t>gson</w:t>
      </w:r>
      <w:proofErr w:type="spellEnd"/>
      <w:r w:rsidRPr="000E5E80">
        <w:rPr>
          <w:rFonts w:ascii="Courier New" w:hAnsi="Courier New" w:cs="Courier New"/>
          <w:sz w:val="22"/>
          <w:szCs w:val="22"/>
        </w:rPr>
        <w:t xml:space="preserve"> = new </w:t>
      </w:r>
      <w:proofErr w:type="spellStart"/>
      <w:proofErr w:type="gramStart"/>
      <w:r w:rsidRPr="000E5E80">
        <w:rPr>
          <w:rFonts w:ascii="Courier New" w:hAnsi="Courier New" w:cs="Courier New"/>
          <w:sz w:val="22"/>
          <w:szCs w:val="22"/>
        </w:rPr>
        <w:t>Gson</w:t>
      </w:r>
      <w:proofErr w:type="spellEnd"/>
      <w:r w:rsidRPr="000E5E80">
        <w:rPr>
          <w:rFonts w:ascii="Courier New" w:hAnsi="Courier New" w:cs="Courier New"/>
          <w:sz w:val="22"/>
          <w:szCs w:val="22"/>
        </w:rPr>
        <w:t>(</w:t>
      </w:r>
      <w:proofErr w:type="gramEnd"/>
      <w:r w:rsidRPr="000E5E80">
        <w:rPr>
          <w:rFonts w:ascii="Courier New" w:hAnsi="Courier New" w:cs="Courier New"/>
          <w:sz w:val="22"/>
          <w:szCs w:val="22"/>
        </w:rPr>
        <w:t>);</w:t>
      </w:r>
    </w:p>
    <w:p w:rsidR="000E5E80" w:rsidRPr="000E5E80" w:rsidRDefault="000E5E80" w:rsidP="000E5E80">
      <w:pPr>
        <w:pStyle w:val="text"/>
        <w:rPr>
          <w:rFonts w:ascii="Courier New" w:hAnsi="Courier New" w:cs="Courier New"/>
          <w:sz w:val="22"/>
          <w:szCs w:val="22"/>
        </w:rPr>
      </w:pPr>
      <w:proofErr w:type="spellStart"/>
      <w:proofErr w:type="gramStart"/>
      <w:r w:rsidRPr="000E5E80">
        <w:rPr>
          <w:rFonts w:ascii="Courier New" w:hAnsi="Courier New" w:cs="Courier New"/>
          <w:sz w:val="22"/>
          <w:szCs w:val="22"/>
        </w:rPr>
        <w:t>gson.toJson</w:t>
      </w:r>
      <w:proofErr w:type="spellEnd"/>
      <w:r w:rsidRPr="000E5E80">
        <w:rPr>
          <w:rFonts w:ascii="Courier New" w:hAnsi="Courier New" w:cs="Courier New"/>
          <w:sz w:val="22"/>
          <w:szCs w:val="22"/>
        </w:rPr>
        <w:t>(</w:t>
      </w:r>
      <w:proofErr w:type="spellStart"/>
      <w:proofErr w:type="gramEnd"/>
      <w:r w:rsidRPr="000E5E80">
        <w:rPr>
          <w:rFonts w:ascii="Courier New" w:hAnsi="Courier New" w:cs="Courier New"/>
          <w:sz w:val="22"/>
          <w:szCs w:val="22"/>
        </w:rPr>
        <w:t>obj</w:t>
      </w:r>
      <w:proofErr w:type="spellEnd"/>
      <w:r w:rsidRPr="000E5E80">
        <w:rPr>
          <w:rFonts w:ascii="Courier New" w:hAnsi="Courier New" w:cs="Courier New"/>
          <w:sz w:val="22"/>
          <w:szCs w:val="22"/>
        </w:rPr>
        <w:t>);</w:t>
      </w:r>
      <w:r w:rsidRPr="000E5E80">
        <w:rPr>
          <w:rFonts w:ascii="Courier New" w:hAnsi="Courier New" w:cs="Courier New"/>
          <w:sz w:val="22"/>
          <w:szCs w:val="22"/>
        </w:rPr>
        <w:tab/>
        <w:t>//to serialize</w:t>
      </w:r>
    </w:p>
    <w:p w:rsidR="00A175BF" w:rsidRPr="000E5E80" w:rsidRDefault="000E5E80" w:rsidP="000E5E80">
      <w:pPr>
        <w:pStyle w:val="text"/>
        <w:rPr>
          <w:rFonts w:ascii="Courier New" w:hAnsi="Courier New" w:cs="Courier New"/>
          <w:sz w:val="22"/>
          <w:szCs w:val="22"/>
        </w:rPr>
      </w:pPr>
      <w:proofErr w:type="spellStart"/>
      <w:proofErr w:type="gramStart"/>
      <w:r w:rsidRPr="000E5E80">
        <w:rPr>
          <w:rFonts w:ascii="Courier New" w:hAnsi="Courier New" w:cs="Courier New"/>
          <w:sz w:val="22"/>
          <w:szCs w:val="22"/>
        </w:rPr>
        <w:t>gson.fromJson</w:t>
      </w:r>
      <w:proofErr w:type="spellEnd"/>
      <w:r w:rsidRPr="000E5E80">
        <w:rPr>
          <w:rFonts w:ascii="Courier New" w:hAnsi="Courier New" w:cs="Courier New"/>
          <w:sz w:val="22"/>
          <w:szCs w:val="22"/>
        </w:rPr>
        <w:t>(</w:t>
      </w:r>
      <w:proofErr w:type="spellStart"/>
      <w:proofErr w:type="gramEnd"/>
      <w:r w:rsidRPr="000E5E80">
        <w:rPr>
          <w:rFonts w:ascii="Courier New" w:hAnsi="Courier New" w:cs="Courier New"/>
          <w:sz w:val="22"/>
          <w:szCs w:val="22"/>
        </w:rPr>
        <w:t>json</w:t>
      </w:r>
      <w:proofErr w:type="spellEnd"/>
      <w:r w:rsidRPr="000E5E80">
        <w:rPr>
          <w:rFonts w:ascii="Courier New" w:hAnsi="Courier New" w:cs="Courier New"/>
          <w:sz w:val="22"/>
          <w:szCs w:val="22"/>
        </w:rPr>
        <w:t xml:space="preserve">, </w:t>
      </w:r>
      <w:proofErr w:type="spellStart"/>
      <w:r w:rsidRPr="000E5E80">
        <w:rPr>
          <w:rFonts w:ascii="Courier New" w:hAnsi="Courier New" w:cs="Courier New"/>
          <w:sz w:val="22"/>
          <w:szCs w:val="22"/>
        </w:rPr>
        <w:t>MyClass.class</w:t>
      </w:r>
      <w:proofErr w:type="spellEnd"/>
      <w:r w:rsidRPr="000E5E80">
        <w:rPr>
          <w:rFonts w:ascii="Courier New" w:hAnsi="Courier New" w:cs="Courier New"/>
          <w:sz w:val="22"/>
          <w:szCs w:val="22"/>
        </w:rPr>
        <w:t>);</w:t>
      </w:r>
      <w:r w:rsidRPr="000E5E80">
        <w:rPr>
          <w:rFonts w:ascii="Courier New" w:hAnsi="Courier New" w:cs="Courier New"/>
          <w:sz w:val="22"/>
          <w:szCs w:val="22"/>
        </w:rPr>
        <w:tab/>
        <w:t xml:space="preserve">//to </w:t>
      </w:r>
      <w:proofErr w:type="spellStart"/>
      <w:r w:rsidRPr="000E5E80">
        <w:rPr>
          <w:rFonts w:ascii="Courier New" w:hAnsi="Courier New" w:cs="Courier New"/>
          <w:sz w:val="22"/>
          <w:szCs w:val="22"/>
        </w:rPr>
        <w:t>deserialize</w:t>
      </w:r>
      <w:proofErr w:type="spellEnd"/>
    </w:p>
    <w:p w:rsidR="0088116C" w:rsidRDefault="00A175BF" w:rsidP="002809A6">
      <w:pPr>
        <w:pStyle w:val="Heading8"/>
      </w:pPr>
      <w:bookmarkStart w:id="63" w:name="_Toc355221571"/>
      <w:r w:rsidRPr="000E5E80">
        <w:t>Figure 3.6:</w:t>
      </w:r>
      <w:r w:rsidRPr="000E5E80">
        <w:tab/>
      </w:r>
      <w:proofErr w:type="spellStart"/>
      <w:r w:rsidRPr="000E5E80">
        <w:t>G</w:t>
      </w:r>
      <w:r w:rsidR="00E8184E" w:rsidRPr="000E5E80">
        <w:t>son</w:t>
      </w:r>
      <w:proofErr w:type="spellEnd"/>
      <w:r w:rsidRPr="000E5E80">
        <w:t xml:space="preserve"> example.</w:t>
      </w:r>
      <w:bookmarkEnd w:id="63"/>
    </w:p>
    <w:p w:rsidR="00691A5D" w:rsidRDefault="001B4026" w:rsidP="001B4026">
      <w:pPr>
        <w:pStyle w:val="Heading5"/>
      </w:pPr>
      <w:bookmarkStart w:id="64" w:name="_Toc354617438"/>
      <w:r>
        <w:t>3.2.1.2 Security and authentication</w:t>
      </w:r>
      <w:bookmarkEnd w:id="64"/>
    </w:p>
    <w:p w:rsidR="003369E9" w:rsidRDefault="007B1F31" w:rsidP="001B4026">
      <w:pPr>
        <w:pStyle w:val="text"/>
      </w:pPr>
      <w:r>
        <w:t>Data transferring between the mobile app and the web services occurs over the Hypertext Transfer Protocol Secure (HTTPS)</w:t>
      </w:r>
      <w:r w:rsidR="00C05CBF">
        <w:t xml:space="preserve"> protocol</w:t>
      </w:r>
      <w:r w:rsidR="003369E9">
        <w:t xml:space="preserve"> [Https]</w:t>
      </w:r>
      <w:r>
        <w:t xml:space="preserve"> for secure communication.</w:t>
      </w:r>
      <w:r w:rsidR="00A62860">
        <w:t xml:space="preserve"> </w:t>
      </w:r>
      <w:r w:rsidR="00737A9D">
        <w:t xml:space="preserve">Establishing an HTTPS connection can be achieved by specifying a trust manager of X.509 standard [Sta429] and set it on the HTTPS connection. Once the HTTPS connection is established, the session authentication for the mobile app can be done by </w:t>
      </w:r>
      <w:r w:rsidR="00EF7DCC">
        <w:t xml:space="preserve">simply </w:t>
      </w:r>
      <w:r w:rsidR="00737A9D">
        <w:t xml:space="preserve">requesting a session key </w:t>
      </w:r>
      <w:r w:rsidR="00EF7DCC">
        <w:t>via</w:t>
      </w:r>
      <w:r w:rsidR="00737A9D">
        <w:t xml:space="preserve"> the authentication servlet.</w:t>
      </w:r>
      <w:r w:rsidR="003369E9">
        <w:t xml:space="preserve"> </w:t>
      </w:r>
      <w:r w:rsidR="00737A9D">
        <w:t xml:space="preserve">This session key will be temporarily saved on the App Engine </w:t>
      </w:r>
      <w:proofErr w:type="spellStart"/>
      <w:r w:rsidR="00737A9D">
        <w:t>datastore</w:t>
      </w:r>
      <w:proofErr w:type="spellEnd"/>
      <w:r w:rsidR="00737A9D">
        <w:t xml:space="preserve"> and stay valid until user logs out of the mobile app or logs into </w:t>
      </w:r>
      <w:proofErr w:type="spellStart"/>
      <w:r w:rsidR="00737A9D">
        <w:t>iTrak</w:t>
      </w:r>
      <w:proofErr w:type="spellEnd"/>
      <w:r w:rsidR="00737A9D">
        <w:t xml:space="preserve"> using a different device.</w:t>
      </w:r>
    </w:p>
    <w:p w:rsidR="000A2A6E" w:rsidRDefault="000A2A6E" w:rsidP="000A2A6E">
      <w:pPr>
        <w:pStyle w:val="Heading5"/>
      </w:pPr>
      <w:bookmarkStart w:id="65" w:name="_Toc354617439"/>
      <w:r>
        <w:t>3.2.1.3 ID Generator</w:t>
      </w:r>
      <w:bookmarkEnd w:id="65"/>
    </w:p>
    <w:p w:rsidR="000A2A6E" w:rsidRPr="001B4026" w:rsidRDefault="000A2A6E" w:rsidP="001B4026">
      <w:pPr>
        <w:pStyle w:val="text"/>
      </w:pPr>
      <w:r>
        <w:t xml:space="preserve">The ID generator is a simple servlet that allows generating random unique identifications for using with different data entities, such as trips, notes, photos, or videos. These unique IDs enable storing and searching for media data on a separate storage, </w:t>
      </w:r>
      <w:r w:rsidR="00A42DA7">
        <w:t>such as</w:t>
      </w:r>
      <w:r>
        <w:t xml:space="preserve"> the GCS, from the App Engine </w:t>
      </w:r>
      <w:proofErr w:type="spellStart"/>
      <w:r>
        <w:t>datastore</w:t>
      </w:r>
      <w:proofErr w:type="spellEnd"/>
      <w:r>
        <w:t xml:space="preserve">, which is used to maintain users’ records. </w:t>
      </w:r>
    </w:p>
    <w:p w:rsidR="0001368F" w:rsidRDefault="002628EE" w:rsidP="0001368F">
      <w:pPr>
        <w:pStyle w:val="Heading4"/>
      </w:pPr>
      <w:bookmarkStart w:id="66" w:name="_Toc354617440"/>
      <w:r>
        <w:t>3.2.</w:t>
      </w:r>
      <w:r w:rsidR="00425927">
        <w:t>2</w:t>
      </w:r>
      <w:r>
        <w:tab/>
      </w:r>
      <w:r w:rsidR="0001368F">
        <w:t>Presentation</w:t>
      </w:r>
      <w:r>
        <w:t xml:space="preserve"> layer</w:t>
      </w:r>
      <w:bookmarkEnd w:id="66"/>
      <w:r w:rsidR="0001368F">
        <w:t xml:space="preserve"> </w:t>
      </w:r>
    </w:p>
    <w:p w:rsidR="00425927" w:rsidRDefault="00AB7FAE" w:rsidP="00425927">
      <w:pPr>
        <w:pStyle w:val="text"/>
      </w:pPr>
      <w:r>
        <w:t xml:space="preserve">This layer contains modules that decide the look and feel of the application. As seen in Figure 3.3, the presentation layer covers both web user interface and mobile user </w:t>
      </w:r>
      <w:r>
        <w:lastRenderedPageBreak/>
        <w:t>interface. Both interfaces share the third party component, Google Maps, for the map view.</w:t>
      </w:r>
      <w:r w:rsidR="009D7545">
        <w:t xml:space="preserve"> </w:t>
      </w:r>
      <w:r w:rsidR="009939B9">
        <w:t>S</w:t>
      </w:r>
      <w:r w:rsidR="009D7545">
        <w:t xml:space="preserve">ince the Google Maps is an online service, integrating the component into the mobile user interface is straight forward by using a Web View control </w:t>
      </w:r>
      <w:r w:rsidR="00245C40">
        <w:t>[</w:t>
      </w:r>
      <w:proofErr w:type="spellStart"/>
      <w:r w:rsidR="00245C40">
        <w:t>AWeb</w:t>
      </w:r>
      <w:proofErr w:type="spellEnd"/>
      <w:r w:rsidR="00245C40">
        <w:t xml:space="preserve">] that points to the </w:t>
      </w:r>
      <w:proofErr w:type="spellStart"/>
      <w:r w:rsidR="00245C40">
        <w:t>iTrak</w:t>
      </w:r>
      <w:proofErr w:type="spellEnd"/>
      <w:r w:rsidR="00245C40">
        <w:t xml:space="preserve"> web site.</w:t>
      </w:r>
    </w:p>
    <w:p w:rsidR="008453E2" w:rsidRDefault="008453E2" w:rsidP="00425927">
      <w:pPr>
        <w:pStyle w:val="text"/>
      </w:pPr>
      <w:r>
        <w:t xml:space="preserve">The web user interface is </w:t>
      </w:r>
      <w:r w:rsidR="001D7AD6">
        <w:t xml:space="preserve">based on Java servlet, HTML, </w:t>
      </w:r>
      <w:proofErr w:type="spellStart"/>
      <w:r w:rsidR="001D7AD6">
        <w:t>Javascript</w:t>
      </w:r>
      <w:proofErr w:type="spellEnd"/>
      <w:r w:rsidR="001D7AD6">
        <w:t xml:space="preserve">, and Google Maps API. While the Java servlet and HTML are used to define the data structure and the graphical interface of the website, </w:t>
      </w:r>
      <w:proofErr w:type="spellStart"/>
      <w:r w:rsidR="001D7AD6">
        <w:t>Javascript</w:t>
      </w:r>
      <w:proofErr w:type="spellEnd"/>
      <w:r w:rsidR="001D7AD6">
        <w:t xml:space="preserve"> and Google Maps API are used to provide intuitive user interactions with the map view and with reviewing the journals.</w:t>
      </w:r>
    </w:p>
    <w:p w:rsidR="00E702D9" w:rsidRPr="00425927" w:rsidRDefault="00004DBA" w:rsidP="00425927">
      <w:pPr>
        <w:pStyle w:val="text"/>
      </w:pPr>
      <w:r>
        <w:t>On the mobile app, t</w:t>
      </w:r>
      <w:r w:rsidR="002D0F6E">
        <w:t>he design of the graphical interface follows the Model View Control</w:t>
      </w:r>
      <w:r w:rsidR="003200E4">
        <w:t>ler</w:t>
      </w:r>
      <w:r w:rsidR="002D0F6E">
        <w:t xml:space="preserve"> </w:t>
      </w:r>
      <w:r w:rsidR="00D4526C">
        <w:t xml:space="preserve">(MVC) </w:t>
      </w:r>
      <w:r w:rsidR="002D0F6E">
        <w:t>pattern</w:t>
      </w:r>
      <w:r w:rsidR="00D4526C">
        <w:t xml:space="preserve"> [KP]</w:t>
      </w:r>
      <w:r w:rsidR="002D0F6E">
        <w:t>.</w:t>
      </w:r>
      <w:r w:rsidR="00D4526C">
        <w:t xml:space="preserve"> In the MVC pattern, the data model and the view are defined in different domains to separate the concerns between handling the data and presenting the data. Then</w:t>
      </w:r>
      <w:r w:rsidR="00362585">
        <w:t>,</w:t>
      </w:r>
      <w:r w:rsidR="00D4526C">
        <w:t xml:space="preserve"> interaction between the view and the model can be done via the controller. In the scope of </w:t>
      </w:r>
      <w:r w:rsidR="001E5D56">
        <w:t xml:space="preserve">the </w:t>
      </w:r>
      <w:proofErr w:type="spellStart"/>
      <w:r w:rsidR="00D4526C">
        <w:t>iTrak</w:t>
      </w:r>
      <w:proofErr w:type="spellEnd"/>
      <w:r w:rsidR="00D4526C">
        <w:t xml:space="preserve"> mobile app, the view is strictly defined using XML format, while the model stays in the code-behind. Interactions between the view and the model happen via the event handlers.</w:t>
      </w:r>
    </w:p>
    <w:p w:rsidR="0001368F" w:rsidRDefault="002628EE" w:rsidP="0001368F">
      <w:pPr>
        <w:pStyle w:val="Heading4"/>
      </w:pPr>
      <w:bookmarkStart w:id="67" w:name="_Toc354617441"/>
      <w:r>
        <w:t>3.2.</w:t>
      </w:r>
      <w:r w:rsidR="00B4408C">
        <w:t>3</w:t>
      </w:r>
      <w:r>
        <w:tab/>
      </w:r>
      <w:r w:rsidR="00B4408C">
        <w:t>Application layer</w:t>
      </w:r>
      <w:bookmarkEnd w:id="67"/>
    </w:p>
    <w:p w:rsidR="0041693F" w:rsidRDefault="0041693F" w:rsidP="00B4408C">
      <w:pPr>
        <w:pStyle w:val="text"/>
      </w:pPr>
      <w:r>
        <w:t xml:space="preserve">The application layer stays at the heart of </w:t>
      </w:r>
      <w:proofErr w:type="spellStart"/>
      <w:r>
        <w:t>iTrak</w:t>
      </w:r>
      <w:proofErr w:type="spellEnd"/>
      <w:r>
        <w:t xml:space="preserve"> where it implements the components that handle the core functionalities of the application. </w:t>
      </w:r>
      <w:r w:rsidR="00D80826">
        <w:t xml:space="preserve">On the web app, the application layer consists of the </w:t>
      </w:r>
      <w:r w:rsidR="008A3153">
        <w:t>components as showed in Table 3.2.</w:t>
      </w:r>
    </w:p>
    <w:p w:rsidR="008A3153" w:rsidRDefault="008A3153" w:rsidP="00B4408C">
      <w:pPr>
        <w:pStyle w:val="text"/>
      </w:pPr>
      <w:r>
        <w:t>On the mobile app, the application layer implements various components to handle collecting GPS location, managing records, interacting with social network, and recording voice or video journals. These components can be seen in Table 3.3.</w:t>
      </w:r>
    </w:p>
    <w:p w:rsidR="002B582C" w:rsidRDefault="002B582C" w:rsidP="00B4408C">
      <w:pPr>
        <w:pStyle w:val="text"/>
      </w:pPr>
    </w:p>
    <w:tbl>
      <w:tblPr>
        <w:tblStyle w:val="TableGrid"/>
        <w:tblW w:w="0" w:type="auto"/>
        <w:tblLook w:val="04A0" w:firstRow="1" w:lastRow="0" w:firstColumn="1" w:lastColumn="0" w:noHBand="0" w:noVBand="1"/>
      </w:tblPr>
      <w:tblGrid>
        <w:gridCol w:w="1728"/>
        <w:gridCol w:w="7128"/>
      </w:tblGrid>
      <w:tr w:rsidR="008A3153" w:rsidTr="008A3153">
        <w:tc>
          <w:tcPr>
            <w:tcW w:w="1728" w:type="dxa"/>
          </w:tcPr>
          <w:p w:rsidR="008A3153" w:rsidRDefault="008A3153" w:rsidP="00B4408C">
            <w:pPr>
              <w:pStyle w:val="text"/>
              <w:ind w:firstLine="0"/>
            </w:pPr>
            <w:r>
              <w:t>KML adaptor</w:t>
            </w:r>
          </w:p>
        </w:tc>
        <w:tc>
          <w:tcPr>
            <w:tcW w:w="7128" w:type="dxa"/>
          </w:tcPr>
          <w:p w:rsidR="008A3153" w:rsidRDefault="008A3153" w:rsidP="00B4408C">
            <w:pPr>
              <w:pStyle w:val="text"/>
              <w:ind w:firstLine="0"/>
            </w:pPr>
            <w:r>
              <w:t xml:space="preserve">A servlet that allows querying GPS location data and convert it to KML </w:t>
            </w:r>
            <w:r>
              <w:lastRenderedPageBreak/>
              <w:t>format for using with Google Maps.</w:t>
            </w:r>
          </w:p>
        </w:tc>
      </w:tr>
      <w:tr w:rsidR="008A3153" w:rsidTr="008A3153">
        <w:tc>
          <w:tcPr>
            <w:tcW w:w="1728" w:type="dxa"/>
          </w:tcPr>
          <w:p w:rsidR="008A3153" w:rsidRDefault="008A3153" w:rsidP="00B4408C">
            <w:pPr>
              <w:pStyle w:val="text"/>
              <w:ind w:firstLine="0"/>
            </w:pPr>
            <w:r>
              <w:lastRenderedPageBreak/>
              <w:t>Web services</w:t>
            </w:r>
          </w:p>
        </w:tc>
        <w:tc>
          <w:tcPr>
            <w:tcW w:w="7128" w:type="dxa"/>
          </w:tcPr>
          <w:p w:rsidR="008A3153" w:rsidRDefault="008A3153" w:rsidP="00B4408C">
            <w:pPr>
              <w:pStyle w:val="text"/>
              <w:ind w:firstLine="0"/>
            </w:pPr>
            <w:r>
              <w:t>A collection of servlets to allow updating records such as user information or journals, or saving/deleting media files.</w:t>
            </w:r>
          </w:p>
        </w:tc>
      </w:tr>
    </w:tbl>
    <w:p w:rsidR="008A3153" w:rsidRPr="008A3153" w:rsidRDefault="008A3153" w:rsidP="008A3153">
      <w:pPr>
        <w:pStyle w:val="Heading7"/>
      </w:pPr>
      <w:bookmarkStart w:id="68" w:name="_Toc354617466"/>
      <w:proofErr w:type="gramStart"/>
      <w:r>
        <w:t>Table 3.2:</w:t>
      </w:r>
      <w:r>
        <w:tab/>
        <w:t>Application layer components on the web app.</w:t>
      </w:r>
      <w:bookmarkEnd w:id="68"/>
      <w:proofErr w:type="gramEnd"/>
      <w:r>
        <w:br/>
      </w:r>
    </w:p>
    <w:tbl>
      <w:tblPr>
        <w:tblStyle w:val="TableGrid"/>
        <w:tblW w:w="0" w:type="auto"/>
        <w:tblLook w:val="04A0" w:firstRow="1" w:lastRow="0" w:firstColumn="1" w:lastColumn="0" w:noHBand="0" w:noVBand="1"/>
      </w:tblPr>
      <w:tblGrid>
        <w:gridCol w:w="1728"/>
        <w:gridCol w:w="7128"/>
      </w:tblGrid>
      <w:tr w:rsidR="008A3153" w:rsidTr="008A3153">
        <w:tc>
          <w:tcPr>
            <w:tcW w:w="1728" w:type="dxa"/>
          </w:tcPr>
          <w:p w:rsidR="008A3153" w:rsidRDefault="008A3153" w:rsidP="008A3153">
            <w:pPr>
              <w:pStyle w:val="text"/>
              <w:ind w:firstLine="0"/>
              <w:jc w:val="left"/>
            </w:pPr>
            <w:r>
              <w:t>Media adaptors</w:t>
            </w:r>
          </w:p>
        </w:tc>
        <w:tc>
          <w:tcPr>
            <w:tcW w:w="7128" w:type="dxa"/>
          </w:tcPr>
          <w:p w:rsidR="008A3153" w:rsidRDefault="008A3153" w:rsidP="00B4408C">
            <w:pPr>
              <w:pStyle w:val="text"/>
              <w:ind w:firstLine="0"/>
            </w:pPr>
            <w:r>
              <w:t xml:space="preserve">A collection of adaptors that allow creating and editing different types of media, including photo, voice record, and video record. These adaptors rely on the </w:t>
            </w:r>
            <w:proofErr w:type="spellStart"/>
            <w:r>
              <w:t>MediaRecorder</w:t>
            </w:r>
            <w:proofErr w:type="spellEnd"/>
            <w:r>
              <w:t xml:space="preserve"> component available in the Android SDK [</w:t>
            </w:r>
            <w:proofErr w:type="spellStart"/>
            <w:r>
              <w:t>Mrec</w:t>
            </w:r>
            <w:proofErr w:type="spellEnd"/>
            <w:r>
              <w:t>].</w:t>
            </w:r>
          </w:p>
        </w:tc>
      </w:tr>
      <w:tr w:rsidR="008A3153" w:rsidTr="008A3153">
        <w:tc>
          <w:tcPr>
            <w:tcW w:w="1728" w:type="dxa"/>
          </w:tcPr>
          <w:p w:rsidR="008A3153" w:rsidRDefault="008A3153" w:rsidP="008A3153">
            <w:pPr>
              <w:pStyle w:val="text"/>
              <w:ind w:firstLine="0"/>
              <w:jc w:val="left"/>
            </w:pPr>
            <w:r>
              <w:t>GPS data collector</w:t>
            </w:r>
          </w:p>
        </w:tc>
        <w:tc>
          <w:tcPr>
            <w:tcW w:w="7128" w:type="dxa"/>
          </w:tcPr>
          <w:p w:rsidR="008A3153" w:rsidRDefault="008A3153" w:rsidP="00B4408C">
            <w:pPr>
              <w:pStyle w:val="text"/>
              <w:ind w:firstLine="0"/>
            </w:pPr>
            <w:r>
              <w:t xml:space="preserve">A service that runs in the background to acquire GPS location data. The service is activated when there is an event notification from the Android GPS listener. Upon receiving a new location notification, the collector will upload the data to the </w:t>
            </w:r>
            <w:proofErr w:type="spellStart"/>
            <w:r>
              <w:t>iTrak</w:t>
            </w:r>
            <w:proofErr w:type="spellEnd"/>
            <w:r>
              <w:t xml:space="preserve"> server. If it fails to upload, the data will be saved temporarily for later retries. A life cycle of the GPS data collector can be seen in Figure 3.7.</w:t>
            </w:r>
          </w:p>
        </w:tc>
      </w:tr>
      <w:tr w:rsidR="008A3153" w:rsidTr="008A3153">
        <w:tc>
          <w:tcPr>
            <w:tcW w:w="1728" w:type="dxa"/>
          </w:tcPr>
          <w:p w:rsidR="008A3153" w:rsidRDefault="008A3153" w:rsidP="008A3153">
            <w:pPr>
              <w:pStyle w:val="text"/>
              <w:ind w:firstLine="0"/>
              <w:jc w:val="left"/>
            </w:pPr>
            <w:r>
              <w:t>Records manager</w:t>
            </w:r>
          </w:p>
        </w:tc>
        <w:tc>
          <w:tcPr>
            <w:tcW w:w="7128" w:type="dxa"/>
          </w:tcPr>
          <w:p w:rsidR="008A3153" w:rsidRDefault="008A3153" w:rsidP="00B4408C">
            <w:pPr>
              <w:pStyle w:val="text"/>
              <w:ind w:firstLine="0"/>
            </w:pPr>
            <w:r>
              <w:t>A module that holds static record data at run time for user information, trips data, or notes data, etc.</w:t>
            </w:r>
          </w:p>
        </w:tc>
      </w:tr>
      <w:tr w:rsidR="008A3153" w:rsidTr="008A3153">
        <w:tc>
          <w:tcPr>
            <w:tcW w:w="1728" w:type="dxa"/>
          </w:tcPr>
          <w:p w:rsidR="008A3153" w:rsidRDefault="008A3153" w:rsidP="008A3153">
            <w:pPr>
              <w:pStyle w:val="text"/>
              <w:ind w:firstLine="0"/>
              <w:jc w:val="left"/>
            </w:pPr>
            <w:r>
              <w:t>Social network adaptors</w:t>
            </w:r>
          </w:p>
        </w:tc>
        <w:tc>
          <w:tcPr>
            <w:tcW w:w="7128" w:type="dxa"/>
          </w:tcPr>
          <w:p w:rsidR="008A3153" w:rsidRDefault="008A3153" w:rsidP="00B42C2A">
            <w:pPr>
              <w:pStyle w:val="text"/>
              <w:ind w:firstLine="0"/>
            </w:pPr>
            <w:r>
              <w:t xml:space="preserve">A collection of adaptors that allow interacting with external social networks. Each adaptor may have different implementation depends on the API the social network provider provides. The prototype for </w:t>
            </w:r>
            <w:proofErr w:type="spellStart"/>
            <w:r>
              <w:t>iTrak</w:t>
            </w:r>
            <w:proofErr w:type="spellEnd"/>
            <w:r>
              <w:t xml:space="preserve"> only experiences with Facebook at the moment. More details about interactions with Facebook are available in </w:t>
            </w:r>
            <w:r w:rsidR="00B42C2A">
              <w:t xml:space="preserve">Section </w:t>
            </w:r>
            <w:r>
              <w:t>3.1.2.</w:t>
            </w:r>
          </w:p>
        </w:tc>
      </w:tr>
    </w:tbl>
    <w:p w:rsidR="008A3153" w:rsidRDefault="008A3153" w:rsidP="00FA3ECE">
      <w:pPr>
        <w:pStyle w:val="text"/>
        <w:ind w:firstLine="0"/>
      </w:pPr>
      <w:proofErr w:type="gramStart"/>
      <w:r>
        <w:t>Table 3.3:</w:t>
      </w:r>
      <w:r>
        <w:tab/>
        <w:t>Application layer components on the mobile app.</w:t>
      </w:r>
      <w:proofErr w:type="gramEnd"/>
    </w:p>
    <w:p w:rsidR="00FA3ECE" w:rsidRDefault="003D6D64" w:rsidP="00FA3ECE">
      <w:pPr>
        <w:pStyle w:val="text"/>
        <w:ind w:firstLine="0"/>
      </w:pPr>
      <w:r>
        <w:object w:dxaOrig="5304" w:dyaOrig="6294">
          <v:shape id="_x0000_i1032" type="#_x0000_t75" style="width:231.5pt;height:275.35pt" o:ole="">
            <v:imagedata r:id="rId82" o:title=""/>
          </v:shape>
          <o:OLEObject Type="Embed" ProgID="Visio.Drawing.11" ShapeID="_x0000_i1032" DrawAspect="Content" ObjectID="_1474035351" r:id="rId83"/>
        </w:object>
      </w:r>
    </w:p>
    <w:p w:rsidR="00FA3ECE" w:rsidRDefault="00FA3ECE" w:rsidP="00FA3ECE">
      <w:pPr>
        <w:pStyle w:val="Heading8"/>
      </w:pPr>
      <w:bookmarkStart w:id="69" w:name="_Toc355221572"/>
      <w:r>
        <w:t>Figure 3.7:</w:t>
      </w:r>
      <w:r>
        <w:tab/>
        <w:t>GPS data collector life cycle.</w:t>
      </w:r>
      <w:bookmarkEnd w:id="69"/>
    </w:p>
    <w:p w:rsidR="002628EE" w:rsidRDefault="002628EE" w:rsidP="002628EE">
      <w:pPr>
        <w:pStyle w:val="Heading4"/>
      </w:pPr>
      <w:bookmarkStart w:id="70" w:name="_Toc354617442"/>
      <w:r>
        <w:t>3.2.</w:t>
      </w:r>
      <w:r w:rsidR="00C92CBE">
        <w:t>4</w:t>
      </w:r>
      <w:r>
        <w:tab/>
      </w:r>
      <w:r w:rsidR="00FC03C2">
        <w:t>Data</w:t>
      </w:r>
      <w:r w:rsidR="00874722">
        <w:t>base</w:t>
      </w:r>
      <w:bookmarkEnd w:id="70"/>
    </w:p>
    <w:p w:rsidR="00B3693A" w:rsidRDefault="00BC0CF5" w:rsidP="00B3693A">
      <w:pPr>
        <w:pStyle w:val="text"/>
      </w:pPr>
      <w:proofErr w:type="spellStart"/>
      <w:proofErr w:type="gramStart"/>
      <w:r>
        <w:t>iTrak</w:t>
      </w:r>
      <w:proofErr w:type="spellEnd"/>
      <w:proofErr w:type="gramEnd"/>
      <w:r>
        <w:t xml:space="preserve"> uses different types of data storage for managing data, depends on the nature of the data such as </w:t>
      </w:r>
      <w:r w:rsidR="00E301D4">
        <w:t xml:space="preserve">data </w:t>
      </w:r>
      <w:r>
        <w:t xml:space="preserve">size </w:t>
      </w:r>
      <w:r w:rsidR="007D7096">
        <w:t>or data</w:t>
      </w:r>
      <w:r w:rsidR="00E301D4">
        <w:t xml:space="preserve"> </w:t>
      </w:r>
      <w:r>
        <w:t>type.</w:t>
      </w:r>
      <w:r w:rsidR="00851A3F">
        <w:t xml:space="preserve"> On the server side, App Engine </w:t>
      </w:r>
      <w:proofErr w:type="spellStart"/>
      <w:r w:rsidR="00851A3F">
        <w:t>datastore</w:t>
      </w:r>
      <w:proofErr w:type="spellEnd"/>
      <w:r w:rsidR="00851A3F">
        <w:t xml:space="preserve"> is used to save records that contain small amount of data and can be represented using native data types. </w:t>
      </w:r>
      <w:r w:rsidR="007D7096">
        <w:t>Information with n</w:t>
      </w:r>
      <w:r w:rsidR="00851A3F">
        <w:t>on-native data type</w:t>
      </w:r>
      <w:r w:rsidR="007D7096">
        <w:t xml:space="preserve"> </w:t>
      </w:r>
      <w:r w:rsidR="00851A3F">
        <w:t>that can consume a large space of storage</w:t>
      </w:r>
      <w:r w:rsidR="007D7096">
        <w:t>, such as photo or video records,</w:t>
      </w:r>
      <w:r w:rsidR="00851A3F">
        <w:t xml:space="preserve"> is handled by the Google Cloud Storage. This separation of data storage on the server side provides flexibility in migrating or moving database in the future. For example, if other cloud storage solutions appear to be more cost effective and </w:t>
      </w:r>
      <w:r w:rsidR="00135E38">
        <w:t xml:space="preserve">have </w:t>
      </w:r>
      <w:r w:rsidR="00851A3F">
        <w:t>more efficient</w:t>
      </w:r>
      <w:r w:rsidR="00135E38" w:rsidRPr="00135E38">
        <w:t xml:space="preserve"> </w:t>
      </w:r>
      <w:r w:rsidR="00135E38">
        <w:t>performance</w:t>
      </w:r>
      <w:r w:rsidR="00851A3F">
        <w:t xml:space="preserve">, the media in the GCS can be migrated to the new cloud without affecting the existing web services, which mainly work with the users records and the GPS data saved on the </w:t>
      </w:r>
      <w:proofErr w:type="spellStart"/>
      <w:r w:rsidR="00851A3F">
        <w:t>datastore</w:t>
      </w:r>
      <w:proofErr w:type="spellEnd"/>
      <w:r w:rsidR="00851A3F">
        <w:t>.</w:t>
      </w:r>
      <w:r w:rsidR="00045487">
        <w:t xml:space="preserve"> </w:t>
      </w:r>
    </w:p>
    <w:p w:rsidR="007D7096" w:rsidRDefault="00927631" w:rsidP="00B3693A">
      <w:pPr>
        <w:pStyle w:val="text"/>
      </w:pPr>
      <w:r>
        <w:lastRenderedPageBreak/>
        <w:t>On the mobile app, the Shared Preferences space [</w:t>
      </w:r>
      <w:proofErr w:type="spellStart"/>
      <w:r>
        <w:t>Sto</w:t>
      </w:r>
      <w:proofErr w:type="spellEnd"/>
      <w:r>
        <w:t>] is used to keep track of application settings. Media data that is taken by the user is store</w:t>
      </w:r>
      <w:r w:rsidR="00534953">
        <w:t>d</w:t>
      </w:r>
      <w:r>
        <w:t xml:space="preserve"> in </w:t>
      </w:r>
      <w:r w:rsidR="00C36A95">
        <w:t xml:space="preserve">either </w:t>
      </w:r>
      <w:r>
        <w:t>internal</w:t>
      </w:r>
      <w:r w:rsidR="00C277E4">
        <w:t xml:space="preserve"> storage</w:t>
      </w:r>
      <w:r>
        <w:t xml:space="preserve"> </w:t>
      </w:r>
      <w:r w:rsidR="00C7044A">
        <w:t>such as</w:t>
      </w:r>
      <w:r>
        <w:t xml:space="preserve"> built-in </w:t>
      </w:r>
      <w:r w:rsidR="00C36A95">
        <w:t xml:space="preserve">memory </w:t>
      </w:r>
      <w:r>
        <w:t>or external</w:t>
      </w:r>
      <w:r w:rsidR="00C36A95">
        <w:t xml:space="preserve"> </w:t>
      </w:r>
      <w:r w:rsidR="00C7044A">
        <w:t>storage such as</w:t>
      </w:r>
      <w:r w:rsidR="00C36A95">
        <w:t xml:space="preserve"> memory card, depend</w:t>
      </w:r>
      <w:r w:rsidR="00C7044A">
        <w:t>ing</w:t>
      </w:r>
      <w:r w:rsidR="00C36A95">
        <w:t xml:space="preserve"> on which storage is available on the user’s smart phone.</w:t>
      </w:r>
    </w:p>
    <w:p w:rsidR="006146AC" w:rsidRPr="00B3693A" w:rsidRDefault="00045487" w:rsidP="00B3693A">
      <w:pPr>
        <w:pStyle w:val="text"/>
      </w:pPr>
      <w:r>
        <w:t xml:space="preserve">An overview of the data </w:t>
      </w:r>
      <w:r w:rsidR="00BE44CC">
        <w:t>structures</w:t>
      </w:r>
      <w:r>
        <w:t xml:space="preserve"> used with the above data storages can be seen in Figure 3.</w:t>
      </w:r>
      <w:r w:rsidR="00874722">
        <w:t>8</w:t>
      </w:r>
      <w:r>
        <w:t>.</w:t>
      </w:r>
    </w:p>
    <w:p w:rsidR="009C5DA1" w:rsidRDefault="00A707E7" w:rsidP="006146AC">
      <w:pPr>
        <w:pStyle w:val="text"/>
        <w:ind w:firstLine="0"/>
      </w:pPr>
      <w:r>
        <w:rPr>
          <w:noProof/>
          <w:lang w:eastAsia="zh-CN"/>
        </w:rPr>
        <w:drawing>
          <wp:inline distT="0" distB="0" distL="0" distR="0">
            <wp:extent cx="5486400" cy="4295775"/>
            <wp:effectExtent l="0" t="0" r="0" b="9525"/>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4295775"/>
                    </a:xfrm>
                    <a:prstGeom prst="rect">
                      <a:avLst/>
                    </a:prstGeom>
                    <a:noFill/>
                    <a:ln>
                      <a:noFill/>
                    </a:ln>
                  </pic:spPr>
                </pic:pic>
              </a:graphicData>
            </a:graphic>
          </wp:inline>
        </w:drawing>
      </w:r>
    </w:p>
    <w:p w:rsidR="00874722" w:rsidRDefault="00874722" w:rsidP="00874722">
      <w:pPr>
        <w:pStyle w:val="Heading8"/>
      </w:pPr>
      <w:bookmarkStart w:id="71" w:name="_Toc355221573"/>
      <w:r>
        <w:t>Figure 3.8:</w:t>
      </w:r>
      <w:r>
        <w:tab/>
        <w:t>Database structures.</w:t>
      </w:r>
      <w:bookmarkEnd w:id="71"/>
    </w:p>
    <w:p w:rsidR="003A76DC" w:rsidRPr="00AF1AF6" w:rsidRDefault="003A76DC" w:rsidP="00AF1AF6">
      <w:pPr>
        <w:pStyle w:val="Heading3"/>
      </w:pPr>
      <w:bookmarkStart w:id="72" w:name="_Toc354617443"/>
      <w:r w:rsidRPr="00AF1AF6">
        <w:t>3.3</w:t>
      </w:r>
      <w:r w:rsidRPr="00AF1AF6">
        <w:tab/>
        <w:t>Class diagrams</w:t>
      </w:r>
      <w:bookmarkEnd w:id="72"/>
    </w:p>
    <w:p w:rsidR="00072A5F" w:rsidRDefault="00072A5F" w:rsidP="00072A5F">
      <w:pPr>
        <w:pStyle w:val="text"/>
      </w:pPr>
      <w:r>
        <w:t xml:space="preserve">As mentioned in </w:t>
      </w:r>
      <w:r w:rsidR="00B42C2A">
        <w:t xml:space="preserve">Section </w:t>
      </w:r>
      <w:r>
        <w:t xml:space="preserve">3.2, </w:t>
      </w:r>
      <w:proofErr w:type="spellStart"/>
      <w:r>
        <w:t>iTrak</w:t>
      </w:r>
      <w:proofErr w:type="spellEnd"/>
      <w:r>
        <w:t xml:space="preserve"> employs the concept of separation of concerns. Therefore, separate modules for specific </w:t>
      </w:r>
      <w:r w:rsidR="00BC7277">
        <w:t>needs</w:t>
      </w:r>
      <w:r>
        <w:t xml:space="preserve"> were created to maximize </w:t>
      </w:r>
      <w:r>
        <w:lastRenderedPageBreak/>
        <w:t xml:space="preserve">flexibility and extensibility. In </w:t>
      </w:r>
      <w:r w:rsidR="00BC7277">
        <w:t>the mobile class diagram (</w:t>
      </w:r>
      <w:r w:rsidR="007B1A53">
        <w:t xml:space="preserve">see </w:t>
      </w:r>
      <w:r w:rsidR="00BC7277">
        <w:t>Figure 3.9)</w:t>
      </w:r>
      <w:r>
        <w:t xml:space="preserve">, </w:t>
      </w:r>
      <w:r w:rsidR="00BC7277">
        <w:t xml:space="preserve">the </w:t>
      </w:r>
      <w:r>
        <w:t>Activity classes are responsible for the presentation of the app</w:t>
      </w:r>
      <w:r w:rsidR="00EA5884">
        <w:t xml:space="preserve">lication, </w:t>
      </w:r>
      <w:r>
        <w:t xml:space="preserve">the </w:t>
      </w:r>
      <w:r w:rsidR="00EA5884">
        <w:t>A</w:t>
      </w:r>
      <w:r>
        <w:t xml:space="preserve">dapter and </w:t>
      </w:r>
      <w:r w:rsidR="00EA5884">
        <w:t>L</w:t>
      </w:r>
      <w:r>
        <w:t xml:space="preserve">istener classes </w:t>
      </w:r>
      <w:r w:rsidR="00DF40B5">
        <w:t>handle internal data and events</w:t>
      </w:r>
      <w:r w:rsidR="006C64CB">
        <w:t xml:space="preserve">, and the </w:t>
      </w:r>
      <w:proofErr w:type="spellStart"/>
      <w:r w:rsidR="006C64CB">
        <w:t>Comms</w:t>
      </w:r>
      <w:proofErr w:type="spellEnd"/>
      <w:r w:rsidR="006C64CB">
        <w:t xml:space="preserve"> class allows communication between the mobile app and the web services. </w:t>
      </w:r>
    </w:p>
    <w:p w:rsidR="00CE11C0" w:rsidRDefault="00CE11C0" w:rsidP="00072A5F">
      <w:pPr>
        <w:pStyle w:val="text"/>
      </w:pPr>
    </w:p>
    <w:p w:rsidR="00CE11C0" w:rsidRDefault="001A608F" w:rsidP="00CE11C0">
      <w:pPr>
        <w:pStyle w:val="text"/>
        <w:ind w:firstLine="0"/>
      </w:pPr>
      <w:r>
        <w:rPr>
          <w:noProof/>
          <w:lang w:eastAsia="zh-CN"/>
        </w:rPr>
        <w:drawing>
          <wp:inline distT="0" distB="0" distL="0" distR="0">
            <wp:extent cx="5476875" cy="5534025"/>
            <wp:effectExtent l="0" t="0" r="9525" b="952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76875" cy="5534025"/>
                    </a:xfrm>
                    <a:prstGeom prst="rect">
                      <a:avLst/>
                    </a:prstGeom>
                    <a:noFill/>
                    <a:ln>
                      <a:noFill/>
                    </a:ln>
                  </pic:spPr>
                </pic:pic>
              </a:graphicData>
            </a:graphic>
          </wp:inline>
        </w:drawing>
      </w:r>
    </w:p>
    <w:p w:rsidR="00CE11C0" w:rsidRDefault="00CE11C0" w:rsidP="00CE11C0">
      <w:pPr>
        <w:pStyle w:val="Heading8"/>
      </w:pPr>
      <w:bookmarkStart w:id="73" w:name="_Toc355221574"/>
      <w:r>
        <w:t>Figure 3.9:</w:t>
      </w:r>
      <w:r>
        <w:tab/>
        <w:t>Mobile class diagram.</w:t>
      </w:r>
      <w:bookmarkEnd w:id="73"/>
    </w:p>
    <w:p w:rsidR="006C64CB" w:rsidRDefault="00797713" w:rsidP="006C64CB">
      <w:pPr>
        <w:pStyle w:val="text"/>
      </w:pPr>
      <w:r>
        <w:lastRenderedPageBreak/>
        <w:t>On the other hand, Figure 3.10 shows the web class diagram where the record classes hold persistent data</w:t>
      </w:r>
      <w:r w:rsidR="00C465EC">
        <w:t>.</w:t>
      </w:r>
      <w:r>
        <w:t xml:space="preserve"> </w:t>
      </w:r>
      <w:r w:rsidR="00C465EC">
        <w:t>T</w:t>
      </w:r>
      <w:r>
        <w:t xml:space="preserve">he </w:t>
      </w:r>
      <w:proofErr w:type="spellStart"/>
      <w:r>
        <w:t>IdGenerator</w:t>
      </w:r>
      <w:proofErr w:type="spellEnd"/>
      <w:r>
        <w:t xml:space="preserve"> class generates unique ID’s for both mobile app and web app</w:t>
      </w:r>
      <w:r w:rsidR="00C465EC">
        <w:t>.</w:t>
      </w:r>
      <w:r>
        <w:t xml:space="preserve"> </w:t>
      </w:r>
      <w:r w:rsidR="00C465EC">
        <w:t>T</w:t>
      </w:r>
      <w:r>
        <w:t xml:space="preserve">he </w:t>
      </w:r>
      <w:proofErr w:type="spellStart"/>
      <w:r>
        <w:t>Comms</w:t>
      </w:r>
      <w:proofErr w:type="spellEnd"/>
      <w:r>
        <w:t xml:space="preserve"> </w:t>
      </w:r>
      <w:r w:rsidR="00C465EC">
        <w:t>class filters</w:t>
      </w:r>
      <w:r>
        <w:t xml:space="preserve"> requests</w:t>
      </w:r>
      <w:r w:rsidR="00C465EC">
        <w:t xml:space="preserve"> that are</w:t>
      </w:r>
      <w:r>
        <w:t xml:space="preserve"> sent to the web services</w:t>
      </w:r>
      <w:r w:rsidR="00C465EC">
        <w:t xml:space="preserve"> and forward</w:t>
      </w:r>
      <w:r w:rsidR="00387B55">
        <w:t>s</w:t>
      </w:r>
      <w:r w:rsidR="00C465EC">
        <w:t xml:space="preserve"> valid request</w:t>
      </w:r>
      <w:r w:rsidR="00387B55">
        <w:t>s</w:t>
      </w:r>
      <w:r w:rsidR="00C465EC">
        <w:t xml:space="preserve"> to the Data</w:t>
      </w:r>
      <w:r w:rsidR="00387B55">
        <w:t xml:space="preserve"> </w:t>
      </w:r>
      <w:r w:rsidR="00C465EC">
        <w:t>Adapter.</w:t>
      </w:r>
      <w:r>
        <w:t xml:space="preserve"> </w:t>
      </w:r>
      <w:r w:rsidR="00C465EC">
        <w:t>Finally,</w:t>
      </w:r>
      <w:r>
        <w:t xml:space="preserve"> the </w:t>
      </w:r>
      <w:proofErr w:type="spellStart"/>
      <w:r w:rsidR="00C465EC">
        <w:t>DataAdapter</w:t>
      </w:r>
      <w:proofErr w:type="spellEnd"/>
      <w:r>
        <w:t xml:space="preserve"> class does the actual processing of these requests.</w:t>
      </w:r>
    </w:p>
    <w:p w:rsidR="00797713" w:rsidRPr="006C64CB" w:rsidRDefault="00797713" w:rsidP="006C64CB">
      <w:pPr>
        <w:pStyle w:val="text"/>
      </w:pPr>
    </w:p>
    <w:p w:rsidR="00CE11C0" w:rsidRDefault="00004F9F" w:rsidP="00CE11C0">
      <w:pPr>
        <w:pStyle w:val="text"/>
        <w:ind w:firstLine="0"/>
      </w:pPr>
      <w:r>
        <w:rPr>
          <w:noProof/>
          <w:lang w:eastAsia="zh-CN"/>
        </w:rPr>
        <w:drawing>
          <wp:inline distT="0" distB="0" distL="0" distR="0">
            <wp:extent cx="5476875" cy="5038725"/>
            <wp:effectExtent l="0" t="0" r="9525" b="952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6875" cy="5038725"/>
                    </a:xfrm>
                    <a:prstGeom prst="rect">
                      <a:avLst/>
                    </a:prstGeom>
                    <a:noFill/>
                    <a:ln>
                      <a:noFill/>
                    </a:ln>
                  </pic:spPr>
                </pic:pic>
              </a:graphicData>
            </a:graphic>
          </wp:inline>
        </w:drawing>
      </w:r>
    </w:p>
    <w:p w:rsidR="003A76DC" w:rsidRPr="003A76DC" w:rsidRDefault="00CE11C0" w:rsidP="0023570A">
      <w:pPr>
        <w:pStyle w:val="Heading8"/>
      </w:pPr>
      <w:bookmarkStart w:id="74" w:name="_Toc355221575"/>
      <w:r>
        <w:t>Figure 3.10:</w:t>
      </w:r>
      <w:r>
        <w:tab/>
        <w:t>Web class diagram.</w:t>
      </w:r>
      <w:bookmarkEnd w:id="74"/>
    </w:p>
    <w:p w:rsidR="00CE11C0" w:rsidRDefault="00CE11C0">
      <w:pPr>
        <w:overflowPunct/>
        <w:autoSpaceDE/>
        <w:autoSpaceDN/>
        <w:adjustRightInd/>
        <w:textAlignment w:val="auto"/>
        <w:rPr>
          <w:b/>
          <w:sz w:val="28"/>
        </w:rPr>
      </w:pPr>
      <w:r>
        <w:br w:type="page"/>
      </w:r>
    </w:p>
    <w:p w:rsidR="0001368F" w:rsidRDefault="009C5DA1" w:rsidP="009C5DA1">
      <w:pPr>
        <w:pStyle w:val="Heading2"/>
      </w:pPr>
      <w:bookmarkStart w:id="75" w:name="_Toc354617444"/>
      <w:r>
        <w:lastRenderedPageBreak/>
        <w:t xml:space="preserve">Chapter </w:t>
      </w:r>
      <w:proofErr w:type="gramStart"/>
      <w:r>
        <w:t>4</w:t>
      </w:r>
      <w:r w:rsidR="00182BC0">
        <w:t xml:space="preserve"> </w:t>
      </w:r>
      <w:r>
        <w:t xml:space="preserve"> </w:t>
      </w:r>
      <w:r w:rsidR="00DC2390">
        <w:t>Results</w:t>
      </w:r>
      <w:bookmarkEnd w:id="75"/>
      <w:proofErr w:type="gramEnd"/>
    </w:p>
    <w:p w:rsidR="007A04D2" w:rsidRPr="007A04D2" w:rsidRDefault="007A04D2" w:rsidP="007A04D2">
      <w:pPr>
        <w:pStyle w:val="text"/>
      </w:pPr>
      <w:proofErr w:type="spellStart"/>
      <w:proofErr w:type="gramStart"/>
      <w:r>
        <w:t>iTrak</w:t>
      </w:r>
      <w:proofErr w:type="spellEnd"/>
      <w:proofErr w:type="gramEnd"/>
      <w:r>
        <w:t xml:space="preserve"> involves a wide range of technologies and services</w:t>
      </w:r>
      <w:r w:rsidR="00D02064">
        <w:t>,</w:t>
      </w:r>
      <w:r>
        <w:t xml:space="preserve"> from GPS data acquisition to integration </w:t>
      </w:r>
      <w:r w:rsidR="003E4274">
        <w:t>with</w:t>
      </w:r>
      <w:r>
        <w:t xml:space="preserve"> social networks. Therefore, it would be vital to assure </w:t>
      </w:r>
      <w:r w:rsidR="003E4274">
        <w:t xml:space="preserve">that </w:t>
      </w:r>
      <w:r>
        <w:t>the application deliver</w:t>
      </w:r>
      <w:r w:rsidR="003E4274">
        <w:t>s</w:t>
      </w:r>
      <w:r>
        <w:t xml:space="preserve"> accurate data</w:t>
      </w:r>
      <w:r w:rsidR="00191FE4">
        <w:t>, operate</w:t>
      </w:r>
      <w:r w:rsidR="003E4274">
        <w:t>s</w:t>
      </w:r>
      <w:r w:rsidR="00191FE4">
        <w:t xml:space="preserve"> correctly,</w:t>
      </w:r>
      <w:r>
        <w:t xml:space="preserve"> and ha</w:t>
      </w:r>
      <w:r w:rsidR="003E4274">
        <w:t>s</w:t>
      </w:r>
      <w:r>
        <w:t xml:space="preserve"> reasonable performance. </w:t>
      </w:r>
      <w:r w:rsidR="00EC2E99">
        <w:t xml:space="preserve">The following sections describe the main tests conducted for </w:t>
      </w:r>
      <w:proofErr w:type="spellStart"/>
      <w:r w:rsidR="00EC2E99">
        <w:t>iTrak</w:t>
      </w:r>
      <w:proofErr w:type="spellEnd"/>
      <w:r w:rsidR="00EC2E99">
        <w:t>.</w:t>
      </w:r>
      <w:r w:rsidR="00A02F63">
        <w:t xml:space="preserve"> </w:t>
      </w:r>
    </w:p>
    <w:p w:rsidR="009C5DA1" w:rsidRDefault="00C72DF3" w:rsidP="00C62C9C">
      <w:pPr>
        <w:pStyle w:val="Heading3"/>
      </w:pPr>
      <w:bookmarkStart w:id="76" w:name="_Toc354617445"/>
      <w:r>
        <w:t>4.1</w:t>
      </w:r>
      <w:r w:rsidR="00C62C9C">
        <w:tab/>
        <w:t xml:space="preserve">GPS data </w:t>
      </w:r>
      <w:r w:rsidR="003A6E28">
        <w:t>accuracy</w:t>
      </w:r>
      <w:bookmarkEnd w:id="76"/>
    </w:p>
    <w:p w:rsidR="005A751D" w:rsidRDefault="005A751D" w:rsidP="005A751D">
      <w:pPr>
        <w:pStyle w:val="text"/>
      </w:pPr>
      <w:r>
        <w:t xml:space="preserve">GPS data stays at the heart of the tracking feature. It is important to assure the GPS locations acquired by the smart phone are accurate. There are two methods to measure the accuracy of the acquired data for a route: </w:t>
      </w:r>
    </w:p>
    <w:p w:rsidR="005A751D" w:rsidRDefault="005A751D" w:rsidP="005A751D">
      <w:pPr>
        <w:pStyle w:val="text"/>
        <w:numPr>
          <w:ilvl w:val="0"/>
          <w:numId w:val="11"/>
        </w:numPr>
      </w:pPr>
      <w:r>
        <w:t xml:space="preserve">By visually comparing the supposed route with the actual route showed on the </w:t>
      </w:r>
      <w:proofErr w:type="spellStart"/>
      <w:r>
        <w:t>iTrak</w:t>
      </w:r>
      <w:proofErr w:type="spellEnd"/>
      <w:r>
        <w:t xml:space="preserve"> map view.</w:t>
      </w:r>
    </w:p>
    <w:p w:rsidR="005A751D" w:rsidRDefault="005A751D" w:rsidP="00A27E22">
      <w:pPr>
        <w:pStyle w:val="text"/>
        <w:numPr>
          <w:ilvl w:val="0"/>
          <w:numId w:val="11"/>
        </w:numPr>
      </w:pPr>
      <w:r>
        <w:t>By computationally compare the binary data acquired with the supposed data.</w:t>
      </w:r>
      <w:r w:rsidR="00E45E2D">
        <w:t xml:space="preserve"> This method requires preparing a set of data that reflects the expected route. </w:t>
      </w:r>
      <w:r w:rsidR="00EE7C33">
        <w:t>This activity can be achieved by entering a route on Google Maps</w:t>
      </w:r>
      <w:r w:rsidR="00A27E22">
        <w:t xml:space="preserve"> and then using the </w:t>
      </w:r>
      <w:proofErr w:type="spellStart"/>
      <w:r w:rsidR="00A27E22" w:rsidRPr="00A27E22">
        <w:t>GMapToGPX</w:t>
      </w:r>
      <w:proofErr w:type="spellEnd"/>
      <w:r w:rsidR="00A27E22">
        <w:t xml:space="preserve"> converter [</w:t>
      </w:r>
      <w:proofErr w:type="spellStart"/>
      <w:r w:rsidR="00A27E22">
        <w:t>Gcon</w:t>
      </w:r>
      <w:proofErr w:type="spellEnd"/>
      <w:r w:rsidR="00A27E22">
        <w:t>] to convert the map information to GPX data, which can later be used in the computational comparison.</w:t>
      </w:r>
    </w:p>
    <w:p w:rsidR="00C62C9C" w:rsidRDefault="00F57768" w:rsidP="00C72DF3">
      <w:pPr>
        <w:pStyle w:val="text"/>
      </w:pPr>
      <w:r>
        <w:t xml:space="preserve">The GPS data acquisition testing </w:t>
      </w:r>
      <w:r w:rsidR="00A652B0">
        <w:t>could</w:t>
      </w:r>
      <w:r>
        <w:t xml:space="preserve"> also be done with different settings of the smartphone. Nowadays, many smartphones are equipped with assisted GPS (AGPS), which is the GPS service using both GPS receiver and the cellular signal to improve the performance for acquiring GPS data [</w:t>
      </w:r>
      <w:proofErr w:type="spellStart"/>
      <w:r>
        <w:t>Agps</w:t>
      </w:r>
      <w:proofErr w:type="spellEnd"/>
      <w:r>
        <w:t xml:space="preserve">]. However, during a travel trip, user may get to a place where cellular signal is not available. Therefore, </w:t>
      </w:r>
      <w:proofErr w:type="spellStart"/>
      <w:r>
        <w:t>iTrak</w:t>
      </w:r>
      <w:proofErr w:type="spellEnd"/>
      <w:r>
        <w:t xml:space="preserve"> should be tested with both situations when AGPS service is enabled and when it is not.</w:t>
      </w:r>
    </w:p>
    <w:p w:rsidR="00F73B64" w:rsidRDefault="00F73B64" w:rsidP="00C72DF3">
      <w:pPr>
        <w:pStyle w:val="text"/>
      </w:pPr>
      <w:r>
        <w:t xml:space="preserve">The </w:t>
      </w:r>
      <w:proofErr w:type="spellStart"/>
      <w:r>
        <w:t>iTrak</w:t>
      </w:r>
      <w:proofErr w:type="spellEnd"/>
      <w:r>
        <w:t xml:space="preserve"> prototype was tested with both visual and computational comparison</w:t>
      </w:r>
      <w:r w:rsidR="004D5F75">
        <w:t>s</w:t>
      </w:r>
      <w:r>
        <w:t xml:space="preserve"> using non-assisted GPS receiver on the Nexus S phone. </w:t>
      </w:r>
    </w:p>
    <w:p w:rsidR="00F73B64" w:rsidRDefault="004D5F75" w:rsidP="00F73B64">
      <w:pPr>
        <w:pStyle w:val="text"/>
        <w:ind w:firstLine="0"/>
      </w:pPr>
      <w:r>
        <w:rPr>
          <w:noProof/>
          <w:lang w:eastAsia="zh-CN"/>
        </w:rPr>
        <w:lastRenderedPageBreak/>
        <w:drawing>
          <wp:inline distT="0" distB="0" distL="0" distR="0" wp14:anchorId="10FBDA8E" wp14:editId="28FC21F9">
            <wp:extent cx="3209925" cy="2048322"/>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09925" cy="2048322"/>
                    </a:xfrm>
                    <a:prstGeom prst="rect">
                      <a:avLst/>
                    </a:prstGeom>
                    <a:noFill/>
                    <a:ln>
                      <a:noFill/>
                    </a:ln>
                  </pic:spPr>
                </pic:pic>
              </a:graphicData>
            </a:graphic>
          </wp:inline>
        </w:drawing>
      </w:r>
    </w:p>
    <w:p w:rsidR="00F73B64" w:rsidRDefault="00F73B64" w:rsidP="00F73B64">
      <w:pPr>
        <w:pStyle w:val="Heading8"/>
      </w:pPr>
      <w:bookmarkStart w:id="77" w:name="_Toc355221576"/>
      <w:r>
        <w:t>Figure 4.1:</w:t>
      </w:r>
      <w:r>
        <w:tab/>
        <w:t>Trip overlay tested in Houston area.</w:t>
      </w:r>
      <w:bookmarkEnd w:id="77"/>
    </w:p>
    <w:p w:rsidR="00F73B64" w:rsidRPr="00F73B64" w:rsidRDefault="004D5F75" w:rsidP="00F73B64">
      <w:pPr>
        <w:pStyle w:val="text"/>
      </w:pPr>
      <w:r>
        <w:t>Figure 4.1 showed the results of a test conducted by driving a car around a neighborhood in the Houston area</w:t>
      </w:r>
      <w:r w:rsidR="009A3E9B">
        <w:t xml:space="preserve"> at </w:t>
      </w:r>
      <w:r w:rsidR="00CB4259">
        <w:t xml:space="preserve">an </w:t>
      </w:r>
      <w:r w:rsidR="009A3E9B">
        <w:t xml:space="preserve">average speed of </w:t>
      </w:r>
      <w:r w:rsidR="00CB4259">
        <w:t>2</w:t>
      </w:r>
      <w:r w:rsidR="009A3E9B">
        <w:t>0miles/hr</w:t>
      </w:r>
      <w:r>
        <w:t>. The blue lines show the trip recorded by the GPS receiver on the Nexus S with the distance-to-update set to 15ft. The red lines show the actual trip</w:t>
      </w:r>
      <w:r w:rsidR="009A3E9B">
        <w:t xml:space="preserve">. The results show that while the recorded coordinates were </w:t>
      </w:r>
      <w:r w:rsidR="00CB4259">
        <w:t>somewhat</w:t>
      </w:r>
      <w:r w:rsidR="009A3E9B">
        <w:t xml:space="preserve"> accurate, there </w:t>
      </w:r>
      <w:r w:rsidR="00CB4259">
        <w:t>was</w:t>
      </w:r>
      <w:r w:rsidR="009A3E9B">
        <w:t xml:space="preserve"> a significant delay on the reception of the coordinates that made the number of </w:t>
      </w:r>
      <w:r w:rsidR="00CB4259">
        <w:t xml:space="preserve">received </w:t>
      </w:r>
      <w:r w:rsidR="009A3E9B">
        <w:t>coordinates much fewer than expected</w:t>
      </w:r>
      <w:r w:rsidR="00CB4259">
        <w:t>, which resulted in</w:t>
      </w:r>
      <w:r w:rsidR="009A3E9B">
        <w:t xml:space="preserve"> </w:t>
      </w:r>
      <w:r w:rsidR="00CB4259">
        <w:t>an inaccurate</w:t>
      </w:r>
      <w:r w:rsidR="009A3E9B">
        <w:t xml:space="preserve"> overlay of the trip on the Google Map. In this test, the path highlighted in red covers a distance of about 550ft. An approximation of 36 points should be recorded given the 15ft distance-to-update option. However, only 5 coordinates were actually recorded.</w:t>
      </w:r>
      <w:r w:rsidR="00B448AF">
        <w:t xml:space="preserve"> There were several factors that might affect this delay such as operating in the non-assisted GPS mode, geographical nature of the location, or the quality of the GPS receiver itself. Nevertheless, more testing would be needed to find the exact problem and to improve the tracking feature.</w:t>
      </w:r>
    </w:p>
    <w:p w:rsidR="00081B7A" w:rsidRDefault="00C62C9C" w:rsidP="00C62C9C">
      <w:pPr>
        <w:pStyle w:val="Heading3"/>
      </w:pPr>
      <w:bookmarkStart w:id="78" w:name="_Toc354617446"/>
      <w:r>
        <w:t>4.</w:t>
      </w:r>
      <w:r w:rsidR="00CB4259">
        <w:t>2</w:t>
      </w:r>
      <w:r>
        <w:tab/>
      </w:r>
      <w:r w:rsidR="00F21BC7">
        <w:t>Media</w:t>
      </w:r>
      <w:r w:rsidR="00E66D54">
        <w:t xml:space="preserve"> upload</w:t>
      </w:r>
      <w:bookmarkEnd w:id="78"/>
    </w:p>
    <w:p w:rsidR="008B4705" w:rsidRDefault="008B4705" w:rsidP="008B4705">
      <w:pPr>
        <w:pStyle w:val="text"/>
      </w:pPr>
      <w:proofErr w:type="spellStart"/>
      <w:proofErr w:type="gramStart"/>
      <w:r>
        <w:t>iTrak</w:t>
      </w:r>
      <w:proofErr w:type="spellEnd"/>
      <w:proofErr w:type="gramEnd"/>
      <w:r>
        <w:t xml:space="preserve"> mobile client supports uploading </w:t>
      </w:r>
      <w:r w:rsidR="007072DB">
        <w:t>media such as photos or videos</w:t>
      </w:r>
      <w:r w:rsidR="000C5C4C">
        <w:t xml:space="preserve"> attached in a note</w:t>
      </w:r>
      <w:r w:rsidR="007072DB">
        <w:t xml:space="preserve"> </w:t>
      </w:r>
      <w:r>
        <w:t>to the cloud</w:t>
      </w:r>
      <w:r w:rsidR="000C5C4C">
        <w:t xml:space="preserve"> server</w:t>
      </w:r>
      <w:r>
        <w:t xml:space="preserve">. Therefore, the </w:t>
      </w:r>
      <w:r w:rsidR="003A6E28">
        <w:t>upload process</w:t>
      </w:r>
      <w:r>
        <w:t xml:space="preserve"> should be tested for </w:t>
      </w:r>
      <w:r w:rsidR="003A6E28">
        <w:t xml:space="preserve">efficiency </w:t>
      </w:r>
      <w:r w:rsidR="003A6E28">
        <w:lastRenderedPageBreak/>
        <w:t>and completeness</w:t>
      </w:r>
      <w:r>
        <w:t>.</w:t>
      </w:r>
      <w:r w:rsidR="006A6D3B">
        <w:t xml:space="preserve"> The media files are uploaded when a note is synchronized by using the Sync button (Figure 2.8).</w:t>
      </w:r>
      <w:r>
        <w:t xml:space="preserve"> The following situations </w:t>
      </w:r>
      <w:r w:rsidR="00C63549">
        <w:t>have</w:t>
      </w:r>
      <w:r>
        <w:t xml:space="preserve"> be</w:t>
      </w:r>
      <w:r w:rsidR="00C63549">
        <w:t>en</w:t>
      </w:r>
      <w:r>
        <w:t xml:space="preserve"> tested</w:t>
      </w:r>
      <w:r w:rsidR="000C5C4C">
        <w:t xml:space="preserve"> using Wi-Fi connections</w:t>
      </w:r>
      <w:r>
        <w:t>:</w:t>
      </w:r>
    </w:p>
    <w:p w:rsidR="007072DB" w:rsidRDefault="007072DB" w:rsidP="008B4705">
      <w:pPr>
        <w:pStyle w:val="text"/>
        <w:numPr>
          <w:ilvl w:val="0"/>
          <w:numId w:val="11"/>
        </w:numPr>
      </w:pPr>
      <w:r>
        <w:t>Upload a large media file</w:t>
      </w:r>
      <w:r w:rsidR="00C63549">
        <w:t xml:space="preserve">: individual photo and video files with average size varying between 1MB and 3MB </w:t>
      </w:r>
      <w:r w:rsidR="000C5C4C">
        <w:t>were</w:t>
      </w:r>
      <w:r w:rsidR="00C63549">
        <w:t xml:space="preserve"> uploaded to the cloud server. The average upload speed showed good performance at an average of </w:t>
      </w:r>
      <w:r w:rsidR="00EC2E99">
        <w:t>113</w:t>
      </w:r>
      <w:r w:rsidR="00C63549">
        <w:t>KB/s</w:t>
      </w:r>
      <w:r w:rsidR="00EC2E99">
        <w:t xml:space="preserve">. </w:t>
      </w:r>
    </w:p>
    <w:p w:rsidR="006A6D3B" w:rsidRDefault="007072DB" w:rsidP="004325EE">
      <w:pPr>
        <w:pStyle w:val="text"/>
        <w:numPr>
          <w:ilvl w:val="0"/>
          <w:numId w:val="11"/>
        </w:numPr>
      </w:pPr>
      <w:r>
        <w:t xml:space="preserve">Upload multiple media files </w:t>
      </w:r>
      <w:r w:rsidR="00EC2E99">
        <w:t xml:space="preserve">together: </w:t>
      </w:r>
      <w:r w:rsidR="006A6D3B">
        <w:t>this test was conducted to test the completeness and fault tolerance of the media uploading feature</w:t>
      </w:r>
      <w:r w:rsidR="00220237">
        <w:t>, based on the following criteria</w:t>
      </w:r>
      <w:r w:rsidR="006A6D3B">
        <w:t xml:space="preserve">. </w:t>
      </w:r>
      <w:r w:rsidR="004325EE">
        <w:t>First, a</w:t>
      </w:r>
      <w:r w:rsidR="006A6D3B">
        <w:t>ll media files attached in a note must be completely uploaded before the note content is synchronized.</w:t>
      </w:r>
      <w:r w:rsidR="004325EE">
        <w:t xml:space="preserve"> Second, i</w:t>
      </w:r>
      <w:r w:rsidR="006A6D3B">
        <w:t xml:space="preserve">f </w:t>
      </w:r>
      <w:proofErr w:type="spellStart"/>
      <w:r w:rsidR="006A6D3B">
        <w:t>iTrak</w:t>
      </w:r>
      <w:proofErr w:type="spellEnd"/>
      <w:r w:rsidR="006A6D3B">
        <w:t xml:space="preserve"> failed to upload a media file, it should cancel the upload process, save the note content locally, and allow user to synchronize again later.</w:t>
      </w:r>
      <w:r w:rsidR="004325EE">
        <w:t xml:space="preserve"> Third, i</w:t>
      </w:r>
      <w:r w:rsidR="006A6D3B">
        <w:t xml:space="preserve">f a media file had already been uploaded earlier, </w:t>
      </w:r>
      <w:proofErr w:type="spellStart"/>
      <w:r w:rsidR="006A6D3B">
        <w:t>iTrak</w:t>
      </w:r>
      <w:proofErr w:type="spellEnd"/>
      <w:r w:rsidR="006A6D3B">
        <w:t xml:space="preserve"> should not upload the file again.</w:t>
      </w:r>
      <w:r w:rsidR="004325EE">
        <w:t xml:space="preserve"> Finally, </w:t>
      </w:r>
      <w:proofErr w:type="spellStart"/>
      <w:r w:rsidR="006A6D3B">
        <w:t>iTrak</w:t>
      </w:r>
      <w:proofErr w:type="spellEnd"/>
      <w:r w:rsidR="006A6D3B">
        <w:t xml:space="preserve"> should maintain a waiting dialog during the upload process.</w:t>
      </w:r>
    </w:p>
    <w:p w:rsidR="006A6D3B" w:rsidRDefault="000C5C4C" w:rsidP="004325EE">
      <w:pPr>
        <w:pStyle w:val="text"/>
        <w:ind w:left="720" w:firstLine="0"/>
      </w:pPr>
      <w:r>
        <w:t xml:space="preserve">For all criteria, </w:t>
      </w:r>
      <w:proofErr w:type="spellStart"/>
      <w:r>
        <w:t>iTrak</w:t>
      </w:r>
      <w:proofErr w:type="spellEnd"/>
      <w:r>
        <w:t xml:space="preserve"> has successfully passed the tests.</w:t>
      </w:r>
    </w:p>
    <w:p w:rsidR="002648CD" w:rsidRDefault="002648CD" w:rsidP="002648CD">
      <w:pPr>
        <w:pStyle w:val="Heading3"/>
      </w:pPr>
      <w:bookmarkStart w:id="79" w:name="_Toc354617447"/>
      <w:r>
        <w:t>4.3</w:t>
      </w:r>
      <w:r>
        <w:tab/>
      </w:r>
      <w:r w:rsidR="00D53C31">
        <w:t>Facebook interaction</w:t>
      </w:r>
      <w:r w:rsidR="00020AA2">
        <w:t xml:space="preserve"> and web app presentation</w:t>
      </w:r>
      <w:bookmarkEnd w:id="79"/>
    </w:p>
    <w:p w:rsidR="00D53C31" w:rsidRDefault="00D53C31" w:rsidP="00D53C31">
      <w:pPr>
        <w:pStyle w:val="text"/>
      </w:pPr>
      <w:r>
        <w:t xml:space="preserve">The interaction of </w:t>
      </w:r>
      <w:proofErr w:type="spellStart"/>
      <w:r>
        <w:t>iTrak</w:t>
      </w:r>
      <w:proofErr w:type="spellEnd"/>
      <w:r>
        <w:t xml:space="preserve"> with Facebook was tested</w:t>
      </w:r>
      <w:r w:rsidR="00F07508">
        <w:t xml:space="preserve"> and</w:t>
      </w:r>
      <w:r>
        <w:t xml:space="preserve"> confirmed working with both the mobile app and web app. Figure 4.2 shows the Facebook status that was updated after a trip was created</w:t>
      </w:r>
      <w:r w:rsidR="00F07508">
        <w:t xml:space="preserve"> using the mobile app</w:t>
      </w:r>
      <w:r>
        <w:t>, while Figure 4.</w:t>
      </w:r>
      <w:r w:rsidR="00065126">
        <w:t>4</w:t>
      </w:r>
      <w:r>
        <w:t xml:space="preserve"> shows the web app with the content of the note that associates with this trip. </w:t>
      </w:r>
      <w:r w:rsidR="00020AA2">
        <w:t xml:space="preserve">On the web app, </w:t>
      </w:r>
      <w:r w:rsidR="00E9586C">
        <w:t xml:space="preserve">a note with some text, a photo, and a video were presented. At the bottom of the web page is the Facebook area </w:t>
      </w:r>
      <w:r w:rsidR="00F07508">
        <w:t>where</w:t>
      </w:r>
      <w:r w:rsidR="00E9586C">
        <w:t xml:space="preserve"> </w:t>
      </w:r>
      <w:r w:rsidR="00F07508">
        <w:t>visitors</w:t>
      </w:r>
      <w:r w:rsidR="00E9586C">
        <w:t xml:space="preserve"> </w:t>
      </w:r>
      <w:r w:rsidR="00F07508">
        <w:t>can</w:t>
      </w:r>
      <w:r w:rsidR="00E9586C">
        <w:t xml:space="preserve"> like the note, send the note to friends, or comment on the note. </w:t>
      </w:r>
      <w:r>
        <w:t xml:space="preserve">Although the web app shows the note with rich content of </w:t>
      </w:r>
      <w:r w:rsidR="00E9586C">
        <w:t xml:space="preserve">the </w:t>
      </w:r>
      <w:r>
        <w:t xml:space="preserve">media, the actual content of the note </w:t>
      </w:r>
      <w:r w:rsidR="00065126">
        <w:t xml:space="preserve">on the mobile app </w:t>
      </w:r>
      <w:r>
        <w:t>was minimal as showed in</w:t>
      </w:r>
      <w:r w:rsidR="009D00C2">
        <w:t xml:space="preserve"> Screenshot 4.3b in</w:t>
      </w:r>
      <w:r>
        <w:t xml:space="preserve"> Figure 4.</w:t>
      </w:r>
      <w:r w:rsidR="00065126">
        <w:t>3</w:t>
      </w:r>
      <w:r>
        <w:t xml:space="preserve">. </w:t>
      </w:r>
    </w:p>
    <w:p w:rsidR="00D53C31" w:rsidRDefault="009A5072" w:rsidP="00065126">
      <w:pPr>
        <w:pStyle w:val="text"/>
        <w:ind w:firstLine="0"/>
      </w:pPr>
      <w:r>
        <w:rPr>
          <w:noProof/>
          <w:lang w:eastAsia="zh-CN"/>
        </w:rPr>
        <w:lastRenderedPageBreak/>
        <w:drawing>
          <wp:inline distT="0" distB="0" distL="0" distR="0">
            <wp:extent cx="4943475" cy="2600325"/>
            <wp:effectExtent l="0" t="0" r="9525" b="952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43475" cy="2600325"/>
                    </a:xfrm>
                    <a:prstGeom prst="rect">
                      <a:avLst/>
                    </a:prstGeom>
                    <a:noFill/>
                    <a:ln>
                      <a:noFill/>
                    </a:ln>
                  </pic:spPr>
                </pic:pic>
              </a:graphicData>
            </a:graphic>
          </wp:inline>
        </w:drawing>
      </w:r>
    </w:p>
    <w:p w:rsidR="00065126" w:rsidRDefault="00065126" w:rsidP="00065126">
      <w:pPr>
        <w:pStyle w:val="Heading8"/>
      </w:pPr>
      <w:bookmarkStart w:id="80" w:name="_Toc355221577"/>
      <w:r>
        <w:t>Figure 4.2:</w:t>
      </w:r>
      <w:r>
        <w:tab/>
        <w:t xml:space="preserve">Facebook status update </w:t>
      </w:r>
      <w:r w:rsidR="009608F9">
        <w:t xml:space="preserve">screenshot </w:t>
      </w:r>
      <w:r>
        <w:t>after a trip was created.</w:t>
      </w:r>
      <w:bookmarkEnd w:id="8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4C3ABD" w:rsidTr="009D00C2">
        <w:tc>
          <w:tcPr>
            <w:tcW w:w="4428" w:type="dxa"/>
            <w:vAlign w:val="bottom"/>
          </w:tcPr>
          <w:p w:rsidR="004C3ABD" w:rsidRDefault="009D00C2" w:rsidP="009D00C2">
            <w:pPr>
              <w:pStyle w:val="text"/>
              <w:ind w:firstLine="0"/>
              <w:jc w:val="center"/>
            </w:pPr>
            <w:r>
              <w:rPr>
                <w:rFonts w:eastAsia="Times New Roman" w:cs="Times New Roman"/>
                <w:szCs w:val="20"/>
              </w:rPr>
              <w:object w:dxaOrig="2640" w:dyaOrig="4575">
                <v:shape id="_x0000_i1033" type="#_x0000_t75" style="width:132pt;height:228.75pt" o:ole="">
                  <v:imagedata r:id="rId89" o:title=""/>
                </v:shape>
                <o:OLEObject Type="Embed" ProgID="PBrush" ShapeID="_x0000_i1033" DrawAspect="Content" ObjectID="_1474035352" r:id="rId90"/>
              </w:object>
            </w:r>
            <w:r>
              <w:br/>
              <w:t>Screenshot 4.3a</w:t>
            </w:r>
          </w:p>
        </w:tc>
        <w:tc>
          <w:tcPr>
            <w:tcW w:w="4428" w:type="dxa"/>
            <w:vAlign w:val="bottom"/>
          </w:tcPr>
          <w:p w:rsidR="004C3ABD" w:rsidRDefault="009D00C2" w:rsidP="009D00C2">
            <w:pPr>
              <w:pStyle w:val="text"/>
              <w:ind w:firstLine="0"/>
              <w:jc w:val="center"/>
            </w:pPr>
            <w:r>
              <w:rPr>
                <w:noProof/>
                <w:lang w:eastAsia="zh-CN"/>
              </w:rPr>
              <w:drawing>
                <wp:inline distT="0" distB="0" distL="0" distR="0" wp14:anchorId="4995B010" wp14:editId="0E902F5B">
                  <wp:extent cx="2428377" cy="2686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8377" cy="2686050"/>
                          </a:xfrm>
                          <a:prstGeom prst="rect">
                            <a:avLst/>
                          </a:prstGeom>
                          <a:noFill/>
                          <a:ln>
                            <a:noFill/>
                          </a:ln>
                        </pic:spPr>
                      </pic:pic>
                    </a:graphicData>
                  </a:graphic>
                </wp:inline>
              </w:drawing>
            </w:r>
            <w:r>
              <w:br/>
              <w:t>Screenshot 4.3b</w:t>
            </w:r>
          </w:p>
        </w:tc>
      </w:tr>
    </w:tbl>
    <w:p w:rsidR="00065126" w:rsidRDefault="00065126" w:rsidP="00065126">
      <w:pPr>
        <w:pStyle w:val="Heading8"/>
      </w:pPr>
      <w:bookmarkStart w:id="81" w:name="_Toc355221578"/>
      <w:r>
        <w:t>Figure 4.3:</w:t>
      </w:r>
      <w:r>
        <w:tab/>
      </w:r>
      <w:r w:rsidR="00500C11">
        <w:t>M</w:t>
      </w:r>
      <w:r>
        <w:t>obile app</w:t>
      </w:r>
      <w:r w:rsidR="00C1799C">
        <w:t xml:space="preserve"> </w:t>
      </w:r>
      <w:r w:rsidR="00500C11">
        <w:t>screenshot</w:t>
      </w:r>
      <w:r w:rsidR="009D00C2">
        <w:t>s.</w:t>
      </w:r>
      <w:bookmarkEnd w:id="81"/>
    </w:p>
    <w:p w:rsidR="009D00C2" w:rsidRPr="009D00C2" w:rsidRDefault="009D00C2" w:rsidP="009D00C2">
      <w:pPr>
        <w:pStyle w:val="text"/>
      </w:pPr>
      <w:r>
        <w:t>Screenshot 4.3a shows the main page of the mobile app with all the buttons that allow performing different tasks as designed in Mockup 2.7a</w:t>
      </w:r>
      <w:r w:rsidR="00135B6E">
        <w:t xml:space="preserve"> and Table 2.1</w:t>
      </w:r>
      <w:r>
        <w:t>.</w:t>
      </w:r>
    </w:p>
    <w:p w:rsidR="00020AA2" w:rsidRPr="00020AA2" w:rsidRDefault="00887DC5" w:rsidP="00020AA2">
      <w:pPr>
        <w:pStyle w:val="text"/>
        <w:ind w:firstLine="0"/>
      </w:pPr>
      <w:r>
        <w:rPr>
          <w:noProof/>
          <w:lang w:eastAsia="zh-CN"/>
        </w:rPr>
        <w:lastRenderedPageBreak/>
        <w:drawing>
          <wp:inline distT="0" distB="0" distL="0" distR="0">
            <wp:extent cx="4867275" cy="7104074"/>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67275" cy="7104074"/>
                    </a:xfrm>
                    <a:prstGeom prst="rect">
                      <a:avLst/>
                    </a:prstGeom>
                    <a:noFill/>
                    <a:ln>
                      <a:noFill/>
                    </a:ln>
                  </pic:spPr>
                </pic:pic>
              </a:graphicData>
            </a:graphic>
          </wp:inline>
        </w:drawing>
      </w:r>
    </w:p>
    <w:p w:rsidR="00020AA2" w:rsidRDefault="00020AA2" w:rsidP="00020AA2">
      <w:pPr>
        <w:pStyle w:val="Heading8"/>
      </w:pPr>
      <w:bookmarkStart w:id="82" w:name="_Toc355221579"/>
      <w:r>
        <w:t>Figure 4.4:</w:t>
      </w:r>
      <w:r>
        <w:tab/>
      </w:r>
      <w:r w:rsidR="008C55D4">
        <w:t>W</w:t>
      </w:r>
      <w:r>
        <w:t>eb</w:t>
      </w:r>
      <w:r w:rsidR="002A0F93">
        <w:t xml:space="preserve"> app </w:t>
      </w:r>
      <w:r w:rsidR="008C55D4">
        <w:t xml:space="preserve">screenshot </w:t>
      </w:r>
      <w:r w:rsidR="002A0F93">
        <w:t>with one Facebook Like and one comment.</w:t>
      </w:r>
      <w:bookmarkEnd w:id="82"/>
    </w:p>
    <w:p w:rsidR="00572518" w:rsidRDefault="00572518" w:rsidP="00572518">
      <w:pPr>
        <w:pStyle w:val="Heading3"/>
      </w:pPr>
      <w:bookmarkStart w:id="83" w:name="_Toc354617448"/>
      <w:r>
        <w:lastRenderedPageBreak/>
        <w:t>4.4</w:t>
      </w:r>
      <w:r>
        <w:tab/>
        <w:t>Costs and level of effort</w:t>
      </w:r>
      <w:bookmarkEnd w:id="83"/>
    </w:p>
    <w:p w:rsidR="00572518" w:rsidRDefault="00572518" w:rsidP="00572518">
      <w:pPr>
        <w:pStyle w:val="text"/>
      </w:pPr>
      <w:r>
        <w:t xml:space="preserve">The development has been done on free trial services with </w:t>
      </w:r>
      <w:proofErr w:type="spellStart"/>
      <w:r>
        <w:t>Assembla</w:t>
      </w:r>
      <w:proofErr w:type="spellEnd"/>
      <w:r>
        <w:t xml:space="preserve"> [</w:t>
      </w:r>
      <w:proofErr w:type="spellStart"/>
      <w:r>
        <w:t>Asbla</w:t>
      </w:r>
      <w:proofErr w:type="spellEnd"/>
      <w:r>
        <w:t xml:space="preserve">] and Google. Therefore the development cost was minimal. Table 4.1 shows the cost of equipment and services purchased for the </w:t>
      </w:r>
      <w:proofErr w:type="spellStart"/>
      <w:r>
        <w:t>iTrak</w:t>
      </w:r>
      <w:proofErr w:type="spellEnd"/>
      <w:r>
        <w:t xml:space="preserve"> prototype.</w:t>
      </w:r>
      <w:r>
        <w:br/>
      </w:r>
    </w:p>
    <w:tbl>
      <w:tblPr>
        <w:tblStyle w:val="TableGrid"/>
        <w:tblW w:w="0" w:type="auto"/>
        <w:tblInd w:w="108" w:type="dxa"/>
        <w:tblLook w:val="04A0" w:firstRow="1" w:lastRow="0" w:firstColumn="1" w:lastColumn="0" w:noHBand="0" w:noVBand="1"/>
      </w:tblPr>
      <w:tblGrid>
        <w:gridCol w:w="6930"/>
        <w:gridCol w:w="1710"/>
      </w:tblGrid>
      <w:tr w:rsidR="00572518" w:rsidTr="00572518">
        <w:tc>
          <w:tcPr>
            <w:tcW w:w="6930" w:type="dxa"/>
          </w:tcPr>
          <w:p w:rsidR="00572518" w:rsidRDefault="00572518" w:rsidP="009F18E4">
            <w:pPr>
              <w:pStyle w:val="text"/>
              <w:ind w:firstLine="0"/>
              <w:jc w:val="center"/>
            </w:pPr>
            <w:r>
              <w:t>Item</w:t>
            </w:r>
          </w:p>
        </w:tc>
        <w:tc>
          <w:tcPr>
            <w:tcW w:w="1710" w:type="dxa"/>
          </w:tcPr>
          <w:p w:rsidR="00572518" w:rsidRDefault="00572518" w:rsidP="009F18E4">
            <w:pPr>
              <w:pStyle w:val="text"/>
              <w:ind w:firstLine="0"/>
              <w:jc w:val="center"/>
            </w:pPr>
            <w:r>
              <w:t>Costs</w:t>
            </w:r>
          </w:p>
        </w:tc>
      </w:tr>
      <w:tr w:rsidR="00572518" w:rsidTr="00572518">
        <w:tc>
          <w:tcPr>
            <w:tcW w:w="6930" w:type="dxa"/>
            <w:vAlign w:val="center"/>
          </w:tcPr>
          <w:p w:rsidR="00572518" w:rsidRDefault="00572518" w:rsidP="009F18E4">
            <w:pPr>
              <w:pStyle w:val="text"/>
              <w:ind w:firstLine="0"/>
              <w:jc w:val="left"/>
            </w:pPr>
            <w:r>
              <w:t>Nexus S phone</w:t>
            </w:r>
          </w:p>
        </w:tc>
        <w:tc>
          <w:tcPr>
            <w:tcW w:w="1710" w:type="dxa"/>
            <w:vAlign w:val="center"/>
          </w:tcPr>
          <w:p w:rsidR="00572518" w:rsidRDefault="00572518" w:rsidP="009F18E4">
            <w:pPr>
              <w:pStyle w:val="text"/>
              <w:ind w:firstLine="0"/>
              <w:jc w:val="left"/>
            </w:pPr>
            <w:r>
              <w:t>$110</w:t>
            </w:r>
          </w:p>
        </w:tc>
      </w:tr>
      <w:tr w:rsidR="00572518" w:rsidTr="00572518">
        <w:tc>
          <w:tcPr>
            <w:tcW w:w="6930" w:type="dxa"/>
            <w:vAlign w:val="center"/>
          </w:tcPr>
          <w:p w:rsidR="00572518" w:rsidRDefault="00572518" w:rsidP="009F18E4">
            <w:pPr>
              <w:pStyle w:val="text"/>
              <w:ind w:firstLine="0"/>
              <w:jc w:val="left"/>
            </w:pPr>
            <w:proofErr w:type="spellStart"/>
            <w:r>
              <w:t>MyWi</w:t>
            </w:r>
            <w:proofErr w:type="spellEnd"/>
            <w:r>
              <w:t xml:space="preserve"> hotspot application </w:t>
            </w:r>
          </w:p>
          <w:p w:rsidR="00572518" w:rsidRDefault="00572518" w:rsidP="009F18E4">
            <w:pPr>
              <w:pStyle w:val="text"/>
              <w:ind w:firstLine="0"/>
              <w:jc w:val="left"/>
            </w:pPr>
            <w:r>
              <w:t>(used to allow hotspot connection from the Nexus S to my iPhone for uploading GPS data during testing)</w:t>
            </w:r>
          </w:p>
        </w:tc>
        <w:tc>
          <w:tcPr>
            <w:tcW w:w="1710" w:type="dxa"/>
          </w:tcPr>
          <w:p w:rsidR="00572518" w:rsidRDefault="00572518" w:rsidP="009F18E4">
            <w:pPr>
              <w:pStyle w:val="text"/>
              <w:ind w:firstLine="0"/>
              <w:jc w:val="left"/>
            </w:pPr>
            <w:r>
              <w:t>$25</w:t>
            </w:r>
          </w:p>
        </w:tc>
      </w:tr>
    </w:tbl>
    <w:p w:rsidR="00572518" w:rsidRDefault="00572518" w:rsidP="00572518">
      <w:pPr>
        <w:pStyle w:val="Heading7"/>
      </w:pPr>
      <w:bookmarkStart w:id="84" w:name="_Toc354617467"/>
      <w:proofErr w:type="gramStart"/>
      <w:r>
        <w:t>Table 4.1:</w:t>
      </w:r>
      <w:r>
        <w:tab/>
      </w:r>
      <w:proofErr w:type="spellStart"/>
      <w:r>
        <w:t>iTrak</w:t>
      </w:r>
      <w:proofErr w:type="spellEnd"/>
      <w:r>
        <w:t xml:space="preserve"> prototype development costs.</w:t>
      </w:r>
      <w:bookmarkEnd w:id="84"/>
      <w:proofErr w:type="gramEnd"/>
    </w:p>
    <w:p w:rsidR="00572518" w:rsidRDefault="00572518" w:rsidP="00572518">
      <w:pPr>
        <w:pStyle w:val="text"/>
      </w:pPr>
      <w:r>
        <w:t xml:space="preserve">The </w:t>
      </w:r>
      <w:proofErr w:type="spellStart"/>
      <w:r>
        <w:t>iTrak</w:t>
      </w:r>
      <w:proofErr w:type="spellEnd"/>
      <w:r>
        <w:t xml:space="preserve"> project has consumed a significant amount of time during the past ten months. The hours spent are approximated as follows:</w:t>
      </w:r>
    </w:p>
    <w:p w:rsidR="00572518" w:rsidRDefault="00572518" w:rsidP="00572518">
      <w:pPr>
        <w:pStyle w:val="text"/>
        <w:numPr>
          <w:ilvl w:val="0"/>
          <w:numId w:val="11"/>
        </w:numPr>
      </w:pPr>
      <w:r>
        <w:t>40 hours for architecture design.</w:t>
      </w:r>
    </w:p>
    <w:p w:rsidR="00572518" w:rsidRDefault="00572518" w:rsidP="00572518">
      <w:pPr>
        <w:pStyle w:val="text"/>
        <w:numPr>
          <w:ilvl w:val="0"/>
          <w:numId w:val="11"/>
        </w:numPr>
      </w:pPr>
      <w:r>
        <w:t>40 hours for GUI design.</w:t>
      </w:r>
    </w:p>
    <w:p w:rsidR="00572518" w:rsidRDefault="00572518" w:rsidP="00572518">
      <w:pPr>
        <w:pStyle w:val="text"/>
        <w:numPr>
          <w:ilvl w:val="0"/>
          <w:numId w:val="11"/>
        </w:numPr>
      </w:pPr>
      <w:r>
        <w:t>260 hours for researching, coding, and testing.</w:t>
      </w:r>
    </w:p>
    <w:p w:rsidR="00572518" w:rsidRDefault="00572518" w:rsidP="00572518">
      <w:pPr>
        <w:pStyle w:val="text"/>
        <w:numPr>
          <w:ilvl w:val="0"/>
          <w:numId w:val="11"/>
        </w:numPr>
      </w:pPr>
      <w:r>
        <w:t>80 hours for writing the report.</w:t>
      </w:r>
    </w:p>
    <w:p w:rsidR="001D679B" w:rsidRPr="00572518" w:rsidRDefault="00572518" w:rsidP="001D679B">
      <w:pPr>
        <w:pStyle w:val="text"/>
      </w:pPr>
      <w:r>
        <w:t>4040 lines of code were written for the mobile client and 1588 lines of code were added for the web services. Figure</w:t>
      </w:r>
      <w:r w:rsidR="008D264B">
        <w:t>s</w:t>
      </w:r>
      <w:r w:rsidR="006B5E55">
        <w:t xml:space="preserve"> 4.5</w:t>
      </w:r>
      <w:r>
        <w:t xml:space="preserve"> </w:t>
      </w:r>
      <w:r w:rsidR="00CB69C5">
        <w:t xml:space="preserve">and 4.6 </w:t>
      </w:r>
      <w:r>
        <w:t xml:space="preserve">show the code metrics of the mobile client and the web services for further details. These metrics were calculated using the </w:t>
      </w:r>
      <w:proofErr w:type="spellStart"/>
      <w:r>
        <w:t>CodePro</w:t>
      </w:r>
      <w:proofErr w:type="spellEnd"/>
      <w:r>
        <w:t xml:space="preserve"> </w:t>
      </w:r>
      <w:proofErr w:type="spellStart"/>
      <w:r>
        <w:t>Analytix</w:t>
      </w:r>
      <w:proofErr w:type="spellEnd"/>
      <w:r>
        <w:t xml:space="preserve"> plugin [</w:t>
      </w:r>
      <w:proofErr w:type="spellStart"/>
      <w:r>
        <w:t>Cpro</w:t>
      </w:r>
      <w:proofErr w:type="spellEnd"/>
      <w:r>
        <w:t>].</w:t>
      </w:r>
      <w:r w:rsidR="001A608F">
        <w:t xml:space="preserve"> A red item shows an area that exceeds the metric threshold and may need improvement. For example, if average </w:t>
      </w:r>
      <w:proofErr w:type="spellStart"/>
      <w:r w:rsidR="001A608F">
        <w:t>cyclomatic</w:t>
      </w:r>
      <w:proofErr w:type="spellEnd"/>
      <w:r w:rsidR="001A608F">
        <w:t xml:space="preserve"> complexity is red, there may be too many nested IF statements or </w:t>
      </w:r>
      <w:r w:rsidR="006A409B">
        <w:t xml:space="preserve">nested </w:t>
      </w:r>
      <w:r w:rsidR="002A7F01">
        <w:t xml:space="preserve">FOR </w:t>
      </w:r>
      <w:r w:rsidR="001A608F">
        <w:t>loop statements</w:t>
      </w:r>
      <w:r w:rsidR="00B55C23">
        <w:t xml:space="preserve"> in the code</w:t>
      </w:r>
      <w:r w:rsidR="002A7F01">
        <w:t>.</w:t>
      </w:r>
    </w:p>
    <w:p w:rsidR="001D679B" w:rsidRDefault="001D679B" w:rsidP="001D679B">
      <w:pPr>
        <w:pStyle w:val="text"/>
        <w:ind w:firstLine="0"/>
      </w:pPr>
      <w:r>
        <w:rPr>
          <w:noProof/>
          <w:lang w:eastAsia="zh-CN"/>
        </w:rPr>
        <w:lastRenderedPageBreak/>
        <w:drawing>
          <wp:inline distT="0" distB="0" distL="0" distR="0" wp14:anchorId="70A3D1EC" wp14:editId="57B94850">
            <wp:extent cx="2847975" cy="3269604"/>
            <wp:effectExtent l="0" t="0" r="0" b="762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50653" cy="3272679"/>
                    </a:xfrm>
                    <a:prstGeom prst="rect">
                      <a:avLst/>
                    </a:prstGeom>
                    <a:noFill/>
                    <a:ln>
                      <a:noFill/>
                    </a:ln>
                  </pic:spPr>
                </pic:pic>
              </a:graphicData>
            </a:graphic>
          </wp:inline>
        </w:drawing>
      </w:r>
    </w:p>
    <w:p w:rsidR="001D679B" w:rsidRDefault="001D679B" w:rsidP="001D679B">
      <w:pPr>
        <w:pStyle w:val="Heading8"/>
      </w:pPr>
      <w:bookmarkStart w:id="85" w:name="_Toc355221580"/>
      <w:r>
        <w:t>Figure 4.5:</w:t>
      </w:r>
      <w:r>
        <w:tab/>
        <w:t xml:space="preserve">Metrics for mobile </w:t>
      </w:r>
      <w:r w:rsidR="006B5E55">
        <w:t>client</w:t>
      </w:r>
      <w:r>
        <w:t>.</w:t>
      </w:r>
      <w:bookmarkEnd w:id="85"/>
    </w:p>
    <w:p w:rsidR="00065126" w:rsidRDefault="00CB69C5" w:rsidP="00065126">
      <w:pPr>
        <w:pStyle w:val="text"/>
        <w:ind w:firstLine="0"/>
      </w:pPr>
      <w:r>
        <w:rPr>
          <w:noProof/>
          <w:lang w:eastAsia="zh-CN"/>
        </w:rPr>
        <w:drawing>
          <wp:inline distT="0" distB="0" distL="0" distR="0" wp14:anchorId="1CD64CF2" wp14:editId="6452AF1D">
            <wp:extent cx="2847975" cy="3195289"/>
            <wp:effectExtent l="0" t="0" r="0" b="571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50234" cy="3197824"/>
                    </a:xfrm>
                    <a:prstGeom prst="rect">
                      <a:avLst/>
                    </a:prstGeom>
                    <a:noFill/>
                    <a:ln>
                      <a:noFill/>
                    </a:ln>
                  </pic:spPr>
                </pic:pic>
              </a:graphicData>
            </a:graphic>
          </wp:inline>
        </w:drawing>
      </w:r>
    </w:p>
    <w:p w:rsidR="00CB69C5" w:rsidRDefault="00CB69C5" w:rsidP="00CB69C5">
      <w:pPr>
        <w:pStyle w:val="Heading8"/>
      </w:pPr>
      <w:bookmarkStart w:id="86" w:name="_Toc355221581"/>
      <w:r>
        <w:t>Figure 4.6:</w:t>
      </w:r>
      <w:r>
        <w:tab/>
        <w:t>Metrics for web services.</w:t>
      </w:r>
      <w:bookmarkEnd w:id="86"/>
    </w:p>
    <w:p w:rsidR="00557E47" w:rsidRDefault="00557E47" w:rsidP="00557E47">
      <w:pPr>
        <w:pStyle w:val="Heading3"/>
      </w:pPr>
      <w:bookmarkStart w:id="87" w:name="_Toc354617449"/>
      <w:r>
        <w:lastRenderedPageBreak/>
        <w:t>4.4</w:t>
      </w:r>
      <w:r>
        <w:tab/>
        <w:t>Lessons learned</w:t>
      </w:r>
      <w:bookmarkEnd w:id="87"/>
    </w:p>
    <w:p w:rsidR="00557E47" w:rsidRDefault="00557E47" w:rsidP="00557E47">
      <w:pPr>
        <w:pStyle w:val="text"/>
      </w:pPr>
      <w:r>
        <w:t>My experience with Eclipse and the Android development as well as the Google App Engine development involved a number of challenges and difficulties</w:t>
      </w:r>
      <w:r w:rsidR="0072410D">
        <w:t xml:space="preserve"> that consumed a significant amount of time to resolve</w:t>
      </w:r>
      <w:r>
        <w:t xml:space="preserve">. </w:t>
      </w:r>
      <w:r w:rsidR="009F18E4">
        <w:t>I</w:t>
      </w:r>
      <w:r>
        <w:t xml:space="preserve">t would be helpful to share some of the lessons learned </w:t>
      </w:r>
      <w:r w:rsidR="00B375DB">
        <w:t>with</w:t>
      </w:r>
      <w:r>
        <w:t xml:space="preserve"> developer</w:t>
      </w:r>
      <w:r w:rsidR="00B375DB">
        <w:t>s</w:t>
      </w:r>
      <w:r>
        <w:t xml:space="preserve"> who would be developing similar apps. The following are my top things </w:t>
      </w:r>
      <w:r w:rsidR="00482225">
        <w:t>to do and not to do.</w:t>
      </w:r>
    </w:p>
    <w:p w:rsidR="00482225" w:rsidRDefault="00725657" w:rsidP="00557E47">
      <w:pPr>
        <w:pStyle w:val="text"/>
      </w:pPr>
      <w:r>
        <w:t>Do</w:t>
      </w:r>
      <w:r w:rsidR="00482225">
        <w:t>:</w:t>
      </w:r>
    </w:p>
    <w:p w:rsidR="00482225" w:rsidRDefault="00482225" w:rsidP="00482225">
      <w:pPr>
        <w:pStyle w:val="text"/>
        <w:numPr>
          <w:ilvl w:val="0"/>
          <w:numId w:val="11"/>
        </w:numPr>
      </w:pPr>
      <w:r>
        <w:t>Think about designing a base class for Android Activity that handles multi-threading processes that involve GUI interactions. This will tremendously reduce effort of handling and debugging multi-threading code later.</w:t>
      </w:r>
    </w:p>
    <w:p w:rsidR="00482225" w:rsidRDefault="00482225" w:rsidP="00482225">
      <w:pPr>
        <w:pStyle w:val="text"/>
        <w:numPr>
          <w:ilvl w:val="0"/>
          <w:numId w:val="11"/>
        </w:numPr>
      </w:pPr>
      <w:r>
        <w:t xml:space="preserve">Consider code isolation for </w:t>
      </w:r>
      <w:proofErr w:type="spellStart"/>
      <w:r>
        <w:t>Javascript</w:t>
      </w:r>
      <w:proofErr w:type="spellEnd"/>
      <w:r>
        <w:t xml:space="preserve"> used with the web app. This will help avoid conflict with th</w:t>
      </w:r>
      <w:r w:rsidR="005F7995">
        <w:t xml:space="preserve">ird party </w:t>
      </w:r>
      <w:proofErr w:type="spellStart"/>
      <w:r w:rsidR="005F7995">
        <w:t>Javascript</w:t>
      </w:r>
      <w:proofErr w:type="spellEnd"/>
      <w:r w:rsidR="005F7995">
        <w:t xml:space="preserve"> components, which is difficult to identify and debug. </w:t>
      </w:r>
      <w:r w:rsidR="00482812">
        <w:t>Based on the design of the application, a</w:t>
      </w:r>
      <w:r w:rsidR="002839C8">
        <w:t>n</w:t>
      </w:r>
      <w:r w:rsidR="00482812">
        <w:t xml:space="preserve"> approach for code isolation could be appl</w:t>
      </w:r>
      <w:r w:rsidR="002839C8">
        <w:t xml:space="preserve">ied. For example, for third party component such as </w:t>
      </w:r>
      <w:proofErr w:type="spellStart"/>
      <w:r w:rsidR="002839C8">
        <w:t>VideoJS</w:t>
      </w:r>
      <w:proofErr w:type="spellEnd"/>
      <w:r w:rsidR="002839C8">
        <w:t xml:space="preserve"> [</w:t>
      </w:r>
      <w:proofErr w:type="spellStart"/>
      <w:r w:rsidR="002839C8">
        <w:t>Vjs</w:t>
      </w:r>
      <w:proofErr w:type="spellEnd"/>
      <w:r w:rsidR="002839C8">
        <w:t xml:space="preserve">], the component could be placed in an </w:t>
      </w:r>
      <w:proofErr w:type="spellStart"/>
      <w:r w:rsidR="002839C8">
        <w:t>iframe</w:t>
      </w:r>
      <w:proofErr w:type="spellEnd"/>
      <w:r w:rsidR="002839C8">
        <w:t xml:space="preserve"> tag to avoid conflicts with other components. In another example, global variables could be moved to inside an object to avoid conflict</w:t>
      </w:r>
      <w:r w:rsidR="00F86DEB">
        <w:t>s</w:t>
      </w:r>
      <w:r w:rsidR="002839C8">
        <w:t xml:space="preserve"> with third party components that might already define global variables with the same names.</w:t>
      </w:r>
    </w:p>
    <w:p w:rsidR="00482225" w:rsidRDefault="00482225" w:rsidP="00482225">
      <w:pPr>
        <w:pStyle w:val="text"/>
        <w:numPr>
          <w:ilvl w:val="0"/>
          <w:numId w:val="11"/>
        </w:numPr>
      </w:pPr>
      <w:r>
        <w:t xml:space="preserve">Consider </w:t>
      </w:r>
      <w:r w:rsidR="005F6CC2">
        <w:t xml:space="preserve">building a separate component that holds static resources and code that can be referenced by both Android project and </w:t>
      </w:r>
      <w:proofErr w:type="spellStart"/>
      <w:r w:rsidR="005F6CC2">
        <w:t>AppEngine</w:t>
      </w:r>
      <w:proofErr w:type="spellEnd"/>
      <w:r w:rsidR="005F6CC2">
        <w:t xml:space="preserve"> project. This will reduce effort of maintaining </w:t>
      </w:r>
      <w:r w:rsidR="00903BDE">
        <w:t xml:space="preserve">similar </w:t>
      </w:r>
      <w:r w:rsidR="005F6CC2">
        <w:t xml:space="preserve">code in </w:t>
      </w:r>
      <w:r w:rsidR="00903BDE">
        <w:t>both mobile and web clients</w:t>
      </w:r>
      <w:r w:rsidR="005F6CC2">
        <w:t>.</w:t>
      </w:r>
    </w:p>
    <w:p w:rsidR="005F6CC2" w:rsidRDefault="00725657" w:rsidP="005F6CC2">
      <w:pPr>
        <w:pStyle w:val="text"/>
        <w:ind w:left="720" w:firstLine="0"/>
      </w:pPr>
      <w:r>
        <w:t>Don’t</w:t>
      </w:r>
      <w:r w:rsidR="005F6CC2">
        <w:t>:</w:t>
      </w:r>
    </w:p>
    <w:p w:rsidR="005F6CC2" w:rsidRDefault="00725657" w:rsidP="005F6CC2">
      <w:pPr>
        <w:pStyle w:val="text"/>
        <w:numPr>
          <w:ilvl w:val="0"/>
          <w:numId w:val="11"/>
        </w:numPr>
      </w:pPr>
      <w:r>
        <w:t>M</w:t>
      </w:r>
      <w:r w:rsidR="005F6CC2">
        <w:t xml:space="preserve">aintain the </w:t>
      </w:r>
      <w:proofErr w:type="spellStart"/>
      <w:r w:rsidR="005F6CC2">
        <w:t>datastore</w:t>
      </w:r>
      <w:proofErr w:type="spellEnd"/>
      <w:r w:rsidR="005F6CC2">
        <w:t xml:space="preserve"> indexes locally. Let the App Engine handle it automatically when the Persistent Manager interface is called.</w:t>
      </w:r>
      <w:r w:rsidR="00B375DB">
        <w:t xml:space="preserve"> Editing the </w:t>
      </w:r>
      <w:proofErr w:type="spellStart"/>
      <w:r w:rsidR="00B375DB">
        <w:t>datastore</w:t>
      </w:r>
      <w:proofErr w:type="spellEnd"/>
      <w:r w:rsidR="00B375DB">
        <w:t xml:space="preserve"> indexes locally may make it unstable.</w:t>
      </w:r>
    </w:p>
    <w:p w:rsidR="00081B7A" w:rsidRDefault="00725657" w:rsidP="00081B7A">
      <w:pPr>
        <w:pStyle w:val="text"/>
        <w:numPr>
          <w:ilvl w:val="0"/>
          <w:numId w:val="11"/>
        </w:numPr>
      </w:pPr>
      <w:r>
        <w:lastRenderedPageBreak/>
        <w:t>M</w:t>
      </w:r>
      <w:r w:rsidR="00230C87">
        <w:t xml:space="preserve">istakenly assume the order of longitude and latitude on the Google Maps website is the same </w:t>
      </w:r>
      <w:r w:rsidR="00103E68">
        <w:t>with</w:t>
      </w:r>
      <w:r w:rsidR="00230C87">
        <w:t xml:space="preserve"> what should be in the KML format.</w:t>
      </w:r>
      <w:r w:rsidR="00E01B5A">
        <w:t xml:space="preserve"> It depends on where latitude and longitude need to be set.</w:t>
      </w:r>
      <w:r w:rsidR="00230C87">
        <w:t xml:space="preserve"> </w:t>
      </w:r>
      <w:r w:rsidR="00E01B5A">
        <w:t xml:space="preserve">If longitude and latitude are set using </w:t>
      </w:r>
      <w:proofErr w:type="spellStart"/>
      <w:r w:rsidR="00E01B5A">
        <w:t>Javascript</w:t>
      </w:r>
      <w:proofErr w:type="spellEnd"/>
      <w:r w:rsidR="00E01B5A">
        <w:t xml:space="preserve"> on the web app, the order needs to be latitude-longitude. However</w:t>
      </w:r>
      <w:r w:rsidR="00230C87">
        <w:t xml:space="preserve">, </w:t>
      </w:r>
      <w:r w:rsidR="00E01B5A">
        <w:t xml:space="preserve">in the </w:t>
      </w:r>
      <w:r w:rsidR="00230C87">
        <w:t xml:space="preserve">KML </w:t>
      </w:r>
      <w:r w:rsidR="00E01B5A">
        <w:t xml:space="preserve">file, the order must be in the </w:t>
      </w:r>
      <w:r w:rsidR="00230C87">
        <w:t>longitude-latitude order. Bugs caused by wrong order of longitude and latitude in the KML file are extremely hard to identify.</w:t>
      </w:r>
      <w:r w:rsidR="00E01B5A">
        <w:t xml:space="preserve"> I spent almost two months to realize that the real-time data update using Google Maps did not work was </w:t>
      </w:r>
      <w:r w:rsidR="00647A46">
        <w:t>because</w:t>
      </w:r>
      <w:r w:rsidR="00E01B5A">
        <w:t xml:space="preserve"> </w:t>
      </w:r>
      <w:r w:rsidR="00647A46">
        <w:t>of</w:t>
      </w:r>
      <w:r w:rsidR="00E01B5A">
        <w:t xml:space="preserve"> the wrong order of longitude and latitude. </w:t>
      </w:r>
      <w:r w:rsidR="00081B7A">
        <w:br w:type="page"/>
      </w:r>
    </w:p>
    <w:p w:rsidR="00C62C9C" w:rsidRDefault="0024278C" w:rsidP="00081B7A">
      <w:pPr>
        <w:pStyle w:val="Heading2"/>
      </w:pPr>
      <w:bookmarkStart w:id="88" w:name="_Toc354617450"/>
      <w:r>
        <w:lastRenderedPageBreak/>
        <w:t xml:space="preserve">Chapter </w:t>
      </w:r>
      <w:proofErr w:type="gramStart"/>
      <w:r w:rsidR="00BA5880">
        <w:t>5</w:t>
      </w:r>
      <w:r w:rsidR="00182BC0">
        <w:t xml:space="preserve"> </w:t>
      </w:r>
      <w:r w:rsidR="00081B7A">
        <w:t xml:space="preserve"> Conclusion</w:t>
      </w:r>
      <w:bookmarkEnd w:id="88"/>
      <w:proofErr w:type="gramEnd"/>
    </w:p>
    <w:p w:rsidR="00295231" w:rsidRDefault="00BA5880" w:rsidP="00295231">
      <w:pPr>
        <w:pStyle w:val="Heading3"/>
      </w:pPr>
      <w:bookmarkStart w:id="89" w:name="_Toc354617451"/>
      <w:r>
        <w:t>5</w:t>
      </w:r>
      <w:r w:rsidR="00295231">
        <w:t>.1</w:t>
      </w:r>
      <w:r w:rsidR="00295231">
        <w:tab/>
        <w:t>Summary</w:t>
      </w:r>
      <w:bookmarkEnd w:id="89"/>
    </w:p>
    <w:p w:rsidR="00CE3507" w:rsidRDefault="001074EE" w:rsidP="00BF5075">
      <w:pPr>
        <w:pStyle w:val="text"/>
      </w:pPr>
      <w:r>
        <w:t xml:space="preserve">The prototype has been implemented closely to the architecture requirements. </w:t>
      </w:r>
      <w:r w:rsidR="00B1495D">
        <w:t>Separate m</w:t>
      </w:r>
      <w:r w:rsidR="00EA0A0B">
        <w:t xml:space="preserve">odules for specific concerns were created to maximize flexibility and extensibility. </w:t>
      </w:r>
      <w:r w:rsidR="008E79D5">
        <w:t xml:space="preserve">The prototype delivered the features as defined in the scope of the report. It also demonstrated the technology and techniques used in the original design. The following captures the key </w:t>
      </w:r>
      <w:r w:rsidR="008403C3">
        <w:t>items</w:t>
      </w:r>
      <w:r w:rsidR="008E79D5">
        <w:t xml:space="preserve"> achieved from the prototype:</w:t>
      </w:r>
    </w:p>
    <w:p w:rsidR="008E79D5" w:rsidRDefault="00627AE6" w:rsidP="00627AE6">
      <w:pPr>
        <w:pStyle w:val="text"/>
        <w:numPr>
          <w:ilvl w:val="0"/>
          <w:numId w:val="11"/>
        </w:numPr>
      </w:pPr>
      <w:r>
        <w:t>Demonstrated the main workflow to show how the GPS location data and travel journal can associate with each other</w:t>
      </w:r>
      <w:r w:rsidR="005A6D68">
        <w:t xml:space="preserve">, and how social network can interact with </w:t>
      </w:r>
      <w:proofErr w:type="spellStart"/>
      <w:r w:rsidR="005A6D68">
        <w:t>iTrak</w:t>
      </w:r>
      <w:proofErr w:type="spellEnd"/>
      <w:r w:rsidR="005A6D68">
        <w:t xml:space="preserve"> to enhance the travel experience</w:t>
      </w:r>
      <w:r>
        <w:t>.</w:t>
      </w:r>
    </w:p>
    <w:p w:rsidR="00627AE6" w:rsidRDefault="004626EE" w:rsidP="00627AE6">
      <w:pPr>
        <w:pStyle w:val="text"/>
        <w:numPr>
          <w:ilvl w:val="0"/>
          <w:numId w:val="11"/>
        </w:numPr>
      </w:pPr>
      <w:r>
        <w:t>Implemented the communication interface using GSON/JSON and proved that this interface significantly reduce</w:t>
      </w:r>
      <w:r w:rsidR="00B1495D">
        <w:t>d</w:t>
      </w:r>
      <w:r>
        <w:t xml:space="preserve"> effort in handling data exchange between mobile client and web services.</w:t>
      </w:r>
    </w:p>
    <w:p w:rsidR="004626EE" w:rsidRDefault="004626EE" w:rsidP="00627AE6">
      <w:pPr>
        <w:pStyle w:val="text"/>
        <w:numPr>
          <w:ilvl w:val="0"/>
          <w:numId w:val="11"/>
        </w:numPr>
      </w:pPr>
      <w:r>
        <w:t>Experimented with various technologies, including Android, Google App Engine and Google Maps, and showed how they worked together.</w:t>
      </w:r>
    </w:p>
    <w:p w:rsidR="009520E8" w:rsidRDefault="00AC350C" w:rsidP="00B50EFC">
      <w:pPr>
        <w:pStyle w:val="text"/>
      </w:pPr>
      <w:r>
        <w:t>Although</w:t>
      </w:r>
      <w:r w:rsidR="008C5973">
        <w:t xml:space="preserve"> the prototype has incorporated a variety of technology and integrated a number of exciting features, there is still room to improve. While the UI of the mobile app is well organized, the UI of the web app is still very basic and needs more styling. Existing features such as recording video or </w:t>
      </w:r>
      <w:r w:rsidR="009D26D1">
        <w:t xml:space="preserve">recording </w:t>
      </w:r>
      <w:r w:rsidR="008C5973">
        <w:t xml:space="preserve">sound can also be enhanced. More details about related improvements are discussed in </w:t>
      </w:r>
      <w:r w:rsidR="006A409B">
        <w:t xml:space="preserve">Section </w:t>
      </w:r>
      <w:r w:rsidR="008C5973">
        <w:t>5.3</w:t>
      </w:r>
      <w:r w:rsidR="000E5E8F">
        <w:t xml:space="preserve">. </w:t>
      </w:r>
    </w:p>
    <w:p w:rsidR="008C5973" w:rsidRDefault="009520E8" w:rsidP="00B50EFC">
      <w:pPr>
        <w:pStyle w:val="text"/>
      </w:pPr>
      <w:r>
        <w:t>In conclusion,</w:t>
      </w:r>
      <w:r w:rsidR="003C6AD4">
        <w:t xml:space="preserve"> </w:t>
      </w:r>
      <w:r w:rsidR="00C97106">
        <w:t>with a dynamic architecture and a set of features that pick up current trends such as social network and GPS services</w:t>
      </w:r>
      <w:r w:rsidR="003C6AD4">
        <w:t>,</w:t>
      </w:r>
      <w:r>
        <w:t xml:space="preserve"> t</w:t>
      </w:r>
      <w:r w:rsidR="00B50EFC">
        <w:t>he outcomes of this report and the prototype</w:t>
      </w:r>
      <w:r w:rsidR="00980938">
        <w:t xml:space="preserve"> have</w:t>
      </w:r>
      <w:r w:rsidR="00B50EFC">
        <w:t xml:space="preserve"> provide</w:t>
      </w:r>
      <w:r w:rsidR="00980938">
        <w:t>d</w:t>
      </w:r>
      <w:r w:rsidR="00B50EFC">
        <w:t xml:space="preserve"> a good foundation for future implementation of </w:t>
      </w:r>
      <w:proofErr w:type="spellStart"/>
      <w:r w:rsidR="00B50EFC">
        <w:t>iTrak</w:t>
      </w:r>
      <w:proofErr w:type="spellEnd"/>
      <w:r w:rsidR="00B50EFC">
        <w:t xml:space="preserve"> in a full scale.</w:t>
      </w:r>
      <w:r>
        <w:t xml:space="preserve"> </w:t>
      </w:r>
    </w:p>
    <w:p w:rsidR="00CA0414" w:rsidRDefault="00BA5880" w:rsidP="00CA0414">
      <w:pPr>
        <w:pStyle w:val="Heading3"/>
      </w:pPr>
      <w:bookmarkStart w:id="90" w:name="_Toc354617452"/>
      <w:r>
        <w:lastRenderedPageBreak/>
        <w:t>5</w:t>
      </w:r>
      <w:r w:rsidR="00CA0414">
        <w:t>.2</w:t>
      </w:r>
      <w:r w:rsidR="00CA0414">
        <w:tab/>
        <w:t>Related work</w:t>
      </w:r>
      <w:bookmarkEnd w:id="90"/>
    </w:p>
    <w:p w:rsidR="00CA0414" w:rsidRDefault="00CA0414" w:rsidP="00CA0414">
      <w:pPr>
        <w:pStyle w:val="text"/>
      </w:pPr>
      <w:r>
        <w:t xml:space="preserve">As mentioned earlier, one of the advantages of </w:t>
      </w:r>
      <w:proofErr w:type="spellStart"/>
      <w:r>
        <w:t>iTrak</w:t>
      </w:r>
      <w:proofErr w:type="spellEnd"/>
      <w:r>
        <w:t xml:space="preserve"> is to avoid the hassle of maintaining separate applications for different activities a traveler may perform. The following applications are examples that demonstrate the related features supported in </w:t>
      </w:r>
      <w:proofErr w:type="spellStart"/>
      <w:r>
        <w:t>iTrak</w:t>
      </w:r>
      <w:proofErr w:type="spellEnd"/>
      <w:r>
        <w:t xml:space="preserve"> as well as the features in </w:t>
      </w:r>
      <w:proofErr w:type="spellStart"/>
      <w:r>
        <w:t>iTrak</w:t>
      </w:r>
      <w:proofErr w:type="spellEnd"/>
      <w:r>
        <w:t xml:space="preserve"> that these applications do not have.</w:t>
      </w:r>
    </w:p>
    <w:p w:rsidR="00CA0414" w:rsidRDefault="00BA5880" w:rsidP="00CA0414">
      <w:pPr>
        <w:pStyle w:val="Heading4"/>
      </w:pPr>
      <w:bookmarkStart w:id="91" w:name="_Toc354617453"/>
      <w:r>
        <w:t>5</w:t>
      </w:r>
      <w:r w:rsidR="00CA0414">
        <w:t>.2.1</w:t>
      </w:r>
      <w:r w:rsidR="00CA0414">
        <w:tab/>
      </w:r>
      <w:proofErr w:type="spellStart"/>
      <w:r w:rsidR="00CA0414">
        <w:t>EverNote</w:t>
      </w:r>
      <w:bookmarkEnd w:id="91"/>
      <w:proofErr w:type="spellEnd"/>
    </w:p>
    <w:p w:rsidR="00CA0414" w:rsidRPr="00AE6D25" w:rsidRDefault="00CA0414" w:rsidP="00CA0414">
      <w:pPr>
        <w:pStyle w:val="text"/>
      </w:pPr>
      <w:proofErr w:type="spellStart"/>
      <w:r>
        <w:t>EverNote</w:t>
      </w:r>
      <w:proofErr w:type="spellEnd"/>
      <w:r>
        <w:t xml:space="preserve"> is an emerging note taking and activity planning application that is available in various systems. The application allows a user to easily take notes of everyday activity. The user can access the notes from different devices such as personal computers, smart phones, or tablets. </w:t>
      </w:r>
      <w:proofErr w:type="spellStart"/>
      <w:r>
        <w:t>EverNote</w:t>
      </w:r>
      <w:proofErr w:type="spellEnd"/>
      <w:r>
        <w:t xml:space="preserve"> will assure the changes made to the notes </w:t>
      </w:r>
      <w:r w:rsidR="000F56D5">
        <w:t>are</w:t>
      </w:r>
      <w:r>
        <w:t xml:space="preserve"> synchronized. However, </w:t>
      </w:r>
      <w:proofErr w:type="spellStart"/>
      <w:r>
        <w:t>EverNote</w:t>
      </w:r>
      <w:proofErr w:type="spellEnd"/>
      <w:r>
        <w:t xml:space="preserve"> does not associate with GPS location data and live map view. Therefore, travelers who use </w:t>
      </w:r>
      <w:proofErr w:type="spellStart"/>
      <w:r>
        <w:t>EverNote</w:t>
      </w:r>
      <w:proofErr w:type="spellEnd"/>
      <w:r>
        <w:t xml:space="preserve"> would need to use a separate application for the trip tracking purpose. [Eve].</w:t>
      </w:r>
    </w:p>
    <w:p w:rsidR="00CA0414" w:rsidRDefault="00BA5880" w:rsidP="00CA0414">
      <w:pPr>
        <w:pStyle w:val="Heading4"/>
      </w:pPr>
      <w:bookmarkStart w:id="92" w:name="_Toc354617454"/>
      <w:r>
        <w:t>5</w:t>
      </w:r>
      <w:r w:rsidR="00CA0414">
        <w:t>.2.2</w:t>
      </w:r>
      <w:r w:rsidR="00CA0414">
        <w:tab/>
        <w:t>Video journal devices and apps</w:t>
      </w:r>
      <w:bookmarkEnd w:id="92"/>
    </w:p>
    <w:p w:rsidR="00CA0414" w:rsidRPr="008C6EDD" w:rsidRDefault="00CA0414" w:rsidP="00CA0414">
      <w:pPr>
        <w:pStyle w:val="text"/>
      </w:pPr>
      <w:r>
        <w:t xml:space="preserve">Nowadays, travelers often bring a voice recorder or a video recorder, along with the traditional notebook, to record their traveling experience. These recorders can be found on the Internet in the form of portable digital camcorder, such as the Pure Digital PSV-351. User can also use default media recorder applications available on many smart phones to make video or voice journals. However, these devices and applications work independently and require travelers to take extra effort to maintain them. </w:t>
      </w:r>
    </w:p>
    <w:p w:rsidR="00CA0414" w:rsidRDefault="00BA5880" w:rsidP="00CA0414">
      <w:pPr>
        <w:pStyle w:val="Heading4"/>
      </w:pPr>
      <w:bookmarkStart w:id="93" w:name="_Toc354617455"/>
      <w:r>
        <w:t>5</w:t>
      </w:r>
      <w:r w:rsidR="00CA0414">
        <w:t>.2.3</w:t>
      </w:r>
      <w:r w:rsidR="00CA0414">
        <w:tab/>
      </w:r>
      <w:proofErr w:type="spellStart"/>
      <w:r w:rsidR="00CA0414">
        <w:t>RunKeeper</w:t>
      </w:r>
      <w:bookmarkEnd w:id="93"/>
      <w:proofErr w:type="spellEnd"/>
    </w:p>
    <w:p w:rsidR="00CA0414" w:rsidRDefault="00CA0414" w:rsidP="00CA0414">
      <w:pPr>
        <w:pStyle w:val="text"/>
      </w:pPr>
      <w:proofErr w:type="spellStart"/>
      <w:r>
        <w:t>RunKeeper</w:t>
      </w:r>
      <w:proofErr w:type="spellEnd"/>
      <w:r>
        <w:t xml:space="preserve"> is one of the few applications that have tracking ability similar to the </w:t>
      </w:r>
      <w:proofErr w:type="spellStart"/>
      <w:r>
        <w:t>iTrak’s</w:t>
      </w:r>
      <w:proofErr w:type="spellEnd"/>
      <w:r>
        <w:t xml:space="preserve"> vision. The application allows a user to plan a workout activity and then keep track of how much the user has completed the plan based on the GPS tracking data. </w:t>
      </w:r>
      <w:proofErr w:type="spellStart"/>
      <w:r>
        <w:lastRenderedPageBreak/>
        <w:t>RunKeeper</w:t>
      </w:r>
      <w:proofErr w:type="spellEnd"/>
      <w:r>
        <w:t xml:space="preserve"> also allows the user to share the activity with people on the user’s social networks like Facebook. However, </w:t>
      </w:r>
      <w:proofErr w:type="spellStart"/>
      <w:r>
        <w:t>RunKeeper</w:t>
      </w:r>
      <w:proofErr w:type="spellEnd"/>
      <w:r>
        <w:t xml:space="preserve"> does not support note taking or journal recording activities. At the moment, </w:t>
      </w:r>
      <w:proofErr w:type="spellStart"/>
      <w:r>
        <w:t>RunKeeper</w:t>
      </w:r>
      <w:proofErr w:type="spellEnd"/>
      <w:r>
        <w:t xml:space="preserve"> offers </w:t>
      </w:r>
      <w:proofErr w:type="spellStart"/>
      <w:r>
        <w:t>RunKeeper</w:t>
      </w:r>
      <w:proofErr w:type="spellEnd"/>
      <w:r>
        <w:t xml:space="preserve"> Live service which is similar to the live map view in </w:t>
      </w:r>
      <w:proofErr w:type="spellStart"/>
      <w:r>
        <w:t>iTrak</w:t>
      </w:r>
      <w:proofErr w:type="spellEnd"/>
      <w:r>
        <w:t>. However, users would have to pay monthly service fees to use this feature [Run].</w:t>
      </w:r>
    </w:p>
    <w:p w:rsidR="0060446E" w:rsidRDefault="00BA5880" w:rsidP="0060446E">
      <w:pPr>
        <w:pStyle w:val="Heading3"/>
      </w:pPr>
      <w:bookmarkStart w:id="94" w:name="_Toc354617456"/>
      <w:r>
        <w:t>5</w:t>
      </w:r>
      <w:r w:rsidR="0060446E">
        <w:t>.3</w:t>
      </w:r>
      <w:r w:rsidR="0060446E">
        <w:tab/>
        <w:t>Future work</w:t>
      </w:r>
      <w:bookmarkEnd w:id="94"/>
    </w:p>
    <w:p w:rsidR="00AC336B" w:rsidRDefault="0060446E" w:rsidP="00AC336B">
      <w:pPr>
        <w:pStyle w:val="text"/>
      </w:pPr>
      <w:r>
        <w:t xml:space="preserve">The prototype of </w:t>
      </w:r>
      <w:proofErr w:type="spellStart"/>
      <w:r>
        <w:t>iTrak</w:t>
      </w:r>
      <w:proofErr w:type="spellEnd"/>
      <w:r>
        <w:t xml:space="preserve"> covers only a small set of features as a proof of concept. More work still needs to be done to complete the application as in the </w:t>
      </w:r>
      <w:proofErr w:type="spellStart"/>
      <w:r>
        <w:t>iTrak</w:t>
      </w:r>
      <w:proofErr w:type="spellEnd"/>
      <w:r>
        <w:t xml:space="preserve"> vision. In addition to the main development of </w:t>
      </w:r>
      <w:proofErr w:type="spellStart"/>
      <w:r>
        <w:t>iTrak</w:t>
      </w:r>
      <w:proofErr w:type="spellEnd"/>
      <w:r>
        <w:t xml:space="preserve">, other features and activities to improve </w:t>
      </w:r>
      <w:proofErr w:type="spellStart"/>
      <w:r>
        <w:t>iTrak</w:t>
      </w:r>
      <w:proofErr w:type="spellEnd"/>
      <w:r>
        <w:t xml:space="preserve"> functionality and usability can be considered. Some of them are discussed in the following sections. </w:t>
      </w:r>
    </w:p>
    <w:p w:rsidR="003215C3" w:rsidRDefault="00BA5880" w:rsidP="00266DEF">
      <w:pPr>
        <w:pStyle w:val="Heading4"/>
      </w:pPr>
      <w:bookmarkStart w:id="95" w:name="_Toc354617457"/>
      <w:r>
        <w:t>5</w:t>
      </w:r>
      <w:r w:rsidR="00EE1FEA">
        <w:t>.3</w:t>
      </w:r>
      <w:r w:rsidR="00266DEF">
        <w:t>.1</w:t>
      </w:r>
      <w:r w:rsidR="00266DEF">
        <w:tab/>
        <w:t>Migration to HTML5</w:t>
      </w:r>
      <w:bookmarkEnd w:id="95"/>
    </w:p>
    <w:p w:rsidR="00266DEF" w:rsidRDefault="00266DEF" w:rsidP="00266DEF">
      <w:pPr>
        <w:pStyle w:val="text"/>
      </w:pPr>
      <w:r>
        <w:t xml:space="preserve">HTML5 is an emerging </w:t>
      </w:r>
      <w:r w:rsidR="00DC3C15">
        <w:t>language</w:t>
      </w:r>
      <w:r>
        <w:t xml:space="preserve"> for building website. Many web browsers have already supported</w:t>
      </w:r>
      <w:r w:rsidR="00DC3C15">
        <w:t xml:space="preserve"> HTML5. There are major changes in HTML5 to support media elements and scalable vector graphics (SVG). It is considerable to </w:t>
      </w:r>
      <w:proofErr w:type="gramStart"/>
      <w:r w:rsidR="00DC3C15">
        <w:t>migrate</w:t>
      </w:r>
      <w:proofErr w:type="gramEnd"/>
      <w:r w:rsidR="00DC3C15">
        <w:t xml:space="preserve"> the </w:t>
      </w:r>
      <w:proofErr w:type="spellStart"/>
      <w:r w:rsidR="00DC3C15">
        <w:t>iTrak</w:t>
      </w:r>
      <w:proofErr w:type="spellEnd"/>
      <w:r w:rsidR="00DC3C15">
        <w:t xml:space="preserve"> web</w:t>
      </w:r>
      <w:r w:rsidR="008F0595">
        <w:t xml:space="preserve"> app</w:t>
      </w:r>
      <w:r w:rsidR="00DC3C15">
        <w:t xml:space="preserve"> to HTML5 in the future for enhanced graphical presentation.</w:t>
      </w:r>
      <w:r>
        <w:t xml:space="preserve"> </w:t>
      </w:r>
    </w:p>
    <w:p w:rsidR="00DC3C15" w:rsidRDefault="00BA5880" w:rsidP="00DC3C15">
      <w:pPr>
        <w:pStyle w:val="Heading4"/>
      </w:pPr>
      <w:bookmarkStart w:id="96" w:name="_Toc354617458"/>
      <w:r>
        <w:t>5</w:t>
      </w:r>
      <w:r w:rsidR="00EE1FEA">
        <w:t>.3</w:t>
      </w:r>
      <w:r w:rsidR="00DC3C15">
        <w:t>.</w:t>
      </w:r>
      <w:r w:rsidR="00F577FA">
        <w:t>2</w:t>
      </w:r>
      <w:r w:rsidR="00DC3C15">
        <w:tab/>
        <w:t>Integration with other social network</w:t>
      </w:r>
      <w:bookmarkEnd w:id="96"/>
    </w:p>
    <w:p w:rsidR="00DC3C15" w:rsidRDefault="00DC3C15" w:rsidP="00DC3C15">
      <w:pPr>
        <w:pStyle w:val="text"/>
      </w:pPr>
      <w:r>
        <w:t xml:space="preserve">Currently the </w:t>
      </w:r>
      <w:proofErr w:type="spellStart"/>
      <w:r>
        <w:t>iTrak</w:t>
      </w:r>
      <w:proofErr w:type="spellEnd"/>
      <w:r>
        <w:t xml:space="preserve"> prototype only supports Facebook. It is important to expand the feature to include other social networks such as Tweeter to attract more users.</w:t>
      </w:r>
    </w:p>
    <w:p w:rsidR="00DC3C15" w:rsidRDefault="00BA5880" w:rsidP="00DC3C15">
      <w:pPr>
        <w:pStyle w:val="Heading4"/>
      </w:pPr>
      <w:bookmarkStart w:id="97" w:name="_Toc354617459"/>
      <w:r>
        <w:t>5</w:t>
      </w:r>
      <w:r w:rsidR="00EE1FEA">
        <w:t>.3</w:t>
      </w:r>
      <w:r w:rsidR="00DC3C15">
        <w:t>.</w:t>
      </w:r>
      <w:r w:rsidR="00F577FA">
        <w:t>3</w:t>
      </w:r>
      <w:r w:rsidR="00DC3C15">
        <w:tab/>
        <w:t>Customize media recorder</w:t>
      </w:r>
      <w:bookmarkEnd w:id="97"/>
    </w:p>
    <w:p w:rsidR="00DC3C15" w:rsidRDefault="00DC3C15" w:rsidP="00DC3C15">
      <w:pPr>
        <w:pStyle w:val="text"/>
      </w:pPr>
      <w:r>
        <w:t xml:space="preserve">The </w:t>
      </w:r>
      <w:r w:rsidR="008F0595">
        <w:t>in-app media functionalities such as recording video or voice journals are based on</w:t>
      </w:r>
      <w:r>
        <w:t xml:space="preserve"> the Android SDK</w:t>
      </w:r>
      <w:r w:rsidR="008F0595">
        <w:t>, which</w:t>
      </w:r>
      <w:r>
        <w:t xml:space="preserve"> does not support incremental recording. Therefore, </w:t>
      </w:r>
      <w:proofErr w:type="spellStart"/>
      <w:r>
        <w:t>iTrak</w:t>
      </w:r>
      <w:proofErr w:type="spellEnd"/>
      <w:r>
        <w:t xml:space="preserve"> user currently </w:t>
      </w:r>
      <w:r w:rsidR="00F577FA">
        <w:t>cannot</w:t>
      </w:r>
      <w:r>
        <w:t xml:space="preserve"> achieve a true </w:t>
      </w:r>
      <w:r w:rsidR="00F577FA">
        <w:t>voice or video journal</w:t>
      </w:r>
      <w:r w:rsidR="00963884">
        <w:t>.</w:t>
      </w:r>
      <w:r w:rsidR="00F577FA">
        <w:t xml:space="preserve"> </w:t>
      </w:r>
      <w:r w:rsidR="008F0595">
        <w:t xml:space="preserve">It would be impossible </w:t>
      </w:r>
      <w:r w:rsidR="00F577FA">
        <w:lastRenderedPageBreak/>
        <w:t xml:space="preserve">to continue </w:t>
      </w:r>
      <w:r w:rsidR="00963884">
        <w:t>recording a</w:t>
      </w:r>
      <w:r w:rsidR="00F577FA">
        <w:t xml:space="preserve"> previously saved video or voice </w:t>
      </w:r>
      <w:r w:rsidR="00963884">
        <w:t>journal</w:t>
      </w:r>
      <w:r w:rsidR="00F577FA">
        <w:t>.</w:t>
      </w:r>
      <w:r w:rsidR="008F0595">
        <w:t xml:space="preserve"> </w:t>
      </w:r>
      <w:r w:rsidR="006C6468">
        <w:t>Integration</w:t>
      </w:r>
      <w:r w:rsidR="008F0595">
        <w:t xml:space="preserve"> with a</w:t>
      </w:r>
      <w:r w:rsidR="006C6468">
        <w:t>n</w:t>
      </w:r>
      <w:r w:rsidR="008F0595">
        <w:t xml:space="preserve"> open-source codec such as </w:t>
      </w:r>
      <w:proofErr w:type="spellStart"/>
      <w:r w:rsidR="008F0595">
        <w:t>JCodec</w:t>
      </w:r>
      <w:proofErr w:type="spellEnd"/>
      <w:r w:rsidR="008F0595">
        <w:t xml:space="preserve"> [</w:t>
      </w:r>
      <w:proofErr w:type="spellStart"/>
      <w:r w:rsidR="008F0595">
        <w:t>Jcod</w:t>
      </w:r>
      <w:proofErr w:type="spellEnd"/>
      <w:r w:rsidR="008F0595">
        <w:t>]</w:t>
      </w:r>
      <w:r w:rsidR="006C6468">
        <w:t xml:space="preserve"> would allow merging multiple media files into a single record and make it a true journal.</w:t>
      </w:r>
    </w:p>
    <w:p w:rsidR="00F577FA" w:rsidRDefault="00BA5880" w:rsidP="00F577FA">
      <w:pPr>
        <w:pStyle w:val="Heading4"/>
      </w:pPr>
      <w:bookmarkStart w:id="98" w:name="_Toc354617460"/>
      <w:r>
        <w:t>5</w:t>
      </w:r>
      <w:r w:rsidR="00F577FA">
        <w:t>.</w:t>
      </w:r>
      <w:r w:rsidR="00EE1FEA">
        <w:t>3</w:t>
      </w:r>
      <w:r w:rsidR="00F577FA">
        <w:t>.4</w:t>
      </w:r>
      <w:r w:rsidR="00F577FA">
        <w:tab/>
      </w:r>
      <w:r w:rsidR="006C6468">
        <w:t>Make media players compatible with multiple platforms</w:t>
      </w:r>
      <w:bookmarkEnd w:id="98"/>
      <w:r w:rsidR="00F577FA">
        <w:t xml:space="preserve"> </w:t>
      </w:r>
    </w:p>
    <w:p w:rsidR="00B5237F" w:rsidRDefault="006C6468" w:rsidP="00B5237F">
      <w:pPr>
        <w:pStyle w:val="text"/>
      </w:pPr>
      <w:r>
        <w:t xml:space="preserve">Due to the limitation of the Android SDK, </w:t>
      </w:r>
      <w:proofErr w:type="spellStart"/>
      <w:r>
        <w:t>iTrak</w:t>
      </w:r>
      <w:proofErr w:type="spellEnd"/>
      <w:r>
        <w:t xml:space="preserve"> </w:t>
      </w:r>
      <w:r w:rsidR="00411D79">
        <w:t xml:space="preserve">can offer only MP4 as the format for both video and sound records. It would be essential to also </w:t>
      </w:r>
      <w:r w:rsidR="00516FEE">
        <w:t xml:space="preserve">support </w:t>
      </w:r>
      <w:r w:rsidR="00411D79">
        <w:t>other common formats such as MP3 for sound records and OGG, WEBM, or SWF for video records</w:t>
      </w:r>
      <w:r w:rsidR="00516FEE">
        <w:t xml:space="preserve"> [W3s]</w:t>
      </w:r>
      <w:r w:rsidR="00411D79">
        <w:t>.</w:t>
      </w:r>
      <w:r w:rsidR="00516FEE">
        <w:t xml:space="preserve"> Similar to customizing the media recorder, this can be achieved by employing an open-source </w:t>
      </w:r>
      <w:proofErr w:type="spellStart"/>
      <w:r w:rsidR="00516FEE">
        <w:t>codec</w:t>
      </w:r>
      <w:proofErr w:type="spellEnd"/>
      <w:r w:rsidR="00516FEE">
        <w:t xml:space="preserve"> in a server client, which will handle converting uploaded media into different formats.</w:t>
      </w:r>
    </w:p>
    <w:p w:rsidR="009B3CA7" w:rsidRDefault="00BA5880" w:rsidP="009B3CA7">
      <w:pPr>
        <w:pStyle w:val="Heading4"/>
      </w:pPr>
      <w:bookmarkStart w:id="99" w:name="_Toc354617461"/>
      <w:r>
        <w:t>5</w:t>
      </w:r>
      <w:r w:rsidR="00EE1FEA">
        <w:t>.3</w:t>
      </w:r>
      <w:r w:rsidR="009B3CA7">
        <w:t>.5</w:t>
      </w:r>
      <w:r w:rsidR="009B3CA7">
        <w:tab/>
        <w:t>Improve GPS data and map overlay</w:t>
      </w:r>
      <w:bookmarkEnd w:id="99"/>
    </w:p>
    <w:p w:rsidR="009B3CA7" w:rsidRPr="00B5237F" w:rsidRDefault="009B3CA7" w:rsidP="00B5237F">
      <w:pPr>
        <w:pStyle w:val="text"/>
      </w:pPr>
      <w:r>
        <w:t xml:space="preserve">As showed in Chapter 4, the quality of the GPS data needs to be improved. Implementation of sophisticated filters for GPS data could be considered to address this issue. Algorithms for normalizing GPS data can also be developed to adjust the recorded GPS data and allow the map overlay fit in the actual geographical area. </w:t>
      </w:r>
    </w:p>
    <w:p w:rsidR="00B5237F" w:rsidRPr="00F0100F" w:rsidRDefault="00B5237F" w:rsidP="00F0100F">
      <w:pPr>
        <w:pStyle w:val="text"/>
      </w:pPr>
    </w:p>
    <w:p w:rsidR="008D0EFB" w:rsidRPr="00F577FA" w:rsidRDefault="008D0EFB" w:rsidP="00F577FA">
      <w:pPr>
        <w:pStyle w:val="text"/>
      </w:pPr>
    </w:p>
    <w:p w:rsidR="00F577FA" w:rsidRPr="00DC3C15" w:rsidRDefault="00F577FA" w:rsidP="00DC3C15">
      <w:pPr>
        <w:pStyle w:val="text"/>
      </w:pPr>
    </w:p>
    <w:p w:rsidR="00DC3C15" w:rsidRPr="00DC3C15" w:rsidRDefault="00DC3C15" w:rsidP="00DC3C15">
      <w:pPr>
        <w:pStyle w:val="text"/>
      </w:pPr>
    </w:p>
    <w:p w:rsidR="00DC3C15" w:rsidRPr="00266DEF" w:rsidRDefault="00DC3C15" w:rsidP="00266DEF">
      <w:pPr>
        <w:pStyle w:val="text"/>
      </w:pPr>
    </w:p>
    <w:p w:rsidR="00652AF3" w:rsidRDefault="00652AF3">
      <w:pPr>
        <w:overflowPunct/>
        <w:autoSpaceDE/>
        <w:autoSpaceDN/>
        <w:adjustRightInd/>
        <w:textAlignment w:val="auto"/>
      </w:pPr>
      <w:r>
        <w:br w:type="page"/>
      </w:r>
    </w:p>
    <w:p w:rsidR="00BC48B2" w:rsidRDefault="00482173" w:rsidP="00BC48B2">
      <w:pPr>
        <w:pStyle w:val="Heading2"/>
      </w:pPr>
      <w:bookmarkStart w:id="100" w:name="_Toc354617462"/>
      <w:r>
        <w:lastRenderedPageBreak/>
        <w:t>Appendix</w:t>
      </w:r>
      <w:r w:rsidR="00BC48B2">
        <w:t xml:space="preserve">: </w:t>
      </w:r>
      <w:proofErr w:type="spellStart"/>
      <w:r w:rsidR="00BC48B2">
        <w:t>Balsamiq</w:t>
      </w:r>
      <w:proofErr w:type="spellEnd"/>
      <w:r w:rsidR="00891CC8">
        <w:t xml:space="preserve"> Mockups</w:t>
      </w:r>
      <w:bookmarkEnd w:id="100"/>
    </w:p>
    <w:p w:rsidR="00891CC8" w:rsidRDefault="00891CC8" w:rsidP="00891CC8">
      <w:pPr>
        <w:pStyle w:val="text"/>
      </w:pPr>
      <w:r>
        <w:t xml:space="preserve">Mockups used in this report were created by using the </w:t>
      </w:r>
      <w:proofErr w:type="spellStart"/>
      <w:r>
        <w:t>Balsamiq</w:t>
      </w:r>
      <w:proofErr w:type="spellEnd"/>
      <w:r w:rsidR="002C61AD">
        <w:t xml:space="preserve"> Mockups</w:t>
      </w:r>
      <w:r>
        <w:t xml:space="preserve"> software. </w:t>
      </w:r>
      <w:proofErr w:type="spellStart"/>
      <w:r>
        <w:t>Balsamiq</w:t>
      </w:r>
      <w:proofErr w:type="spellEnd"/>
      <w:r>
        <w:t xml:space="preserve"> Mockups is a commercial application that offers a user friendly interface for creating mockups. The interface of the application is intuitive </w:t>
      </w:r>
      <w:r w:rsidR="00407A11">
        <w:t xml:space="preserve">and fast. </w:t>
      </w:r>
      <w:r>
        <w:t>The application also provides a good set of features to export the mockups into different formats, including XML, PNG, or PDF.</w:t>
      </w:r>
      <w:r w:rsidR="00A0047F">
        <w:t xml:space="preserve"> Figure A.2 shows the </w:t>
      </w:r>
      <w:proofErr w:type="spellStart"/>
      <w:r w:rsidR="00A0047F">
        <w:t>Balsamiq</w:t>
      </w:r>
      <w:proofErr w:type="spellEnd"/>
      <w:r w:rsidR="00A0047F">
        <w:t xml:space="preserve"> interface with the </w:t>
      </w:r>
      <w:proofErr w:type="spellStart"/>
      <w:r w:rsidR="00A0047F">
        <w:t>iTrak</w:t>
      </w:r>
      <w:proofErr w:type="spellEnd"/>
      <w:r w:rsidR="00A0047F">
        <w:t xml:space="preserve"> mobile app mockups loaded.</w:t>
      </w:r>
    </w:p>
    <w:p w:rsidR="00891CC8" w:rsidRDefault="00891CC8" w:rsidP="00891CC8">
      <w:pPr>
        <w:pStyle w:val="text"/>
      </w:pPr>
      <w:r>
        <w:t xml:space="preserve">The trial version of the software lasts only seven days. After the trial period, user would not be able to save and load the mockups. However, </w:t>
      </w:r>
      <w:proofErr w:type="spellStart"/>
      <w:r>
        <w:t>Balsamiq</w:t>
      </w:r>
      <w:proofErr w:type="spellEnd"/>
      <w:r>
        <w:t xml:space="preserve"> still allows loading a design through the XML importing/exporting interface. Therefore, for academ</w:t>
      </w:r>
      <w:r w:rsidR="005F39D5">
        <w:t>ic</w:t>
      </w:r>
      <w:r>
        <w:t xml:space="preserve"> purpose, a student can continue using </w:t>
      </w:r>
      <w:proofErr w:type="spellStart"/>
      <w:r>
        <w:t>Balsamiq</w:t>
      </w:r>
      <w:proofErr w:type="spellEnd"/>
      <w:r>
        <w:t xml:space="preserve"> after the trial period has expired, by manually saving the design as in the following steps:</w:t>
      </w:r>
    </w:p>
    <w:p w:rsidR="00891CC8" w:rsidRDefault="003F012B" w:rsidP="003F012B">
      <w:pPr>
        <w:pStyle w:val="text"/>
        <w:numPr>
          <w:ilvl w:val="0"/>
          <w:numId w:val="16"/>
        </w:numPr>
      </w:pPr>
      <w:r>
        <w:t>To save a design, e</w:t>
      </w:r>
      <w:r w:rsidR="00891CC8">
        <w:t xml:space="preserve">xport </w:t>
      </w:r>
      <w:r>
        <w:t xml:space="preserve">the </w:t>
      </w:r>
      <w:r w:rsidR="00891CC8">
        <w:t>design to XML and save the XML onto a file.</w:t>
      </w:r>
      <w:r>
        <w:t xml:space="preserve"> </w:t>
      </w:r>
      <w:r w:rsidR="00891CC8">
        <w:t xml:space="preserve">If changes are made later for the design, export the XML again and overwrite the content of the file with the new </w:t>
      </w:r>
      <w:r w:rsidR="00D91D4E">
        <w:t>XML.</w:t>
      </w:r>
    </w:p>
    <w:p w:rsidR="00D91D4E" w:rsidRDefault="00D91D4E" w:rsidP="00D91D4E">
      <w:pPr>
        <w:pStyle w:val="text"/>
        <w:numPr>
          <w:ilvl w:val="0"/>
          <w:numId w:val="16"/>
        </w:numPr>
      </w:pPr>
      <w:r>
        <w:t>To load a design, open the save</w:t>
      </w:r>
      <w:r w:rsidR="00642E85">
        <w:t>d</w:t>
      </w:r>
      <w:r>
        <w:t xml:space="preserve"> XML file and copy the content to the clipboard. Then, paste the XML to the import dialog in </w:t>
      </w:r>
      <w:proofErr w:type="spellStart"/>
      <w:r>
        <w:t>Balsamiq</w:t>
      </w:r>
      <w:proofErr w:type="spellEnd"/>
      <w:r>
        <w:t>.</w:t>
      </w:r>
      <w:r w:rsidR="00A0047F">
        <w:t xml:space="preserve"> Figure A.1 shows the import interface with the XML content pasted into the import dialog.</w:t>
      </w:r>
    </w:p>
    <w:p w:rsidR="00A0047F" w:rsidRDefault="00A0047F" w:rsidP="00A0047F">
      <w:pPr>
        <w:pStyle w:val="text"/>
        <w:ind w:firstLine="0"/>
      </w:pPr>
      <w:r>
        <w:rPr>
          <w:noProof/>
          <w:lang w:eastAsia="zh-CN"/>
        </w:rPr>
        <w:lastRenderedPageBreak/>
        <w:drawing>
          <wp:inline distT="0" distB="0" distL="0" distR="0" wp14:anchorId="79944A4C" wp14:editId="3C0784E7">
            <wp:extent cx="4229100" cy="3383280"/>
            <wp:effectExtent l="0" t="0" r="0" b="762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229100" cy="3383280"/>
                    </a:xfrm>
                    <a:prstGeom prst="rect">
                      <a:avLst/>
                    </a:prstGeom>
                  </pic:spPr>
                </pic:pic>
              </a:graphicData>
            </a:graphic>
          </wp:inline>
        </w:drawing>
      </w:r>
    </w:p>
    <w:p w:rsidR="00A0047F" w:rsidRDefault="00A0047F" w:rsidP="00A0047F">
      <w:pPr>
        <w:pStyle w:val="Heading8"/>
      </w:pPr>
      <w:bookmarkStart w:id="101" w:name="_Toc355221582"/>
      <w:r>
        <w:t>Figure A.1:</w:t>
      </w:r>
      <w:r>
        <w:tab/>
      </w:r>
      <w:proofErr w:type="spellStart"/>
      <w:r>
        <w:t>Balsamiq</w:t>
      </w:r>
      <w:proofErr w:type="spellEnd"/>
      <w:r>
        <w:t xml:space="preserve"> Mockups XML import interface</w:t>
      </w:r>
      <w:r w:rsidR="00537479">
        <w:t xml:space="preserve"> screenshot</w:t>
      </w:r>
      <w:r>
        <w:t>.</w:t>
      </w:r>
      <w:bookmarkEnd w:id="101"/>
    </w:p>
    <w:p w:rsidR="003F012B" w:rsidRDefault="004D4A88" w:rsidP="003F012B">
      <w:pPr>
        <w:pStyle w:val="text"/>
        <w:ind w:firstLine="0"/>
      </w:pPr>
      <w:r>
        <w:rPr>
          <w:noProof/>
          <w:lang w:eastAsia="zh-CN"/>
        </w:rPr>
        <mc:AlternateContent>
          <mc:Choice Requires="wps">
            <w:drawing>
              <wp:anchor distT="0" distB="0" distL="114300" distR="114300" simplePos="0" relativeHeight="251728896" behindDoc="0" locked="0" layoutInCell="1" allowOverlap="1" wp14:anchorId="4602FD47" wp14:editId="7BBB602F">
                <wp:simplePos x="0" y="0"/>
                <wp:positionH relativeFrom="column">
                  <wp:posOffset>4343400</wp:posOffset>
                </wp:positionH>
                <wp:positionV relativeFrom="paragraph">
                  <wp:posOffset>1701165</wp:posOffset>
                </wp:positionV>
                <wp:extent cx="809625" cy="571500"/>
                <wp:effectExtent l="571500" t="609600" r="28575" b="19050"/>
                <wp:wrapNone/>
                <wp:docPr id="725" name="Rectangular Callout 725"/>
                <wp:cNvGraphicFramePr/>
                <a:graphic xmlns:a="http://schemas.openxmlformats.org/drawingml/2006/main">
                  <a:graphicData uri="http://schemas.microsoft.com/office/word/2010/wordprocessingShape">
                    <wps:wsp>
                      <wps:cNvSpPr/>
                      <wps:spPr>
                        <a:xfrm>
                          <a:off x="0" y="0"/>
                          <a:ext cx="809625" cy="571500"/>
                        </a:xfrm>
                        <a:prstGeom prst="wedgeRectCallout">
                          <a:avLst>
                            <a:gd name="adj1" fmla="val -118814"/>
                            <a:gd name="adj2" fmla="val -153662"/>
                          </a:avLst>
                        </a:prstGeom>
                        <a:ln w="12700"/>
                      </wps:spPr>
                      <wps:style>
                        <a:lnRef idx="2">
                          <a:schemeClr val="dk1"/>
                        </a:lnRef>
                        <a:fillRef idx="1">
                          <a:schemeClr val="lt1"/>
                        </a:fillRef>
                        <a:effectRef idx="0">
                          <a:schemeClr val="dk1"/>
                        </a:effectRef>
                        <a:fontRef idx="minor">
                          <a:schemeClr val="dk1"/>
                        </a:fontRef>
                      </wps:style>
                      <wps:txbx>
                        <w:txbxContent>
                          <w:p w:rsidR="00A610C3" w:rsidRPr="008B63C1" w:rsidRDefault="00A610C3" w:rsidP="004D4A88">
                            <w:pPr>
                              <w:rPr>
                                <w:sz w:val="20"/>
                              </w:rPr>
                            </w:pPr>
                            <w:r>
                              <w:rPr>
                                <w:sz w:val="20"/>
                              </w:rPr>
                              <w:t>Tools ribbon to build up mockups</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725" o:spid="_x0000_s1118" type="#_x0000_t61" style="position:absolute;left:0;text-align:left;margin-left:342pt;margin-top:133.95pt;width:63.75pt;height: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" adj="-14864,-22391" fillcolor="white [3201]" strokecolor="black [3200]" strokeweight="1pt">
                <v:textbox inset="2.16pt,2.16pt,2.16pt,2.16pt">
                  <w:txbxContent>
                    <w:p w:rsidR="00A610C3" w:rsidRPr="008B63C1" w:rsidRDefault="00A610C3" w:rsidP="004D4A88">
                      <w:pPr>
                        <w:rPr>
                          <w:sz w:val="20"/>
                        </w:rPr>
                      </w:pPr>
                      <w:r>
                        <w:rPr>
                          <w:sz w:val="20"/>
                        </w:rPr>
                        <w:t>Tools ribbon to build up mockups</w:t>
                      </w:r>
                    </w:p>
                  </w:txbxContent>
                </v:textbox>
              </v:shape>
            </w:pict>
          </mc:Fallback>
        </mc:AlternateContent>
      </w:r>
      <w:r>
        <w:rPr>
          <w:noProof/>
          <w:lang w:eastAsia="zh-CN"/>
        </w:rPr>
        <mc:AlternateContent>
          <mc:Choice Requires="wps">
            <w:drawing>
              <wp:anchor distT="0" distB="0" distL="114300" distR="114300" simplePos="0" relativeHeight="251726848" behindDoc="0" locked="0" layoutInCell="1" allowOverlap="1" wp14:anchorId="111A6288" wp14:editId="3C42A5BE">
                <wp:simplePos x="0" y="0"/>
                <wp:positionH relativeFrom="column">
                  <wp:posOffset>4343400</wp:posOffset>
                </wp:positionH>
                <wp:positionV relativeFrom="paragraph">
                  <wp:posOffset>2844165</wp:posOffset>
                </wp:positionV>
                <wp:extent cx="809625" cy="342900"/>
                <wp:effectExtent l="800100" t="666750" r="28575" b="19050"/>
                <wp:wrapNone/>
                <wp:docPr id="724" name="Rectangular Callout 724"/>
                <wp:cNvGraphicFramePr/>
                <a:graphic xmlns:a="http://schemas.openxmlformats.org/drawingml/2006/main">
                  <a:graphicData uri="http://schemas.microsoft.com/office/word/2010/wordprocessingShape">
                    <wps:wsp>
                      <wps:cNvSpPr/>
                      <wps:spPr>
                        <a:xfrm>
                          <a:off x="0" y="0"/>
                          <a:ext cx="809625" cy="342900"/>
                        </a:xfrm>
                        <a:prstGeom prst="wedgeRectCallout">
                          <a:avLst>
                            <a:gd name="adj1" fmla="val -145873"/>
                            <a:gd name="adj2" fmla="val -243662"/>
                          </a:avLst>
                        </a:prstGeom>
                        <a:ln w="12700"/>
                      </wps:spPr>
                      <wps:style>
                        <a:lnRef idx="2">
                          <a:schemeClr val="dk1"/>
                        </a:lnRef>
                        <a:fillRef idx="1">
                          <a:schemeClr val="lt1"/>
                        </a:fillRef>
                        <a:effectRef idx="0">
                          <a:schemeClr val="dk1"/>
                        </a:effectRef>
                        <a:fontRef idx="minor">
                          <a:schemeClr val="dk1"/>
                        </a:fontRef>
                      </wps:style>
                      <wps:txbx>
                        <w:txbxContent>
                          <w:p w:rsidR="00A610C3" w:rsidRPr="008B63C1" w:rsidRDefault="00A610C3" w:rsidP="004D4A88">
                            <w:pPr>
                              <w:rPr>
                                <w:sz w:val="20"/>
                              </w:rPr>
                            </w:pPr>
                            <w:proofErr w:type="spellStart"/>
                            <w:proofErr w:type="gramStart"/>
                            <w:r>
                              <w:rPr>
                                <w:sz w:val="20"/>
                              </w:rPr>
                              <w:t>iTrak</w:t>
                            </w:r>
                            <w:proofErr w:type="spellEnd"/>
                            <w:proofErr w:type="gramEnd"/>
                            <w:r>
                              <w:rPr>
                                <w:sz w:val="20"/>
                              </w:rPr>
                              <w:t xml:space="preserve"> mockups</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724" o:spid="_x0000_s1119" type="#_x0000_t61" style="position:absolute;left:0;text-align:left;margin-left:342pt;margin-top:223.95pt;width:63.75pt;height: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" adj="-20709,-41831" fillcolor="white [3201]" strokecolor="black [3200]" strokeweight="1pt">
                <v:textbox inset="2.16pt,2.16pt,2.16pt,2.16pt">
                  <w:txbxContent>
                    <w:p w:rsidR="00A610C3" w:rsidRPr="008B63C1" w:rsidRDefault="00A610C3" w:rsidP="004D4A88">
                      <w:pPr>
                        <w:rPr>
                          <w:sz w:val="20"/>
                        </w:rPr>
                      </w:pPr>
                      <w:proofErr w:type="spellStart"/>
                      <w:proofErr w:type="gramStart"/>
                      <w:r>
                        <w:rPr>
                          <w:sz w:val="20"/>
                        </w:rPr>
                        <w:t>iTrak</w:t>
                      </w:r>
                      <w:proofErr w:type="spellEnd"/>
                      <w:proofErr w:type="gramEnd"/>
                      <w:r>
                        <w:rPr>
                          <w:sz w:val="20"/>
                        </w:rPr>
                        <w:t xml:space="preserve"> mockups</w:t>
                      </w:r>
                    </w:p>
                  </w:txbxContent>
                </v:textbox>
              </v:shape>
            </w:pict>
          </mc:Fallback>
        </mc:AlternateContent>
      </w:r>
      <w:r w:rsidR="00A0047F">
        <w:rPr>
          <w:noProof/>
          <w:lang w:eastAsia="zh-CN"/>
        </w:rPr>
        <w:drawing>
          <wp:inline distT="0" distB="0" distL="0" distR="0" wp14:anchorId="63DD358D" wp14:editId="385C3FA9">
            <wp:extent cx="3990975" cy="3192780"/>
            <wp:effectExtent l="0" t="0" r="9525" b="762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990975" cy="3192780"/>
                    </a:xfrm>
                    <a:prstGeom prst="rect">
                      <a:avLst/>
                    </a:prstGeom>
                  </pic:spPr>
                </pic:pic>
              </a:graphicData>
            </a:graphic>
          </wp:inline>
        </w:drawing>
      </w:r>
    </w:p>
    <w:p w:rsidR="003F012B" w:rsidRPr="00891CC8" w:rsidRDefault="003F012B" w:rsidP="003C154C">
      <w:pPr>
        <w:pStyle w:val="Heading8"/>
      </w:pPr>
      <w:bookmarkStart w:id="102" w:name="_Toc355221583"/>
      <w:r>
        <w:t>Figure A.</w:t>
      </w:r>
      <w:r w:rsidR="00A0047F">
        <w:t>2</w:t>
      </w:r>
      <w:r>
        <w:t>:</w:t>
      </w:r>
      <w:r>
        <w:tab/>
      </w:r>
      <w:proofErr w:type="spellStart"/>
      <w:r>
        <w:t>Balsamiq</w:t>
      </w:r>
      <w:proofErr w:type="spellEnd"/>
      <w:r>
        <w:t xml:space="preserve"> </w:t>
      </w:r>
      <w:r w:rsidR="00420BE9">
        <w:t>Mockups</w:t>
      </w:r>
      <w:r>
        <w:t xml:space="preserve"> screenshot.</w:t>
      </w:r>
      <w:bookmarkEnd w:id="102"/>
    </w:p>
    <w:p w:rsidR="00C62C9C" w:rsidRDefault="00BC48B2" w:rsidP="00BD2677">
      <w:pPr>
        <w:pStyle w:val="Heading2"/>
      </w:pPr>
      <w:r>
        <w:br w:type="page"/>
      </w:r>
      <w:bookmarkStart w:id="103" w:name="_Toc354617463"/>
      <w:r w:rsidR="00652AF3">
        <w:lastRenderedPageBreak/>
        <w:t>References</w:t>
      </w:r>
      <w:bookmarkEnd w:id="103"/>
    </w:p>
    <w:p w:rsidR="00B66E56" w:rsidRDefault="008A162F" w:rsidP="00064CEF">
      <w:pPr>
        <w:pStyle w:val="reference"/>
      </w:pPr>
      <w:r>
        <w:t>[</w:t>
      </w:r>
      <w:r w:rsidR="00B66E56" w:rsidRPr="00B66E56">
        <w:t>TLNF</w:t>
      </w:r>
      <w:r w:rsidR="008600F5">
        <w:t>2003</w:t>
      </w:r>
      <w:r w:rsidR="00B66E56" w:rsidRPr="00B66E56">
        <w:t xml:space="preserve">] </w:t>
      </w:r>
      <w:proofErr w:type="spellStart"/>
      <w:proofErr w:type="gramStart"/>
      <w:r w:rsidR="00B66E56" w:rsidRPr="00B66E56">
        <w:t>Tjøstheim</w:t>
      </w:r>
      <w:proofErr w:type="spellEnd"/>
      <w:r w:rsidR="00B66E56" w:rsidRPr="00B66E56">
        <w:t xml:space="preserve">, I.; </w:t>
      </w:r>
      <w:proofErr w:type="spellStart"/>
      <w:r w:rsidR="00B66E56" w:rsidRPr="00B66E56">
        <w:t>Lous</w:t>
      </w:r>
      <w:proofErr w:type="spellEnd"/>
      <w:r w:rsidR="00B66E56" w:rsidRPr="00B66E56">
        <w:t xml:space="preserve">, J.; </w:t>
      </w:r>
      <w:proofErr w:type="spellStart"/>
      <w:r w:rsidR="00B66E56" w:rsidRPr="00B66E56">
        <w:t>Nordlund</w:t>
      </w:r>
      <w:proofErr w:type="spellEnd"/>
      <w:r w:rsidR="00B66E56" w:rsidRPr="00B66E56">
        <w:t xml:space="preserve">, B.; </w:t>
      </w:r>
      <w:proofErr w:type="spellStart"/>
      <w:r w:rsidR="00B66E56" w:rsidRPr="00B66E56">
        <w:t>Fuglerud</w:t>
      </w:r>
      <w:proofErr w:type="spellEnd"/>
      <w:r w:rsidR="00B66E56" w:rsidRPr="00B66E56">
        <w:t>, K.S. 2003.</w:t>
      </w:r>
      <w:proofErr w:type="gramEnd"/>
      <w:r w:rsidR="00B66E56" w:rsidRPr="00B66E56">
        <w:t xml:space="preserve"> Travelers and Location-information in the Mobile Environment – Consumer Attitudes and a Prototype of a Service for Early Adopters of Mobile Internet: </w:t>
      </w:r>
      <w:proofErr w:type="spellStart"/>
      <w:r w:rsidR="004C02B7" w:rsidRPr="004C02B7">
        <w:rPr>
          <w:i/>
        </w:rPr>
        <w:t>Norsk</w:t>
      </w:r>
      <w:proofErr w:type="spellEnd"/>
      <w:r w:rsidR="004C02B7" w:rsidRPr="004C02B7">
        <w:rPr>
          <w:i/>
        </w:rPr>
        <w:t xml:space="preserve"> </w:t>
      </w:r>
      <w:proofErr w:type="spellStart"/>
      <w:r w:rsidR="004C02B7" w:rsidRPr="004C02B7">
        <w:rPr>
          <w:i/>
        </w:rPr>
        <w:t>Regnesentral</w:t>
      </w:r>
      <w:proofErr w:type="spellEnd"/>
      <w:r w:rsidR="004C02B7" w:rsidRPr="004C02B7">
        <w:rPr>
          <w:i/>
        </w:rPr>
        <w:t>, Norway</w:t>
      </w:r>
      <w:r w:rsidR="00B66E56">
        <w:t>.</w:t>
      </w:r>
    </w:p>
    <w:p w:rsidR="00A26B2E" w:rsidRDefault="00A26B2E" w:rsidP="00A26B2E">
      <w:pPr>
        <w:pStyle w:val="reference"/>
      </w:pPr>
      <w:r>
        <w:t xml:space="preserve">[AV] </w:t>
      </w:r>
      <w:proofErr w:type="spellStart"/>
      <w:proofErr w:type="gramStart"/>
      <w:r>
        <w:t>Axup</w:t>
      </w:r>
      <w:proofErr w:type="spellEnd"/>
      <w:r>
        <w:t xml:space="preserve">, J.; </w:t>
      </w:r>
      <w:proofErr w:type="spellStart"/>
      <w:r>
        <w:t>Viller</w:t>
      </w:r>
      <w:proofErr w:type="spellEnd"/>
      <w:r>
        <w:t>, S. 2005.</w:t>
      </w:r>
      <w:proofErr w:type="gramEnd"/>
      <w:r>
        <w:t xml:space="preserve"> </w:t>
      </w:r>
      <w:r w:rsidRPr="00714C7C">
        <w:t>Augmenting travel gossip: design for mobile communities</w:t>
      </w:r>
      <w:r>
        <w:t xml:space="preserve">: </w:t>
      </w:r>
      <w:r w:rsidR="003D0BCC" w:rsidRPr="003D0BCC">
        <w:rPr>
          <w:i/>
        </w:rPr>
        <w:t>OZCHI, Proceedings of the 17th Australia conference on Computer-Human Interaction: Citizens Online: Considerations for Today and the Future, pp. 1-4</w:t>
      </w:r>
    </w:p>
    <w:p w:rsidR="005F65F3" w:rsidRPr="00B074F3" w:rsidRDefault="005F65F3" w:rsidP="00A26B2E">
      <w:pPr>
        <w:pStyle w:val="reference"/>
        <w:rPr>
          <w:i/>
        </w:rPr>
      </w:pPr>
      <w:r>
        <w:t>[</w:t>
      </w:r>
      <w:r w:rsidR="00B074F3">
        <w:t>Cur</w:t>
      </w:r>
      <w:r>
        <w:t>]</w:t>
      </w:r>
      <w:r w:rsidR="00A3434F">
        <w:t xml:space="preserve"> </w:t>
      </w:r>
      <w:proofErr w:type="gramStart"/>
      <w:r w:rsidR="00B074F3">
        <w:t>Curry, E.</w:t>
      </w:r>
      <w:r>
        <w:t xml:space="preserve"> 2004.</w:t>
      </w:r>
      <w:proofErr w:type="gramEnd"/>
      <w:r w:rsidR="00B074F3">
        <w:t xml:space="preserve"> Adaptive and Reflective Middleware:</w:t>
      </w:r>
      <w:r>
        <w:t xml:space="preserve"> </w:t>
      </w:r>
      <w:r w:rsidRPr="00B074F3">
        <w:rPr>
          <w:i/>
        </w:rPr>
        <w:t>Middleware for Communications: John Wiley &amp; Sons, pp. 4</w:t>
      </w:r>
      <w:r w:rsidR="00F63AA0" w:rsidRPr="00B074F3">
        <w:rPr>
          <w:i/>
        </w:rPr>
        <w:t>3</w:t>
      </w:r>
      <w:r w:rsidRPr="00B074F3">
        <w:rPr>
          <w:i/>
        </w:rPr>
        <w:t>-47.</w:t>
      </w:r>
    </w:p>
    <w:p w:rsidR="00F63AA0" w:rsidRPr="00956CD7" w:rsidRDefault="00F63AA0" w:rsidP="00A26B2E">
      <w:pPr>
        <w:pStyle w:val="reference"/>
        <w:rPr>
          <w:i/>
        </w:rPr>
      </w:pPr>
      <w:r>
        <w:t>[</w:t>
      </w:r>
      <w:r w:rsidR="0088116C">
        <w:t>Mid</w:t>
      </w:r>
      <w:r>
        <w:t xml:space="preserve">] </w:t>
      </w:r>
      <w:proofErr w:type="spellStart"/>
      <w:r w:rsidR="00956CD7">
        <w:t>Langendorfer</w:t>
      </w:r>
      <w:proofErr w:type="spellEnd"/>
      <w:r w:rsidR="00956CD7">
        <w:t xml:space="preserve">, P.; Maye, O.; </w:t>
      </w:r>
      <w:proofErr w:type="spellStart"/>
      <w:r w:rsidR="00956CD7">
        <w:t>Dyka</w:t>
      </w:r>
      <w:proofErr w:type="spellEnd"/>
      <w:r w:rsidR="00956CD7">
        <w:t xml:space="preserve">, Z.; </w:t>
      </w:r>
      <w:proofErr w:type="spellStart"/>
      <w:r w:rsidR="00956CD7">
        <w:t>Sorge</w:t>
      </w:r>
      <w:proofErr w:type="spellEnd"/>
      <w:r w:rsidR="00956CD7">
        <w:t>, R.; Winkler, R. Kraemer, R.</w:t>
      </w:r>
      <w:r w:rsidR="00182BC0">
        <w:t xml:space="preserve"> </w:t>
      </w:r>
      <w:r>
        <w:t>2004.</w:t>
      </w:r>
      <w:r w:rsidR="00956CD7">
        <w:t xml:space="preserve"> Middleware for Location-based Services: Design and Implementation Issues:</w:t>
      </w:r>
      <w:r>
        <w:t xml:space="preserve"> </w:t>
      </w:r>
      <w:r w:rsidRPr="00956CD7">
        <w:rPr>
          <w:i/>
        </w:rPr>
        <w:t xml:space="preserve">Middleware for Communications: John Wiley &amp; Sons, pp. </w:t>
      </w:r>
      <w:r w:rsidR="00956CD7">
        <w:rPr>
          <w:i/>
        </w:rPr>
        <w:t>306</w:t>
      </w:r>
      <w:r w:rsidRPr="00956CD7">
        <w:rPr>
          <w:i/>
        </w:rPr>
        <w:t>-</w:t>
      </w:r>
      <w:r w:rsidR="00956CD7">
        <w:rPr>
          <w:i/>
        </w:rPr>
        <w:t>3</w:t>
      </w:r>
      <w:r w:rsidRPr="00956CD7">
        <w:rPr>
          <w:i/>
        </w:rPr>
        <w:t>2</w:t>
      </w:r>
      <w:r w:rsidR="00956CD7">
        <w:rPr>
          <w:i/>
        </w:rPr>
        <w:t>9</w:t>
      </w:r>
      <w:r w:rsidRPr="00956CD7">
        <w:rPr>
          <w:i/>
        </w:rPr>
        <w:t>.</w:t>
      </w:r>
    </w:p>
    <w:p w:rsidR="0016373A" w:rsidRDefault="0016373A" w:rsidP="00A26B2E">
      <w:pPr>
        <w:pStyle w:val="reference"/>
      </w:pPr>
      <w:r>
        <w:t xml:space="preserve">[TOHS] </w:t>
      </w:r>
      <w:proofErr w:type="spellStart"/>
      <w:proofErr w:type="gramStart"/>
      <w:r>
        <w:t>Tarr</w:t>
      </w:r>
      <w:proofErr w:type="spellEnd"/>
      <w:r>
        <w:t xml:space="preserve">, P.; </w:t>
      </w:r>
      <w:proofErr w:type="spellStart"/>
      <w:r>
        <w:t>Ossher</w:t>
      </w:r>
      <w:proofErr w:type="spellEnd"/>
      <w:r>
        <w:t>, H.; Harrison, W.; Sutton, S.M. 1999.</w:t>
      </w:r>
      <w:proofErr w:type="gramEnd"/>
      <w:r>
        <w:t xml:space="preserve"> </w:t>
      </w:r>
      <w:r w:rsidRPr="0016373A">
        <w:t>N degrees of separation: multi-dimensional separation of concerns</w:t>
      </w:r>
      <w:r>
        <w:t xml:space="preserve">: </w:t>
      </w:r>
      <w:r w:rsidRPr="0016373A">
        <w:rPr>
          <w:i/>
        </w:rPr>
        <w:t>ICSE, Proceedings of the 21st international conference on Software engineering, pp. 107-119</w:t>
      </w:r>
      <w:r w:rsidR="007D0471">
        <w:rPr>
          <w:i/>
        </w:rPr>
        <w:t>.</w:t>
      </w:r>
      <w:r>
        <w:t xml:space="preserve"> </w:t>
      </w:r>
    </w:p>
    <w:p w:rsidR="007D0471" w:rsidRDefault="007D0471" w:rsidP="00A26B2E">
      <w:pPr>
        <w:pStyle w:val="reference"/>
        <w:rPr>
          <w:i/>
        </w:rPr>
      </w:pPr>
      <w:r>
        <w:t>[Sol]</w:t>
      </w:r>
      <w:r>
        <w:tab/>
      </w:r>
      <w:proofErr w:type="spellStart"/>
      <w:proofErr w:type="gramStart"/>
      <w:r>
        <w:t>Soley</w:t>
      </w:r>
      <w:proofErr w:type="spellEnd"/>
      <w:r>
        <w:t>, R. 2000.</w:t>
      </w:r>
      <w:proofErr w:type="gramEnd"/>
      <w:r>
        <w:t xml:space="preserve"> Model Driven Architecture: </w:t>
      </w:r>
      <w:r w:rsidRPr="007D0471">
        <w:rPr>
          <w:i/>
        </w:rPr>
        <w:t>The Object Management Group, White Paper, Nov 27, 2000.</w:t>
      </w:r>
    </w:p>
    <w:p w:rsidR="00D6180A" w:rsidRDefault="00D6180A" w:rsidP="00A26B2E">
      <w:pPr>
        <w:pStyle w:val="reference"/>
        <w:rPr>
          <w:i/>
        </w:rPr>
      </w:pPr>
      <w:r>
        <w:t>[Soap]</w:t>
      </w:r>
      <w:r>
        <w:tab/>
      </w:r>
      <w:r w:rsidR="00C32FA9" w:rsidRPr="00C32FA9">
        <w:t xml:space="preserve">Box, D.; </w:t>
      </w:r>
      <w:proofErr w:type="spellStart"/>
      <w:r w:rsidR="00C32FA9" w:rsidRPr="00C32FA9">
        <w:t>Ehnebuske</w:t>
      </w:r>
      <w:proofErr w:type="spellEnd"/>
      <w:r w:rsidR="00C32FA9" w:rsidRPr="00C32FA9">
        <w:t xml:space="preserve">, D.; </w:t>
      </w:r>
      <w:proofErr w:type="spellStart"/>
      <w:r w:rsidR="00C32FA9" w:rsidRPr="00C32FA9">
        <w:t>Kakivaya</w:t>
      </w:r>
      <w:proofErr w:type="spellEnd"/>
      <w:r w:rsidR="00C32FA9" w:rsidRPr="00C32FA9">
        <w:t xml:space="preserve">, G.; Layman, A.; Mendelsohn, N.; Nielsen, H.F.; </w:t>
      </w:r>
      <w:proofErr w:type="spellStart"/>
      <w:r w:rsidR="00C32FA9" w:rsidRPr="00C32FA9">
        <w:t>Thatte</w:t>
      </w:r>
      <w:proofErr w:type="spellEnd"/>
      <w:r w:rsidR="00C32FA9" w:rsidRPr="00C32FA9">
        <w:t xml:space="preserve">, S.; </w:t>
      </w:r>
      <w:proofErr w:type="spellStart"/>
      <w:r w:rsidR="00C32FA9" w:rsidRPr="00C32FA9">
        <w:t>Winer</w:t>
      </w:r>
      <w:proofErr w:type="spellEnd"/>
      <w:r w:rsidR="00C32FA9" w:rsidRPr="00C32FA9">
        <w:t>, D. 2000.</w:t>
      </w:r>
      <w:r w:rsidR="00C32FA9">
        <w:t xml:space="preserve"> </w:t>
      </w:r>
      <w:r>
        <w:t xml:space="preserve">Simple Object Access Protocol (SOAP) 1.1: </w:t>
      </w:r>
      <w:r w:rsidRPr="00D6180A">
        <w:rPr>
          <w:i/>
        </w:rPr>
        <w:t>W3C Note, 08 May 2000.</w:t>
      </w:r>
    </w:p>
    <w:p w:rsidR="00846890" w:rsidRDefault="00846890" w:rsidP="00A26B2E">
      <w:pPr>
        <w:pStyle w:val="reference"/>
        <w:rPr>
          <w:i/>
        </w:rPr>
      </w:pPr>
      <w:r>
        <w:t xml:space="preserve">[Https] RFC2818. 2000. HTTP </w:t>
      </w:r>
      <w:proofErr w:type="gramStart"/>
      <w:r>
        <w:t>Over</w:t>
      </w:r>
      <w:proofErr w:type="gramEnd"/>
      <w:r>
        <w:t xml:space="preserve"> TLS: </w:t>
      </w:r>
      <w:r w:rsidRPr="00846890">
        <w:rPr>
          <w:i/>
        </w:rPr>
        <w:t>Network Working Group.</w:t>
      </w:r>
    </w:p>
    <w:p w:rsidR="00344DB8" w:rsidRDefault="00344DB8" w:rsidP="00A26B2E">
      <w:pPr>
        <w:pStyle w:val="reference"/>
        <w:rPr>
          <w:i/>
        </w:rPr>
      </w:pPr>
      <w:r>
        <w:t>[</w:t>
      </w:r>
      <w:r w:rsidR="008C7FB9">
        <w:t>Sta42</w:t>
      </w:r>
      <w:r w:rsidR="00737A9D">
        <w:t>9</w:t>
      </w:r>
      <w:r>
        <w:t xml:space="preserve">] </w:t>
      </w:r>
      <w:proofErr w:type="gramStart"/>
      <w:r>
        <w:t>Stallings, W. 2011.</w:t>
      </w:r>
      <w:proofErr w:type="gramEnd"/>
      <w:r>
        <w:t xml:space="preserve"> Cryptography and Network Security, 5</w:t>
      </w:r>
      <w:r w:rsidRPr="00344DB8">
        <w:rPr>
          <w:vertAlign w:val="superscript"/>
        </w:rPr>
        <w:t>th</w:t>
      </w:r>
      <w:r>
        <w:t xml:space="preserve"> edition: </w:t>
      </w:r>
      <w:r w:rsidRPr="00344DB8">
        <w:rPr>
          <w:i/>
        </w:rPr>
        <w:t>Prentice Hall, pp. 42</w:t>
      </w:r>
      <w:r w:rsidR="00737A9D">
        <w:rPr>
          <w:i/>
        </w:rPr>
        <w:t>9</w:t>
      </w:r>
      <w:r w:rsidRPr="00344DB8">
        <w:rPr>
          <w:i/>
        </w:rPr>
        <w:t>-4</w:t>
      </w:r>
      <w:r w:rsidR="00737A9D">
        <w:rPr>
          <w:i/>
        </w:rPr>
        <w:t>37</w:t>
      </w:r>
      <w:r w:rsidRPr="00344DB8">
        <w:rPr>
          <w:i/>
        </w:rPr>
        <w:t>.</w:t>
      </w:r>
    </w:p>
    <w:p w:rsidR="002D0F6E" w:rsidRPr="002D0F6E" w:rsidRDefault="002D0F6E" w:rsidP="00A26B2E">
      <w:pPr>
        <w:pStyle w:val="reference"/>
      </w:pPr>
      <w:r>
        <w:t>[</w:t>
      </w:r>
      <w:r w:rsidR="0035428F">
        <w:t>KP</w:t>
      </w:r>
      <w:r>
        <w:t>]</w:t>
      </w:r>
      <w:r>
        <w:tab/>
      </w:r>
      <w:proofErr w:type="spellStart"/>
      <w:proofErr w:type="gramStart"/>
      <w:r w:rsidR="0035428F">
        <w:t>Krashner</w:t>
      </w:r>
      <w:proofErr w:type="spellEnd"/>
      <w:r w:rsidR="0035428F">
        <w:t>, G.E.; Pope, S.T. 1988.</w:t>
      </w:r>
      <w:proofErr w:type="gramEnd"/>
      <w:r w:rsidR="0035428F">
        <w:t xml:space="preserve"> </w:t>
      </w:r>
      <w:r w:rsidR="0035428F" w:rsidRPr="0035428F">
        <w:t>A Description of the Model-View-Controller User Interface Paradigm in the Smalltalk-80 System</w:t>
      </w:r>
      <w:r w:rsidR="0035428F">
        <w:t xml:space="preserve">: </w:t>
      </w:r>
      <w:r w:rsidR="0035428F" w:rsidRPr="0035428F">
        <w:rPr>
          <w:i/>
        </w:rPr>
        <w:t>Journal of Object-Oriented Programming archive, Volume 1 Issu</w:t>
      </w:r>
      <w:r w:rsidR="000B492C">
        <w:rPr>
          <w:i/>
        </w:rPr>
        <w:t>e 3, Aug</w:t>
      </w:r>
      <w:proofErr w:type="gramStart"/>
      <w:r w:rsidR="000B492C">
        <w:rPr>
          <w:i/>
        </w:rPr>
        <w:t>./</w:t>
      </w:r>
      <w:proofErr w:type="gramEnd"/>
      <w:r w:rsidR="000B492C">
        <w:rPr>
          <w:i/>
        </w:rPr>
        <w:t>Sept. 1988, pp. 26-49</w:t>
      </w:r>
      <w:r w:rsidR="0035428F" w:rsidRPr="0035428F">
        <w:rPr>
          <w:i/>
        </w:rPr>
        <w:t>.</w:t>
      </w:r>
    </w:p>
    <w:p w:rsidR="00AF1A0F" w:rsidRDefault="00AF1A0F" w:rsidP="00AF1A0F">
      <w:pPr>
        <w:pStyle w:val="reference"/>
      </w:pPr>
      <w:r>
        <w:t>[</w:t>
      </w:r>
      <w:proofErr w:type="spellStart"/>
      <w:r>
        <w:t>Fapi</w:t>
      </w:r>
      <w:proofErr w:type="spellEnd"/>
      <w:r>
        <w:t>]</w:t>
      </w:r>
      <w:r>
        <w:tab/>
        <w:t xml:space="preserve">Facebook SDK for Android. </w:t>
      </w:r>
      <w:proofErr w:type="gramStart"/>
      <w:r>
        <w:t>[Online].</w:t>
      </w:r>
      <w:proofErr w:type="gramEnd"/>
    </w:p>
    <w:p w:rsidR="00AF1A0F" w:rsidRDefault="00C55604" w:rsidP="00AF1A0F">
      <w:pPr>
        <w:pStyle w:val="reference"/>
        <w:ind w:firstLine="0"/>
      </w:pPr>
      <w:hyperlink r:id="rId97" w:history="1">
        <w:r w:rsidR="00AF1A0F">
          <w:rPr>
            <w:rStyle w:val="Hyperlink"/>
          </w:rPr>
          <w:t>https://developers.facebook.com/android/</w:t>
        </w:r>
      </w:hyperlink>
    </w:p>
    <w:p w:rsidR="00C65D5E" w:rsidRDefault="00C65D5E" w:rsidP="00A26B2E">
      <w:pPr>
        <w:pStyle w:val="reference"/>
      </w:pPr>
      <w:r>
        <w:t>[</w:t>
      </w:r>
      <w:proofErr w:type="spellStart"/>
      <w:r>
        <w:t>Json</w:t>
      </w:r>
      <w:proofErr w:type="spellEnd"/>
      <w:r>
        <w:t>]</w:t>
      </w:r>
      <w:r>
        <w:tab/>
      </w:r>
      <w:proofErr w:type="gramStart"/>
      <w:r>
        <w:t>JSON.</w:t>
      </w:r>
      <w:proofErr w:type="gramEnd"/>
      <w:r>
        <w:t xml:space="preserve"> </w:t>
      </w:r>
      <w:proofErr w:type="gramStart"/>
      <w:r>
        <w:t>[Online].</w:t>
      </w:r>
      <w:proofErr w:type="gramEnd"/>
    </w:p>
    <w:p w:rsidR="00C65D5E" w:rsidRDefault="00C55604" w:rsidP="00C65D5E">
      <w:pPr>
        <w:pStyle w:val="reference"/>
        <w:ind w:firstLine="0"/>
      </w:pPr>
      <w:hyperlink r:id="rId98" w:history="1">
        <w:r w:rsidR="00C65D5E" w:rsidRPr="003E1E61">
          <w:rPr>
            <w:rStyle w:val="Hyperlink"/>
          </w:rPr>
          <w:t>http://www.json.org/</w:t>
        </w:r>
      </w:hyperlink>
    </w:p>
    <w:p w:rsidR="00AB2AA4" w:rsidRDefault="00AB2AA4" w:rsidP="00A26B2E">
      <w:pPr>
        <w:pStyle w:val="reference"/>
      </w:pPr>
      <w:r>
        <w:t>[</w:t>
      </w:r>
      <w:proofErr w:type="spellStart"/>
      <w:r>
        <w:t>Gson</w:t>
      </w:r>
      <w:proofErr w:type="spellEnd"/>
      <w:r>
        <w:t xml:space="preserve">] Google GSON. </w:t>
      </w:r>
      <w:proofErr w:type="gramStart"/>
      <w:r>
        <w:t>[Online].</w:t>
      </w:r>
      <w:proofErr w:type="gramEnd"/>
    </w:p>
    <w:p w:rsidR="00AB2AA4" w:rsidRDefault="00C55604" w:rsidP="00AB2AA4">
      <w:pPr>
        <w:pStyle w:val="reference"/>
        <w:ind w:firstLine="0"/>
      </w:pPr>
      <w:hyperlink r:id="rId99" w:history="1">
        <w:r w:rsidR="00AB2AA4" w:rsidRPr="003E1E61">
          <w:rPr>
            <w:rStyle w:val="Hyperlink"/>
          </w:rPr>
          <w:t>http://code.google.com/p/google-gson/</w:t>
        </w:r>
      </w:hyperlink>
    </w:p>
    <w:p w:rsidR="00511C4A" w:rsidRPr="0077788B" w:rsidRDefault="00511C4A" w:rsidP="00511C4A">
      <w:pPr>
        <w:pStyle w:val="reference"/>
        <w:rPr>
          <w:lang w:val="de-DE"/>
        </w:rPr>
      </w:pPr>
      <w:r>
        <w:lastRenderedPageBreak/>
        <w:t>[</w:t>
      </w:r>
      <w:proofErr w:type="spellStart"/>
      <w:r>
        <w:t>Bry</w:t>
      </w:r>
      <w:proofErr w:type="spellEnd"/>
      <w:r>
        <w:t xml:space="preserve">] </w:t>
      </w:r>
      <w:r>
        <w:tab/>
        <w:t xml:space="preserve">Bryce, T. 2005. </w:t>
      </w:r>
      <w:proofErr w:type="gramStart"/>
      <w:r>
        <w:t>Re-Inventing Business Process Design.</w:t>
      </w:r>
      <w:proofErr w:type="gramEnd"/>
      <w:r>
        <w:t xml:space="preserve"> </w:t>
      </w:r>
      <w:r w:rsidRPr="0077788B">
        <w:rPr>
          <w:lang w:val="de-DE"/>
        </w:rPr>
        <w:t xml:space="preserve">[Online]. </w:t>
      </w:r>
      <w:r w:rsidRPr="0077788B">
        <w:rPr>
          <w:lang w:val="de-DE"/>
        </w:rPr>
        <w:br/>
      </w:r>
      <w:hyperlink r:id="rId100" w:history="1">
        <w:r w:rsidRPr="0077788B">
          <w:rPr>
            <w:rStyle w:val="Hyperlink"/>
            <w:lang w:val="de-DE"/>
          </w:rPr>
          <w:t>http://it.toolbox.com/blogs/irm-blog/reinventing-business-process-design-3238</w:t>
        </w:r>
      </w:hyperlink>
    </w:p>
    <w:p w:rsidR="007C1BD5" w:rsidRPr="0077788B" w:rsidRDefault="007C1BD5" w:rsidP="00511C4A">
      <w:pPr>
        <w:pStyle w:val="reference"/>
        <w:rPr>
          <w:lang w:val="de-DE"/>
        </w:rPr>
      </w:pPr>
      <w:r>
        <w:t>[</w:t>
      </w:r>
      <w:proofErr w:type="spellStart"/>
      <w:r>
        <w:t>Amb</w:t>
      </w:r>
      <w:proofErr w:type="spellEnd"/>
      <w:r>
        <w:t>]</w:t>
      </w:r>
      <w:r>
        <w:tab/>
        <w:t xml:space="preserve">Ambler, Scott. </w:t>
      </w:r>
      <w:proofErr w:type="gramStart"/>
      <w:r>
        <w:t>UML 2 Activity Diagramming Guidelines.</w:t>
      </w:r>
      <w:proofErr w:type="gramEnd"/>
      <w:r>
        <w:t xml:space="preserve"> </w:t>
      </w:r>
      <w:r w:rsidRPr="0077788B">
        <w:rPr>
          <w:lang w:val="de-DE"/>
        </w:rPr>
        <w:t xml:space="preserve">[Online]. </w:t>
      </w:r>
    </w:p>
    <w:p w:rsidR="007C1BD5" w:rsidRPr="0077788B" w:rsidRDefault="007C1BD5" w:rsidP="00511C4A">
      <w:pPr>
        <w:pStyle w:val="reference"/>
        <w:rPr>
          <w:lang w:val="de-DE"/>
        </w:rPr>
      </w:pPr>
      <w:r w:rsidRPr="0077788B">
        <w:rPr>
          <w:lang w:val="de-DE"/>
        </w:rPr>
        <w:tab/>
      </w:r>
      <w:hyperlink r:id="rId101" w:history="1">
        <w:r w:rsidRPr="0077788B">
          <w:rPr>
            <w:rStyle w:val="Hyperlink"/>
            <w:lang w:val="de-DE"/>
          </w:rPr>
          <w:t>http://www.agilemodeling.com/style/activityDiagram.htm</w:t>
        </w:r>
      </w:hyperlink>
    </w:p>
    <w:p w:rsidR="00783FD2" w:rsidRPr="0077788B" w:rsidRDefault="00783FD2" w:rsidP="00511C4A">
      <w:pPr>
        <w:pStyle w:val="reference"/>
        <w:rPr>
          <w:lang w:val="da-DK"/>
        </w:rPr>
      </w:pPr>
      <w:r w:rsidRPr="0077788B">
        <w:rPr>
          <w:lang w:val="da-DK"/>
        </w:rPr>
        <w:t>[Sto]</w:t>
      </w:r>
      <w:r w:rsidRPr="0077788B">
        <w:rPr>
          <w:lang w:val="da-DK"/>
        </w:rPr>
        <w:tab/>
        <w:t>Storage Option. [Online].</w:t>
      </w:r>
    </w:p>
    <w:p w:rsidR="00783FD2" w:rsidRPr="0077788B" w:rsidRDefault="00783FD2" w:rsidP="00511C4A">
      <w:pPr>
        <w:pStyle w:val="reference"/>
        <w:rPr>
          <w:lang w:val="da-DK"/>
        </w:rPr>
      </w:pPr>
      <w:r w:rsidRPr="0077788B">
        <w:rPr>
          <w:lang w:val="da-DK"/>
        </w:rPr>
        <w:tab/>
      </w:r>
      <w:hyperlink r:id="rId102" w:history="1">
        <w:r w:rsidRPr="0077788B">
          <w:rPr>
            <w:rStyle w:val="Hyperlink"/>
            <w:lang w:val="da-DK"/>
          </w:rPr>
          <w:t>http://developer.android.com/guide/topics/data/data-storage.html</w:t>
        </w:r>
      </w:hyperlink>
    </w:p>
    <w:p w:rsidR="007F5A65" w:rsidRPr="0077788B" w:rsidRDefault="007F5A65" w:rsidP="00511C4A">
      <w:pPr>
        <w:pStyle w:val="reference"/>
        <w:rPr>
          <w:lang w:val="da-DK"/>
        </w:rPr>
      </w:pPr>
      <w:r w:rsidRPr="0077788B">
        <w:rPr>
          <w:lang w:val="da-DK"/>
        </w:rPr>
        <w:t>[Bal]</w:t>
      </w:r>
      <w:r w:rsidRPr="0077788B">
        <w:rPr>
          <w:lang w:val="da-DK"/>
        </w:rPr>
        <w:tab/>
        <w:t>Balsamiq Mockups Software. [Online]</w:t>
      </w:r>
      <w:r w:rsidR="003F63BB" w:rsidRPr="0077788B">
        <w:rPr>
          <w:lang w:val="da-DK"/>
        </w:rPr>
        <w:t>.</w:t>
      </w:r>
    </w:p>
    <w:p w:rsidR="007F5A65" w:rsidRPr="00A610C3" w:rsidRDefault="00C55604" w:rsidP="007F5A65">
      <w:pPr>
        <w:pStyle w:val="reference"/>
        <w:ind w:firstLine="0"/>
      </w:pPr>
      <w:hyperlink r:id="rId103" w:history="1">
        <w:r w:rsidR="007F5A65" w:rsidRPr="00A610C3">
          <w:rPr>
            <w:rStyle w:val="Hyperlink"/>
          </w:rPr>
          <w:t>http://www.balsamiq.com</w:t>
        </w:r>
      </w:hyperlink>
    </w:p>
    <w:p w:rsidR="00190431" w:rsidRPr="00A610C3" w:rsidRDefault="00346633" w:rsidP="00841EDC">
      <w:pPr>
        <w:pStyle w:val="reference"/>
      </w:pPr>
      <w:r w:rsidRPr="00A610C3">
        <w:t>[</w:t>
      </w:r>
      <w:proofErr w:type="spellStart"/>
      <w:r w:rsidRPr="00A610C3">
        <w:t>Wae</w:t>
      </w:r>
      <w:proofErr w:type="spellEnd"/>
      <w:r w:rsidRPr="00A610C3">
        <w:t>]</w:t>
      </w:r>
      <w:r w:rsidRPr="00A610C3">
        <w:tab/>
      </w:r>
      <w:proofErr w:type="spellStart"/>
      <w:r w:rsidR="00190431" w:rsidRPr="00A610C3">
        <w:t>Waele</w:t>
      </w:r>
      <w:proofErr w:type="spellEnd"/>
      <w:r w:rsidR="00190431" w:rsidRPr="00A610C3">
        <w:t xml:space="preserve">, D. 2010. </w:t>
      </w:r>
      <w:proofErr w:type="gramStart"/>
      <w:r w:rsidR="00190431">
        <w:t>Understanding the Location</w:t>
      </w:r>
      <w:r w:rsidR="003F63BB">
        <w:t xml:space="preserve"> </w:t>
      </w:r>
      <w:r w:rsidR="00190431">
        <w:t>Listener in Android.</w:t>
      </w:r>
      <w:proofErr w:type="gramEnd"/>
      <w:r w:rsidR="00190431">
        <w:t xml:space="preserve"> </w:t>
      </w:r>
      <w:proofErr w:type="gramStart"/>
      <w:r w:rsidR="00190431" w:rsidRPr="00A610C3">
        <w:t>[Online].</w:t>
      </w:r>
      <w:proofErr w:type="gramEnd"/>
    </w:p>
    <w:p w:rsidR="00190431" w:rsidRPr="00A610C3" w:rsidRDefault="00C55604" w:rsidP="00A91CF3">
      <w:pPr>
        <w:pStyle w:val="reference"/>
        <w:ind w:firstLine="0"/>
      </w:pPr>
      <w:hyperlink r:id="rId104" w:history="1">
        <w:r w:rsidR="00190431" w:rsidRPr="00A610C3">
          <w:rPr>
            <w:rStyle w:val="Hyperlink"/>
          </w:rPr>
          <w:t>http://blog.doityourselfandroid.com/2010/12/25/understanding-locationlistener-android/</w:t>
        </w:r>
      </w:hyperlink>
    </w:p>
    <w:p w:rsidR="00A91CF3" w:rsidRPr="0077788B" w:rsidRDefault="00A91CF3" w:rsidP="00841EDC">
      <w:pPr>
        <w:pStyle w:val="reference"/>
        <w:rPr>
          <w:lang w:val="nb-NO"/>
        </w:rPr>
      </w:pPr>
      <w:r w:rsidRPr="0077788B">
        <w:rPr>
          <w:lang w:val="nb-NO"/>
        </w:rPr>
        <w:t>[GAE]</w:t>
      </w:r>
      <w:r w:rsidRPr="0077788B">
        <w:rPr>
          <w:lang w:val="nb-NO"/>
        </w:rPr>
        <w:tab/>
        <w:t>Google App Engine. [Online].</w:t>
      </w:r>
    </w:p>
    <w:p w:rsidR="00A91CF3" w:rsidRPr="0077788B" w:rsidRDefault="00C55604" w:rsidP="00A91CF3">
      <w:pPr>
        <w:pStyle w:val="reference"/>
        <w:ind w:firstLine="0"/>
        <w:rPr>
          <w:lang w:val="nb-NO"/>
        </w:rPr>
      </w:pPr>
      <w:hyperlink r:id="rId105" w:history="1">
        <w:r w:rsidR="00A91CF3" w:rsidRPr="0077788B">
          <w:rPr>
            <w:rStyle w:val="Hyperlink"/>
            <w:lang w:val="nb-NO"/>
          </w:rPr>
          <w:t>https://developers.google.com/appengine/</w:t>
        </w:r>
      </w:hyperlink>
    </w:p>
    <w:p w:rsidR="003F63BB" w:rsidRDefault="003F63BB" w:rsidP="00841EDC">
      <w:pPr>
        <w:pStyle w:val="reference"/>
      </w:pPr>
      <w:r>
        <w:t>[Earth]</w:t>
      </w:r>
      <w:r>
        <w:tab/>
        <w:t xml:space="preserve">Google Earth API. </w:t>
      </w:r>
      <w:proofErr w:type="gramStart"/>
      <w:r>
        <w:t>[Online].</w:t>
      </w:r>
      <w:proofErr w:type="gramEnd"/>
      <w:r>
        <w:t xml:space="preserve"> </w:t>
      </w:r>
    </w:p>
    <w:p w:rsidR="003F63BB" w:rsidRDefault="003F63BB" w:rsidP="00841EDC">
      <w:pPr>
        <w:pStyle w:val="reference"/>
      </w:pPr>
      <w:r>
        <w:tab/>
      </w:r>
      <w:hyperlink r:id="rId106" w:history="1">
        <w:r w:rsidRPr="00D70B47">
          <w:rPr>
            <w:rStyle w:val="Hyperlink"/>
          </w:rPr>
          <w:t>https://developers.google.com/earth/</w:t>
        </w:r>
      </w:hyperlink>
    </w:p>
    <w:p w:rsidR="003F63BB" w:rsidRDefault="003F63BB" w:rsidP="00841EDC">
      <w:pPr>
        <w:pStyle w:val="reference"/>
      </w:pPr>
      <w:r>
        <w:t>[Map]</w:t>
      </w:r>
      <w:r>
        <w:tab/>
        <w:t xml:space="preserve">Google Maps API. </w:t>
      </w:r>
      <w:proofErr w:type="gramStart"/>
      <w:r>
        <w:t>[Online].</w:t>
      </w:r>
      <w:proofErr w:type="gramEnd"/>
    </w:p>
    <w:p w:rsidR="003F63BB" w:rsidRDefault="00C55604" w:rsidP="003F63BB">
      <w:pPr>
        <w:pStyle w:val="reference"/>
        <w:ind w:firstLine="0"/>
      </w:pPr>
      <w:hyperlink r:id="rId107" w:history="1">
        <w:r w:rsidR="003F63BB" w:rsidRPr="00D70B47">
          <w:rPr>
            <w:rStyle w:val="Hyperlink"/>
          </w:rPr>
          <w:t>https://developers.google.com/maps/</w:t>
        </w:r>
      </w:hyperlink>
    </w:p>
    <w:p w:rsidR="00675FCD" w:rsidRDefault="00675FCD" w:rsidP="00841EDC">
      <w:pPr>
        <w:pStyle w:val="reference"/>
      </w:pPr>
      <w:r>
        <w:t>[KML]</w:t>
      </w:r>
      <w:r>
        <w:tab/>
      </w:r>
      <w:proofErr w:type="gramStart"/>
      <w:r>
        <w:t>Keyhole Markup Language.</w:t>
      </w:r>
      <w:proofErr w:type="gramEnd"/>
      <w:r>
        <w:t xml:space="preserve"> </w:t>
      </w:r>
      <w:proofErr w:type="gramStart"/>
      <w:r>
        <w:t>[Online].</w:t>
      </w:r>
      <w:proofErr w:type="gramEnd"/>
    </w:p>
    <w:p w:rsidR="00675FCD" w:rsidRDefault="00675FCD" w:rsidP="00841EDC">
      <w:pPr>
        <w:pStyle w:val="reference"/>
      </w:pPr>
      <w:r>
        <w:tab/>
      </w:r>
      <w:hyperlink r:id="rId108" w:history="1">
        <w:r w:rsidRPr="00D70B47">
          <w:rPr>
            <w:rStyle w:val="Hyperlink"/>
          </w:rPr>
          <w:t>https://developers.google.com/kml/documentation/</w:t>
        </w:r>
      </w:hyperlink>
    </w:p>
    <w:p w:rsidR="00134856" w:rsidRDefault="00134856" w:rsidP="00841EDC">
      <w:pPr>
        <w:pStyle w:val="reference"/>
      </w:pPr>
      <w:r>
        <w:t>[</w:t>
      </w:r>
      <w:proofErr w:type="spellStart"/>
      <w:proofErr w:type="gramStart"/>
      <w:r>
        <w:t>Ecl</w:t>
      </w:r>
      <w:proofErr w:type="spellEnd"/>
      <w:proofErr w:type="gramEnd"/>
      <w:r>
        <w:t>]</w:t>
      </w:r>
      <w:r>
        <w:tab/>
      </w:r>
      <w:proofErr w:type="gramStart"/>
      <w:r>
        <w:t>Eclipse.</w:t>
      </w:r>
      <w:proofErr w:type="gramEnd"/>
      <w:r>
        <w:t xml:space="preserve"> </w:t>
      </w:r>
      <w:proofErr w:type="gramStart"/>
      <w:r>
        <w:t>[Online].</w:t>
      </w:r>
      <w:proofErr w:type="gramEnd"/>
    </w:p>
    <w:p w:rsidR="00134856" w:rsidRDefault="00134856" w:rsidP="00841EDC">
      <w:pPr>
        <w:pStyle w:val="reference"/>
      </w:pPr>
      <w:r>
        <w:tab/>
      </w:r>
      <w:hyperlink r:id="rId109" w:history="1">
        <w:r w:rsidRPr="00D70B47">
          <w:rPr>
            <w:rStyle w:val="Hyperlink"/>
          </w:rPr>
          <w:t>http://www.eclipse.org/downloads/</w:t>
        </w:r>
      </w:hyperlink>
    </w:p>
    <w:p w:rsidR="009D7545" w:rsidRDefault="009D7545" w:rsidP="00841EDC">
      <w:pPr>
        <w:pStyle w:val="reference"/>
      </w:pPr>
      <w:r>
        <w:t>[</w:t>
      </w:r>
      <w:proofErr w:type="spellStart"/>
      <w:r>
        <w:t>AWeb</w:t>
      </w:r>
      <w:proofErr w:type="spellEnd"/>
      <w:r>
        <w:t xml:space="preserve">] </w:t>
      </w:r>
      <w:proofErr w:type="gramStart"/>
      <w:r>
        <w:t>Android Web View.</w:t>
      </w:r>
      <w:proofErr w:type="gramEnd"/>
      <w:r>
        <w:t xml:space="preserve"> </w:t>
      </w:r>
      <w:proofErr w:type="gramStart"/>
      <w:r>
        <w:t>[Online].</w:t>
      </w:r>
      <w:proofErr w:type="gramEnd"/>
    </w:p>
    <w:p w:rsidR="009D7545" w:rsidRDefault="00C55604" w:rsidP="009D7545">
      <w:pPr>
        <w:pStyle w:val="reference"/>
        <w:ind w:firstLine="0"/>
      </w:pPr>
      <w:hyperlink r:id="rId110" w:history="1">
        <w:r w:rsidR="009D7545" w:rsidRPr="003E1E61">
          <w:rPr>
            <w:rStyle w:val="Hyperlink"/>
          </w:rPr>
          <w:t>http://developer.android.com/reference/android/webkit/WebView.html</w:t>
        </w:r>
      </w:hyperlink>
    </w:p>
    <w:p w:rsidR="00566CEA" w:rsidRPr="0077788B" w:rsidRDefault="00566CEA" w:rsidP="00841EDC">
      <w:pPr>
        <w:pStyle w:val="reference"/>
        <w:rPr>
          <w:lang w:val="es-ES"/>
        </w:rPr>
      </w:pPr>
      <w:r w:rsidRPr="0077788B">
        <w:rPr>
          <w:lang w:val="es-ES"/>
        </w:rPr>
        <w:t>[</w:t>
      </w:r>
      <w:proofErr w:type="spellStart"/>
      <w:r w:rsidRPr="0077788B">
        <w:rPr>
          <w:lang w:val="es-ES"/>
        </w:rPr>
        <w:t>Mrec</w:t>
      </w:r>
      <w:proofErr w:type="spellEnd"/>
      <w:r w:rsidRPr="0077788B">
        <w:rPr>
          <w:lang w:val="es-ES"/>
        </w:rPr>
        <w:t>]</w:t>
      </w:r>
      <w:r w:rsidRPr="0077788B">
        <w:rPr>
          <w:lang w:val="es-ES"/>
        </w:rPr>
        <w:tab/>
        <w:t xml:space="preserve">Media </w:t>
      </w:r>
      <w:proofErr w:type="spellStart"/>
      <w:r w:rsidRPr="0077788B">
        <w:rPr>
          <w:lang w:val="es-ES"/>
        </w:rPr>
        <w:t>Recorder</w:t>
      </w:r>
      <w:proofErr w:type="spellEnd"/>
      <w:r w:rsidRPr="0077788B">
        <w:rPr>
          <w:lang w:val="es-ES"/>
        </w:rPr>
        <w:t>. [Online].</w:t>
      </w:r>
    </w:p>
    <w:p w:rsidR="00566CEA" w:rsidRPr="0077788B" w:rsidRDefault="00C55604" w:rsidP="00566CEA">
      <w:pPr>
        <w:pStyle w:val="reference"/>
        <w:ind w:firstLine="0"/>
        <w:rPr>
          <w:lang w:val="es-ES"/>
        </w:rPr>
      </w:pPr>
      <w:hyperlink r:id="rId111" w:history="1">
        <w:r w:rsidR="00566CEA" w:rsidRPr="0077788B">
          <w:rPr>
            <w:rStyle w:val="Hyperlink"/>
            <w:lang w:val="es-ES"/>
          </w:rPr>
          <w:t>http://developer.android.com/reference/android/media/MediaRecorder.html</w:t>
        </w:r>
      </w:hyperlink>
    </w:p>
    <w:p w:rsidR="00AF29CF" w:rsidRPr="0077788B" w:rsidRDefault="00AF29CF" w:rsidP="00841EDC">
      <w:pPr>
        <w:pStyle w:val="reference"/>
        <w:rPr>
          <w:lang w:val="es-ES"/>
        </w:rPr>
      </w:pPr>
      <w:r w:rsidRPr="0077788B">
        <w:rPr>
          <w:lang w:val="es-ES"/>
        </w:rPr>
        <w:t>[</w:t>
      </w:r>
      <w:proofErr w:type="spellStart"/>
      <w:r w:rsidRPr="0077788B">
        <w:rPr>
          <w:lang w:val="es-ES"/>
        </w:rPr>
        <w:t>Vjs</w:t>
      </w:r>
      <w:proofErr w:type="spellEnd"/>
      <w:r w:rsidRPr="0077788B">
        <w:rPr>
          <w:lang w:val="es-ES"/>
        </w:rPr>
        <w:t>]</w:t>
      </w:r>
      <w:r w:rsidRPr="0077788B">
        <w:rPr>
          <w:lang w:val="es-ES"/>
        </w:rPr>
        <w:tab/>
      </w:r>
      <w:proofErr w:type="spellStart"/>
      <w:r w:rsidRPr="0077788B">
        <w:rPr>
          <w:lang w:val="es-ES"/>
        </w:rPr>
        <w:t>VideoJS</w:t>
      </w:r>
      <w:proofErr w:type="spellEnd"/>
    </w:p>
    <w:p w:rsidR="00AF29CF" w:rsidRPr="0077788B" w:rsidRDefault="00AF29CF" w:rsidP="00841EDC">
      <w:pPr>
        <w:pStyle w:val="reference"/>
        <w:rPr>
          <w:lang w:val="es-ES"/>
        </w:rPr>
      </w:pPr>
      <w:r w:rsidRPr="0077788B">
        <w:rPr>
          <w:lang w:val="es-ES"/>
        </w:rPr>
        <w:tab/>
      </w:r>
      <w:hyperlink r:id="rId112" w:history="1">
        <w:r w:rsidRPr="0077788B">
          <w:rPr>
            <w:rStyle w:val="Hyperlink"/>
            <w:lang w:val="es-ES"/>
          </w:rPr>
          <w:t>http://videojs.com/</w:t>
        </w:r>
      </w:hyperlink>
    </w:p>
    <w:p w:rsidR="001310BB" w:rsidRPr="000E3055" w:rsidRDefault="001310BB" w:rsidP="00841EDC">
      <w:pPr>
        <w:pStyle w:val="reference"/>
      </w:pPr>
      <w:r w:rsidRPr="000E3055">
        <w:t>[</w:t>
      </w:r>
      <w:proofErr w:type="spellStart"/>
      <w:r w:rsidRPr="000E3055">
        <w:t>Agps</w:t>
      </w:r>
      <w:proofErr w:type="spellEnd"/>
      <w:r w:rsidRPr="000E3055">
        <w:t xml:space="preserve">] </w:t>
      </w:r>
      <w:proofErr w:type="gramStart"/>
      <w:r w:rsidRPr="000E3055">
        <w:t>Android GPS.</w:t>
      </w:r>
      <w:proofErr w:type="gramEnd"/>
      <w:r w:rsidRPr="000E3055">
        <w:t xml:space="preserve"> </w:t>
      </w:r>
      <w:proofErr w:type="gramStart"/>
      <w:r w:rsidRPr="000E3055">
        <w:t>[Online].</w:t>
      </w:r>
      <w:proofErr w:type="gramEnd"/>
    </w:p>
    <w:p w:rsidR="001310BB" w:rsidRPr="000E3055" w:rsidRDefault="00C55604" w:rsidP="001310BB">
      <w:pPr>
        <w:pStyle w:val="reference"/>
        <w:ind w:firstLine="0"/>
      </w:pPr>
      <w:hyperlink r:id="rId113" w:history="1">
        <w:r w:rsidR="001310BB" w:rsidRPr="000E3055">
          <w:rPr>
            <w:rStyle w:val="Hyperlink"/>
          </w:rPr>
          <w:t>http://developer.android.com/reference/android/location/package-summary.html</w:t>
        </w:r>
      </w:hyperlink>
    </w:p>
    <w:p w:rsidR="00E075D5" w:rsidRPr="000E3055" w:rsidRDefault="00231BEE" w:rsidP="00841EDC">
      <w:pPr>
        <w:pStyle w:val="reference"/>
      </w:pPr>
      <w:r w:rsidRPr="000E3055">
        <w:t>[Eve]</w:t>
      </w:r>
      <w:r w:rsidRPr="000E3055">
        <w:tab/>
      </w:r>
      <w:proofErr w:type="spellStart"/>
      <w:proofErr w:type="gramStart"/>
      <w:r w:rsidRPr="000E3055">
        <w:t>EverN</w:t>
      </w:r>
      <w:r w:rsidR="00E075D5" w:rsidRPr="000E3055">
        <w:t>ote</w:t>
      </w:r>
      <w:proofErr w:type="spellEnd"/>
      <w:r w:rsidR="00E075D5" w:rsidRPr="000E3055">
        <w:t>.</w:t>
      </w:r>
      <w:proofErr w:type="gramEnd"/>
      <w:r w:rsidR="00E075D5" w:rsidRPr="000E3055">
        <w:t xml:space="preserve"> </w:t>
      </w:r>
      <w:proofErr w:type="gramStart"/>
      <w:r w:rsidR="00E075D5" w:rsidRPr="000E3055">
        <w:t>[Online].</w:t>
      </w:r>
      <w:proofErr w:type="gramEnd"/>
    </w:p>
    <w:p w:rsidR="00E075D5" w:rsidRPr="000E3055" w:rsidRDefault="00C55604" w:rsidP="00E075D5">
      <w:pPr>
        <w:pStyle w:val="reference"/>
        <w:ind w:firstLine="0"/>
      </w:pPr>
      <w:hyperlink r:id="rId114" w:history="1">
        <w:r w:rsidR="00E075D5" w:rsidRPr="000E3055">
          <w:rPr>
            <w:rStyle w:val="Hyperlink"/>
          </w:rPr>
          <w:t>http://evernote.com/evernote/</w:t>
        </w:r>
      </w:hyperlink>
    </w:p>
    <w:p w:rsidR="00B55071" w:rsidRPr="00A610C3" w:rsidRDefault="00B55071" w:rsidP="00841EDC">
      <w:pPr>
        <w:pStyle w:val="reference"/>
      </w:pPr>
      <w:r>
        <w:lastRenderedPageBreak/>
        <w:t>[Run]</w:t>
      </w:r>
      <w:r>
        <w:tab/>
      </w:r>
      <w:proofErr w:type="spellStart"/>
      <w:proofErr w:type="gramStart"/>
      <w:r>
        <w:t>RunKeeper</w:t>
      </w:r>
      <w:proofErr w:type="spellEnd"/>
      <w:r>
        <w:t>.</w:t>
      </w:r>
      <w:proofErr w:type="gramEnd"/>
      <w:r>
        <w:t xml:space="preserve"> </w:t>
      </w:r>
      <w:proofErr w:type="gramStart"/>
      <w:r w:rsidRPr="00A610C3">
        <w:t>[Online].</w:t>
      </w:r>
      <w:proofErr w:type="gramEnd"/>
    </w:p>
    <w:p w:rsidR="00B55071" w:rsidRPr="00A610C3" w:rsidRDefault="00C55604" w:rsidP="00B55071">
      <w:pPr>
        <w:pStyle w:val="reference"/>
        <w:ind w:firstLine="0"/>
      </w:pPr>
      <w:hyperlink r:id="rId115" w:history="1">
        <w:r w:rsidR="00B55071" w:rsidRPr="00A610C3">
          <w:rPr>
            <w:rStyle w:val="Hyperlink"/>
          </w:rPr>
          <w:t>http://runkeeper.com/index</w:t>
        </w:r>
      </w:hyperlink>
    </w:p>
    <w:p w:rsidR="006F06F2" w:rsidRPr="0077788B" w:rsidRDefault="006F06F2" w:rsidP="00841EDC">
      <w:pPr>
        <w:pStyle w:val="reference"/>
        <w:rPr>
          <w:lang w:val="de-DE"/>
        </w:rPr>
      </w:pPr>
      <w:r w:rsidRPr="0077788B">
        <w:rPr>
          <w:lang w:val="de-DE"/>
        </w:rPr>
        <w:t>[</w:t>
      </w:r>
      <w:r w:rsidR="00F87183" w:rsidRPr="0077788B">
        <w:rPr>
          <w:lang w:val="de-DE"/>
        </w:rPr>
        <w:t>Cpro</w:t>
      </w:r>
      <w:r w:rsidRPr="0077788B">
        <w:rPr>
          <w:lang w:val="de-DE"/>
        </w:rPr>
        <w:t xml:space="preserve">] </w:t>
      </w:r>
      <w:r w:rsidR="00F87183" w:rsidRPr="0077788B">
        <w:rPr>
          <w:lang w:val="de-DE"/>
        </w:rPr>
        <w:t>CodePro Analytix</w:t>
      </w:r>
      <w:r w:rsidRPr="0077788B">
        <w:rPr>
          <w:lang w:val="de-DE"/>
        </w:rPr>
        <w:t>. [Online]</w:t>
      </w:r>
      <w:r w:rsidR="005B24A2" w:rsidRPr="0077788B">
        <w:rPr>
          <w:lang w:val="de-DE"/>
        </w:rPr>
        <w:t>.</w:t>
      </w:r>
    </w:p>
    <w:p w:rsidR="006F06F2" w:rsidRPr="0077788B" w:rsidRDefault="006F06F2" w:rsidP="00841EDC">
      <w:pPr>
        <w:pStyle w:val="reference"/>
        <w:rPr>
          <w:lang w:val="de-DE"/>
        </w:rPr>
      </w:pPr>
      <w:r w:rsidRPr="0077788B">
        <w:rPr>
          <w:lang w:val="de-DE"/>
        </w:rPr>
        <w:tab/>
      </w:r>
      <w:hyperlink r:id="rId116" w:history="1">
        <w:r w:rsidR="00F87183" w:rsidRPr="0077788B">
          <w:rPr>
            <w:rStyle w:val="Hyperlink"/>
            <w:lang w:val="de-DE"/>
          </w:rPr>
          <w:t>https://developers.google.com/java-dev-tools/codepro/doc/</w:t>
        </w:r>
      </w:hyperlink>
    </w:p>
    <w:p w:rsidR="00E45E2D" w:rsidRPr="0077788B" w:rsidRDefault="00E45E2D" w:rsidP="00841EDC">
      <w:pPr>
        <w:pStyle w:val="reference"/>
        <w:rPr>
          <w:lang w:val="de-DE"/>
        </w:rPr>
      </w:pPr>
      <w:r>
        <w:t>[</w:t>
      </w:r>
      <w:proofErr w:type="spellStart"/>
      <w:r>
        <w:t>Gcon</w:t>
      </w:r>
      <w:proofErr w:type="spellEnd"/>
      <w:r>
        <w:t xml:space="preserve">] Google Maps to </w:t>
      </w:r>
      <w:r w:rsidR="00C50EAB">
        <w:t>GPX</w:t>
      </w:r>
      <w:r>
        <w:t xml:space="preserve"> conversion. </w:t>
      </w:r>
      <w:r w:rsidRPr="0077788B">
        <w:rPr>
          <w:lang w:val="de-DE"/>
        </w:rPr>
        <w:t>[Online].</w:t>
      </w:r>
    </w:p>
    <w:p w:rsidR="00E45E2D" w:rsidRPr="0077788B" w:rsidRDefault="00E45E2D" w:rsidP="00E45E2D">
      <w:pPr>
        <w:pStyle w:val="reference"/>
        <w:ind w:firstLine="0"/>
        <w:rPr>
          <w:rStyle w:val="Hyperlink"/>
          <w:lang w:val="de-DE"/>
        </w:rPr>
      </w:pPr>
      <w:r w:rsidRPr="0077788B">
        <w:rPr>
          <w:lang w:val="de-DE"/>
        </w:rPr>
        <w:t xml:space="preserve"> </w:t>
      </w:r>
      <w:hyperlink r:id="rId117" w:history="1">
        <w:r w:rsidRPr="0077788B">
          <w:rPr>
            <w:rStyle w:val="Hyperlink"/>
            <w:lang w:val="de-DE"/>
          </w:rPr>
          <w:t>http://www.elsewhere.org/journal/gmaptogpx/</w:t>
        </w:r>
      </w:hyperlink>
    </w:p>
    <w:p w:rsidR="00D33B76" w:rsidRPr="0077788B" w:rsidRDefault="00D33B76" w:rsidP="00D33B76">
      <w:pPr>
        <w:pStyle w:val="reference"/>
        <w:rPr>
          <w:lang w:val="it-IT"/>
        </w:rPr>
      </w:pPr>
      <w:r w:rsidRPr="0077788B">
        <w:rPr>
          <w:lang w:val="it-IT"/>
        </w:rPr>
        <w:t>[Asbla]</w:t>
      </w:r>
      <w:r w:rsidRPr="0077788B">
        <w:rPr>
          <w:lang w:val="it-IT"/>
        </w:rPr>
        <w:tab/>
        <w:t>Assembla. [Online].</w:t>
      </w:r>
    </w:p>
    <w:p w:rsidR="00D33B76" w:rsidRPr="0077788B" w:rsidRDefault="00C55604" w:rsidP="00E45E2D">
      <w:pPr>
        <w:pStyle w:val="reference"/>
        <w:ind w:firstLine="0"/>
        <w:rPr>
          <w:lang w:val="it-IT"/>
        </w:rPr>
      </w:pPr>
      <w:hyperlink r:id="rId118" w:history="1">
        <w:r w:rsidR="00D33B76" w:rsidRPr="0077788B">
          <w:rPr>
            <w:rStyle w:val="Hyperlink"/>
            <w:lang w:val="it-IT"/>
          </w:rPr>
          <w:t>https://www.assembla.com/</w:t>
        </w:r>
      </w:hyperlink>
    </w:p>
    <w:p w:rsidR="008F0595" w:rsidRPr="0077788B" w:rsidRDefault="008F0595" w:rsidP="008F0595">
      <w:pPr>
        <w:pStyle w:val="reference"/>
        <w:rPr>
          <w:lang w:val="it-IT"/>
        </w:rPr>
      </w:pPr>
      <w:r w:rsidRPr="0077788B">
        <w:rPr>
          <w:lang w:val="it-IT"/>
        </w:rPr>
        <w:t>[Jcod]</w:t>
      </w:r>
      <w:r w:rsidRPr="0077788B">
        <w:rPr>
          <w:lang w:val="it-IT"/>
        </w:rPr>
        <w:tab/>
        <w:t>JCodec. [Online].</w:t>
      </w:r>
    </w:p>
    <w:p w:rsidR="008F0595" w:rsidRPr="0077788B" w:rsidRDefault="00C55604" w:rsidP="00E45E2D">
      <w:pPr>
        <w:pStyle w:val="reference"/>
        <w:ind w:firstLine="0"/>
        <w:rPr>
          <w:lang w:val="it-IT"/>
        </w:rPr>
      </w:pPr>
      <w:hyperlink r:id="rId119" w:history="1">
        <w:r w:rsidR="008F0595" w:rsidRPr="0077788B">
          <w:rPr>
            <w:rStyle w:val="Hyperlink"/>
            <w:lang w:val="it-IT"/>
          </w:rPr>
          <w:t>http://jcodec.org/</w:t>
        </w:r>
      </w:hyperlink>
    </w:p>
    <w:p w:rsidR="00411D79" w:rsidRPr="000E3055" w:rsidRDefault="00411D79" w:rsidP="00411D79">
      <w:pPr>
        <w:pStyle w:val="reference"/>
      </w:pPr>
      <w:r w:rsidRPr="000E3055">
        <w:t>[W3s]</w:t>
      </w:r>
      <w:r w:rsidRPr="000E3055">
        <w:tab/>
        <w:t xml:space="preserve">Video formats. </w:t>
      </w:r>
      <w:proofErr w:type="gramStart"/>
      <w:r w:rsidRPr="000E3055">
        <w:t>[Online].</w:t>
      </w:r>
      <w:proofErr w:type="gramEnd"/>
    </w:p>
    <w:p w:rsidR="00411D79" w:rsidRPr="000E3055" w:rsidRDefault="00C55604" w:rsidP="00E45E2D">
      <w:pPr>
        <w:pStyle w:val="reference"/>
        <w:ind w:firstLine="0"/>
      </w:pPr>
      <w:hyperlink r:id="rId120" w:history="1">
        <w:r w:rsidR="00411D79" w:rsidRPr="000E3055">
          <w:rPr>
            <w:rStyle w:val="Hyperlink"/>
          </w:rPr>
          <w:t>http://www.w3schools.com/html/html_videos.asp</w:t>
        </w:r>
      </w:hyperlink>
    </w:p>
    <w:p w:rsidR="00A27E22" w:rsidRPr="000E3055" w:rsidRDefault="00A27E22" w:rsidP="00841EDC">
      <w:pPr>
        <w:pStyle w:val="reference"/>
      </w:pPr>
      <w:r w:rsidRPr="000E3055">
        <w:t>[</w:t>
      </w:r>
      <w:proofErr w:type="spellStart"/>
      <w:r w:rsidRPr="000E3055">
        <w:t>Agps</w:t>
      </w:r>
      <w:proofErr w:type="spellEnd"/>
      <w:r w:rsidRPr="000E3055">
        <w:t>]</w:t>
      </w:r>
      <w:r w:rsidRPr="000E3055">
        <w:tab/>
      </w:r>
      <w:proofErr w:type="gramStart"/>
      <w:r w:rsidRPr="000E3055">
        <w:t>AGPS.</w:t>
      </w:r>
      <w:proofErr w:type="gramEnd"/>
      <w:r w:rsidRPr="000E3055">
        <w:t xml:space="preserve"> </w:t>
      </w:r>
      <w:proofErr w:type="gramStart"/>
      <w:r w:rsidRPr="000E3055">
        <w:t>[Online].</w:t>
      </w:r>
      <w:proofErr w:type="gramEnd"/>
    </w:p>
    <w:p w:rsidR="00A27E22" w:rsidRPr="000E3055" w:rsidRDefault="00C55604" w:rsidP="00A27E22">
      <w:pPr>
        <w:pStyle w:val="reference"/>
        <w:ind w:firstLine="0"/>
      </w:pPr>
      <w:hyperlink r:id="rId121" w:history="1">
        <w:r w:rsidR="00A27E22" w:rsidRPr="000E3055">
          <w:rPr>
            <w:rStyle w:val="Hyperlink"/>
          </w:rPr>
          <w:t>http://en.wikipedia.org/wiki/Assisted_GPS</w:t>
        </w:r>
      </w:hyperlink>
    </w:p>
    <w:p w:rsidR="00134856" w:rsidRDefault="00395179" w:rsidP="00841EDC">
      <w:pPr>
        <w:pStyle w:val="reference"/>
      </w:pPr>
      <w:r>
        <w:t>[Act]</w:t>
      </w:r>
      <w:r>
        <w:tab/>
      </w:r>
      <w:proofErr w:type="gramStart"/>
      <w:r>
        <w:t>Android Activity.</w:t>
      </w:r>
      <w:proofErr w:type="gramEnd"/>
      <w:r>
        <w:t xml:space="preserve"> </w:t>
      </w:r>
      <w:proofErr w:type="gramStart"/>
      <w:r>
        <w:t>[Online].</w:t>
      </w:r>
      <w:proofErr w:type="gramEnd"/>
    </w:p>
    <w:p w:rsidR="00064CEF" w:rsidRPr="00064CEF" w:rsidRDefault="00395179" w:rsidP="007951EC">
      <w:pPr>
        <w:pStyle w:val="reference"/>
      </w:pPr>
      <w:r>
        <w:tab/>
      </w:r>
      <w:hyperlink r:id="rId122" w:history="1">
        <w:r w:rsidRPr="00D70B47">
          <w:rPr>
            <w:rStyle w:val="Hyperlink"/>
          </w:rPr>
          <w:t>http://developer.android.com/reference/android/app/Activity.html</w:t>
        </w:r>
      </w:hyperlink>
    </w:p>
    <w:sectPr w:rsidR="00064CEF" w:rsidRPr="00064CEF" w:rsidSect="003C5819">
      <w:footerReference w:type="default" r:id="rId123"/>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5604" w:rsidRDefault="00C55604">
      <w:r>
        <w:separator/>
      </w:r>
    </w:p>
  </w:endnote>
  <w:endnote w:type="continuationSeparator" w:id="0">
    <w:p w:rsidR="00C55604" w:rsidRDefault="00C556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Geneva">
    <w:altName w:val="Arial"/>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10C3" w:rsidRDefault="00A610C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A610C3" w:rsidRDefault="00A610C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10C3" w:rsidRDefault="00A610C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10C3" w:rsidRDefault="00A610C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10C3" w:rsidRDefault="00A610C3">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0E3055">
      <w:rPr>
        <w:rStyle w:val="PageNumber"/>
        <w:noProof/>
      </w:rPr>
      <w:t>xii</w:t>
    </w:r>
    <w:r>
      <w:rPr>
        <w:rStyle w:val="PageNumber"/>
      </w:rPr>
      <w:fldChar w:fldCharType="end"/>
    </w:r>
  </w:p>
  <w:p w:rsidR="00A610C3" w:rsidRDefault="00A610C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10C3" w:rsidRDefault="00A610C3">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783498">
      <w:rPr>
        <w:rStyle w:val="PageNumber"/>
        <w:noProof/>
      </w:rPr>
      <w:t>6</w:t>
    </w:r>
    <w:r>
      <w:rPr>
        <w:rStyle w:val="PageNumber"/>
      </w:rPr>
      <w:fldChar w:fldCharType="end"/>
    </w:r>
  </w:p>
  <w:p w:rsidR="00A610C3" w:rsidRDefault="00A610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5604" w:rsidRDefault="00C55604">
      <w:r>
        <w:separator/>
      </w:r>
    </w:p>
  </w:footnote>
  <w:footnote w:type="continuationSeparator" w:id="0">
    <w:p w:rsidR="00C55604" w:rsidRDefault="00C5560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10C3" w:rsidRDefault="00A610C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10C3" w:rsidRDefault="00A610C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10C3" w:rsidRDefault="00A610C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5.75pt;height:20.25pt;visibility:visible;mso-wrap-style:square" o:bullet="t">
        <v:imagedata r:id="rId1" o:title=""/>
      </v:shape>
    </w:pict>
  </w:numPicBullet>
  <w:abstractNum w:abstractNumId="0">
    <w:nsid w:val="003F313E"/>
    <w:multiLevelType w:val="multilevel"/>
    <w:tmpl w:val="88186C3E"/>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nsid w:val="121E45D7"/>
    <w:multiLevelType w:val="hybridMultilevel"/>
    <w:tmpl w:val="C1EE4D6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4180169"/>
    <w:multiLevelType w:val="hybridMultilevel"/>
    <w:tmpl w:val="792E647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1621292D"/>
    <w:multiLevelType w:val="hybridMultilevel"/>
    <w:tmpl w:val="147650FA"/>
    <w:lvl w:ilvl="0" w:tplc="58BA2EC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32BA430B"/>
    <w:multiLevelType w:val="multilevel"/>
    <w:tmpl w:val="FAC874D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3B3A603B"/>
    <w:multiLevelType w:val="hybridMultilevel"/>
    <w:tmpl w:val="EF3676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37362CF"/>
    <w:multiLevelType w:val="multilevel"/>
    <w:tmpl w:val="E9562C6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43887B55"/>
    <w:multiLevelType w:val="hybridMultilevel"/>
    <w:tmpl w:val="6BE23C04"/>
    <w:lvl w:ilvl="0" w:tplc="78CA70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44233EFB"/>
    <w:multiLevelType w:val="hybridMultilevel"/>
    <w:tmpl w:val="71A89C54"/>
    <w:lvl w:ilvl="0" w:tplc="58B8E2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4B15186C"/>
    <w:multiLevelType w:val="hybridMultilevel"/>
    <w:tmpl w:val="B0C4FA18"/>
    <w:lvl w:ilvl="0" w:tplc="D6121C22">
      <w:start w:val="2"/>
      <w:numFmt w:val="bullet"/>
      <w:lvlText w:val="-"/>
      <w:lvlJc w:val="left"/>
      <w:pPr>
        <w:ind w:left="1080" w:hanging="360"/>
      </w:pPr>
      <w:rPr>
        <w:rFonts w:ascii="Times" w:eastAsia="Times New Roman" w:hAnsi="Times" w:cs="Time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4C115C32"/>
    <w:multiLevelType w:val="hybridMultilevel"/>
    <w:tmpl w:val="F21E1B2A"/>
    <w:lvl w:ilvl="0" w:tplc="35C4FD1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4C9D59E9"/>
    <w:multiLevelType w:val="multilevel"/>
    <w:tmpl w:val="EE9C7158"/>
    <w:lvl w:ilvl="0">
      <w:start w:val="1"/>
      <w:numFmt w:val="decimal"/>
      <w:lvlText w:val="%1"/>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nsid w:val="4EB713D4"/>
    <w:multiLevelType w:val="multilevel"/>
    <w:tmpl w:val="BC40522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54324009"/>
    <w:multiLevelType w:val="hybridMultilevel"/>
    <w:tmpl w:val="4308E63C"/>
    <w:lvl w:ilvl="0" w:tplc="4170BF5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79525A1"/>
    <w:multiLevelType w:val="hybridMultilevel"/>
    <w:tmpl w:val="815C20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CB83DD9"/>
    <w:multiLevelType w:val="hybridMultilevel"/>
    <w:tmpl w:val="30406F1A"/>
    <w:lvl w:ilvl="0" w:tplc="360007B0">
      <w:start w:val="2"/>
      <w:numFmt w:val="bullet"/>
      <w:lvlText w:val="-"/>
      <w:lvlJc w:val="left"/>
      <w:pPr>
        <w:ind w:left="1080" w:hanging="360"/>
      </w:pPr>
      <w:rPr>
        <w:rFonts w:ascii="Times" w:eastAsia="Times New Roman" w:hAnsi="Times" w:cs="Time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6D3A12D5"/>
    <w:multiLevelType w:val="hybridMultilevel"/>
    <w:tmpl w:val="66D6BA44"/>
    <w:lvl w:ilvl="0" w:tplc="43D485B8">
      <w:numFmt w:val="bullet"/>
      <w:lvlText w:val="-"/>
      <w:lvlJc w:val="left"/>
      <w:pPr>
        <w:ind w:left="1590" w:hanging="870"/>
      </w:pPr>
      <w:rPr>
        <w:rFonts w:ascii="Times" w:eastAsia="Times New Roman" w:hAnsi="Times" w:cs="Time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11"/>
  </w:num>
  <w:num w:numId="3">
    <w:abstractNumId w:val="8"/>
  </w:num>
  <w:num w:numId="4">
    <w:abstractNumId w:val="3"/>
  </w:num>
  <w:num w:numId="5">
    <w:abstractNumId w:val="10"/>
  </w:num>
  <w:num w:numId="6">
    <w:abstractNumId w:val="2"/>
  </w:num>
  <w:num w:numId="7">
    <w:abstractNumId w:val="7"/>
  </w:num>
  <w:num w:numId="8">
    <w:abstractNumId w:val="14"/>
  </w:num>
  <w:num w:numId="9">
    <w:abstractNumId w:val="5"/>
  </w:num>
  <w:num w:numId="10">
    <w:abstractNumId w:val="16"/>
  </w:num>
  <w:num w:numId="11">
    <w:abstractNumId w:val="1"/>
  </w:num>
  <w:num w:numId="12">
    <w:abstractNumId w:val="4"/>
  </w:num>
  <w:num w:numId="13">
    <w:abstractNumId w:val="0"/>
  </w:num>
  <w:num w:numId="14">
    <w:abstractNumId w:val="12"/>
  </w:num>
  <w:num w:numId="15">
    <w:abstractNumId w:val="9"/>
  </w:num>
  <w:num w:numId="16">
    <w:abstractNumId w:val="13"/>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intFractionalCharacterWidth/>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4937"/>
    <w:rsid w:val="00004DBA"/>
    <w:rsid w:val="00004F9F"/>
    <w:rsid w:val="0001368F"/>
    <w:rsid w:val="00015B71"/>
    <w:rsid w:val="000176D2"/>
    <w:rsid w:val="000201F0"/>
    <w:rsid w:val="00020AA2"/>
    <w:rsid w:val="00021748"/>
    <w:rsid w:val="00023B39"/>
    <w:rsid w:val="00025445"/>
    <w:rsid w:val="00025FC0"/>
    <w:rsid w:val="00026751"/>
    <w:rsid w:val="00026A6A"/>
    <w:rsid w:val="00031292"/>
    <w:rsid w:val="0003372A"/>
    <w:rsid w:val="00036565"/>
    <w:rsid w:val="00040F5E"/>
    <w:rsid w:val="00041918"/>
    <w:rsid w:val="00044598"/>
    <w:rsid w:val="00045487"/>
    <w:rsid w:val="00051034"/>
    <w:rsid w:val="00052CE8"/>
    <w:rsid w:val="000546C5"/>
    <w:rsid w:val="00055547"/>
    <w:rsid w:val="0005632F"/>
    <w:rsid w:val="000577D8"/>
    <w:rsid w:val="000603BD"/>
    <w:rsid w:val="0006185A"/>
    <w:rsid w:val="00064CEF"/>
    <w:rsid w:val="00065126"/>
    <w:rsid w:val="0006718E"/>
    <w:rsid w:val="00067961"/>
    <w:rsid w:val="00072A5F"/>
    <w:rsid w:val="00072D2C"/>
    <w:rsid w:val="000740A6"/>
    <w:rsid w:val="00076216"/>
    <w:rsid w:val="0007799F"/>
    <w:rsid w:val="00080792"/>
    <w:rsid w:val="00080794"/>
    <w:rsid w:val="00080A89"/>
    <w:rsid w:val="00081B7A"/>
    <w:rsid w:val="00081CC9"/>
    <w:rsid w:val="00084E59"/>
    <w:rsid w:val="00091D6D"/>
    <w:rsid w:val="00094271"/>
    <w:rsid w:val="00096C5B"/>
    <w:rsid w:val="000A2A6E"/>
    <w:rsid w:val="000B3E5D"/>
    <w:rsid w:val="000B492C"/>
    <w:rsid w:val="000C2FA3"/>
    <w:rsid w:val="000C3456"/>
    <w:rsid w:val="000C5065"/>
    <w:rsid w:val="000C5C4C"/>
    <w:rsid w:val="000D2C7E"/>
    <w:rsid w:val="000D2E51"/>
    <w:rsid w:val="000D3B95"/>
    <w:rsid w:val="000E23F2"/>
    <w:rsid w:val="000E3055"/>
    <w:rsid w:val="000E41E3"/>
    <w:rsid w:val="000E5E80"/>
    <w:rsid w:val="000E5E8F"/>
    <w:rsid w:val="000E6B0D"/>
    <w:rsid w:val="000E7178"/>
    <w:rsid w:val="000F27A9"/>
    <w:rsid w:val="000F294E"/>
    <w:rsid w:val="000F3015"/>
    <w:rsid w:val="000F56D5"/>
    <w:rsid w:val="000F5AA4"/>
    <w:rsid w:val="000F6CF5"/>
    <w:rsid w:val="0010315B"/>
    <w:rsid w:val="00103E68"/>
    <w:rsid w:val="00103F23"/>
    <w:rsid w:val="001074EE"/>
    <w:rsid w:val="001075B8"/>
    <w:rsid w:val="001078C1"/>
    <w:rsid w:val="00115C74"/>
    <w:rsid w:val="00116E0E"/>
    <w:rsid w:val="001171A1"/>
    <w:rsid w:val="00121718"/>
    <w:rsid w:val="00123F89"/>
    <w:rsid w:val="001279F0"/>
    <w:rsid w:val="001310BB"/>
    <w:rsid w:val="00134856"/>
    <w:rsid w:val="00134E0D"/>
    <w:rsid w:val="00135B6E"/>
    <w:rsid w:val="00135E38"/>
    <w:rsid w:val="00140932"/>
    <w:rsid w:val="00143567"/>
    <w:rsid w:val="00144BAC"/>
    <w:rsid w:val="001472A9"/>
    <w:rsid w:val="001527AF"/>
    <w:rsid w:val="001570E9"/>
    <w:rsid w:val="00161602"/>
    <w:rsid w:val="0016373A"/>
    <w:rsid w:val="0016471F"/>
    <w:rsid w:val="00170404"/>
    <w:rsid w:val="001707C3"/>
    <w:rsid w:val="00170C60"/>
    <w:rsid w:val="00171DD8"/>
    <w:rsid w:val="00173B1B"/>
    <w:rsid w:val="00173BFD"/>
    <w:rsid w:val="00182BC0"/>
    <w:rsid w:val="001859D6"/>
    <w:rsid w:val="00185A70"/>
    <w:rsid w:val="00186FC8"/>
    <w:rsid w:val="00187652"/>
    <w:rsid w:val="00190431"/>
    <w:rsid w:val="00191DE7"/>
    <w:rsid w:val="00191FE4"/>
    <w:rsid w:val="00192A45"/>
    <w:rsid w:val="00195DDA"/>
    <w:rsid w:val="00196B4D"/>
    <w:rsid w:val="001A07E8"/>
    <w:rsid w:val="001A1DBF"/>
    <w:rsid w:val="001A3138"/>
    <w:rsid w:val="001A4822"/>
    <w:rsid w:val="001A608F"/>
    <w:rsid w:val="001A7756"/>
    <w:rsid w:val="001B13E8"/>
    <w:rsid w:val="001B3BAA"/>
    <w:rsid w:val="001B4026"/>
    <w:rsid w:val="001B69E0"/>
    <w:rsid w:val="001B79C0"/>
    <w:rsid w:val="001C1344"/>
    <w:rsid w:val="001C5A95"/>
    <w:rsid w:val="001D560A"/>
    <w:rsid w:val="001D679B"/>
    <w:rsid w:val="001D7997"/>
    <w:rsid w:val="001D7AD6"/>
    <w:rsid w:val="001E1AB3"/>
    <w:rsid w:val="001E2D22"/>
    <w:rsid w:val="001E5D56"/>
    <w:rsid w:val="001F00A0"/>
    <w:rsid w:val="001F1851"/>
    <w:rsid w:val="001F459A"/>
    <w:rsid w:val="001F638C"/>
    <w:rsid w:val="001F6EAE"/>
    <w:rsid w:val="00200C6A"/>
    <w:rsid w:val="00202A85"/>
    <w:rsid w:val="00202DCA"/>
    <w:rsid w:val="00203250"/>
    <w:rsid w:val="00204B62"/>
    <w:rsid w:val="00210FFE"/>
    <w:rsid w:val="0021617E"/>
    <w:rsid w:val="00220237"/>
    <w:rsid w:val="00230981"/>
    <w:rsid w:val="00230C87"/>
    <w:rsid w:val="00231BEE"/>
    <w:rsid w:val="002320A7"/>
    <w:rsid w:val="00232309"/>
    <w:rsid w:val="00232B74"/>
    <w:rsid w:val="0023570A"/>
    <w:rsid w:val="00241D2F"/>
    <w:rsid w:val="0024278C"/>
    <w:rsid w:val="00243FAF"/>
    <w:rsid w:val="00245C40"/>
    <w:rsid w:val="002462EA"/>
    <w:rsid w:val="00247D21"/>
    <w:rsid w:val="00252AD6"/>
    <w:rsid w:val="00254F22"/>
    <w:rsid w:val="0025513D"/>
    <w:rsid w:val="00255D5C"/>
    <w:rsid w:val="00257B12"/>
    <w:rsid w:val="002605A5"/>
    <w:rsid w:val="002628EE"/>
    <w:rsid w:val="0026388A"/>
    <w:rsid w:val="00263ADE"/>
    <w:rsid w:val="002648CD"/>
    <w:rsid w:val="00266DEF"/>
    <w:rsid w:val="00275250"/>
    <w:rsid w:val="00276EC9"/>
    <w:rsid w:val="002809A6"/>
    <w:rsid w:val="0028204A"/>
    <w:rsid w:val="002839C8"/>
    <w:rsid w:val="002855BC"/>
    <w:rsid w:val="002868C0"/>
    <w:rsid w:val="002877F0"/>
    <w:rsid w:val="00292290"/>
    <w:rsid w:val="00294F1B"/>
    <w:rsid w:val="00295231"/>
    <w:rsid w:val="00295572"/>
    <w:rsid w:val="002A044B"/>
    <w:rsid w:val="002A0F93"/>
    <w:rsid w:val="002A439B"/>
    <w:rsid w:val="002A58E3"/>
    <w:rsid w:val="002A7F01"/>
    <w:rsid w:val="002B1346"/>
    <w:rsid w:val="002B3967"/>
    <w:rsid w:val="002B4340"/>
    <w:rsid w:val="002B582C"/>
    <w:rsid w:val="002B6EFC"/>
    <w:rsid w:val="002C1E26"/>
    <w:rsid w:val="002C3996"/>
    <w:rsid w:val="002C4A8E"/>
    <w:rsid w:val="002C61AD"/>
    <w:rsid w:val="002C6574"/>
    <w:rsid w:val="002D0F6E"/>
    <w:rsid w:val="002D59C2"/>
    <w:rsid w:val="002D59EF"/>
    <w:rsid w:val="002E0D22"/>
    <w:rsid w:val="002E25F8"/>
    <w:rsid w:val="002E436F"/>
    <w:rsid w:val="002E4F3D"/>
    <w:rsid w:val="002E570F"/>
    <w:rsid w:val="00301879"/>
    <w:rsid w:val="00301C86"/>
    <w:rsid w:val="0030586C"/>
    <w:rsid w:val="00305891"/>
    <w:rsid w:val="0030632D"/>
    <w:rsid w:val="0031050F"/>
    <w:rsid w:val="00311ADE"/>
    <w:rsid w:val="003132DC"/>
    <w:rsid w:val="0031356D"/>
    <w:rsid w:val="003200E4"/>
    <w:rsid w:val="003215C3"/>
    <w:rsid w:val="00322048"/>
    <w:rsid w:val="003306AB"/>
    <w:rsid w:val="003369E9"/>
    <w:rsid w:val="003378D9"/>
    <w:rsid w:val="00341286"/>
    <w:rsid w:val="00344DB8"/>
    <w:rsid w:val="003451D3"/>
    <w:rsid w:val="00346633"/>
    <w:rsid w:val="0035337C"/>
    <w:rsid w:val="0035428F"/>
    <w:rsid w:val="003569DE"/>
    <w:rsid w:val="00360623"/>
    <w:rsid w:val="0036228D"/>
    <w:rsid w:val="00362585"/>
    <w:rsid w:val="00370F43"/>
    <w:rsid w:val="003740CD"/>
    <w:rsid w:val="00375907"/>
    <w:rsid w:val="00380D26"/>
    <w:rsid w:val="003829AC"/>
    <w:rsid w:val="00387B55"/>
    <w:rsid w:val="00395179"/>
    <w:rsid w:val="003A156D"/>
    <w:rsid w:val="003A3795"/>
    <w:rsid w:val="003A5B68"/>
    <w:rsid w:val="003A6E28"/>
    <w:rsid w:val="003A76DC"/>
    <w:rsid w:val="003A7F40"/>
    <w:rsid w:val="003C154C"/>
    <w:rsid w:val="003C3C7D"/>
    <w:rsid w:val="003C5819"/>
    <w:rsid w:val="003C5843"/>
    <w:rsid w:val="003C6AD4"/>
    <w:rsid w:val="003C6B8F"/>
    <w:rsid w:val="003D0B6B"/>
    <w:rsid w:val="003D0BCC"/>
    <w:rsid w:val="003D1B42"/>
    <w:rsid w:val="003D5218"/>
    <w:rsid w:val="003D6D64"/>
    <w:rsid w:val="003D7025"/>
    <w:rsid w:val="003D7592"/>
    <w:rsid w:val="003E0A81"/>
    <w:rsid w:val="003E25BC"/>
    <w:rsid w:val="003E4274"/>
    <w:rsid w:val="003E7C77"/>
    <w:rsid w:val="003F012B"/>
    <w:rsid w:val="003F63BB"/>
    <w:rsid w:val="003F7974"/>
    <w:rsid w:val="00407A11"/>
    <w:rsid w:val="0041051E"/>
    <w:rsid w:val="00411464"/>
    <w:rsid w:val="0041169F"/>
    <w:rsid w:val="00411D79"/>
    <w:rsid w:val="00415636"/>
    <w:rsid w:val="00416428"/>
    <w:rsid w:val="0041693F"/>
    <w:rsid w:val="00420BE9"/>
    <w:rsid w:val="00422251"/>
    <w:rsid w:val="004235C9"/>
    <w:rsid w:val="00424E16"/>
    <w:rsid w:val="00425883"/>
    <w:rsid w:val="00425927"/>
    <w:rsid w:val="004301DA"/>
    <w:rsid w:val="004321C7"/>
    <w:rsid w:val="004325EE"/>
    <w:rsid w:val="00432E92"/>
    <w:rsid w:val="00433E01"/>
    <w:rsid w:val="00446460"/>
    <w:rsid w:val="00447A18"/>
    <w:rsid w:val="00451796"/>
    <w:rsid w:val="0045402F"/>
    <w:rsid w:val="00454252"/>
    <w:rsid w:val="004603DB"/>
    <w:rsid w:val="00460D16"/>
    <w:rsid w:val="0046184C"/>
    <w:rsid w:val="004626EE"/>
    <w:rsid w:val="00464AB0"/>
    <w:rsid w:val="0047057F"/>
    <w:rsid w:val="0047271C"/>
    <w:rsid w:val="00472913"/>
    <w:rsid w:val="00473617"/>
    <w:rsid w:val="00474FB0"/>
    <w:rsid w:val="00475380"/>
    <w:rsid w:val="00480210"/>
    <w:rsid w:val="00480452"/>
    <w:rsid w:val="00480785"/>
    <w:rsid w:val="00482173"/>
    <w:rsid w:val="00482225"/>
    <w:rsid w:val="00482812"/>
    <w:rsid w:val="004831E7"/>
    <w:rsid w:val="00485147"/>
    <w:rsid w:val="00486650"/>
    <w:rsid w:val="00490161"/>
    <w:rsid w:val="00492B3D"/>
    <w:rsid w:val="00497E5C"/>
    <w:rsid w:val="004A0129"/>
    <w:rsid w:val="004A7218"/>
    <w:rsid w:val="004B0183"/>
    <w:rsid w:val="004B03FE"/>
    <w:rsid w:val="004B1C80"/>
    <w:rsid w:val="004B27DC"/>
    <w:rsid w:val="004B3B9E"/>
    <w:rsid w:val="004C02B7"/>
    <w:rsid w:val="004C3ABD"/>
    <w:rsid w:val="004C4288"/>
    <w:rsid w:val="004C4F6E"/>
    <w:rsid w:val="004C6964"/>
    <w:rsid w:val="004D0820"/>
    <w:rsid w:val="004D193D"/>
    <w:rsid w:val="004D1B74"/>
    <w:rsid w:val="004D266A"/>
    <w:rsid w:val="004D4A88"/>
    <w:rsid w:val="004D5BA6"/>
    <w:rsid w:val="004D5F75"/>
    <w:rsid w:val="004E3258"/>
    <w:rsid w:val="004E4F6A"/>
    <w:rsid w:val="004E76E0"/>
    <w:rsid w:val="004F0A67"/>
    <w:rsid w:val="004F50FA"/>
    <w:rsid w:val="004F5A84"/>
    <w:rsid w:val="00500C11"/>
    <w:rsid w:val="00502063"/>
    <w:rsid w:val="005051C0"/>
    <w:rsid w:val="005105A6"/>
    <w:rsid w:val="00511C4A"/>
    <w:rsid w:val="00512332"/>
    <w:rsid w:val="0051279B"/>
    <w:rsid w:val="00513AD9"/>
    <w:rsid w:val="00516FEE"/>
    <w:rsid w:val="00521239"/>
    <w:rsid w:val="005217E0"/>
    <w:rsid w:val="0052299E"/>
    <w:rsid w:val="00526808"/>
    <w:rsid w:val="00526889"/>
    <w:rsid w:val="005323E5"/>
    <w:rsid w:val="00534953"/>
    <w:rsid w:val="00537479"/>
    <w:rsid w:val="00542547"/>
    <w:rsid w:val="00543858"/>
    <w:rsid w:val="00545243"/>
    <w:rsid w:val="00554226"/>
    <w:rsid w:val="00557E47"/>
    <w:rsid w:val="005611C5"/>
    <w:rsid w:val="00561A29"/>
    <w:rsid w:val="00563300"/>
    <w:rsid w:val="00566CEA"/>
    <w:rsid w:val="00572518"/>
    <w:rsid w:val="0057315F"/>
    <w:rsid w:val="00576C91"/>
    <w:rsid w:val="00580C99"/>
    <w:rsid w:val="0058173A"/>
    <w:rsid w:val="00586014"/>
    <w:rsid w:val="005860C4"/>
    <w:rsid w:val="0059124A"/>
    <w:rsid w:val="005923EE"/>
    <w:rsid w:val="005958ED"/>
    <w:rsid w:val="005971B7"/>
    <w:rsid w:val="005A0916"/>
    <w:rsid w:val="005A487A"/>
    <w:rsid w:val="005A608D"/>
    <w:rsid w:val="005A6D68"/>
    <w:rsid w:val="005A751D"/>
    <w:rsid w:val="005B114F"/>
    <w:rsid w:val="005B24A2"/>
    <w:rsid w:val="005B3D41"/>
    <w:rsid w:val="005B4144"/>
    <w:rsid w:val="005C6B29"/>
    <w:rsid w:val="005D0918"/>
    <w:rsid w:val="005E0756"/>
    <w:rsid w:val="005E14BC"/>
    <w:rsid w:val="005E1B94"/>
    <w:rsid w:val="005E5BAD"/>
    <w:rsid w:val="005F21EE"/>
    <w:rsid w:val="005F39D5"/>
    <w:rsid w:val="005F53CF"/>
    <w:rsid w:val="005F65F3"/>
    <w:rsid w:val="005F6CC2"/>
    <w:rsid w:val="005F7995"/>
    <w:rsid w:val="00601590"/>
    <w:rsid w:val="0060446E"/>
    <w:rsid w:val="00611426"/>
    <w:rsid w:val="00611941"/>
    <w:rsid w:val="00611BA5"/>
    <w:rsid w:val="00613EB3"/>
    <w:rsid w:val="006144CA"/>
    <w:rsid w:val="006146AC"/>
    <w:rsid w:val="006232BF"/>
    <w:rsid w:val="0062652C"/>
    <w:rsid w:val="006278DD"/>
    <w:rsid w:val="00627AE6"/>
    <w:rsid w:val="00631522"/>
    <w:rsid w:val="006315BB"/>
    <w:rsid w:val="00636472"/>
    <w:rsid w:val="006403A7"/>
    <w:rsid w:val="00641D69"/>
    <w:rsid w:val="00642E85"/>
    <w:rsid w:val="00647A46"/>
    <w:rsid w:val="00647A90"/>
    <w:rsid w:val="00650F3E"/>
    <w:rsid w:val="006513CC"/>
    <w:rsid w:val="00651417"/>
    <w:rsid w:val="0065183E"/>
    <w:rsid w:val="00652AF3"/>
    <w:rsid w:val="00663326"/>
    <w:rsid w:val="0066335D"/>
    <w:rsid w:val="00665529"/>
    <w:rsid w:val="00665A2B"/>
    <w:rsid w:val="00666A8F"/>
    <w:rsid w:val="00666C93"/>
    <w:rsid w:val="00667C5F"/>
    <w:rsid w:val="006723A4"/>
    <w:rsid w:val="00675FCD"/>
    <w:rsid w:val="00677818"/>
    <w:rsid w:val="00680C51"/>
    <w:rsid w:val="006843A8"/>
    <w:rsid w:val="00684D65"/>
    <w:rsid w:val="006861D2"/>
    <w:rsid w:val="00691A5D"/>
    <w:rsid w:val="00692461"/>
    <w:rsid w:val="00692BB4"/>
    <w:rsid w:val="00694B42"/>
    <w:rsid w:val="00695519"/>
    <w:rsid w:val="00695896"/>
    <w:rsid w:val="006A039A"/>
    <w:rsid w:val="006A0FC6"/>
    <w:rsid w:val="006A3583"/>
    <w:rsid w:val="006A409B"/>
    <w:rsid w:val="006A565A"/>
    <w:rsid w:val="006A605A"/>
    <w:rsid w:val="006A6D3B"/>
    <w:rsid w:val="006A766C"/>
    <w:rsid w:val="006B2AC7"/>
    <w:rsid w:val="006B32C5"/>
    <w:rsid w:val="006B475C"/>
    <w:rsid w:val="006B532E"/>
    <w:rsid w:val="006B5E55"/>
    <w:rsid w:val="006C414E"/>
    <w:rsid w:val="006C6468"/>
    <w:rsid w:val="006C64CB"/>
    <w:rsid w:val="006C6D9C"/>
    <w:rsid w:val="006C7BBA"/>
    <w:rsid w:val="006D1C1B"/>
    <w:rsid w:val="006D20CB"/>
    <w:rsid w:val="006D2977"/>
    <w:rsid w:val="006D38F4"/>
    <w:rsid w:val="006E1B9A"/>
    <w:rsid w:val="006E1FF7"/>
    <w:rsid w:val="006E2DCD"/>
    <w:rsid w:val="006F06F2"/>
    <w:rsid w:val="006F51AE"/>
    <w:rsid w:val="006F583A"/>
    <w:rsid w:val="00701517"/>
    <w:rsid w:val="00701839"/>
    <w:rsid w:val="007072DB"/>
    <w:rsid w:val="00710C96"/>
    <w:rsid w:val="00714C7C"/>
    <w:rsid w:val="00715482"/>
    <w:rsid w:val="007158E4"/>
    <w:rsid w:val="00721D07"/>
    <w:rsid w:val="0072217A"/>
    <w:rsid w:val="00723345"/>
    <w:rsid w:val="0072410D"/>
    <w:rsid w:val="00724C24"/>
    <w:rsid w:val="00725657"/>
    <w:rsid w:val="00725DEB"/>
    <w:rsid w:val="007267E7"/>
    <w:rsid w:val="0073310A"/>
    <w:rsid w:val="0073464F"/>
    <w:rsid w:val="00736BC3"/>
    <w:rsid w:val="00737A9D"/>
    <w:rsid w:val="007418C2"/>
    <w:rsid w:val="007432AB"/>
    <w:rsid w:val="00743321"/>
    <w:rsid w:val="00743C51"/>
    <w:rsid w:val="0074432E"/>
    <w:rsid w:val="007459BD"/>
    <w:rsid w:val="00755E2B"/>
    <w:rsid w:val="00756968"/>
    <w:rsid w:val="007629C2"/>
    <w:rsid w:val="00765A85"/>
    <w:rsid w:val="00772947"/>
    <w:rsid w:val="00776606"/>
    <w:rsid w:val="0077788B"/>
    <w:rsid w:val="007809D0"/>
    <w:rsid w:val="00782E14"/>
    <w:rsid w:val="00783498"/>
    <w:rsid w:val="00783FD2"/>
    <w:rsid w:val="00785304"/>
    <w:rsid w:val="00787891"/>
    <w:rsid w:val="00793E3E"/>
    <w:rsid w:val="007951EC"/>
    <w:rsid w:val="00797713"/>
    <w:rsid w:val="007A04D2"/>
    <w:rsid w:val="007A0D64"/>
    <w:rsid w:val="007A22A4"/>
    <w:rsid w:val="007A28CE"/>
    <w:rsid w:val="007A607F"/>
    <w:rsid w:val="007B1A53"/>
    <w:rsid w:val="007B1F31"/>
    <w:rsid w:val="007B499E"/>
    <w:rsid w:val="007B55C8"/>
    <w:rsid w:val="007B5C72"/>
    <w:rsid w:val="007C1BD5"/>
    <w:rsid w:val="007C2E88"/>
    <w:rsid w:val="007C477D"/>
    <w:rsid w:val="007C6580"/>
    <w:rsid w:val="007D0471"/>
    <w:rsid w:val="007D2DB9"/>
    <w:rsid w:val="007D7096"/>
    <w:rsid w:val="007E5503"/>
    <w:rsid w:val="007F3BA7"/>
    <w:rsid w:val="007F3BC0"/>
    <w:rsid w:val="007F5A65"/>
    <w:rsid w:val="008013F3"/>
    <w:rsid w:val="00802FD9"/>
    <w:rsid w:val="00805862"/>
    <w:rsid w:val="008105AC"/>
    <w:rsid w:val="00811A82"/>
    <w:rsid w:val="008142CF"/>
    <w:rsid w:val="00817143"/>
    <w:rsid w:val="00823AE7"/>
    <w:rsid w:val="008261ED"/>
    <w:rsid w:val="008270FD"/>
    <w:rsid w:val="00830CE4"/>
    <w:rsid w:val="0083210B"/>
    <w:rsid w:val="008336DF"/>
    <w:rsid w:val="0083450F"/>
    <w:rsid w:val="0083515F"/>
    <w:rsid w:val="008403C3"/>
    <w:rsid w:val="00841EDC"/>
    <w:rsid w:val="008453E2"/>
    <w:rsid w:val="00846890"/>
    <w:rsid w:val="00851A3F"/>
    <w:rsid w:val="008529BC"/>
    <w:rsid w:val="00853FD3"/>
    <w:rsid w:val="008573A7"/>
    <w:rsid w:val="008600F5"/>
    <w:rsid w:val="008622B8"/>
    <w:rsid w:val="00862310"/>
    <w:rsid w:val="00865226"/>
    <w:rsid w:val="00870727"/>
    <w:rsid w:val="00873103"/>
    <w:rsid w:val="0087456A"/>
    <w:rsid w:val="00874722"/>
    <w:rsid w:val="00874AE0"/>
    <w:rsid w:val="0087547A"/>
    <w:rsid w:val="0088116C"/>
    <w:rsid w:val="0088128D"/>
    <w:rsid w:val="00882022"/>
    <w:rsid w:val="00882E9B"/>
    <w:rsid w:val="0088360D"/>
    <w:rsid w:val="00884A32"/>
    <w:rsid w:val="00887DC5"/>
    <w:rsid w:val="00891CC8"/>
    <w:rsid w:val="008A162F"/>
    <w:rsid w:val="008A3153"/>
    <w:rsid w:val="008A3E79"/>
    <w:rsid w:val="008A61B0"/>
    <w:rsid w:val="008B09F0"/>
    <w:rsid w:val="008B4705"/>
    <w:rsid w:val="008B4B85"/>
    <w:rsid w:val="008B63C1"/>
    <w:rsid w:val="008B6E6F"/>
    <w:rsid w:val="008C2842"/>
    <w:rsid w:val="008C55D4"/>
    <w:rsid w:val="008C5651"/>
    <w:rsid w:val="008C5973"/>
    <w:rsid w:val="008C6610"/>
    <w:rsid w:val="008C6EDD"/>
    <w:rsid w:val="008C7DBF"/>
    <w:rsid w:val="008C7FB9"/>
    <w:rsid w:val="008D0144"/>
    <w:rsid w:val="008D02C2"/>
    <w:rsid w:val="008D0EFB"/>
    <w:rsid w:val="008D264B"/>
    <w:rsid w:val="008D4322"/>
    <w:rsid w:val="008E24CB"/>
    <w:rsid w:val="008E54E1"/>
    <w:rsid w:val="008E6206"/>
    <w:rsid w:val="008E79D5"/>
    <w:rsid w:val="008F0595"/>
    <w:rsid w:val="008F2C74"/>
    <w:rsid w:val="008F4797"/>
    <w:rsid w:val="00903BDE"/>
    <w:rsid w:val="009071E1"/>
    <w:rsid w:val="009106CB"/>
    <w:rsid w:val="00910E83"/>
    <w:rsid w:val="0091507C"/>
    <w:rsid w:val="00917ABE"/>
    <w:rsid w:val="009208B9"/>
    <w:rsid w:val="00921699"/>
    <w:rsid w:val="009217DC"/>
    <w:rsid w:val="0092316A"/>
    <w:rsid w:val="00927631"/>
    <w:rsid w:val="0093217F"/>
    <w:rsid w:val="00932ACE"/>
    <w:rsid w:val="00935B65"/>
    <w:rsid w:val="00935C1A"/>
    <w:rsid w:val="00940C98"/>
    <w:rsid w:val="009416A3"/>
    <w:rsid w:val="00946A92"/>
    <w:rsid w:val="009520D8"/>
    <w:rsid w:val="009520E8"/>
    <w:rsid w:val="00953885"/>
    <w:rsid w:val="00956CD7"/>
    <w:rsid w:val="0095727A"/>
    <w:rsid w:val="009608F9"/>
    <w:rsid w:val="00961A6F"/>
    <w:rsid w:val="00962048"/>
    <w:rsid w:val="00963884"/>
    <w:rsid w:val="00964706"/>
    <w:rsid w:val="00966D36"/>
    <w:rsid w:val="00972F74"/>
    <w:rsid w:val="0097350B"/>
    <w:rsid w:val="00973777"/>
    <w:rsid w:val="009743A6"/>
    <w:rsid w:val="00980938"/>
    <w:rsid w:val="00987BAB"/>
    <w:rsid w:val="0099042F"/>
    <w:rsid w:val="009908AB"/>
    <w:rsid w:val="00992467"/>
    <w:rsid w:val="009939B9"/>
    <w:rsid w:val="00995D53"/>
    <w:rsid w:val="009A225C"/>
    <w:rsid w:val="009A3E9B"/>
    <w:rsid w:val="009A4399"/>
    <w:rsid w:val="009A5072"/>
    <w:rsid w:val="009A54ED"/>
    <w:rsid w:val="009A5B37"/>
    <w:rsid w:val="009B0E0F"/>
    <w:rsid w:val="009B3CA7"/>
    <w:rsid w:val="009B5FCD"/>
    <w:rsid w:val="009C06AC"/>
    <w:rsid w:val="009C179F"/>
    <w:rsid w:val="009C294C"/>
    <w:rsid w:val="009C4980"/>
    <w:rsid w:val="009C5D07"/>
    <w:rsid w:val="009C5DA1"/>
    <w:rsid w:val="009C7938"/>
    <w:rsid w:val="009D00C2"/>
    <w:rsid w:val="009D07D4"/>
    <w:rsid w:val="009D26D1"/>
    <w:rsid w:val="009D41BF"/>
    <w:rsid w:val="009D4480"/>
    <w:rsid w:val="009D525B"/>
    <w:rsid w:val="009D56CC"/>
    <w:rsid w:val="009D720B"/>
    <w:rsid w:val="009D7545"/>
    <w:rsid w:val="009E16E2"/>
    <w:rsid w:val="009E1F6F"/>
    <w:rsid w:val="009E758B"/>
    <w:rsid w:val="009F18E4"/>
    <w:rsid w:val="009F3399"/>
    <w:rsid w:val="00A00447"/>
    <w:rsid w:val="00A0047F"/>
    <w:rsid w:val="00A02F63"/>
    <w:rsid w:val="00A06078"/>
    <w:rsid w:val="00A14874"/>
    <w:rsid w:val="00A14A8F"/>
    <w:rsid w:val="00A15682"/>
    <w:rsid w:val="00A175BF"/>
    <w:rsid w:val="00A23E74"/>
    <w:rsid w:val="00A25421"/>
    <w:rsid w:val="00A26B2E"/>
    <w:rsid w:val="00A27229"/>
    <w:rsid w:val="00A27E22"/>
    <w:rsid w:val="00A319C7"/>
    <w:rsid w:val="00A32199"/>
    <w:rsid w:val="00A3434F"/>
    <w:rsid w:val="00A3488D"/>
    <w:rsid w:val="00A36FCF"/>
    <w:rsid w:val="00A42DA7"/>
    <w:rsid w:val="00A43ED9"/>
    <w:rsid w:val="00A45512"/>
    <w:rsid w:val="00A51527"/>
    <w:rsid w:val="00A5155E"/>
    <w:rsid w:val="00A515A7"/>
    <w:rsid w:val="00A57483"/>
    <w:rsid w:val="00A60FB4"/>
    <w:rsid w:val="00A610C3"/>
    <w:rsid w:val="00A62860"/>
    <w:rsid w:val="00A62F5E"/>
    <w:rsid w:val="00A652B0"/>
    <w:rsid w:val="00A66865"/>
    <w:rsid w:val="00A707E7"/>
    <w:rsid w:val="00A716B8"/>
    <w:rsid w:val="00A728F9"/>
    <w:rsid w:val="00A75D74"/>
    <w:rsid w:val="00A801C8"/>
    <w:rsid w:val="00A82A5B"/>
    <w:rsid w:val="00A835B3"/>
    <w:rsid w:val="00A86D8F"/>
    <w:rsid w:val="00A91CF3"/>
    <w:rsid w:val="00A95939"/>
    <w:rsid w:val="00A96A0A"/>
    <w:rsid w:val="00A97373"/>
    <w:rsid w:val="00AB1B52"/>
    <w:rsid w:val="00AB2AA4"/>
    <w:rsid w:val="00AB3333"/>
    <w:rsid w:val="00AB7FAE"/>
    <w:rsid w:val="00AC336B"/>
    <w:rsid w:val="00AC350C"/>
    <w:rsid w:val="00AC4954"/>
    <w:rsid w:val="00AC49A7"/>
    <w:rsid w:val="00AC73F1"/>
    <w:rsid w:val="00AD0EB1"/>
    <w:rsid w:val="00AD4736"/>
    <w:rsid w:val="00AE0954"/>
    <w:rsid w:val="00AE0EFC"/>
    <w:rsid w:val="00AE3562"/>
    <w:rsid w:val="00AE5D7F"/>
    <w:rsid w:val="00AE6D25"/>
    <w:rsid w:val="00AF1A0F"/>
    <w:rsid w:val="00AF1AF6"/>
    <w:rsid w:val="00AF29CF"/>
    <w:rsid w:val="00AF69C3"/>
    <w:rsid w:val="00AF78F2"/>
    <w:rsid w:val="00B006AB"/>
    <w:rsid w:val="00B012D9"/>
    <w:rsid w:val="00B01630"/>
    <w:rsid w:val="00B045DC"/>
    <w:rsid w:val="00B074F3"/>
    <w:rsid w:val="00B10ADA"/>
    <w:rsid w:val="00B124A8"/>
    <w:rsid w:val="00B13E9E"/>
    <w:rsid w:val="00B1495D"/>
    <w:rsid w:val="00B15276"/>
    <w:rsid w:val="00B248E3"/>
    <w:rsid w:val="00B276B7"/>
    <w:rsid w:val="00B27CBC"/>
    <w:rsid w:val="00B33AD8"/>
    <w:rsid w:val="00B3433C"/>
    <w:rsid w:val="00B3484D"/>
    <w:rsid w:val="00B34C2D"/>
    <w:rsid w:val="00B3693A"/>
    <w:rsid w:val="00B375DB"/>
    <w:rsid w:val="00B37D29"/>
    <w:rsid w:val="00B40DCD"/>
    <w:rsid w:val="00B42C2A"/>
    <w:rsid w:val="00B4408C"/>
    <w:rsid w:val="00B448AF"/>
    <w:rsid w:val="00B455A5"/>
    <w:rsid w:val="00B50EFC"/>
    <w:rsid w:val="00B5237F"/>
    <w:rsid w:val="00B55071"/>
    <w:rsid w:val="00B55C23"/>
    <w:rsid w:val="00B6280A"/>
    <w:rsid w:val="00B63FF1"/>
    <w:rsid w:val="00B645C8"/>
    <w:rsid w:val="00B66E56"/>
    <w:rsid w:val="00B71FA0"/>
    <w:rsid w:val="00B7407A"/>
    <w:rsid w:val="00B7419D"/>
    <w:rsid w:val="00B75309"/>
    <w:rsid w:val="00B8040A"/>
    <w:rsid w:val="00B834BF"/>
    <w:rsid w:val="00B8545E"/>
    <w:rsid w:val="00B8625C"/>
    <w:rsid w:val="00B97626"/>
    <w:rsid w:val="00BA46C3"/>
    <w:rsid w:val="00BA585D"/>
    <w:rsid w:val="00BA5880"/>
    <w:rsid w:val="00BB45CB"/>
    <w:rsid w:val="00BC0CF5"/>
    <w:rsid w:val="00BC3D1D"/>
    <w:rsid w:val="00BC48B2"/>
    <w:rsid w:val="00BC6F36"/>
    <w:rsid w:val="00BC7277"/>
    <w:rsid w:val="00BD21BA"/>
    <w:rsid w:val="00BD2677"/>
    <w:rsid w:val="00BD7653"/>
    <w:rsid w:val="00BE0AD6"/>
    <w:rsid w:val="00BE3C1A"/>
    <w:rsid w:val="00BE44CC"/>
    <w:rsid w:val="00BE63AA"/>
    <w:rsid w:val="00BF3A36"/>
    <w:rsid w:val="00BF4994"/>
    <w:rsid w:val="00BF5075"/>
    <w:rsid w:val="00C04925"/>
    <w:rsid w:val="00C05589"/>
    <w:rsid w:val="00C05CBF"/>
    <w:rsid w:val="00C15C26"/>
    <w:rsid w:val="00C17511"/>
    <w:rsid w:val="00C1799C"/>
    <w:rsid w:val="00C22309"/>
    <w:rsid w:val="00C252E4"/>
    <w:rsid w:val="00C259A3"/>
    <w:rsid w:val="00C277DB"/>
    <w:rsid w:val="00C277E4"/>
    <w:rsid w:val="00C27F4A"/>
    <w:rsid w:val="00C3287D"/>
    <w:rsid w:val="00C32FA9"/>
    <w:rsid w:val="00C341AD"/>
    <w:rsid w:val="00C357C0"/>
    <w:rsid w:val="00C36411"/>
    <w:rsid w:val="00C36A95"/>
    <w:rsid w:val="00C44849"/>
    <w:rsid w:val="00C4638D"/>
    <w:rsid w:val="00C465EC"/>
    <w:rsid w:val="00C50EAB"/>
    <w:rsid w:val="00C55604"/>
    <w:rsid w:val="00C60BFF"/>
    <w:rsid w:val="00C62161"/>
    <w:rsid w:val="00C629DA"/>
    <w:rsid w:val="00C62B55"/>
    <w:rsid w:val="00C62C9C"/>
    <w:rsid w:val="00C63549"/>
    <w:rsid w:val="00C63C42"/>
    <w:rsid w:val="00C65D5E"/>
    <w:rsid w:val="00C7044A"/>
    <w:rsid w:val="00C72352"/>
    <w:rsid w:val="00C729C8"/>
    <w:rsid w:val="00C72DF3"/>
    <w:rsid w:val="00C737D2"/>
    <w:rsid w:val="00C77628"/>
    <w:rsid w:val="00C81AB3"/>
    <w:rsid w:val="00C84508"/>
    <w:rsid w:val="00C8527B"/>
    <w:rsid w:val="00C92CBE"/>
    <w:rsid w:val="00C956A3"/>
    <w:rsid w:val="00C97106"/>
    <w:rsid w:val="00C975EF"/>
    <w:rsid w:val="00CA0414"/>
    <w:rsid w:val="00CA1DC8"/>
    <w:rsid w:val="00CA25A1"/>
    <w:rsid w:val="00CA3BD4"/>
    <w:rsid w:val="00CA3FA5"/>
    <w:rsid w:val="00CA6659"/>
    <w:rsid w:val="00CA6EC5"/>
    <w:rsid w:val="00CB11FD"/>
    <w:rsid w:val="00CB16B2"/>
    <w:rsid w:val="00CB1CD6"/>
    <w:rsid w:val="00CB4259"/>
    <w:rsid w:val="00CB4937"/>
    <w:rsid w:val="00CB69C5"/>
    <w:rsid w:val="00CB6B67"/>
    <w:rsid w:val="00CC27AB"/>
    <w:rsid w:val="00CC402B"/>
    <w:rsid w:val="00CC5E6C"/>
    <w:rsid w:val="00CC7A17"/>
    <w:rsid w:val="00CD711C"/>
    <w:rsid w:val="00CE11C0"/>
    <w:rsid w:val="00CE3507"/>
    <w:rsid w:val="00CE50FC"/>
    <w:rsid w:val="00CE6765"/>
    <w:rsid w:val="00CE6C05"/>
    <w:rsid w:val="00D019D3"/>
    <w:rsid w:val="00D02064"/>
    <w:rsid w:val="00D02A22"/>
    <w:rsid w:val="00D06CB3"/>
    <w:rsid w:val="00D06F08"/>
    <w:rsid w:val="00D076C5"/>
    <w:rsid w:val="00D229BE"/>
    <w:rsid w:val="00D22B58"/>
    <w:rsid w:val="00D24BBC"/>
    <w:rsid w:val="00D2548F"/>
    <w:rsid w:val="00D25B84"/>
    <w:rsid w:val="00D33B76"/>
    <w:rsid w:val="00D40B90"/>
    <w:rsid w:val="00D41212"/>
    <w:rsid w:val="00D43A2D"/>
    <w:rsid w:val="00D4526C"/>
    <w:rsid w:val="00D46C41"/>
    <w:rsid w:val="00D50189"/>
    <w:rsid w:val="00D51E37"/>
    <w:rsid w:val="00D522FD"/>
    <w:rsid w:val="00D5365D"/>
    <w:rsid w:val="00D53C31"/>
    <w:rsid w:val="00D56519"/>
    <w:rsid w:val="00D57043"/>
    <w:rsid w:val="00D61453"/>
    <w:rsid w:val="00D6180A"/>
    <w:rsid w:val="00D63D2B"/>
    <w:rsid w:val="00D70075"/>
    <w:rsid w:val="00D73192"/>
    <w:rsid w:val="00D77872"/>
    <w:rsid w:val="00D801B1"/>
    <w:rsid w:val="00D80826"/>
    <w:rsid w:val="00D83E8C"/>
    <w:rsid w:val="00D874B0"/>
    <w:rsid w:val="00D91D4E"/>
    <w:rsid w:val="00D922B2"/>
    <w:rsid w:val="00D922D0"/>
    <w:rsid w:val="00D943AD"/>
    <w:rsid w:val="00D97799"/>
    <w:rsid w:val="00DA23BF"/>
    <w:rsid w:val="00DA3F99"/>
    <w:rsid w:val="00DA7B1C"/>
    <w:rsid w:val="00DB4AE7"/>
    <w:rsid w:val="00DC2390"/>
    <w:rsid w:val="00DC3C15"/>
    <w:rsid w:val="00DD140B"/>
    <w:rsid w:val="00DD3556"/>
    <w:rsid w:val="00DD38AE"/>
    <w:rsid w:val="00DD6B58"/>
    <w:rsid w:val="00DE0CB2"/>
    <w:rsid w:val="00DE1850"/>
    <w:rsid w:val="00DE2D81"/>
    <w:rsid w:val="00DF0843"/>
    <w:rsid w:val="00DF40B5"/>
    <w:rsid w:val="00DF5476"/>
    <w:rsid w:val="00DF6824"/>
    <w:rsid w:val="00E00065"/>
    <w:rsid w:val="00E01B5A"/>
    <w:rsid w:val="00E02917"/>
    <w:rsid w:val="00E03901"/>
    <w:rsid w:val="00E03E1C"/>
    <w:rsid w:val="00E07155"/>
    <w:rsid w:val="00E075D5"/>
    <w:rsid w:val="00E16DDA"/>
    <w:rsid w:val="00E26C55"/>
    <w:rsid w:val="00E301D4"/>
    <w:rsid w:val="00E30688"/>
    <w:rsid w:val="00E35E6C"/>
    <w:rsid w:val="00E36DC2"/>
    <w:rsid w:val="00E374CB"/>
    <w:rsid w:val="00E413C7"/>
    <w:rsid w:val="00E444E3"/>
    <w:rsid w:val="00E45BCC"/>
    <w:rsid w:val="00E45E2D"/>
    <w:rsid w:val="00E53DEB"/>
    <w:rsid w:val="00E5750F"/>
    <w:rsid w:val="00E60CC7"/>
    <w:rsid w:val="00E65F62"/>
    <w:rsid w:val="00E66D54"/>
    <w:rsid w:val="00E702D9"/>
    <w:rsid w:val="00E72D2E"/>
    <w:rsid w:val="00E7318B"/>
    <w:rsid w:val="00E75C97"/>
    <w:rsid w:val="00E776DB"/>
    <w:rsid w:val="00E77E26"/>
    <w:rsid w:val="00E805D3"/>
    <w:rsid w:val="00E8184E"/>
    <w:rsid w:val="00E82AC7"/>
    <w:rsid w:val="00E836C5"/>
    <w:rsid w:val="00E85879"/>
    <w:rsid w:val="00E91EF1"/>
    <w:rsid w:val="00E92B6D"/>
    <w:rsid w:val="00E9586C"/>
    <w:rsid w:val="00E97C1D"/>
    <w:rsid w:val="00EA0A0B"/>
    <w:rsid w:val="00EA15F7"/>
    <w:rsid w:val="00EA2B6E"/>
    <w:rsid w:val="00EA5884"/>
    <w:rsid w:val="00EA6E54"/>
    <w:rsid w:val="00EB261C"/>
    <w:rsid w:val="00EB30EC"/>
    <w:rsid w:val="00EB3497"/>
    <w:rsid w:val="00EB354F"/>
    <w:rsid w:val="00EC05B2"/>
    <w:rsid w:val="00EC0C17"/>
    <w:rsid w:val="00EC2809"/>
    <w:rsid w:val="00EC2E99"/>
    <w:rsid w:val="00ED353F"/>
    <w:rsid w:val="00ED58AE"/>
    <w:rsid w:val="00EE1FEA"/>
    <w:rsid w:val="00EE5BB5"/>
    <w:rsid w:val="00EE7C33"/>
    <w:rsid w:val="00EF0887"/>
    <w:rsid w:val="00EF206A"/>
    <w:rsid w:val="00EF7DCC"/>
    <w:rsid w:val="00F00E5C"/>
    <w:rsid w:val="00F0100F"/>
    <w:rsid w:val="00F0513B"/>
    <w:rsid w:val="00F07508"/>
    <w:rsid w:val="00F11F06"/>
    <w:rsid w:val="00F17CFA"/>
    <w:rsid w:val="00F20157"/>
    <w:rsid w:val="00F21BC7"/>
    <w:rsid w:val="00F331CF"/>
    <w:rsid w:val="00F34039"/>
    <w:rsid w:val="00F3649E"/>
    <w:rsid w:val="00F414CA"/>
    <w:rsid w:val="00F42616"/>
    <w:rsid w:val="00F43158"/>
    <w:rsid w:val="00F4453D"/>
    <w:rsid w:val="00F4558F"/>
    <w:rsid w:val="00F5084D"/>
    <w:rsid w:val="00F57768"/>
    <w:rsid w:val="00F577FA"/>
    <w:rsid w:val="00F63AA0"/>
    <w:rsid w:val="00F66FCD"/>
    <w:rsid w:val="00F73B64"/>
    <w:rsid w:val="00F77A34"/>
    <w:rsid w:val="00F84F9A"/>
    <w:rsid w:val="00F86DEB"/>
    <w:rsid w:val="00F87183"/>
    <w:rsid w:val="00F903B6"/>
    <w:rsid w:val="00F923D1"/>
    <w:rsid w:val="00F93D37"/>
    <w:rsid w:val="00FA3ECE"/>
    <w:rsid w:val="00FA4C61"/>
    <w:rsid w:val="00FA71D4"/>
    <w:rsid w:val="00FC03C2"/>
    <w:rsid w:val="00FC29E7"/>
    <w:rsid w:val="00FC5A6E"/>
    <w:rsid w:val="00FC5BD6"/>
    <w:rsid w:val="00FC7672"/>
    <w:rsid w:val="00FD0D95"/>
    <w:rsid w:val="00FD3400"/>
    <w:rsid w:val="00FD34FA"/>
    <w:rsid w:val="00FD4472"/>
    <w:rsid w:val="00FE0677"/>
    <w:rsid w:val="00FE1D6E"/>
    <w:rsid w:val="00FE61B8"/>
    <w:rsid w:val="00FE7177"/>
    <w:rsid w:val="00FF2E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306AB"/>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qFormat/>
    <w:pPr>
      <w:spacing w:before="240" w:after="240"/>
      <w:jc w:val="center"/>
      <w:outlineLvl w:val="0"/>
    </w:pPr>
    <w:rPr>
      <w:caps/>
      <w:smallCaps w:val="0"/>
      <w:sz w:val="28"/>
    </w:rPr>
  </w:style>
  <w:style w:type="paragraph" w:styleId="Heading2">
    <w:name w:val="heading 2"/>
    <w:aliases w:val="h2"/>
    <w:basedOn w:val="Heading3"/>
    <w:next w:val="text"/>
    <w:qFormat/>
    <w:pPr>
      <w:spacing w:before="240" w:after="240"/>
      <w:jc w:val="center"/>
      <w:outlineLvl w:val="1"/>
    </w:pPr>
    <w:rPr>
      <w:smallCaps w:val="0"/>
      <w:sz w:val="28"/>
    </w:rPr>
  </w:style>
  <w:style w:type="paragraph" w:styleId="Heading3">
    <w:name w:val="heading 3"/>
    <w:aliases w:val="h3"/>
    <w:basedOn w:val="Normal"/>
    <w:next w:val="text"/>
    <w:qFormat/>
    <w:pPr>
      <w:keepNext/>
      <w:keepLines/>
      <w:spacing w:before="300" w:after="60"/>
      <w:outlineLvl w:val="2"/>
    </w:pPr>
    <w:rPr>
      <w:b/>
      <w:smallCaps/>
    </w:rPr>
  </w:style>
  <w:style w:type="paragraph" w:styleId="Heading4">
    <w:name w:val="heading 4"/>
    <w:aliases w:val="h4"/>
    <w:basedOn w:val="Heading3"/>
    <w:next w:val="text"/>
    <w:qFormat/>
    <w:pPr>
      <w:outlineLvl w:val="3"/>
    </w:pPr>
    <w:rPr>
      <w:smallCaps w:val="0"/>
    </w:rPr>
  </w:style>
  <w:style w:type="paragraph" w:styleId="Heading5">
    <w:name w:val="heading 5"/>
    <w:aliases w:val="h5"/>
    <w:basedOn w:val="Heading3"/>
    <w:next w:val="text"/>
    <w:qFormat/>
    <w:pPr>
      <w:outlineLvl w:val="4"/>
    </w:pPr>
    <w:rPr>
      <w:i/>
      <w:smallCaps w:val="0"/>
    </w:rPr>
  </w:style>
  <w:style w:type="paragraph" w:styleId="Heading7">
    <w:name w:val="heading 7"/>
    <w:aliases w:val="h7"/>
    <w:basedOn w:val="Heading3"/>
    <w:next w:val="text"/>
    <w:qFormat/>
    <w:pPr>
      <w:keepNext w:val="0"/>
      <w:tabs>
        <w:tab w:val="left" w:pos="1260"/>
      </w:tabs>
      <w:spacing w:after="240"/>
      <w:ind w:left="1260" w:hanging="1260"/>
      <w:outlineLvl w:val="6"/>
    </w:pPr>
    <w:rPr>
      <w:b w:val="0"/>
      <w:smallCaps w:val="0"/>
    </w:rPr>
  </w:style>
  <w:style w:type="paragraph" w:styleId="Heading8">
    <w:name w:val="heading 8"/>
    <w:aliases w:val="h8"/>
    <w:basedOn w:val="Heading7"/>
    <w:next w:val="text"/>
    <w:qFormat/>
    <w:pPr>
      <w:outlineLvl w:val="7"/>
    </w:pPr>
  </w:style>
  <w:style w:type="paragraph" w:styleId="Heading9">
    <w:name w:val="heading 9"/>
    <w:aliases w:val="h9"/>
    <w:basedOn w:val="Heading7"/>
    <w:next w:val="text"/>
    <w:qFormat/>
    <w:pPr>
      <w:tabs>
        <w:tab w:val="clear" w:pos="1260"/>
        <w:tab w:val="left" w:pos="1620"/>
      </w:tabs>
      <w:ind w:left="1620" w:hanging="16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pPr>
      <w:spacing w:line="480" w:lineRule="atLeast"/>
      <w:ind w:firstLine="720"/>
      <w:jc w:val="both"/>
    </w:pPr>
  </w:style>
  <w:style w:type="paragraph" w:styleId="Footer">
    <w:name w:val="footer"/>
    <w:basedOn w:val="Normal"/>
    <w:pPr>
      <w:tabs>
        <w:tab w:val="center" w:pos="4320"/>
        <w:tab w:val="right" w:pos="8640"/>
      </w:tabs>
    </w:pPr>
  </w:style>
  <w:style w:type="paragraph" w:styleId="TOC8">
    <w:name w:val="toc 8"/>
    <w:basedOn w:val="TOC7"/>
    <w:uiPriority w:val="39"/>
  </w:style>
  <w:style w:type="paragraph" w:styleId="TOC7">
    <w:name w:val="toc 7"/>
    <w:basedOn w:val="TOC3"/>
    <w:uiPriority w:val="39"/>
    <w:pPr>
      <w:spacing w:before="0" w:line="480" w:lineRule="atLeast"/>
      <w:ind w:left="1260" w:hanging="1260"/>
    </w:pPr>
  </w:style>
  <w:style w:type="paragraph" w:styleId="TOC3">
    <w:name w:val="toc 3"/>
    <w:basedOn w:val="Normal"/>
    <w:uiPriority w:val="39"/>
    <w:pPr>
      <w:keepLines/>
      <w:tabs>
        <w:tab w:val="right" w:leader="dot" w:pos="7920"/>
      </w:tabs>
      <w:spacing w:before="120"/>
      <w:ind w:left="1080" w:right="360" w:hanging="540"/>
    </w:pPr>
  </w:style>
  <w:style w:type="paragraph" w:styleId="TOC5">
    <w:name w:val="toc 5"/>
    <w:basedOn w:val="TOC3"/>
    <w:uiPriority w:val="39"/>
    <w:pPr>
      <w:ind w:left="2160"/>
    </w:pPr>
  </w:style>
  <w:style w:type="paragraph" w:styleId="TOC4">
    <w:name w:val="toc 4"/>
    <w:basedOn w:val="TOC3"/>
    <w:uiPriority w:val="39"/>
    <w:pPr>
      <w:ind w:left="1620"/>
    </w:pPr>
  </w:style>
  <w:style w:type="paragraph" w:styleId="TOC2">
    <w:name w:val="toc 2"/>
    <w:basedOn w:val="TOC3"/>
    <w:uiPriority w:val="39"/>
    <w:pPr>
      <w:keepNext/>
      <w:spacing w:before="240"/>
      <w:ind w:left="540"/>
    </w:pPr>
  </w:style>
  <w:style w:type="paragraph" w:styleId="TOC1">
    <w:name w:val="toc 1"/>
    <w:basedOn w:val="TOC3"/>
    <w:uiPriority w:val="39"/>
    <w:rsid w:val="003306AB"/>
    <w:pPr>
      <w:keepNext/>
      <w:spacing w:before="240"/>
      <w:ind w:left="540"/>
    </w:pPr>
    <w:rPr>
      <w:b/>
      <w:smallCaps/>
    </w:r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Normal"/>
    <w:semiHidden/>
    <w:rPr>
      <w:sz w:val="20"/>
    </w:rPr>
  </w:style>
  <w:style w:type="paragraph" w:styleId="TOC9">
    <w:name w:val="toc 9"/>
    <w:basedOn w:val="TOC8"/>
    <w:uiPriority w:val="39"/>
    <w:pPr>
      <w:tabs>
        <w:tab w:val="left" w:pos="1620"/>
      </w:tabs>
      <w:ind w:left="1620" w:hanging="1620"/>
    </w:pPr>
  </w:style>
  <w:style w:type="character" w:styleId="PageNumber">
    <w:name w:val="page number"/>
    <w:basedOn w:val="DefaultParagraphFont"/>
  </w:style>
  <w:style w:type="paragraph" w:customStyle="1" w:styleId="reference">
    <w:name w:val="reference"/>
    <w:aliases w:val="ref"/>
    <w:basedOn w:val="Normal"/>
    <w:pPr>
      <w:spacing w:before="120" w:after="120"/>
      <w:ind w:left="720" w:hanging="720"/>
      <w:jc w:val="both"/>
    </w:pPr>
  </w:style>
  <w:style w:type="paragraph" w:customStyle="1" w:styleId="headingfm2">
    <w:name w:val="heading fm2"/>
    <w:aliases w:val="hf2"/>
    <w:basedOn w:val="Heading2"/>
    <w:next w:val="textcentered"/>
    <w:pPr>
      <w:outlineLvl w:val="9"/>
    </w:pPr>
  </w:style>
  <w:style w:type="paragraph" w:customStyle="1" w:styleId="textcentered">
    <w:name w:val="text centered"/>
    <w:aliases w:val="tc"/>
    <w:basedOn w:val="textnoindent"/>
    <w:pPr>
      <w:jc w:val="center"/>
    </w:pPr>
  </w:style>
  <w:style w:type="paragraph" w:customStyle="1" w:styleId="textnoindent">
    <w:name w:val="text no indent"/>
    <w:aliases w:val="tn"/>
    <w:basedOn w:val="text"/>
    <w:pPr>
      <w:ind w:firstLine="0"/>
    </w:pPr>
  </w:style>
  <w:style w:type="paragraph" w:customStyle="1" w:styleId="textsinglespaced">
    <w:name w:val="text single spaced"/>
    <w:aliases w:val="ts"/>
    <w:basedOn w:val="textnoindent"/>
    <w:pPr>
      <w:spacing w:line="240" w:lineRule="auto"/>
      <w:jc w:val="left"/>
    </w:pPr>
  </w:style>
  <w:style w:type="paragraph" w:customStyle="1" w:styleId="textquote">
    <w:name w:val="text quote"/>
    <w:aliases w:val="tq"/>
    <w:basedOn w:val="textsinglespaced"/>
    <w:next w:val="text"/>
    <w:pPr>
      <w:spacing w:before="240"/>
      <w:ind w:left="720"/>
    </w:pPr>
  </w:style>
  <w:style w:type="paragraph" w:customStyle="1" w:styleId="hiddentext">
    <w:name w:val="hidden text"/>
    <w:aliases w:val="hid"/>
    <w:next w:val="text"/>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pPr>
      <w:ind w:left="720" w:hanging="720"/>
    </w:pPr>
  </w:style>
  <w:style w:type="paragraph" w:customStyle="1" w:styleId="leftmargingraphic">
    <w:name w:val="left margin graphic"/>
    <w:aliases w:val="lg"/>
    <w:basedOn w:val="Normal"/>
    <w:pPr>
      <w:keepNext/>
      <w:framePr w:hSpace="180" w:vSpace="180" w:wrap="auto" w:hAnchor="margin"/>
      <w:spacing w:before="240"/>
    </w:pPr>
  </w:style>
  <w:style w:type="paragraph" w:customStyle="1" w:styleId="textindent">
    <w:name w:val="text indent"/>
    <w:aliases w:val="ti"/>
    <w:basedOn w:val="text"/>
    <w:pPr>
      <w:ind w:left="720" w:firstLine="0"/>
    </w:pPr>
  </w:style>
  <w:style w:type="paragraph" w:customStyle="1" w:styleId="headingfm1">
    <w:name w:val="heading fm1"/>
    <w:aliases w:val="hf1"/>
    <w:basedOn w:val="Heading1"/>
    <w:next w:val="textcentered"/>
    <w:pPr>
      <w:keepNext w:val="0"/>
      <w:spacing w:before="0" w:after="0" w:line="480" w:lineRule="atLeast"/>
      <w:outlineLvl w:val="9"/>
    </w:pPr>
    <w:rPr>
      <w:caps w:val="0"/>
    </w:rPr>
  </w:style>
  <w:style w:type="character" w:styleId="Hyperlink">
    <w:name w:val="Hyperlink"/>
    <w:basedOn w:val="DefaultParagraphFont"/>
    <w:rsid w:val="00511C4A"/>
    <w:rPr>
      <w:color w:val="0000FF" w:themeColor="hyperlink"/>
      <w:u w:val="single"/>
    </w:rPr>
  </w:style>
  <w:style w:type="table" w:styleId="TableGrid">
    <w:name w:val="Table Grid"/>
    <w:basedOn w:val="TableNormal"/>
    <w:uiPriority w:val="59"/>
    <w:rsid w:val="00103F23"/>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103F23"/>
    <w:rPr>
      <w:rFonts w:ascii="Tahoma" w:hAnsi="Tahoma" w:cs="Tahoma"/>
      <w:sz w:val="16"/>
      <w:szCs w:val="16"/>
    </w:rPr>
  </w:style>
  <w:style w:type="character" w:customStyle="1" w:styleId="BalloonTextChar">
    <w:name w:val="Balloon Text Char"/>
    <w:basedOn w:val="DefaultParagraphFont"/>
    <w:link w:val="BalloonText"/>
    <w:rsid w:val="00103F23"/>
    <w:rPr>
      <w:rFonts w:ascii="Tahoma" w:hAnsi="Tahoma" w:cs="Tahoma"/>
      <w:sz w:val="16"/>
      <w:szCs w:val="16"/>
    </w:rPr>
  </w:style>
  <w:style w:type="paragraph" w:styleId="HTMLPreformatted">
    <w:name w:val="HTML Preformatted"/>
    <w:basedOn w:val="Normal"/>
    <w:link w:val="HTMLPreformattedChar"/>
    <w:uiPriority w:val="99"/>
    <w:unhideWhenUsed/>
    <w:rsid w:val="00A17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A175BF"/>
    <w:rPr>
      <w:rFonts w:ascii="Courier New" w:hAnsi="Courier New" w:cs="Courier New"/>
    </w:rPr>
  </w:style>
  <w:style w:type="character" w:customStyle="1" w:styleId="kwd">
    <w:name w:val="kwd"/>
    <w:basedOn w:val="DefaultParagraphFont"/>
    <w:rsid w:val="00A175BF"/>
  </w:style>
  <w:style w:type="character" w:customStyle="1" w:styleId="pln">
    <w:name w:val="pln"/>
    <w:basedOn w:val="DefaultParagraphFont"/>
    <w:rsid w:val="00A175BF"/>
  </w:style>
  <w:style w:type="character" w:customStyle="1" w:styleId="typ">
    <w:name w:val="typ"/>
    <w:basedOn w:val="DefaultParagraphFont"/>
    <w:rsid w:val="00A175BF"/>
  </w:style>
  <w:style w:type="character" w:customStyle="1" w:styleId="pun">
    <w:name w:val="pun"/>
    <w:basedOn w:val="DefaultParagraphFont"/>
    <w:rsid w:val="00A175BF"/>
  </w:style>
  <w:style w:type="character" w:styleId="FollowedHyperlink">
    <w:name w:val="FollowedHyperlink"/>
    <w:basedOn w:val="DefaultParagraphFont"/>
    <w:rsid w:val="00CB6B6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306AB"/>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qFormat/>
    <w:pPr>
      <w:spacing w:before="240" w:after="240"/>
      <w:jc w:val="center"/>
      <w:outlineLvl w:val="0"/>
    </w:pPr>
    <w:rPr>
      <w:caps/>
      <w:smallCaps w:val="0"/>
      <w:sz w:val="28"/>
    </w:rPr>
  </w:style>
  <w:style w:type="paragraph" w:styleId="Heading2">
    <w:name w:val="heading 2"/>
    <w:aliases w:val="h2"/>
    <w:basedOn w:val="Heading3"/>
    <w:next w:val="text"/>
    <w:qFormat/>
    <w:pPr>
      <w:spacing w:before="240" w:after="240"/>
      <w:jc w:val="center"/>
      <w:outlineLvl w:val="1"/>
    </w:pPr>
    <w:rPr>
      <w:smallCaps w:val="0"/>
      <w:sz w:val="28"/>
    </w:rPr>
  </w:style>
  <w:style w:type="paragraph" w:styleId="Heading3">
    <w:name w:val="heading 3"/>
    <w:aliases w:val="h3"/>
    <w:basedOn w:val="Normal"/>
    <w:next w:val="text"/>
    <w:qFormat/>
    <w:pPr>
      <w:keepNext/>
      <w:keepLines/>
      <w:spacing w:before="300" w:after="60"/>
      <w:outlineLvl w:val="2"/>
    </w:pPr>
    <w:rPr>
      <w:b/>
      <w:smallCaps/>
    </w:rPr>
  </w:style>
  <w:style w:type="paragraph" w:styleId="Heading4">
    <w:name w:val="heading 4"/>
    <w:aliases w:val="h4"/>
    <w:basedOn w:val="Heading3"/>
    <w:next w:val="text"/>
    <w:qFormat/>
    <w:pPr>
      <w:outlineLvl w:val="3"/>
    </w:pPr>
    <w:rPr>
      <w:smallCaps w:val="0"/>
    </w:rPr>
  </w:style>
  <w:style w:type="paragraph" w:styleId="Heading5">
    <w:name w:val="heading 5"/>
    <w:aliases w:val="h5"/>
    <w:basedOn w:val="Heading3"/>
    <w:next w:val="text"/>
    <w:qFormat/>
    <w:pPr>
      <w:outlineLvl w:val="4"/>
    </w:pPr>
    <w:rPr>
      <w:i/>
      <w:smallCaps w:val="0"/>
    </w:rPr>
  </w:style>
  <w:style w:type="paragraph" w:styleId="Heading7">
    <w:name w:val="heading 7"/>
    <w:aliases w:val="h7"/>
    <w:basedOn w:val="Heading3"/>
    <w:next w:val="text"/>
    <w:qFormat/>
    <w:pPr>
      <w:keepNext w:val="0"/>
      <w:tabs>
        <w:tab w:val="left" w:pos="1260"/>
      </w:tabs>
      <w:spacing w:after="240"/>
      <w:ind w:left="1260" w:hanging="1260"/>
      <w:outlineLvl w:val="6"/>
    </w:pPr>
    <w:rPr>
      <w:b w:val="0"/>
      <w:smallCaps w:val="0"/>
    </w:rPr>
  </w:style>
  <w:style w:type="paragraph" w:styleId="Heading8">
    <w:name w:val="heading 8"/>
    <w:aliases w:val="h8"/>
    <w:basedOn w:val="Heading7"/>
    <w:next w:val="text"/>
    <w:qFormat/>
    <w:pPr>
      <w:outlineLvl w:val="7"/>
    </w:pPr>
  </w:style>
  <w:style w:type="paragraph" w:styleId="Heading9">
    <w:name w:val="heading 9"/>
    <w:aliases w:val="h9"/>
    <w:basedOn w:val="Heading7"/>
    <w:next w:val="text"/>
    <w:qFormat/>
    <w:pPr>
      <w:tabs>
        <w:tab w:val="clear" w:pos="1260"/>
        <w:tab w:val="left" w:pos="1620"/>
      </w:tabs>
      <w:ind w:left="1620" w:hanging="16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pPr>
      <w:spacing w:line="480" w:lineRule="atLeast"/>
      <w:ind w:firstLine="720"/>
      <w:jc w:val="both"/>
    </w:pPr>
  </w:style>
  <w:style w:type="paragraph" w:styleId="Footer">
    <w:name w:val="footer"/>
    <w:basedOn w:val="Normal"/>
    <w:pPr>
      <w:tabs>
        <w:tab w:val="center" w:pos="4320"/>
        <w:tab w:val="right" w:pos="8640"/>
      </w:tabs>
    </w:pPr>
  </w:style>
  <w:style w:type="paragraph" w:styleId="TOC8">
    <w:name w:val="toc 8"/>
    <w:basedOn w:val="TOC7"/>
    <w:uiPriority w:val="39"/>
  </w:style>
  <w:style w:type="paragraph" w:styleId="TOC7">
    <w:name w:val="toc 7"/>
    <w:basedOn w:val="TOC3"/>
    <w:uiPriority w:val="39"/>
    <w:pPr>
      <w:spacing w:before="0" w:line="480" w:lineRule="atLeast"/>
      <w:ind w:left="1260" w:hanging="1260"/>
    </w:pPr>
  </w:style>
  <w:style w:type="paragraph" w:styleId="TOC3">
    <w:name w:val="toc 3"/>
    <w:basedOn w:val="Normal"/>
    <w:uiPriority w:val="39"/>
    <w:pPr>
      <w:keepLines/>
      <w:tabs>
        <w:tab w:val="right" w:leader="dot" w:pos="7920"/>
      </w:tabs>
      <w:spacing w:before="120"/>
      <w:ind w:left="1080" w:right="360" w:hanging="540"/>
    </w:pPr>
  </w:style>
  <w:style w:type="paragraph" w:styleId="TOC5">
    <w:name w:val="toc 5"/>
    <w:basedOn w:val="TOC3"/>
    <w:uiPriority w:val="39"/>
    <w:pPr>
      <w:ind w:left="2160"/>
    </w:pPr>
  </w:style>
  <w:style w:type="paragraph" w:styleId="TOC4">
    <w:name w:val="toc 4"/>
    <w:basedOn w:val="TOC3"/>
    <w:uiPriority w:val="39"/>
    <w:pPr>
      <w:ind w:left="1620"/>
    </w:pPr>
  </w:style>
  <w:style w:type="paragraph" w:styleId="TOC2">
    <w:name w:val="toc 2"/>
    <w:basedOn w:val="TOC3"/>
    <w:uiPriority w:val="39"/>
    <w:pPr>
      <w:keepNext/>
      <w:spacing w:before="240"/>
      <w:ind w:left="540"/>
    </w:pPr>
  </w:style>
  <w:style w:type="paragraph" w:styleId="TOC1">
    <w:name w:val="toc 1"/>
    <w:basedOn w:val="TOC3"/>
    <w:uiPriority w:val="39"/>
    <w:rsid w:val="003306AB"/>
    <w:pPr>
      <w:keepNext/>
      <w:spacing w:before="240"/>
      <w:ind w:left="540"/>
    </w:pPr>
    <w:rPr>
      <w:b/>
      <w:smallCaps/>
    </w:r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Normal"/>
    <w:semiHidden/>
    <w:rPr>
      <w:sz w:val="20"/>
    </w:rPr>
  </w:style>
  <w:style w:type="paragraph" w:styleId="TOC9">
    <w:name w:val="toc 9"/>
    <w:basedOn w:val="TOC8"/>
    <w:uiPriority w:val="39"/>
    <w:pPr>
      <w:tabs>
        <w:tab w:val="left" w:pos="1620"/>
      </w:tabs>
      <w:ind w:left="1620" w:hanging="1620"/>
    </w:pPr>
  </w:style>
  <w:style w:type="character" w:styleId="PageNumber">
    <w:name w:val="page number"/>
    <w:basedOn w:val="DefaultParagraphFont"/>
  </w:style>
  <w:style w:type="paragraph" w:customStyle="1" w:styleId="reference">
    <w:name w:val="reference"/>
    <w:aliases w:val="ref"/>
    <w:basedOn w:val="Normal"/>
    <w:pPr>
      <w:spacing w:before="120" w:after="120"/>
      <w:ind w:left="720" w:hanging="720"/>
      <w:jc w:val="both"/>
    </w:pPr>
  </w:style>
  <w:style w:type="paragraph" w:customStyle="1" w:styleId="headingfm2">
    <w:name w:val="heading fm2"/>
    <w:aliases w:val="hf2"/>
    <w:basedOn w:val="Heading2"/>
    <w:next w:val="textcentered"/>
    <w:pPr>
      <w:outlineLvl w:val="9"/>
    </w:pPr>
  </w:style>
  <w:style w:type="paragraph" w:customStyle="1" w:styleId="textcentered">
    <w:name w:val="text centered"/>
    <w:aliases w:val="tc"/>
    <w:basedOn w:val="textnoindent"/>
    <w:pPr>
      <w:jc w:val="center"/>
    </w:pPr>
  </w:style>
  <w:style w:type="paragraph" w:customStyle="1" w:styleId="textnoindent">
    <w:name w:val="text no indent"/>
    <w:aliases w:val="tn"/>
    <w:basedOn w:val="text"/>
    <w:pPr>
      <w:ind w:firstLine="0"/>
    </w:pPr>
  </w:style>
  <w:style w:type="paragraph" w:customStyle="1" w:styleId="textsinglespaced">
    <w:name w:val="text single spaced"/>
    <w:aliases w:val="ts"/>
    <w:basedOn w:val="textnoindent"/>
    <w:pPr>
      <w:spacing w:line="240" w:lineRule="auto"/>
      <w:jc w:val="left"/>
    </w:pPr>
  </w:style>
  <w:style w:type="paragraph" w:customStyle="1" w:styleId="textquote">
    <w:name w:val="text quote"/>
    <w:aliases w:val="tq"/>
    <w:basedOn w:val="textsinglespaced"/>
    <w:next w:val="text"/>
    <w:pPr>
      <w:spacing w:before="240"/>
      <w:ind w:left="720"/>
    </w:pPr>
  </w:style>
  <w:style w:type="paragraph" w:customStyle="1" w:styleId="hiddentext">
    <w:name w:val="hidden text"/>
    <w:aliases w:val="hid"/>
    <w:next w:val="text"/>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pPr>
      <w:ind w:left="720" w:hanging="720"/>
    </w:pPr>
  </w:style>
  <w:style w:type="paragraph" w:customStyle="1" w:styleId="leftmargingraphic">
    <w:name w:val="left margin graphic"/>
    <w:aliases w:val="lg"/>
    <w:basedOn w:val="Normal"/>
    <w:pPr>
      <w:keepNext/>
      <w:framePr w:hSpace="180" w:vSpace="180" w:wrap="auto" w:hAnchor="margin"/>
      <w:spacing w:before="240"/>
    </w:pPr>
  </w:style>
  <w:style w:type="paragraph" w:customStyle="1" w:styleId="textindent">
    <w:name w:val="text indent"/>
    <w:aliases w:val="ti"/>
    <w:basedOn w:val="text"/>
    <w:pPr>
      <w:ind w:left="720" w:firstLine="0"/>
    </w:pPr>
  </w:style>
  <w:style w:type="paragraph" w:customStyle="1" w:styleId="headingfm1">
    <w:name w:val="heading fm1"/>
    <w:aliases w:val="hf1"/>
    <w:basedOn w:val="Heading1"/>
    <w:next w:val="textcentered"/>
    <w:pPr>
      <w:keepNext w:val="0"/>
      <w:spacing w:before="0" w:after="0" w:line="480" w:lineRule="atLeast"/>
      <w:outlineLvl w:val="9"/>
    </w:pPr>
    <w:rPr>
      <w:caps w:val="0"/>
    </w:rPr>
  </w:style>
  <w:style w:type="character" w:styleId="Hyperlink">
    <w:name w:val="Hyperlink"/>
    <w:basedOn w:val="DefaultParagraphFont"/>
    <w:rsid w:val="00511C4A"/>
    <w:rPr>
      <w:color w:val="0000FF" w:themeColor="hyperlink"/>
      <w:u w:val="single"/>
    </w:rPr>
  </w:style>
  <w:style w:type="table" w:styleId="TableGrid">
    <w:name w:val="Table Grid"/>
    <w:basedOn w:val="TableNormal"/>
    <w:uiPriority w:val="59"/>
    <w:rsid w:val="00103F23"/>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103F23"/>
    <w:rPr>
      <w:rFonts w:ascii="Tahoma" w:hAnsi="Tahoma" w:cs="Tahoma"/>
      <w:sz w:val="16"/>
      <w:szCs w:val="16"/>
    </w:rPr>
  </w:style>
  <w:style w:type="character" w:customStyle="1" w:styleId="BalloonTextChar">
    <w:name w:val="Balloon Text Char"/>
    <w:basedOn w:val="DefaultParagraphFont"/>
    <w:link w:val="BalloonText"/>
    <w:rsid w:val="00103F23"/>
    <w:rPr>
      <w:rFonts w:ascii="Tahoma" w:hAnsi="Tahoma" w:cs="Tahoma"/>
      <w:sz w:val="16"/>
      <w:szCs w:val="16"/>
    </w:rPr>
  </w:style>
  <w:style w:type="paragraph" w:styleId="HTMLPreformatted">
    <w:name w:val="HTML Preformatted"/>
    <w:basedOn w:val="Normal"/>
    <w:link w:val="HTMLPreformattedChar"/>
    <w:uiPriority w:val="99"/>
    <w:unhideWhenUsed/>
    <w:rsid w:val="00A17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A175BF"/>
    <w:rPr>
      <w:rFonts w:ascii="Courier New" w:hAnsi="Courier New" w:cs="Courier New"/>
    </w:rPr>
  </w:style>
  <w:style w:type="character" w:customStyle="1" w:styleId="kwd">
    <w:name w:val="kwd"/>
    <w:basedOn w:val="DefaultParagraphFont"/>
    <w:rsid w:val="00A175BF"/>
  </w:style>
  <w:style w:type="character" w:customStyle="1" w:styleId="pln">
    <w:name w:val="pln"/>
    <w:basedOn w:val="DefaultParagraphFont"/>
    <w:rsid w:val="00A175BF"/>
  </w:style>
  <w:style w:type="character" w:customStyle="1" w:styleId="typ">
    <w:name w:val="typ"/>
    <w:basedOn w:val="DefaultParagraphFont"/>
    <w:rsid w:val="00A175BF"/>
  </w:style>
  <w:style w:type="character" w:customStyle="1" w:styleId="pun">
    <w:name w:val="pun"/>
    <w:basedOn w:val="DefaultParagraphFont"/>
    <w:rsid w:val="00A175BF"/>
  </w:style>
  <w:style w:type="character" w:styleId="FollowedHyperlink">
    <w:name w:val="FollowedHyperlink"/>
    <w:basedOn w:val="DefaultParagraphFont"/>
    <w:rsid w:val="00CB6B6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6476629">
      <w:bodyDiv w:val="1"/>
      <w:marLeft w:val="0"/>
      <w:marRight w:val="0"/>
      <w:marTop w:val="0"/>
      <w:marBottom w:val="0"/>
      <w:divBdr>
        <w:top w:val="none" w:sz="0" w:space="0" w:color="auto"/>
        <w:left w:val="none" w:sz="0" w:space="0" w:color="auto"/>
        <w:bottom w:val="none" w:sz="0" w:space="0" w:color="auto"/>
        <w:right w:val="none" w:sz="0" w:space="0" w:color="auto"/>
      </w:divBdr>
    </w:div>
    <w:div w:id="1887984245">
      <w:bodyDiv w:val="1"/>
      <w:marLeft w:val="0"/>
      <w:marRight w:val="0"/>
      <w:marTop w:val="0"/>
      <w:marBottom w:val="0"/>
      <w:divBdr>
        <w:top w:val="none" w:sz="0" w:space="0" w:color="auto"/>
        <w:left w:val="none" w:sz="0" w:space="0" w:color="auto"/>
        <w:bottom w:val="none" w:sz="0" w:space="0" w:color="auto"/>
        <w:right w:val="none" w:sz="0" w:space="0" w:color="auto"/>
      </w:divBdr>
    </w:div>
    <w:div w:id="1930657721">
      <w:bodyDiv w:val="1"/>
      <w:marLeft w:val="0"/>
      <w:marRight w:val="0"/>
      <w:marTop w:val="0"/>
      <w:marBottom w:val="0"/>
      <w:divBdr>
        <w:top w:val="none" w:sz="0" w:space="0" w:color="auto"/>
        <w:left w:val="none" w:sz="0" w:space="0" w:color="auto"/>
        <w:bottom w:val="none" w:sz="0" w:space="0" w:color="auto"/>
        <w:right w:val="none" w:sz="0" w:space="0" w:color="auto"/>
      </w:divBdr>
    </w:div>
    <w:div w:id="2041006443">
      <w:bodyDiv w:val="1"/>
      <w:marLeft w:val="0"/>
      <w:marRight w:val="0"/>
      <w:marTop w:val="0"/>
      <w:marBottom w:val="0"/>
      <w:divBdr>
        <w:top w:val="none" w:sz="0" w:space="0" w:color="auto"/>
        <w:left w:val="none" w:sz="0" w:space="0" w:color="auto"/>
        <w:bottom w:val="none" w:sz="0" w:space="0" w:color="auto"/>
        <w:right w:val="none" w:sz="0" w:space="0" w:color="auto"/>
      </w:divBdr>
    </w:div>
    <w:div w:id="213945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117" Type="http://schemas.openxmlformats.org/officeDocument/2006/relationships/hyperlink" Target="http://www.elsewhere.org/journal/gmaptogpx/" TargetMode="External"/><Relationship Id="rId21" Type="http://schemas.openxmlformats.org/officeDocument/2006/relationships/oleObject" Target="embeddings/oleObject3.bin"/><Relationship Id="rId42" Type="http://schemas.openxmlformats.org/officeDocument/2006/relationships/image" Target="media/image19.png"/><Relationship Id="rId47" Type="http://schemas.openxmlformats.org/officeDocument/2006/relationships/image" Target="media/image110.png"/><Relationship Id="rId63" Type="http://schemas.openxmlformats.org/officeDocument/2006/relationships/oleObject" Target="embeddings/oleObject15.bin"/><Relationship Id="rId68" Type="http://schemas.openxmlformats.org/officeDocument/2006/relationships/image" Target="media/image22.png"/><Relationship Id="rId84" Type="http://schemas.openxmlformats.org/officeDocument/2006/relationships/image" Target="media/image34.png"/><Relationship Id="rId89" Type="http://schemas.openxmlformats.org/officeDocument/2006/relationships/image" Target="media/image39.png"/><Relationship Id="rId112" Type="http://schemas.openxmlformats.org/officeDocument/2006/relationships/hyperlink" Target="http://videojs.com/" TargetMode="External"/><Relationship Id="rId16" Type="http://schemas.openxmlformats.org/officeDocument/2006/relationships/image" Target="media/image2.emf"/><Relationship Id="rId107" Type="http://schemas.openxmlformats.org/officeDocument/2006/relationships/hyperlink" Target="https://developers.google.com/maps/" TargetMode="External"/><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oleObject" Target="embeddings/oleObject8.bin"/><Relationship Id="rId53" Type="http://schemas.openxmlformats.org/officeDocument/2006/relationships/image" Target="media/image70.png"/><Relationship Id="rId58" Type="http://schemas.openxmlformats.org/officeDocument/2006/relationships/image" Target="media/image60.png"/><Relationship Id="rId74" Type="http://schemas.openxmlformats.org/officeDocument/2006/relationships/image" Target="media/image28.png"/><Relationship Id="rId79" Type="http://schemas.openxmlformats.org/officeDocument/2006/relationships/image" Target="media/image30.png"/><Relationship Id="rId102" Type="http://schemas.openxmlformats.org/officeDocument/2006/relationships/hyperlink" Target="http://developer.android.com/guide/topics/data/data-storage.html" TargetMode="External"/><Relationship Id="rId123" Type="http://schemas.openxmlformats.org/officeDocument/2006/relationships/footer" Target="footer5.xml"/><Relationship Id="rId5" Type="http://schemas.openxmlformats.org/officeDocument/2006/relationships/settings" Target="settings.xml"/><Relationship Id="rId61" Type="http://schemas.openxmlformats.org/officeDocument/2006/relationships/image" Target="media/image20.png"/><Relationship Id="rId82" Type="http://schemas.openxmlformats.org/officeDocument/2006/relationships/image" Target="media/image33.emf"/><Relationship Id="rId90" Type="http://schemas.openxmlformats.org/officeDocument/2006/relationships/oleObject" Target="embeddings/oleObject19.bin"/><Relationship Id="rId95" Type="http://schemas.openxmlformats.org/officeDocument/2006/relationships/image" Target="media/image44.png"/><Relationship Id="rId19" Type="http://schemas.openxmlformats.org/officeDocument/2006/relationships/oleObject" Target="embeddings/oleObject2.bin"/><Relationship Id="rId14" Type="http://schemas.openxmlformats.org/officeDocument/2006/relationships/footer" Target="footer3.xml"/><Relationship Id="rId22" Type="http://schemas.openxmlformats.org/officeDocument/2006/relationships/image" Target="media/image5.emf"/><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80.png"/><Relationship Id="rId48" Type="http://schemas.openxmlformats.org/officeDocument/2006/relationships/image" Target="media/image120.png"/><Relationship Id="rId56" Type="http://schemas.openxmlformats.org/officeDocument/2006/relationships/image" Target="media/image170.png"/><Relationship Id="rId64" Type="http://schemas.openxmlformats.org/officeDocument/2006/relationships/oleObject" Target="embeddings/oleObject16.bin"/><Relationship Id="rId69" Type="http://schemas.openxmlformats.org/officeDocument/2006/relationships/image" Target="media/image23.png"/><Relationship Id="rId77" Type="http://schemas.openxmlformats.org/officeDocument/2006/relationships/image" Target="media/image280.png"/><Relationship Id="rId100" Type="http://schemas.openxmlformats.org/officeDocument/2006/relationships/hyperlink" Target="http://it.toolbox.com/blogs/irm-blog/reinventing-business-process-design-3238" TargetMode="External"/><Relationship Id="rId105" Type="http://schemas.openxmlformats.org/officeDocument/2006/relationships/hyperlink" Target="https://developers.google.com/appengine/" TargetMode="External"/><Relationship Id="rId113" Type="http://schemas.openxmlformats.org/officeDocument/2006/relationships/hyperlink" Target="http://developer.android.com/reference/android/location/package-summary.html" TargetMode="External"/><Relationship Id="rId118" Type="http://schemas.openxmlformats.org/officeDocument/2006/relationships/hyperlink" Target="https://www.assembla.com/" TargetMode="External"/><Relationship Id="rId8" Type="http://schemas.openxmlformats.org/officeDocument/2006/relationships/endnotes" Target="endnotes.xml"/><Relationship Id="rId51" Type="http://schemas.openxmlformats.org/officeDocument/2006/relationships/image" Target="media/image150.png"/><Relationship Id="rId72" Type="http://schemas.openxmlformats.org/officeDocument/2006/relationships/image" Target="media/image26.emf"/><Relationship Id="rId80" Type="http://schemas.openxmlformats.org/officeDocument/2006/relationships/image" Target="media/image31.png"/><Relationship Id="rId85" Type="http://schemas.openxmlformats.org/officeDocument/2006/relationships/image" Target="media/image35.png"/><Relationship Id="rId93" Type="http://schemas.openxmlformats.org/officeDocument/2006/relationships/image" Target="media/image42.png"/><Relationship Id="rId98" Type="http://schemas.openxmlformats.org/officeDocument/2006/relationships/hyperlink" Target="http://www.json.org/" TargetMode="External"/><Relationship Id="rId121" Type="http://schemas.openxmlformats.org/officeDocument/2006/relationships/hyperlink" Target="http://en.wikipedia.org/wiki/Assisted_GPS"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oleObject" Target="embeddings/oleObject1.bin"/><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6.png"/><Relationship Id="rId46" Type="http://schemas.openxmlformats.org/officeDocument/2006/relationships/image" Target="media/image100.png"/><Relationship Id="rId59" Type="http://schemas.openxmlformats.org/officeDocument/2006/relationships/image" Target="media/image180.jpeg"/><Relationship Id="rId67" Type="http://schemas.openxmlformats.org/officeDocument/2006/relationships/image" Target="media/image210.png"/><Relationship Id="rId103" Type="http://schemas.openxmlformats.org/officeDocument/2006/relationships/hyperlink" Target="http://www.balsamiq.com" TargetMode="External"/><Relationship Id="rId108" Type="http://schemas.openxmlformats.org/officeDocument/2006/relationships/hyperlink" Target="https://developers.google.com/kml/documentation/" TargetMode="External"/><Relationship Id="rId116" Type="http://schemas.openxmlformats.org/officeDocument/2006/relationships/hyperlink" Target="https://developers.google.com/java-dev-tools/codepro/doc/" TargetMode="External"/><Relationship Id="rId124" Type="http://schemas.openxmlformats.org/officeDocument/2006/relationships/fontTable" Target="fontTable.xml"/><Relationship Id="rId20" Type="http://schemas.openxmlformats.org/officeDocument/2006/relationships/image" Target="media/image4.emf"/><Relationship Id="rId41" Type="http://schemas.openxmlformats.org/officeDocument/2006/relationships/image" Target="media/image18.jpeg"/><Relationship Id="rId54" Type="http://schemas.openxmlformats.org/officeDocument/2006/relationships/oleObject" Target="embeddings/oleObject12.bin"/><Relationship Id="rId62" Type="http://schemas.openxmlformats.org/officeDocument/2006/relationships/oleObject" Target="embeddings/oleObject14.bin"/><Relationship Id="rId70" Type="http://schemas.openxmlformats.org/officeDocument/2006/relationships/image" Target="media/image24.png"/><Relationship Id="rId75" Type="http://schemas.openxmlformats.org/officeDocument/2006/relationships/image" Target="media/image260.emf"/><Relationship Id="rId83" Type="http://schemas.openxmlformats.org/officeDocument/2006/relationships/oleObject" Target="embeddings/oleObject18.bin"/><Relationship Id="rId88" Type="http://schemas.openxmlformats.org/officeDocument/2006/relationships/image" Target="media/image38.png"/><Relationship Id="rId91" Type="http://schemas.openxmlformats.org/officeDocument/2006/relationships/image" Target="media/image40.png"/><Relationship Id="rId96" Type="http://schemas.openxmlformats.org/officeDocument/2006/relationships/image" Target="media/image45.png"/><Relationship Id="rId111" Type="http://schemas.openxmlformats.org/officeDocument/2006/relationships/hyperlink" Target="http://developer.android.com/reference/android/media/MediaRecorder.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oleObject" Target="embeddings/oleObject4.bin"/><Relationship Id="rId28" Type="http://schemas.openxmlformats.org/officeDocument/2006/relationships/image" Target="media/image9.png"/><Relationship Id="rId36" Type="http://schemas.openxmlformats.org/officeDocument/2006/relationships/oleObject" Target="embeddings/oleObject7.bin"/><Relationship Id="rId49" Type="http://schemas.openxmlformats.org/officeDocument/2006/relationships/image" Target="media/image130.png"/><Relationship Id="rId57" Type="http://schemas.openxmlformats.org/officeDocument/2006/relationships/oleObject" Target="embeddings/oleObject13.bin"/><Relationship Id="rId106" Type="http://schemas.openxmlformats.org/officeDocument/2006/relationships/hyperlink" Target="https://developers.google.com/earth/" TargetMode="External"/><Relationship Id="rId114" Type="http://schemas.openxmlformats.org/officeDocument/2006/relationships/hyperlink" Target="http://evernote.com/evernote/" TargetMode="External"/><Relationship Id="rId119" Type="http://schemas.openxmlformats.org/officeDocument/2006/relationships/hyperlink" Target="http://jcodec.org/" TargetMode="External"/><Relationship Id="rId10"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image" Target="media/image90.png"/><Relationship Id="rId52" Type="http://schemas.openxmlformats.org/officeDocument/2006/relationships/oleObject" Target="embeddings/oleObject11.bin"/><Relationship Id="rId60" Type="http://schemas.openxmlformats.org/officeDocument/2006/relationships/image" Target="media/image190.png"/><Relationship Id="rId65" Type="http://schemas.openxmlformats.org/officeDocument/2006/relationships/oleObject" Target="embeddings/oleObject17.bin"/><Relationship Id="rId73" Type="http://schemas.openxmlformats.org/officeDocument/2006/relationships/image" Target="media/image27.emf"/><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image" Target="media/image36.png"/><Relationship Id="rId94" Type="http://schemas.openxmlformats.org/officeDocument/2006/relationships/image" Target="media/image43.png"/><Relationship Id="rId99" Type="http://schemas.openxmlformats.org/officeDocument/2006/relationships/hyperlink" Target="http://code.google.com/p/google-gson/" TargetMode="External"/><Relationship Id="rId101" Type="http://schemas.openxmlformats.org/officeDocument/2006/relationships/hyperlink" Target="http://www.agilemodeling.com/style/activityDiagram.htm" TargetMode="External"/><Relationship Id="rId122" Type="http://schemas.openxmlformats.org/officeDocument/2006/relationships/hyperlink" Target="http://developer.android.com/reference/android/app/Activity.html" TargetMode="Externa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emf"/><Relationship Id="rId39" Type="http://schemas.openxmlformats.org/officeDocument/2006/relationships/image" Target="media/image17.png"/><Relationship Id="rId109" Type="http://schemas.openxmlformats.org/officeDocument/2006/relationships/hyperlink" Target="http://www.eclipse.org/downloads/" TargetMode="External"/><Relationship Id="rId34" Type="http://schemas.openxmlformats.org/officeDocument/2006/relationships/image" Target="media/image14.png"/><Relationship Id="rId50" Type="http://schemas.openxmlformats.org/officeDocument/2006/relationships/image" Target="media/image140.png"/><Relationship Id="rId55" Type="http://schemas.openxmlformats.org/officeDocument/2006/relationships/image" Target="media/image160.png"/><Relationship Id="rId76" Type="http://schemas.openxmlformats.org/officeDocument/2006/relationships/image" Target="media/image270.emf"/><Relationship Id="rId97" Type="http://schemas.openxmlformats.org/officeDocument/2006/relationships/hyperlink" Target="https://developers.facebook.com/android/" TargetMode="External"/><Relationship Id="rId104" Type="http://schemas.openxmlformats.org/officeDocument/2006/relationships/hyperlink" Target="http://blog.doityourselfandroid.com/2010/12/25/understanding-locationlistener-android/" TargetMode="External"/><Relationship Id="rId120" Type="http://schemas.openxmlformats.org/officeDocument/2006/relationships/hyperlink" Target="http://www.w3schools.com/html/html_videos.asp" TargetMode="External"/><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oleObject" Target="embeddings/oleObject6.bin"/><Relationship Id="rId24" Type="http://schemas.openxmlformats.org/officeDocument/2006/relationships/image" Target="media/image6.png"/><Relationship Id="rId40" Type="http://schemas.openxmlformats.org/officeDocument/2006/relationships/oleObject" Target="embeddings/oleObject9.bin"/><Relationship Id="rId45" Type="http://schemas.openxmlformats.org/officeDocument/2006/relationships/oleObject" Target="embeddings/oleObject10.bin"/><Relationship Id="rId66" Type="http://schemas.openxmlformats.org/officeDocument/2006/relationships/image" Target="media/image21.png"/><Relationship Id="rId87" Type="http://schemas.openxmlformats.org/officeDocument/2006/relationships/image" Target="media/image37.png"/><Relationship Id="rId110" Type="http://schemas.openxmlformats.org/officeDocument/2006/relationships/hyperlink" Target="http://developer.android.com/reference/android/webkit/WebView.html" TargetMode="External"/><Relationship Id="rId115" Type="http://schemas.openxmlformats.org/officeDocument/2006/relationships/hyperlink" Target="http://runkeeper.com/index"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UT\Master%20Report\Template\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99281B-953F-4257-9372-3B54888F1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3389</TotalTime>
  <Pages>64</Pages>
  <Words>9818</Words>
  <Characters>50573</Characters>
  <Application>Microsoft Office Word</Application>
  <DocSecurity>0</DocSecurity>
  <Lines>1150</Lines>
  <Paragraphs>468</Paragraphs>
  <ScaleCrop>false</ScaleCrop>
  <HeadingPairs>
    <vt:vector size="2" baseType="variant">
      <vt:variant>
        <vt:lpstr>Title</vt:lpstr>
      </vt:variant>
      <vt:variant>
        <vt:i4>1</vt:i4>
      </vt:variant>
    </vt:vector>
  </HeadingPairs>
  <TitlesOfParts>
    <vt:vector size="1" baseType="lpstr">
      <vt:lpstr>Front Matter Template</vt:lpstr>
    </vt:vector>
  </TitlesOfParts>
  <Company>Microsoft</Company>
  <LinksUpToDate>false</LinksUpToDate>
  <CharactersWithSpaces>60047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code_warrior</dc:creator>
  <cp:keywords>copyright, title, signature, dedication, acknowledgements, abstract, TOC, tables, figures, illustrations, No Restrictions</cp:keywords>
  <cp:lastModifiedBy>Luong, Anh</cp:lastModifiedBy>
  <cp:revision>11</cp:revision>
  <cp:lastPrinted>2013-05-02T06:30:00Z</cp:lastPrinted>
  <dcterms:created xsi:type="dcterms:W3CDTF">2014-09-11T02:52:00Z</dcterms:created>
  <dcterms:modified xsi:type="dcterms:W3CDTF">2014-10-05T22:28:00Z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08947daf-93aa-4693-a033-296f99ddc3e2</vt:lpwstr>
  </property>
  <property fmtid="{D5CDD505-2E9C-101B-9397-08002B2CF9AE}" pid="3" name="DellClassification">
    <vt:lpwstr>No Restrictions</vt:lpwstr>
  </property>
  <property fmtid="{D5CDD505-2E9C-101B-9397-08002B2CF9AE}" pid="4" name="DellSubLabels">
    <vt:lpwstr>Privileged</vt:lpwstr>
  </property>
</Properties>
</file>