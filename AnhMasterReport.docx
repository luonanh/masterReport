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r>
        <w:t>Copyright</w:t>
      </w:r>
    </w:p>
    <w:p w:rsidR="00BB45CB" w:rsidRDefault="00BB45CB">
      <w:pPr>
        <w:pStyle w:val="textcentered"/>
      </w:pPr>
      <w:proofErr w:type="gramStart"/>
      <w:r>
        <w:t>by</w:t>
      </w:r>
      <w:proofErr w:type="gramEnd"/>
    </w:p>
    <w:p w:rsidR="00BB45CB" w:rsidRDefault="0077788B">
      <w:pPr>
        <w:pStyle w:val="textcentered"/>
      </w:pPr>
      <w:proofErr w:type="spellStart"/>
      <w:r>
        <w:t>Anh</w:t>
      </w:r>
      <w:proofErr w:type="spellEnd"/>
      <w:r>
        <w:t xml:space="preserve"> Luong</w:t>
      </w:r>
    </w:p>
    <w:p w:rsidR="00BB45CB" w:rsidRDefault="00695896">
      <w:pPr>
        <w:pStyle w:val="textcentered"/>
      </w:pPr>
      <w:r>
        <w:t>201</w:t>
      </w:r>
      <w:r w:rsidR="0077788B">
        <w:t>4</w:t>
      </w:r>
    </w:p>
    <w:p w:rsidR="00BB45CB" w:rsidRDefault="00BB45CB">
      <w:pPr>
        <w:pStyle w:val="textcentered"/>
      </w:pPr>
    </w:p>
    <w:p w:rsidR="00BB45CB" w:rsidRDefault="00BB45CB">
      <w:pPr>
        <w:pStyle w:val="hiddentext"/>
      </w:pPr>
      <w:r>
        <w:t>HIDDEN TEXT: Optional—If you do not include a copyright page, delete entire page and the following page break.</w:t>
      </w:r>
    </w:p>
    <w:p w:rsidR="00BB45CB" w:rsidRDefault="00BB45CB">
      <w:pPr>
        <w:pStyle w:val="textcentered"/>
      </w:pPr>
    </w:p>
    <w:p w:rsidR="00BB45CB" w:rsidRDefault="00BB45CB">
      <w:pPr>
        <w:pStyle w:val="textcentered"/>
      </w:pPr>
      <w:r>
        <w:br w:type="page"/>
      </w:r>
    </w:p>
    <w:p w:rsidR="00BB45CB" w:rsidRDefault="00BB45CB">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rsidR="00052CE8" w:rsidRDefault="00BB45CB">
      <w:pPr>
        <w:pStyle w:val="headingfm1"/>
        <w:spacing w:line="360" w:lineRule="atLeast"/>
        <w:rPr>
          <w:sz w:val="24"/>
        </w:rPr>
      </w:pPr>
      <w:r>
        <w:rPr>
          <w:sz w:val="24"/>
        </w:rPr>
        <w:t xml:space="preserve">The </w:t>
      </w:r>
      <w:r w:rsidR="00052CE8">
        <w:rPr>
          <w:sz w:val="24"/>
        </w:rPr>
        <w:t>Report</w:t>
      </w:r>
      <w:r>
        <w:rPr>
          <w:sz w:val="24"/>
        </w:rPr>
        <w:t xml:space="preserve"> Committee for </w:t>
      </w:r>
      <w:proofErr w:type="spellStart"/>
      <w:r w:rsidR="00830CE4">
        <w:rPr>
          <w:sz w:val="24"/>
        </w:rPr>
        <w:t>Anh</w:t>
      </w:r>
      <w:proofErr w:type="spellEnd"/>
      <w:r w:rsidR="00830CE4">
        <w:rPr>
          <w:sz w:val="24"/>
        </w:rPr>
        <w:t xml:space="preserve"> Luong</w:t>
      </w:r>
      <w:r>
        <w:rPr>
          <w:sz w:val="24"/>
        </w:rPr>
        <w:t xml:space="preserve"> </w:t>
      </w:r>
    </w:p>
    <w:p w:rsidR="00BB45CB" w:rsidRDefault="00BB45CB">
      <w:pPr>
        <w:pStyle w:val="headingfm1"/>
        <w:spacing w:line="360" w:lineRule="atLeast"/>
        <w:rPr>
          <w:sz w:val="24"/>
        </w:rPr>
      </w:pPr>
      <w:r>
        <w:rPr>
          <w:sz w:val="24"/>
        </w:rPr>
        <w:t xml:space="preserve">Certifies that this is the approved version of the following </w:t>
      </w:r>
      <w:r w:rsidR="00052CE8">
        <w:rPr>
          <w:sz w:val="24"/>
        </w:rPr>
        <w:t>report</w:t>
      </w:r>
      <w:r>
        <w:rPr>
          <w:sz w:val="24"/>
        </w:rPr>
        <w:t>:</w:t>
      </w:r>
    </w:p>
    <w:p w:rsidR="00BB45CB" w:rsidRDefault="00BB45CB">
      <w:pPr>
        <w:pStyle w:val="textcentered"/>
      </w:pPr>
    </w:p>
    <w:p w:rsidR="0083515F" w:rsidRDefault="0083515F">
      <w:pPr>
        <w:pStyle w:val="textcentered"/>
      </w:pPr>
    </w:p>
    <w:p w:rsidR="00BB45CB" w:rsidRDefault="00830CE4">
      <w:pPr>
        <w:pStyle w:val="headingfm1"/>
      </w:pPr>
      <w:proofErr w:type="spellStart"/>
      <w:r>
        <w:t>ClosetStylist</w:t>
      </w:r>
      <w:proofErr w:type="spellEnd"/>
      <w:r w:rsidR="00490161">
        <w:t xml:space="preserve">: </w:t>
      </w:r>
      <w:r w:rsidR="000F56D5">
        <w:t>A</w:t>
      </w:r>
      <w:r>
        <w:t>n Android app to manage closet and programmatically pick out the outfit</w:t>
      </w:r>
    </w:p>
    <w:p w:rsidR="00BB45CB" w:rsidRDefault="00BB45CB">
      <w:pPr>
        <w:pStyle w:val="textcentered"/>
      </w:pPr>
    </w:p>
    <w:p w:rsidR="0083515F" w:rsidRDefault="0083515F">
      <w:pPr>
        <w:pStyle w:val="textcentered"/>
      </w:pPr>
    </w:p>
    <w:p w:rsidR="0083515F" w:rsidRDefault="0083515F">
      <w:pPr>
        <w:pStyle w:val="textcentered"/>
      </w:pPr>
    </w:p>
    <w:p w:rsidR="0083515F" w:rsidRDefault="0083515F">
      <w:pPr>
        <w:pStyle w:val="textcentered"/>
      </w:pPr>
    </w:p>
    <w:p w:rsidR="00BB45CB" w:rsidRDefault="00BB45CB">
      <w:pPr>
        <w:pStyle w:val="textcentered"/>
      </w:pPr>
    </w:p>
    <w:p w:rsidR="00725DEB" w:rsidRDefault="00725DEB">
      <w:pPr>
        <w:ind w:left="3960"/>
        <w:rPr>
          <w:b/>
        </w:rPr>
      </w:pPr>
      <w:r>
        <w:rPr>
          <w:b/>
        </w:rPr>
        <w:t xml:space="preserve">APPROVED BY </w:t>
      </w:r>
    </w:p>
    <w:p w:rsidR="00BB45CB" w:rsidRDefault="00725DEB">
      <w:pPr>
        <w:ind w:left="3960"/>
        <w:rPr>
          <w:b/>
        </w:rPr>
      </w:pPr>
      <w:r>
        <w:rPr>
          <w:b/>
        </w:rPr>
        <w:t>SUPERVISING COMMITTEE</w:t>
      </w:r>
      <w:r w:rsidR="00BB45CB">
        <w:rPr>
          <w:b/>
        </w:rPr>
        <w:t>:</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BB45CB">
        <w:trPr>
          <w:cantSplit/>
          <w:trHeight w:val="576"/>
        </w:trPr>
        <w:tc>
          <w:tcPr>
            <w:tcW w:w="4120" w:type="dxa"/>
            <w:tcBorders>
              <w:bottom w:val="single" w:sz="6" w:space="0" w:color="auto"/>
            </w:tcBorders>
          </w:tcPr>
          <w:p w:rsidR="00725DEB" w:rsidRDefault="00725DEB">
            <w:pPr>
              <w:tabs>
                <w:tab w:val="left" w:pos="3960"/>
              </w:tabs>
              <w:rPr>
                <w:b/>
              </w:rPr>
            </w:pPr>
          </w:p>
          <w:p w:rsidR="00725DEB" w:rsidRDefault="00725DEB">
            <w:pPr>
              <w:tabs>
                <w:tab w:val="left" w:pos="3960"/>
              </w:tabs>
              <w:rPr>
                <w:b/>
              </w:rPr>
            </w:pPr>
            <w:r>
              <w:rPr>
                <w:noProof/>
                <w:lang w:eastAsia="zh-CN"/>
              </w:rPr>
              <mc:AlternateContent>
                <mc:Choice Requires="wps">
                  <w:drawing>
                    <wp:anchor distT="0" distB="0" distL="114300" distR="114300" simplePos="0" relativeHeight="251703296" behindDoc="0" locked="0" layoutInCell="1" allowOverlap="1" wp14:anchorId="49F2E1FD" wp14:editId="05D478BC">
                      <wp:simplePos x="0" y="0"/>
                      <wp:positionH relativeFrom="column">
                        <wp:posOffset>-1128395</wp:posOffset>
                      </wp:positionH>
                      <wp:positionV relativeFrom="paragraph">
                        <wp:posOffset>120650</wp:posOffset>
                      </wp:positionV>
                      <wp:extent cx="1019175" cy="140398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3985"/>
                              </a:xfrm>
                              <a:prstGeom prst="rect">
                                <a:avLst/>
                              </a:prstGeom>
                              <a:noFill/>
                              <a:ln w="9525">
                                <a:noFill/>
                                <a:miter lim="800000"/>
                                <a:headEnd/>
                                <a:tailEnd/>
                              </a:ln>
                            </wps:spPr>
                            <wps:txbx>
                              <w:txbxContent>
                                <w:p w:rsidR="00EA6C45" w:rsidRPr="00725DEB" w:rsidRDefault="00EA6C45">
                                  <w:pPr>
                                    <w:rPr>
                                      <w:b/>
                                    </w:rPr>
                                  </w:pPr>
                                  <w:r w:rsidRPr="00725DEB">
                                    <w:rPr>
                                      <w:b/>
                                    </w:rPr>
                                    <w:t>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8.85pt;margin-top:9.5pt;width:80.25pt;height:110.5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" filled="f" stroked="f">
                      <v:textbox style="mso-fit-shape-to-text:t">
                        <w:txbxContent>
                          <w:p w:rsidR="00EA6C45" w:rsidRPr="00725DEB" w:rsidRDefault="00EA6C45">
                            <w:pPr>
                              <w:rPr>
                                <w:b/>
                              </w:rPr>
                            </w:pPr>
                            <w:r w:rsidRPr="00725DEB">
                              <w:rPr>
                                <w:b/>
                              </w:rPr>
                              <w:t>Supervisor:</w:t>
                            </w:r>
                          </w:p>
                        </w:txbxContent>
                      </v:textbox>
                    </v:shape>
                  </w:pict>
                </mc:Fallback>
              </mc:AlternateContent>
            </w:r>
          </w:p>
          <w:p w:rsidR="00BB45CB" w:rsidRDefault="00BB45CB">
            <w:pPr>
              <w:tabs>
                <w:tab w:val="left" w:pos="3960"/>
              </w:tabs>
              <w:rPr>
                <w:b/>
              </w:rPr>
            </w:pPr>
          </w:p>
        </w:tc>
      </w:tr>
      <w:tr w:rsidR="00BB45CB" w:rsidTr="00257B12">
        <w:trPr>
          <w:cantSplit/>
          <w:trHeight w:val="720"/>
        </w:trPr>
        <w:tc>
          <w:tcPr>
            <w:tcW w:w="4120" w:type="dxa"/>
            <w:tcBorders>
              <w:bottom w:val="single" w:sz="6" w:space="0" w:color="auto"/>
            </w:tcBorders>
          </w:tcPr>
          <w:p w:rsidR="00BB45CB" w:rsidRDefault="00257B12">
            <w:pPr>
              <w:pStyle w:val="textsinglespaced"/>
            </w:pPr>
            <w:r>
              <w:t>Adnan Aziz</w:t>
            </w:r>
          </w:p>
          <w:p w:rsidR="00725DEB" w:rsidRDefault="00725DEB">
            <w:pPr>
              <w:pStyle w:val="textsinglespaced"/>
            </w:pPr>
          </w:p>
          <w:p w:rsidR="00725DEB" w:rsidRDefault="00725DEB">
            <w:pPr>
              <w:pStyle w:val="textsinglespaced"/>
            </w:pPr>
          </w:p>
          <w:p w:rsidR="00725DEB" w:rsidRDefault="00725DEB">
            <w:pPr>
              <w:pStyle w:val="textsinglespaced"/>
              <w:rPr>
                <w:b/>
              </w:rPr>
            </w:pPr>
          </w:p>
        </w:tc>
      </w:tr>
      <w:tr w:rsidR="00BB45CB" w:rsidTr="00257B12">
        <w:trPr>
          <w:cantSplit/>
          <w:trHeight w:val="720"/>
        </w:trPr>
        <w:tc>
          <w:tcPr>
            <w:tcW w:w="4120" w:type="dxa"/>
            <w:tcBorders>
              <w:top w:val="single" w:sz="6" w:space="0" w:color="auto"/>
            </w:tcBorders>
          </w:tcPr>
          <w:p w:rsidR="00BB45CB" w:rsidRDefault="00A610C3" w:rsidP="00C81AB3">
            <w:pPr>
              <w:tabs>
                <w:tab w:val="left" w:pos="3960"/>
              </w:tabs>
            </w:pPr>
            <w:r>
              <w:t>Christine</w:t>
            </w:r>
            <w:r w:rsidR="00A66865">
              <w:t xml:space="preserve"> Julien</w:t>
            </w:r>
          </w:p>
        </w:tc>
      </w:tr>
    </w:tbl>
    <w:p w:rsidR="00BB45CB" w:rsidRDefault="00BB45CB">
      <w:pPr>
        <w:pStyle w:val="hiddentext"/>
      </w:pPr>
      <w:r>
        <w:t xml:space="preserve">HIDDEN TEXT: The top line is for the Supervisor’s signature. There should be as many lines as there are members on the committee. Lines must be solid, not dotted. </w:t>
      </w:r>
      <w:r w:rsidR="00C84508">
        <w:t>To delete</w:t>
      </w:r>
      <w:r w:rsidR="00C729C8">
        <w:t xml:space="preserve"> </w:t>
      </w:r>
      <w:r w:rsidR="007A22A4">
        <w:t>signature lines, select the line you want to de</w:t>
      </w:r>
      <w:r w:rsidR="00C84508">
        <w:t>lete, go to the Table menu, select Table Properties, click on the Table tab, and click on the Borders and Shading button, then remove the bottom border of the table</w:t>
      </w:r>
      <w:r w:rsidR="007A22A4">
        <w:t>.</w:t>
      </w:r>
      <w:r w:rsidR="00C84508">
        <w:t xml:space="preserve"> Use the professor's name without titles or degrees</w:t>
      </w:r>
    </w:p>
    <w:p w:rsidR="00490161" w:rsidRDefault="007A22A4" w:rsidP="00490161">
      <w:pPr>
        <w:pStyle w:val="headingfm1"/>
      </w:pPr>
      <w:r>
        <w:br w:type="page"/>
      </w:r>
      <w:proofErr w:type="spellStart"/>
      <w:r w:rsidR="00830CE4">
        <w:lastRenderedPageBreak/>
        <w:t>ClosetStylist</w:t>
      </w:r>
      <w:proofErr w:type="spellEnd"/>
      <w:r w:rsidR="00830CE4">
        <w:t>: An Android app to manage closet and programmatically pick out the outfit</w:t>
      </w:r>
    </w:p>
    <w:p w:rsidR="00BB45CB" w:rsidRDefault="00BB45CB" w:rsidP="00490161">
      <w:pPr>
        <w:pStyle w:val="headingfm1"/>
      </w:pPr>
    </w:p>
    <w:p w:rsidR="00BB45CB" w:rsidRDefault="00BB45CB">
      <w:pPr>
        <w:pStyle w:val="textcentered"/>
      </w:pPr>
    </w:p>
    <w:p w:rsidR="00BB45CB" w:rsidRDefault="00BB45CB">
      <w:pPr>
        <w:pStyle w:val="textcentered"/>
      </w:pPr>
    </w:p>
    <w:p w:rsidR="00BB45CB" w:rsidRDefault="00BB45CB">
      <w:pPr>
        <w:pStyle w:val="headingfm2"/>
      </w:pPr>
      <w:proofErr w:type="gramStart"/>
      <w:r>
        <w:t>by</w:t>
      </w:r>
      <w:proofErr w:type="gramEnd"/>
    </w:p>
    <w:p w:rsidR="00BB45CB" w:rsidRDefault="00830CE4">
      <w:pPr>
        <w:pStyle w:val="headingfm1"/>
      </w:pPr>
      <w:proofErr w:type="spellStart"/>
      <w:r>
        <w:t>Anh</w:t>
      </w:r>
      <w:proofErr w:type="spellEnd"/>
      <w:r>
        <w:t xml:space="preserve"> Luong</w:t>
      </w:r>
      <w:r w:rsidR="00DA23BF">
        <w:t>, B.S</w:t>
      </w:r>
      <w:r w:rsidR="00FC5A6E">
        <w:t>.</w:t>
      </w:r>
      <w:r w:rsidR="009071E1">
        <w:t>E.E</w:t>
      </w:r>
      <w:r w:rsidR="00680C51">
        <w:t>.</w:t>
      </w:r>
    </w:p>
    <w:p w:rsidR="008E24CB" w:rsidRPr="008E24CB" w:rsidRDefault="008E24CB" w:rsidP="008E24CB">
      <w:pPr>
        <w:pStyle w:val="textcentered"/>
      </w:pPr>
    </w:p>
    <w:p w:rsidR="00BB45CB" w:rsidRDefault="00BB45CB">
      <w:pPr>
        <w:pStyle w:val="hiddentext"/>
      </w:pPr>
      <w:r>
        <w:t xml:space="preserve">HIDDEN TEXT:  </w:t>
      </w:r>
      <w:r w:rsidR="00425883">
        <w:t>Given first name</w:t>
      </w:r>
      <w:r w:rsidR="008E24CB">
        <w:t xml:space="preserve">, and </w:t>
      </w:r>
      <w:r>
        <w:t xml:space="preserve">previous </w:t>
      </w:r>
      <w:r w:rsidR="008E24CB">
        <w:t>academic degrees (B.A. or higher) B.A., B.S., etc.</w:t>
      </w:r>
      <w:r w:rsidR="00425883">
        <w:t xml:space="preserve"> Your official name is the name which appears on your UT transcript</w:t>
      </w:r>
      <w:r>
        <w:t>.</w:t>
      </w:r>
    </w:p>
    <w:p w:rsidR="00BB45CB" w:rsidRDefault="00BB45CB">
      <w:pPr>
        <w:pStyle w:val="textcentered"/>
      </w:pPr>
    </w:p>
    <w:p w:rsidR="00BB45CB" w:rsidRDefault="00BB45CB">
      <w:pPr>
        <w:pStyle w:val="textcentered"/>
      </w:pPr>
    </w:p>
    <w:p w:rsidR="00BB45CB" w:rsidRDefault="00A43ED9">
      <w:pPr>
        <w:pStyle w:val="headingfm1"/>
      </w:pPr>
      <w:r>
        <w:t>Report</w:t>
      </w:r>
    </w:p>
    <w:p w:rsidR="00BB45CB" w:rsidRDefault="00BB45CB">
      <w:pPr>
        <w:pStyle w:val="textcentered"/>
      </w:pPr>
      <w:r>
        <w:t xml:space="preserve">Presented to the Faculty of the Graduate School of </w:t>
      </w:r>
    </w:p>
    <w:p w:rsidR="00BB45CB" w:rsidRDefault="00BB45CB">
      <w:pPr>
        <w:pStyle w:val="textcentered"/>
      </w:pPr>
      <w:r>
        <w:t>The University of Texas at Austin</w:t>
      </w:r>
    </w:p>
    <w:p w:rsidR="00BB45CB" w:rsidRDefault="00BB45CB">
      <w:pPr>
        <w:pStyle w:val="textcentered"/>
      </w:pPr>
      <w:proofErr w:type="gramStart"/>
      <w:r>
        <w:t>in</w:t>
      </w:r>
      <w:proofErr w:type="gramEnd"/>
      <w:r>
        <w:t xml:space="preserve"> Partial Fulfillment </w:t>
      </w:r>
    </w:p>
    <w:p w:rsidR="00BB45CB" w:rsidRDefault="00BB45CB">
      <w:pPr>
        <w:pStyle w:val="textcentered"/>
      </w:pPr>
      <w:proofErr w:type="gramStart"/>
      <w:r>
        <w:t>of</w:t>
      </w:r>
      <w:proofErr w:type="gramEnd"/>
      <w:r>
        <w:t xml:space="preserve"> the Requirements</w:t>
      </w:r>
    </w:p>
    <w:p w:rsidR="00BB45CB" w:rsidRDefault="00BB45CB">
      <w:pPr>
        <w:pStyle w:val="textcentered"/>
      </w:pPr>
      <w:proofErr w:type="gramStart"/>
      <w:r>
        <w:t>for</w:t>
      </w:r>
      <w:proofErr w:type="gramEnd"/>
      <w:r>
        <w:t xml:space="preserve"> the Degree of </w:t>
      </w:r>
    </w:p>
    <w:p w:rsidR="00BB45CB" w:rsidRDefault="00BB45CB">
      <w:pPr>
        <w:pStyle w:val="textcentered"/>
      </w:pPr>
    </w:p>
    <w:p w:rsidR="007A22A4" w:rsidRDefault="00A43ED9" w:rsidP="007A22A4">
      <w:pPr>
        <w:pStyle w:val="headingfm1"/>
      </w:pPr>
      <w:r>
        <w:t>Master of Science in Engineering</w:t>
      </w:r>
    </w:p>
    <w:p w:rsidR="00684D65" w:rsidRDefault="00684D65" w:rsidP="00684D65">
      <w:pPr>
        <w:pStyle w:val="hiddentext"/>
      </w:pPr>
      <w:r>
        <w:t>HIDDEN TEXT: The degree sought must be worded in the form given in the Graduate Catalog, such as Doctor of Philosophy, Doctor of Musical Arts, Doctor of Education.</w:t>
      </w:r>
    </w:p>
    <w:p w:rsidR="00FD4472" w:rsidRDefault="00FD4472" w:rsidP="00FD4472">
      <w:pPr>
        <w:pStyle w:val="text"/>
      </w:pPr>
    </w:p>
    <w:p w:rsidR="00FD4472" w:rsidRPr="00FD4472" w:rsidRDefault="00FD4472" w:rsidP="00FD4472">
      <w:pPr>
        <w:pStyle w:val="text"/>
      </w:pPr>
    </w:p>
    <w:p w:rsidR="00BB45CB" w:rsidRDefault="00BB45CB">
      <w:pPr>
        <w:pStyle w:val="headingfm1"/>
      </w:pPr>
      <w:r>
        <w:t>The University of Texas at Austin</w:t>
      </w:r>
    </w:p>
    <w:p w:rsidR="007A22A4" w:rsidRDefault="002C1E26" w:rsidP="007A22A4">
      <w:pPr>
        <w:pStyle w:val="headingfm1"/>
      </w:pPr>
      <w:r>
        <w:t>May</w:t>
      </w:r>
      <w:r w:rsidR="00966D36">
        <w:t xml:space="preserve"> 201</w:t>
      </w:r>
      <w:r w:rsidR="00830CE4">
        <w:t>4</w:t>
      </w:r>
    </w:p>
    <w:p w:rsidR="00BB45CB" w:rsidRDefault="00BB45CB" w:rsidP="003C5819">
      <w:pPr>
        <w:pStyle w:val="headingfm2"/>
      </w:pPr>
      <w:r>
        <w:br w:type="page"/>
      </w:r>
      <w:r>
        <w:lastRenderedPageBreak/>
        <w:t>Dedication</w:t>
      </w:r>
    </w:p>
    <w:p w:rsidR="00BB45CB" w:rsidRDefault="00BB45CB" w:rsidP="00651417">
      <w:pPr>
        <w:pStyle w:val="textcentered"/>
        <w:jc w:val="left"/>
      </w:pPr>
    </w:p>
    <w:p w:rsidR="00BB45CB" w:rsidRDefault="00E444E3" w:rsidP="00E444E3">
      <w:pPr>
        <w:pStyle w:val="textcentered"/>
      </w:pPr>
      <w:proofErr w:type="gramStart"/>
      <w:r>
        <w:t>To</w:t>
      </w:r>
      <w:r w:rsidR="002462EA">
        <w:t xml:space="preserve"> my parents and my </w:t>
      </w:r>
      <w:r w:rsidR="006B32C5">
        <w:t>wife</w:t>
      </w:r>
      <w:r w:rsidR="002462EA">
        <w:t>.</w:t>
      </w:r>
      <w:proofErr w:type="gramEnd"/>
    </w:p>
    <w:p w:rsidR="003C5819" w:rsidRDefault="003C5819" w:rsidP="009D720B">
      <w:pPr>
        <w:pStyle w:val="textcentered"/>
      </w:pPr>
    </w:p>
    <w:p w:rsidR="00BB45CB" w:rsidRDefault="00BB45CB" w:rsidP="003C5819">
      <w:pPr>
        <w:pStyle w:val="textcentered"/>
        <w:jc w:val="both"/>
      </w:pPr>
    </w:p>
    <w:p w:rsidR="00BB45CB" w:rsidRDefault="00BB45CB" w:rsidP="003C5819">
      <w:pPr>
        <w:pStyle w:val="textcentered"/>
        <w:jc w:val="both"/>
        <w:sectPr w:rsidR="00BB45CB" w:rsidSect="008105AC">
          <w:headerReference w:type="even" r:id="rId9"/>
          <w:headerReference w:type="default" r:id="rId10"/>
          <w:footerReference w:type="even" r:id="rId11"/>
          <w:footerReference w:type="default" r:id="rId12"/>
          <w:headerReference w:type="first" r:id="rId13"/>
          <w:footerReference w:type="first" r:id="rId14"/>
          <w:pgSz w:w="12240" w:h="15840"/>
          <w:pgMar w:top="1800" w:right="1800" w:bottom="1800" w:left="1800" w:header="0" w:footer="1728" w:gutter="0"/>
          <w:pgNumType w:fmt="lowerRoman"/>
          <w:cols w:space="720"/>
        </w:sectPr>
      </w:pPr>
    </w:p>
    <w:p w:rsidR="00BB45CB" w:rsidRDefault="00BB45CB">
      <w:pPr>
        <w:pStyle w:val="headingfm2"/>
      </w:pPr>
      <w:r>
        <w:lastRenderedPageBreak/>
        <w:t>Acknowledgements</w:t>
      </w:r>
    </w:p>
    <w:p w:rsidR="00BB45CB" w:rsidRDefault="00BB45CB">
      <w:pPr>
        <w:pStyle w:val="textcentered"/>
      </w:pPr>
    </w:p>
    <w:p w:rsidR="00E444E3" w:rsidRDefault="00554226" w:rsidP="00E444E3">
      <w:pPr>
        <w:pStyle w:val="textcentered"/>
        <w:ind w:firstLine="720"/>
        <w:jc w:val="left"/>
      </w:pPr>
      <w:r>
        <w:t xml:space="preserve">First of all, </w:t>
      </w:r>
      <w:r w:rsidR="003569DE">
        <w:t>I would like to thank all of my professors and teachers who have given me invaluable knowledge I have today. Especially, I would like to express my g</w:t>
      </w:r>
      <w:r w:rsidR="00787891">
        <w:t>ratitude to my supervisor, Professor</w:t>
      </w:r>
      <w:r w:rsidR="003569DE">
        <w:t xml:space="preserve"> Adnan</w:t>
      </w:r>
      <w:r w:rsidR="00EC05B2">
        <w:t xml:space="preserve"> Aziz</w:t>
      </w:r>
      <w:r w:rsidR="003569DE">
        <w:t xml:space="preserve">, who has offered guidance on the </w:t>
      </w:r>
      <w:proofErr w:type="spellStart"/>
      <w:r w:rsidR="003569DE">
        <w:t>iTrak</w:t>
      </w:r>
      <w:proofErr w:type="spellEnd"/>
      <w:r w:rsidR="003569DE">
        <w:t xml:space="preserve"> project, and to my reader </w:t>
      </w:r>
      <w:proofErr w:type="spellStart"/>
      <w:r w:rsidR="003569DE">
        <w:t>Thangavel</w:t>
      </w:r>
      <w:proofErr w:type="spellEnd"/>
      <w:r w:rsidR="003569DE">
        <w:t xml:space="preserve"> </w:t>
      </w:r>
      <w:proofErr w:type="spellStart"/>
      <w:r w:rsidR="003569DE">
        <w:t>Subbu</w:t>
      </w:r>
      <w:proofErr w:type="spellEnd"/>
      <w:r w:rsidR="003569DE">
        <w:t xml:space="preserve">. I would also like to thank </w:t>
      </w:r>
      <w:r w:rsidR="00311ADE">
        <w:t>the</w:t>
      </w:r>
      <w:r w:rsidR="003569DE">
        <w:t xml:space="preserve"> friends I travel</w:t>
      </w:r>
      <w:r w:rsidR="00311ADE">
        <w:t>ed</w:t>
      </w:r>
      <w:r w:rsidR="003569DE">
        <w:t xml:space="preserve"> </w:t>
      </w:r>
      <w:r w:rsidR="00E77E26">
        <w:t>with</w:t>
      </w:r>
      <w:r w:rsidR="00311ADE">
        <w:t xml:space="preserve">, </w:t>
      </w:r>
      <w:r w:rsidR="00E77E26">
        <w:t xml:space="preserve">who </w:t>
      </w:r>
      <w:r w:rsidR="00311ADE">
        <w:t>gave</w:t>
      </w:r>
      <w:r w:rsidR="00E77E26">
        <w:t xml:space="preserve"> me the inspiration </w:t>
      </w:r>
      <w:r w:rsidR="00311ADE">
        <w:t>for</w:t>
      </w:r>
      <w:r w:rsidR="00E77E26">
        <w:t xml:space="preserve"> </w:t>
      </w:r>
      <w:proofErr w:type="spellStart"/>
      <w:r w:rsidR="00E77E26">
        <w:t>iTrak</w:t>
      </w:r>
      <w:proofErr w:type="spellEnd"/>
      <w:r w:rsidR="00E77E26">
        <w:t>.</w:t>
      </w:r>
      <w:r w:rsidR="00E444E3">
        <w:t xml:space="preserve"> Most importantly, I want to thank my parents and my sister for all the hard work and sacrifices they have made to unconditionally support me with my studies.</w:t>
      </w:r>
    </w:p>
    <w:p w:rsidR="00BB45CB" w:rsidRDefault="00BB45CB" w:rsidP="003C5819">
      <w:pPr>
        <w:pStyle w:val="text"/>
      </w:pPr>
    </w:p>
    <w:p w:rsidR="00BB45CB" w:rsidRDefault="00BB45CB" w:rsidP="003C5819">
      <w:pPr>
        <w:pStyle w:val="headingfm1"/>
      </w:pPr>
      <w:r>
        <w:br w:type="page"/>
      </w:r>
      <w:proofErr w:type="spellStart"/>
      <w:r w:rsidR="00724C24">
        <w:lastRenderedPageBreak/>
        <w:t>ClosetStylist</w:t>
      </w:r>
      <w:proofErr w:type="spellEnd"/>
      <w:r w:rsidR="00724C24">
        <w:t xml:space="preserve">: An Android app to manage closet and programmatically </w:t>
      </w:r>
      <w:proofErr w:type="spellStart"/>
      <w:r w:rsidR="00724C24">
        <w:t>pickout</w:t>
      </w:r>
      <w:proofErr w:type="spellEnd"/>
      <w:r w:rsidR="00724C24">
        <w:t xml:space="preserve"> the outfit</w:t>
      </w:r>
    </w:p>
    <w:p w:rsidR="00BB45CB" w:rsidRDefault="00BB45CB">
      <w:pPr>
        <w:pStyle w:val="textcentered"/>
      </w:pPr>
    </w:p>
    <w:p w:rsidR="00BB45CB" w:rsidRPr="00CA3BD4" w:rsidRDefault="00724C24">
      <w:pPr>
        <w:pStyle w:val="textcentered"/>
        <w:rPr>
          <w:lang w:val="da-DK"/>
        </w:rPr>
      </w:pPr>
      <w:r w:rsidRPr="00CA3BD4">
        <w:rPr>
          <w:lang w:val="da-DK"/>
        </w:rPr>
        <w:t>Anh Luong</w:t>
      </w:r>
      <w:r w:rsidR="009D41BF" w:rsidRPr="00CA3BD4">
        <w:rPr>
          <w:lang w:val="da-DK"/>
        </w:rPr>
        <w:t>, M.S.</w:t>
      </w:r>
      <w:r w:rsidR="009071E1" w:rsidRPr="00CA3BD4">
        <w:rPr>
          <w:lang w:val="da-DK"/>
        </w:rPr>
        <w:t>E.</w:t>
      </w:r>
    </w:p>
    <w:p w:rsidR="00BB45CB" w:rsidRDefault="00BB45CB">
      <w:pPr>
        <w:pStyle w:val="textcentered"/>
      </w:pPr>
      <w:r>
        <w:t xml:space="preserve">The University of Texas at Austin, </w:t>
      </w:r>
      <w:r w:rsidR="009D41BF">
        <w:t>201</w:t>
      </w:r>
      <w:r w:rsidR="00D50189">
        <w:t>3</w:t>
      </w:r>
    </w:p>
    <w:p w:rsidR="00BB45CB" w:rsidRDefault="00BB45CB">
      <w:pPr>
        <w:pStyle w:val="textcentered"/>
      </w:pPr>
    </w:p>
    <w:p w:rsidR="00BB45CB" w:rsidRDefault="00BB45CB">
      <w:pPr>
        <w:pStyle w:val="textcentered"/>
      </w:pPr>
      <w:r>
        <w:t>Supervisor:</w:t>
      </w:r>
      <w:r w:rsidR="00182BC0">
        <w:t xml:space="preserve"> </w:t>
      </w:r>
      <w:r w:rsidR="009D41BF">
        <w:t>Adnan Aziz</w:t>
      </w:r>
    </w:p>
    <w:p w:rsidR="00BB45CB" w:rsidRDefault="00BB45CB">
      <w:pPr>
        <w:pStyle w:val="textcentered"/>
      </w:pPr>
    </w:p>
    <w:p w:rsidR="00BB45CB" w:rsidRDefault="009D56CC">
      <w:pPr>
        <w:pStyle w:val="text"/>
      </w:pPr>
      <w:proofErr w:type="spellStart"/>
      <w:proofErr w:type="gramStart"/>
      <w:r>
        <w:t>iTrak</w:t>
      </w:r>
      <w:proofErr w:type="spellEnd"/>
      <w:proofErr w:type="gramEnd"/>
      <w:r>
        <w:t xml:space="preserve"> is </w:t>
      </w:r>
      <w:r w:rsidR="00123F89">
        <w:t>a combined mobile and web application</w:t>
      </w:r>
      <w:r>
        <w:t xml:space="preserve"> that takes advantage of the GPS</w:t>
      </w:r>
      <w:r w:rsidR="00884A32">
        <w:t xml:space="preserve"> to </w:t>
      </w:r>
      <w:r w:rsidR="004D5BA6">
        <w:t>allow travelers to share their experience while travelling.</w:t>
      </w:r>
      <w:r w:rsidR="00C737D2">
        <w:t xml:space="preserve"> The application gathers GPS data and broadcast</w:t>
      </w:r>
      <w:r w:rsidR="00123F89">
        <w:t>s</w:t>
      </w:r>
      <w:r w:rsidR="00C737D2">
        <w:t xml:space="preserve"> </w:t>
      </w:r>
      <w:r w:rsidR="0088128D">
        <w:t>it</w:t>
      </w:r>
      <w:r w:rsidR="00C737D2">
        <w:t xml:space="preserve"> via </w:t>
      </w:r>
      <w:r w:rsidR="0088128D">
        <w:t xml:space="preserve">a </w:t>
      </w:r>
      <w:r w:rsidR="00123F89">
        <w:t xml:space="preserve">web interface </w:t>
      </w:r>
      <w:r w:rsidR="002E4F3D">
        <w:t>or</w:t>
      </w:r>
      <w:r w:rsidR="00123F89">
        <w:t xml:space="preserve"> </w:t>
      </w:r>
      <w:r w:rsidR="00C737D2">
        <w:t xml:space="preserve">social networks such as Facebook to update user’s status during </w:t>
      </w:r>
      <w:r w:rsidR="00424E16">
        <w:t>a</w:t>
      </w:r>
      <w:r w:rsidR="00C737D2">
        <w:t xml:space="preserve"> trip. </w:t>
      </w:r>
      <w:proofErr w:type="spellStart"/>
      <w:proofErr w:type="gramStart"/>
      <w:r w:rsidR="00C737D2">
        <w:t>iTrak</w:t>
      </w:r>
      <w:proofErr w:type="spellEnd"/>
      <w:proofErr w:type="gramEnd"/>
      <w:r w:rsidR="00C737D2">
        <w:t xml:space="preserve"> is also equipped with other features such as writing notes or recording video journals to offer</w:t>
      </w:r>
      <w:r w:rsidR="004C4F6E">
        <w:t xml:space="preserve"> a</w:t>
      </w:r>
      <w:r w:rsidR="00C737D2">
        <w:t xml:space="preserve"> rich experience and provide a</w:t>
      </w:r>
      <w:r w:rsidR="0088128D">
        <w:t>n</w:t>
      </w:r>
      <w:r w:rsidR="00C737D2">
        <w:t xml:space="preserve"> </w:t>
      </w:r>
      <w:r w:rsidR="0088128D">
        <w:t>interactive diary, along with a real-time tracking ability,</w:t>
      </w:r>
      <w:r w:rsidR="00C737D2">
        <w:t xml:space="preserve"> for travelers.</w:t>
      </w:r>
    </w:p>
    <w:p w:rsidR="0016319D" w:rsidRDefault="00BB45CB" w:rsidP="0016319D">
      <w:pPr>
        <w:pStyle w:val="Heading2"/>
      </w:pPr>
      <w:r>
        <w:br w:type="page"/>
      </w:r>
      <w:bookmarkStart w:id="0" w:name="_Toc271112376"/>
      <w:bookmarkStart w:id="1" w:name="_Toc354617408"/>
      <w:r w:rsidR="0016319D">
        <w:lastRenderedPageBreak/>
        <w:t xml:space="preserve"> </w:t>
      </w:r>
    </w:p>
    <w:bookmarkEnd w:id="0"/>
    <w:bookmarkEnd w:id="1"/>
    <w:p w:rsidR="00BB45CB" w:rsidRDefault="00BB45CB" w:rsidP="00187652">
      <w:pPr>
        <w:pStyle w:val="Heading2"/>
      </w:pPr>
      <w:r>
        <w:br w:type="page"/>
      </w:r>
    </w:p>
    <w:p w:rsidR="003C5819" w:rsidRDefault="003C5819">
      <w:pPr>
        <w:sectPr w:rsidR="003C5819" w:rsidSect="008105AC">
          <w:footerReference w:type="default" r:id="rId15"/>
          <w:pgSz w:w="12240" w:h="15840"/>
          <w:pgMar w:top="1800" w:right="1800" w:bottom="1800" w:left="1800" w:header="0" w:footer="1728" w:gutter="0"/>
          <w:pgNumType w:fmt="lowerRoman"/>
          <w:cols w:space="720"/>
        </w:sectPr>
      </w:pPr>
    </w:p>
    <w:p w:rsidR="00480452" w:rsidRDefault="008E6206" w:rsidP="008E6206">
      <w:pPr>
        <w:pStyle w:val="Heading2"/>
      </w:pPr>
      <w:bookmarkStart w:id="2" w:name="_Toc354617409"/>
      <w:r>
        <w:lastRenderedPageBreak/>
        <w:t xml:space="preserve">Chapter </w:t>
      </w:r>
      <w:proofErr w:type="gramStart"/>
      <w:r>
        <w:t>1</w:t>
      </w:r>
      <w:r w:rsidR="00182BC0">
        <w:t xml:space="preserve"> </w:t>
      </w:r>
      <w:r>
        <w:t xml:space="preserve"> Introduction</w:t>
      </w:r>
      <w:bookmarkEnd w:id="2"/>
      <w:proofErr w:type="gramEnd"/>
    </w:p>
    <w:p w:rsidR="008E6206" w:rsidRDefault="008E6206" w:rsidP="008E6206">
      <w:pPr>
        <w:pStyle w:val="Heading3"/>
        <w:numPr>
          <w:ilvl w:val="1"/>
          <w:numId w:val="1"/>
        </w:numPr>
      </w:pPr>
      <w:bookmarkStart w:id="3" w:name="_Toc354617410"/>
      <w:r>
        <w:t>Motivation</w:t>
      </w:r>
      <w:bookmarkEnd w:id="3"/>
      <w:r>
        <w:t xml:space="preserve"> </w:t>
      </w:r>
    </w:p>
    <w:p w:rsidR="00D229BE" w:rsidRDefault="00D229BE" w:rsidP="006B475C">
      <w:pPr>
        <w:pStyle w:val="text"/>
      </w:pPr>
      <w:r>
        <w:t>Travelers, especially backpackers, often stay quiet among the users of mobile Internet services and social networks.</w:t>
      </w:r>
      <w:r w:rsidR="00FD34FA">
        <w:t xml:space="preserve"> </w:t>
      </w:r>
      <w:r>
        <w:t>Instead, teenagers or college students are often mentioned</w:t>
      </w:r>
      <w:r w:rsidR="004F50FA">
        <w:t xml:space="preserve"> as users of these services</w:t>
      </w:r>
      <w:r>
        <w:t xml:space="preserve">. However, different researches and surveys have </w:t>
      </w:r>
      <w:r w:rsidR="00D5365D">
        <w:t>proved</w:t>
      </w:r>
      <w:r>
        <w:t xml:space="preserve"> that </w:t>
      </w:r>
      <w:r w:rsidR="00853FD3">
        <w:t>travelers are among the early users of mobile Internet services. For example, surveys conducted by</w:t>
      </w:r>
      <w:r w:rsidR="00853FD3" w:rsidRPr="00B66E56">
        <w:t xml:space="preserve"> </w:t>
      </w:r>
      <w:proofErr w:type="spellStart"/>
      <w:r w:rsidR="00853FD3" w:rsidRPr="00B66E56">
        <w:t>Tjøstheim</w:t>
      </w:r>
      <w:proofErr w:type="spellEnd"/>
      <w:r w:rsidR="00853FD3">
        <w:t>,</w:t>
      </w:r>
      <w:r w:rsidR="00853FD3" w:rsidRPr="00B66E56">
        <w:t xml:space="preserve"> </w:t>
      </w:r>
      <w:proofErr w:type="spellStart"/>
      <w:r w:rsidR="00853FD3" w:rsidRPr="00B66E56">
        <w:t>Lous</w:t>
      </w:r>
      <w:proofErr w:type="spellEnd"/>
      <w:r w:rsidR="00853FD3">
        <w:t>,</w:t>
      </w:r>
      <w:r w:rsidR="00853FD3" w:rsidRPr="00B66E56">
        <w:t xml:space="preserve"> </w:t>
      </w:r>
      <w:proofErr w:type="spellStart"/>
      <w:r w:rsidR="00853FD3" w:rsidRPr="00B66E56">
        <w:t>Nordlund</w:t>
      </w:r>
      <w:proofErr w:type="spellEnd"/>
      <w:r w:rsidR="00853FD3">
        <w:t>, and</w:t>
      </w:r>
      <w:r w:rsidR="00853FD3" w:rsidRPr="00B66E56">
        <w:t xml:space="preserve"> </w:t>
      </w:r>
      <w:proofErr w:type="spellStart"/>
      <w:r w:rsidR="00853FD3" w:rsidRPr="00B66E56">
        <w:t>Fuglerud</w:t>
      </w:r>
      <w:proofErr w:type="spellEnd"/>
      <w:r w:rsidR="00853FD3">
        <w:t xml:space="preserve"> </w:t>
      </w:r>
      <w:r w:rsidR="00C44849">
        <w:t>between 2000 and 2003</w:t>
      </w:r>
      <w:r w:rsidR="00853FD3">
        <w:t xml:space="preserve"> showed that travelers with e-commerce experience would be among the early adopters of mobile Internet services [TLNF</w:t>
      </w:r>
      <w:r w:rsidR="008600F5">
        <w:t>2003</w:t>
      </w:r>
      <w:r w:rsidR="00853FD3">
        <w:t>]</w:t>
      </w:r>
      <w:r w:rsidR="00853FD3" w:rsidRPr="00B66E56">
        <w:t>.</w:t>
      </w:r>
      <w:r w:rsidR="00853FD3">
        <w:t xml:space="preserve"> </w:t>
      </w:r>
      <w:r w:rsidR="00C44849">
        <w:t>The 2002 survey showed that</w:t>
      </w:r>
      <w:r w:rsidR="00853FD3">
        <w:t xml:space="preserve"> among the travelers</w:t>
      </w:r>
      <w:r w:rsidR="00A95939">
        <w:t xml:space="preserve"> who</w:t>
      </w:r>
      <w:r w:rsidR="00853FD3">
        <w:t xml:space="preserve"> participa</w:t>
      </w:r>
      <w:r w:rsidR="00C44849">
        <w:t xml:space="preserve">ted in their surveys, </w:t>
      </w:r>
      <w:r w:rsidR="00853FD3">
        <w:t>100%</w:t>
      </w:r>
      <w:r w:rsidR="00C44849">
        <w:t xml:space="preserve"> (458)</w:t>
      </w:r>
      <w:r w:rsidR="00853FD3">
        <w:t xml:space="preserve"> of them were Internet users and 73%</w:t>
      </w:r>
      <w:r w:rsidR="00C44849">
        <w:t xml:space="preserve"> (334)</w:t>
      </w:r>
      <w:r w:rsidR="00853FD3">
        <w:t xml:space="preserve"> of them had e-commerce experience, compared to 58%</w:t>
      </w:r>
      <w:r w:rsidR="00C44849">
        <w:t xml:space="preserve"> (3094)</w:t>
      </w:r>
      <w:r w:rsidR="00853FD3">
        <w:t xml:space="preserve"> and 29%</w:t>
      </w:r>
      <w:r w:rsidR="00C44849">
        <w:t xml:space="preserve"> (1544)</w:t>
      </w:r>
      <w:r w:rsidR="00853FD3">
        <w:t xml:space="preserve"> respectively in a national survey with random participants in 2001.</w:t>
      </w:r>
      <w:r w:rsidR="00A835B3">
        <w:t xml:space="preserve"> </w:t>
      </w:r>
      <w:r w:rsidR="00055547">
        <w:t>These results showed that travelers are above the national average of Internet users and made them potentially early adopters of mobile Internet services.</w:t>
      </w:r>
    </w:p>
    <w:p w:rsidR="00666A8F" w:rsidRDefault="0041051E" w:rsidP="006B475C">
      <w:pPr>
        <w:pStyle w:val="text"/>
      </w:pPr>
      <w:r>
        <w:t>Further</w:t>
      </w:r>
      <w:r w:rsidR="00841EDC">
        <w:t xml:space="preserve"> studies conducted by Jeff </w:t>
      </w:r>
      <w:proofErr w:type="spellStart"/>
      <w:r w:rsidR="00841EDC">
        <w:t>Axup</w:t>
      </w:r>
      <w:proofErr w:type="spellEnd"/>
      <w:r w:rsidR="00841EDC">
        <w:t xml:space="preserve"> and Stephen </w:t>
      </w:r>
      <w:proofErr w:type="spellStart"/>
      <w:r w:rsidR="00841EDC">
        <w:t>Viller</w:t>
      </w:r>
      <w:proofErr w:type="spellEnd"/>
      <w:r w:rsidR="00841EDC">
        <w:t xml:space="preserve"> indicate</w:t>
      </w:r>
      <w:r>
        <w:t>d</w:t>
      </w:r>
      <w:r w:rsidR="00841EDC">
        <w:t xml:space="preserve"> that in the backpacker culture, there </w:t>
      </w:r>
      <w:r>
        <w:t>wa</w:t>
      </w:r>
      <w:r w:rsidR="00841EDC">
        <w:t xml:space="preserve">s </w:t>
      </w:r>
      <w:r>
        <w:t xml:space="preserve">a </w:t>
      </w:r>
      <w:r w:rsidR="00841EDC">
        <w:t xml:space="preserve">high demand for mobile devices and services to help travelers </w:t>
      </w:r>
      <w:r>
        <w:t xml:space="preserve">share their experience or </w:t>
      </w:r>
      <w:r w:rsidR="00841EDC">
        <w:t>socialize and connect with each other</w:t>
      </w:r>
      <w:r w:rsidR="002868C0">
        <w:t xml:space="preserve"> [AV]</w:t>
      </w:r>
      <w:r w:rsidR="00841EDC">
        <w:t>.</w:t>
      </w:r>
      <w:r w:rsidR="002868C0">
        <w:t xml:space="preserve"> With the recent blooming of the mobile technology and social networks, it is feasible to </w:t>
      </w:r>
      <w:r w:rsidR="006861D2">
        <w:t xml:space="preserve">fulfill such demand. </w:t>
      </w:r>
      <w:r>
        <w:t xml:space="preserve">Nowadays, a </w:t>
      </w:r>
      <w:r w:rsidR="00E00065">
        <w:t>user</w:t>
      </w:r>
      <w:r>
        <w:t xml:space="preserve"> can use a single smart phone to do </w:t>
      </w:r>
      <w:r w:rsidR="00E00065">
        <w:t>different things while travelling, such as</w:t>
      </w:r>
      <w:r>
        <w:t xml:space="preserve"> note taking </w:t>
      </w:r>
      <w:r w:rsidR="00E00065">
        <w:t>or</w:t>
      </w:r>
      <w:r>
        <w:t xml:space="preserve"> updating their trip status </w:t>
      </w:r>
      <w:r w:rsidR="00E00065">
        <w:t>on</w:t>
      </w:r>
      <w:r>
        <w:t xml:space="preserve"> social networks.</w:t>
      </w:r>
      <w:r w:rsidR="0047271C">
        <w:t xml:space="preserve"> However, the user likely has to use separate apps for </w:t>
      </w:r>
      <w:r w:rsidR="00E00065">
        <w:t>different tasks</w:t>
      </w:r>
      <w:r w:rsidR="0047271C">
        <w:t xml:space="preserve">. </w:t>
      </w:r>
      <w:r w:rsidR="00743C51">
        <w:t xml:space="preserve">As more applications and social networks are </w:t>
      </w:r>
      <w:r w:rsidR="008D02C2">
        <w:t xml:space="preserve">being </w:t>
      </w:r>
      <w:r w:rsidR="00743C51">
        <w:t xml:space="preserve">created, </w:t>
      </w:r>
      <w:r w:rsidR="00972F74">
        <w:t xml:space="preserve">it would be tiring to maintain all the apps and update status in </w:t>
      </w:r>
      <w:r w:rsidR="00055547">
        <w:t>every network</w:t>
      </w:r>
      <w:r w:rsidR="00972F74">
        <w:t>.</w:t>
      </w:r>
      <w:r w:rsidR="004F50FA">
        <w:t xml:space="preserve"> It would be more convenient if there was a single application that allowed travelers to achieve all those tasks.</w:t>
      </w:r>
      <w:r w:rsidR="00486650">
        <w:t xml:space="preserve"> </w:t>
      </w:r>
    </w:p>
    <w:p w:rsidR="008E6206" w:rsidRDefault="008E6206" w:rsidP="008E6206">
      <w:pPr>
        <w:pStyle w:val="Heading3"/>
        <w:numPr>
          <w:ilvl w:val="1"/>
          <w:numId w:val="1"/>
        </w:numPr>
      </w:pPr>
      <w:bookmarkStart w:id="4" w:name="_Toc354617411"/>
      <w:r>
        <w:lastRenderedPageBreak/>
        <w:t>Vision</w:t>
      </w:r>
      <w:bookmarkEnd w:id="4"/>
    </w:p>
    <w:p w:rsidR="0066335D" w:rsidRDefault="004F50FA" w:rsidP="0066335D">
      <w:pPr>
        <w:pStyle w:val="text"/>
      </w:pPr>
      <w:proofErr w:type="spellStart"/>
      <w:proofErr w:type="gramStart"/>
      <w:r>
        <w:t>iTrak</w:t>
      </w:r>
      <w:proofErr w:type="spellEnd"/>
      <w:proofErr w:type="gramEnd"/>
      <w:r>
        <w:t xml:space="preserve"> addresses the above problem by providing a centralized service where travelers can use a single </w:t>
      </w:r>
      <w:r w:rsidR="00A3488D">
        <w:t xml:space="preserve">mobile </w:t>
      </w:r>
      <w:r>
        <w:t xml:space="preserve">app to record their exciting travelling moments and stay connected with people across all networks. </w:t>
      </w:r>
      <w:r w:rsidR="0066335D">
        <w:t xml:space="preserve">The </w:t>
      </w:r>
      <w:r w:rsidR="00A835B3">
        <w:t xml:space="preserve">target audiences of </w:t>
      </w:r>
      <w:proofErr w:type="spellStart"/>
      <w:r w:rsidR="00A835B3">
        <w:t>iTrak</w:t>
      </w:r>
      <w:proofErr w:type="spellEnd"/>
      <w:r w:rsidR="0066335D">
        <w:t xml:space="preserve"> </w:t>
      </w:r>
      <w:r w:rsidR="00A835B3">
        <w:t>are</w:t>
      </w:r>
      <w:r w:rsidR="0066335D">
        <w:t xml:space="preserve"> backpackers</w:t>
      </w:r>
      <w:r w:rsidR="00A835B3">
        <w:t>,</w:t>
      </w:r>
      <w:r w:rsidR="0066335D">
        <w:t xml:space="preserve"> or travelers who possess the backpacker culture</w:t>
      </w:r>
      <w:r w:rsidR="00A835B3">
        <w:t>. The application itself will focus</w:t>
      </w:r>
      <w:r w:rsidR="0066335D">
        <w:t xml:space="preserve"> on the cor</w:t>
      </w:r>
      <w:r w:rsidR="00E00065">
        <w:t>e</w:t>
      </w:r>
      <w:r w:rsidR="0066335D">
        <w:t xml:space="preserve"> functionality of tracking and creating </w:t>
      </w:r>
      <w:r w:rsidR="00E02917">
        <w:t xml:space="preserve">travel </w:t>
      </w:r>
      <w:r w:rsidR="00170404">
        <w:t>note</w:t>
      </w:r>
      <w:r w:rsidR="00D06F08">
        <w:t>s</w:t>
      </w:r>
      <w:r w:rsidR="00A835B3">
        <w:t>, while at the same time providing</w:t>
      </w:r>
      <w:r w:rsidR="0066335D">
        <w:t xml:space="preserve"> </w:t>
      </w:r>
      <w:r w:rsidR="00D06F08">
        <w:t xml:space="preserve">a </w:t>
      </w:r>
      <w:r w:rsidR="00D5365D">
        <w:t>seamless</w:t>
      </w:r>
      <w:r w:rsidR="0066335D">
        <w:t xml:space="preserve"> portal </w:t>
      </w:r>
      <w:r w:rsidR="00A835B3">
        <w:t xml:space="preserve">for users </w:t>
      </w:r>
      <w:r w:rsidR="0066335D">
        <w:t xml:space="preserve">to connect with people in </w:t>
      </w:r>
      <w:r w:rsidR="00D06F08">
        <w:t xml:space="preserve">their </w:t>
      </w:r>
      <w:r w:rsidR="0066335D">
        <w:t>existing social networks</w:t>
      </w:r>
      <w:r w:rsidR="00D5365D">
        <w:t>.</w:t>
      </w:r>
      <w:r w:rsidR="0066335D">
        <w:t xml:space="preserve"> </w:t>
      </w:r>
      <w:r w:rsidR="00E02917">
        <w:t xml:space="preserve">It will integrate with the GPS to provide live status update and trip tracking, which a user can share with friends and family. </w:t>
      </w:r>
      <w:proofErr w:type="spellStart"/>
      <w:proofErr w:type="gramStart"/>
      <w:r w:rsidR="00E02917">
        <w:t>iTrak</w:t>
      </w:r>
      <w:proofErr w:type="spellEnd"/>
      <w:proofErr w:type="gramEnd"/>
      <w:r w:rsidR="00E02917">
        <w:t xml:space="preserve"> will also focus on providing </w:t>
      </w:r>
      <w:r w:rsidR="00A3488D">
        <w:t>functionalities</w:t>
      </w:r>
      <w:r w:rsidR="00E02917">
        <w:t xml:space="preserve"> that are often needed by travelers such as taking photos or recording voice </w:t>
      </w:r>
      <w:r w:rsidR="00C62161">
        <w:t>and</w:t>
      </w:r>
      <w:r w:rsidR="00E02917">
        <w:t xml:space="preserve"> video journals.</w:t>
      </w:r>
    </w:p>
    <w:p w:rsidR="00E02917" w:rsidRDefault="00C62161" w:rsidP="0066335D">
      <w:pPr>
        <w:pStyle w:val="text"/>
      </w:pPr>
      <w:proofErr w:type="spellStart"/>
      <w:proofErr w:type="gramStart"/>
      <w:r>
        <w:t>iTrak</w:t>
      </w:r>
      <w:proofErr w:type="spellEnd"/>
      <w:proofErr w:type="gramEnd"/>
      <w:r>
        <w:t xml:space="preserve"> will consist of </w:t>
      </w:r>
      <w:r w:rsidR="008F4797">
        <w:t>a</w:t>
      </w:r>
      <w:r>
        <w:t xml:space="preserve"> mobile </w:t>
      </w:r>
      <w:r w:rsidR="0006185A">
        <w:t>app</w:t>
      </w:r>
      <w:r w:rsidR="008F4797">
        <w:t>, a</w:t>
      </w:r>
      <w:r>
        <w:t xml:space="preserve"> web app</w:t>
      </w:r>
      <w:r w:rsidR="008F4797">
        <w:t xml:space="preserve"> and a cloud service.</w:t>
      </w:r>
      <w:r>
        <w:t xml:space="preserve"> </w:t>
      </w:r>
      <w:r w:rsidR="008F4797">
        <w:t>T</w:t>
      </w:r>
      <w:r>
        <w:t>he mobile app is mainly for obtaining GPS data</w:t>
      </w:r>
      <w:r w:rsidR="00055547">
        <w:t>, creating</w:t>
      </w:r>
      <w:r>
        <w:t xml:space="preserve"> </w:t>
      </w:r>
      <w:r w:rsidR="00170404">
        <w:t>note</w:t>
      </w:r>
      <w:r w:rsidR="00055547">
        <w:t>s</w:t>
      </w:r>
      <w:r>
        <w:t xml:space="preserve"> and </w:t>
      </w:r>
      <w:r w:rsidR="00AE0954">
        <w:t>saving</w:t>
      </w:r>
      <w:r>
        <w:t xml:space="preserve"> them to a</w:t>
      </w:r>
      <w:r w:rsidR="00AE0954">
        <w:t>n online</w:t>
      </w:r>
      <w:r>
        <w:t xml:space="preserve"> repository. </w:t>
      </w:r>
      <w:r w:rsidR="008F4797">
        <w:t>T</w:t>
      </w:r>
      <w:r>
        <w:t xml:space="preserve">he web app will act as a personal blogging </w:t>
      </w:r>
      <w:r w:rsidR="00204B62">
        <w:t>page</w:t>
      </w:r>
      <w:r>
        <w:t xml:space="preserve"> that </w:t>
      </w:r>
      <w:r w:rsidR="00096C5B">
        <w:t>presents the travel experience collected from the mobile app.</w:t>
      </w:r>
      <w:r w:rsidR="00204B62">
        <w:t xml:space="preserve"> </w:t>
      </w:r>
      <w:r w:rsidR="00096C5B">
        <w:t>This interface will provide</w:t>
      </w:r>
      <w:r>
        <w:t xml:space="preserve"> </w:t>
      </w:r>
      <w:r w:rsidR="00096C5B">
        <w:t xml:space="preserve">a </w:t>
      </w:r>
      <w:r>
        <w:t xml:space="preserve">user </w:t>
      </w:r>
      <w:r w:rsidR="00096C5B">
        <w:t>with</w:t>
      </w:r>
      <w:r>
        <w:t xml:space="preserve"> a private </w:t>
      </w:r>
      <w:r w:rsidR="00096C5B">
        <w:t xml:space="preserve">blogging </w:t>
      </w:r>
      <w:r>
        <w:t xml:space="preserve">space to share travel experience, while still staying connected with </w:t>
      </w:r>
      <w:r w:rsidR="00096C5B">
        <w:t>friends and family</w:t>
      </w:r>
      <w:r w:rsidR="008D0144">
        <w:t xml:space="preserve"> in the user’s social networks.</w:t>
      </w:r>
      <w:r w:rsidR="00204B62">
        <w:t xml:space="preserve"> To aid the interaction between the mobile app and web app, a collection of </w:t>
      </w:r>
      <w:r w:rsidR="008F4797">
        <w:t>cloud</w:t>
      </w:r>
      <w:r w:rsidR="00204B62">
        <w:t xml:space="preserve"> services will be developed to handle data transferring, GPS data processing, and media managing.</w:t>
      </w:r>
    </w:p>
    <w:p w:rsidR="006B475C" w:rsidRDefault="006B475C" w:rsidP="008E6206">
      <w:pPr>
        <w:pStyle w:val="Heading3"/>
        <w:numPr>
          <w:ilvl w:val="1"/>
          <w:numId w:val="1"/>
        </w:numPr>
      </w:pPr>
      <w:bookmarkStart w:id="5" w:name="_Toc354617412"/>
      <w:r>
        <w:t>Scope</w:t>
      </w:r>
      <w:bookmarkEnd w:id="5"/>
    </w:p>
    <w:p w:rsidR="00B8040A" w:rsidRDefault="00AD4736" w:rsidP="00AD4736">
      <w:pPr>
        <w:pStyle w:val="text"/>
      </w:pPr>
      <w:r>
        <w:t xml:space="preserve">This report will focus on </w:t>
      </w:r>
      <w:r w:rsidR="00B8040A">
        <w:t xml:space="preserve">three main aspects: the design of </w:t>
      </w:r>
      <w:proofErr w:type="spellStart"/>
      <w:r w:rsidR="00B8040A">
        <w:t>iTrak</w:t>
      </w:r>
      <w:proofErr w:type="spellEnd"/>
      <w:r w:rsidR="00B8040A">
        <w:t xml:space="preserve">, the </w:t>
      </w:r>
      <w:proofErr w:type="spellStart"/>
      <w:r w:rsidR="00B8040A">
        <w:t>iTrak</w:t>
      </w:r>
      <w:proofErr w:type="spellEnd"/>
      <w:r w:rsidR="00B8040A">
        <w:t xml:space="preserve"> prototype, and the testing methodologies.</w:t>
      </w:r>
    </w:p>
    <w:p w:rsidR="00AD4736" w:rsidRDefault="00B8040A" w:rsidP="00AD4736">
      <w:pPr>
        <w:pStyle w:val="text"/>
      </w:pPr>
      <w:r>
        <w:t xml:space="preserve">First, the report will </w:t>
      </w:r>
      <w:r w:rsidR="001078C1">
        <w:t>visit</w:t>
      </w:r>
      <w:r>
        <w:t xml:space="preserve"> </w:t>
      </w:r>
      <w:r w:rsidR="00AD4736">
        <w:t xml:space="preserve">the </w:t>
      </w:r>
      <w:r>
        <w:t>user interface and architecture design</w:t>
      </w:r>
      <w:r w:rsidR="00036565">
        <w:t>s</w:t>
      </w:r>
      <w:r w:rsidR="00AD4736">
        <w:t xml:space="preserve"> of </w:t>
      </w:r>
      <w:proofErr w:type="spellStart"/>
      <w:r w:rsidR="00AD4736">
        <w:t>iTrak</w:t>
      </w:r>
      <w:proofErr w:type="spellEnd"/>
      <w:r w:rsidR="00AD4736">
        <w:t xml:space="preserve">. It will go through the technologies used in </w:t>
      </w:r>
      <w:proofErr w:type="spellStart"/>
      <w:r w:rsidR="00AD4736">
        <w:t>iTrak</w:t>
      </w:r>
      <w:proofErr w:type="spellEnd"/>
      <w:r w:rsidR="00AD4736">
        <w:t xml:space="preserve"> to acquire </w:t>
      </w:r>
      <w:r w:rsidR="002A044B">
        <w:t xml:space="preserve">the </w:t>
      </w:r>
      <w:r w:rsidR="00AD4736">
        <w:t>GPS data</w:t>
      </w:r>
      <w:r w:rsidR="002A044B">
        <w:t xml:space="preserve">, how to store the </w:t>
      </w:r>
      <w:r w:rsidR="002A044B">
        <w:lastRenderedPageBreak/>
        <w:t xml:space="preserve">data and how the data will be used for </w:t>
      </w:r>
      <w:r w:rsidR="001078C1">
        <w:t xml:space="preserve">the </w:t>
      </w:r>
      <w:r w:rsidR="002A044B">
        <w:t xml:space="preserve">live tracking feature. The report will also explain how </w:t>
      </w:r>
      <w:proofErr w:type="spellStart"/>
      <w:r w:rsidR="002A044B">
        <w:t>iTrak</w:t>
      </w:r>
      <w:proofErr w:type="spellEnd"/>
      <w:r w:rsidR="002A044B">
        <w:t xml:space="preserve"> will be</w:t>
      </w:r>
      <w:r w:rsidR="00AD4736">
        <w:t xml:space="preserve"> integrate</w:t>
      </w:r>
      <w:r w:rsidR="002A044B">
        <w:t>d</w:t>
      </w:r>
      <w:r w:rsidR="00AD4736">
        <w:t xml:space="preserve"> with existing social networks. </w:t>
      </w:r>
    </w:p>
    <w:p w:rsidR="002A044B" w:rsidRDefault="00036565" w:rsidP="00AD4736">
      <w:pPr>
        <w:pStyle w:val="text"/>
      </w:pPr>
      <w:r>
        <w:t>Then t</w:t>
      </w:r>
      <w:r w:rsidR="002A044B">
        <w:t xml:space="preserve">he report will discuss </w:t>
      </w:r>
      <w:r>
        <w:t>the</w:t>
      </w:r>
      <w:r w:rsidR="002A044B">
        <w:t xml:space="preserve"> </w:t>
      </w:r>
      <w:proofErr w:type="spellStart"/>
      <w:r w:rsidR="002A044B">
        <w:t>iTrak</w:t>
      </w:r>
      <w:proofErr w:type="spellEnd"/>
      <w:r w:rsidR="002A044B">
        <w:t xml:space="preserve"> prototype, which has been developed in parallel with the writing of this report. </w:t>
      </w:r>
      <w:r>
        <w:t>While the user interface and architecture designs</w:t>
      </w:r>
      <w:r w:rsidR="001078C1">
        <w:t xml:space="preserve"> cover</w:t>
      </w:r>
      <w:r>
        <w:t xml:space="preserve"> </w:t>
      </w:r>
      <w:r w:rsidR="001078C1">
        <w:t>a</w:t>
      </w:r>
      <w:r>
        <w:t xml:space="preserve"> larger</w:t>
      </w:r>
      <w:r w:rsidR="001078C1">
        <w:t xml:space="preserve"> and more complete</w:t>
      </w:r>
      <w:r>
        <w:t xml:space="preserve"> vision of </w:t>
      </w:r>
      <w:proofErr w:type="spellStart"/>
      <w:r>
        <w:t>iTrak</w:t>
      </w:r>
      <w:proofErr w:type="spellEnd"/>
      <w:r>
        <w:t>, the</w:t>
      </w:r>
      <w:r w:rsidR="002A044B">
        <w:t xml:space="preserve"> prototype focuses on demonstrating</w:t>
      </w:r>
      <w:r>
        <w:t xml:space="preserve"> only</w:t>
      </w:r>
      <w:r w:rsidR="002A044B">
        <w:t xml:space="preserve"> core functionalities of </w:t>
      </w:r>
      <w:proofErr w:type="spellStart"/>
      <w:r w:rsidR="002A044B">
        <w:t>iTrak</w:t>
      </w:r>
      <w:proofErr w:type="spellEnd"/>
      <w:r w:rsidR="002A044B">
        <w:t>, including acquiring and using GPS data,</w:t>
      </w:r>
      <w:r>
        <w:t xml:space="preserve"> how the data can associate with</w:t>
      </w:r>
      <w:r w:rsidR="002A044B">
        <w:t xml:space="preserve"> travel diaries and</w:t>
      </w:r>
      <w:r>
        <w:t xml:space="preserve"> how the Facebook social network will take part in the application as a whole</w:t>
      </w:r>
      <w:r w:rsidR="002A044B">
        <w:t>.</w:t>
      </w:r>
      <w:r w:rsidR="001D560A">
        <w:t xml:space="preserve"> </w:t>
      </w:r>
    </w:p>
    <w:p w:rsidR="001D560A" w:rsidRPr="00AD4736" w:rsidRDefault="001D560A" w:rsidP="00AD4736">
      <w:pPr>
        <w:pStyle w:val="text"/>
      </w:pPr>
      <w:r>
        <w:t>Along with</w:t>
      </w:r>
      <w:r w:rsidR="00C259A3">
        <w:t xml:space="preserve"> the</w:t>
      </w:r>
      <w:r>
        <w:t xml:space="preserve"> </w:t>
      </w:r>
      <w:proofErr w:type="spellStart"/>
      <w:r>
        <w:t>iTrak</w:t>
      </w:r>
      <w:proofErr w:type="spellEnd"/>
      <w:r>
        <w:t xml:space="preserve"> architecture and </w:t>
      </w:r>
      <w:r w:rsidR="00C259A3">
        <w:t xml:space="preserve">the </w:t>
      </w:r>
      <w:r>
        <w:t>prototype, this report will visit several testing methodologies and metrics</w:t>
      </w:r>
      <w:r w:rsidR="006E1B9A">
        <w:t xml:space="preserve"> that can be used to ensure the data integrity and the performance of the application.</w:t>
      </w:r>
    </w:p>
    <w:p w:rsidR="008E6206" w:rsidRDefault="006B475C" w:rsidP="008E6206">
      <w:pPr>
        <w:pStyle w:val="Heading3"/>
        <w:numPr>
          <w:ilvl w:val="1"/>
          <w:numId w:val="1"/>
        </w:numPr>
      </w:pPr>
      <w:bookmarkStart w:id="6" w:name="_Toc354617413"/>
      <w:r>
        <w:t>Report organization</w:t>
      </w:r>
      <w:bookmarkEnd w:id="6"/>
    </w:p>
    <w:p w:rsidR="003D0B6B" w:rsidRDefault="00995D53" w:rsidP="00C60BFF">
      <w:pPr>
        <w:pStyle w:val="text"/>
      </w:pPr>
      <w:r>
        <w:t xml:space="preserve">In the next section, I discuss provide </w:t>
      </w:r>
      <w:r w:rsidR="00AF69C3">
        <w:t xml:space="preserve">the </w:t>
      </w:r>
      <w:r>
        <w:t xml:space="preserve">user stories, user interface, and mockups </w:t>
      </w:r>
      <w:r w:rsidR="00AF69C3">
        <w:t xml:space="preserve">to present the functionalities and the workflow of the </w:t>
      </w:r>
      <w:proofErr w:type="spellStart"/>
      <w:r w:rsidR="00AF69C3">
        <w:t>ClosetStylist</w:t>
      </w:r>
      <w:proofErr w:type="spellEnd"/>
      <w:r w:rsidR="00802FD9">
        <w:t xml:space="preserve">. </w:t>
      </w:r>
      <w:r>
        <w:t>Section</w:t>
      </w:r>
      <w:r w:rsidR="00171DD8">
        <w:t xml:space="preserve"> 3</w:t>
      </w:r>
      <w:r w:rsidR="00802FD9">
        <w:t xml:space="preserve"> </w:t>
      </w:r>
      <w:r>
        <w:t xml:space="preserve">describes the technology stack applied </w:t>
      </w:r>
      <w:r w:rsidR="00E7318B">
        <w:t xml:space="preserve">to </w:t>
      </w:r>
      <w:r>
        <w:t>this app</w:t>
      </w:r>
      <w:r w:rsidR="00E7318B">
        <w:t xml:space="preserve"> and the architecture of this app</w:t>
      </w:r>
      <w:r>
        <w:t>.</w:t>
      </w:r>
      <w:r w:rsidR="00802FD9">
        <w:t xml:space="preserve"> </w:t>
      </w:r>
      <w:r>
        <w:t>Section 4 provide the result, testing methodologies used for quality control of the app.</w:t>
      </w:r>
      <w:r w:rsidR="00611BA5">
        <w:t xml:space="preserve"> </w:t>
      </w:r>
      <w:r>
        <w:t xml:space="preserve">Section 5 concludes the paper, provides </w:t>
      </w:r>
      <w:r w:rsidR="00E7318B">
        <w:t>related</w:t>
      </w:r>
      <w:r>
        <w:t xml:space="preserve"> and future work.</w:t>
      </w:r>
      <w:r w:rsidR="00611426">
        <w:t xml:space="preserve"> </w:t>
      </w:r>
    </w:p>
    <w:p w:rsidR="003D0B6B" w:rsidRDefault="003D0B6B">
      <w:pPr>
        <w:overflowPunct/>
        <w:autoSpaceDE/>
        <w:autoSpaceDN/>
        <w:adjustRightInd/>
        <w:textAlignment w:val="auto"/>
      </w:pPr>
      <w:r>
        <w:br w:type="page"/>
      </w:r>
    </w:p>
    <w:p w:rsidR="008E6206" w:rsidRDefault="00AD0EB1" w:rsidP="00AD0EB1">
      <w:pPr>
        <w:pStyle w:val="Heading2"/>
      </w:pPr>
      <w:bookmarkStart w:id="7" w:name="_Toc354617414"/>
      <w:r>
        <w:lastRenderedPageBreak/>
        <w:t xml:space="preserve">Chapter </w:t>
      </w:r>
      <w:proofErr w:type="gramStart"/>
      <w:r>
        <w:t>2</w:t>
      </w:r>
      <w:r w:rsidR="00182BC0">
        <w:t xml:space="preserve"> </w:t>
      </w:r>
      <w:r>
        <w:t xml:space="preserve"> </w:t>
      </w:r>
      <w:r w:rsidR="00243FAF">
        <w:t>User</w:t>
      </w:r>
      <w:proofErr w:type="gramEnd"/>
      <w:r w:rsidR="00243FAF">
        <w:t xml:space="preserve"> Interface </w:t>
      </w:r>
      <w:r>
        <w:t>Design</w:t>
      </w:r>
      <w:bookmarkEnd w:id="7"/>
    </w:p>
    <w:p w:rsidR="00AD0EB1" w:rsidRDefault="00AD0EB1" w:rsidP="00AD0EB1">
      <w:pPr>
        <w:pStyle w:val="Heading3"/>
      </w:pPr>
      <w:bookmarkStart w:id="8" w:name="_Toc354617415"/>
      <w:r>
        <w:t>2.1</w:t>
      </w:r>
      <w:r>
        <w:tab/>
        <w:t>Overview</w:t>
      </w:r>
      <w:bookmarkEnd w:id="8"/>
    </w:p>
    <w:p w:rsidR="009D07D4" w:rsidRDefault="003451D3" w:rsidP="00C36411">
      <w:pPr>
        <w:pStyle w:val="text"/>
      </w:pPr>
      <w:r>
        <w:t xml:space="preserve">In this section, </w:t>
      </w:r>
      <w:r w:rsidR="00C277DB">
        <w:t xml:space="preserve">we describe several user stories </w:t>
      </w:r>
      <w:r w:rsidR="00B8545E">
        <w:t xml:space="preserve">to demonstrate what </w:t>
      </w:r>
      <w:proofErr w:type="spellStart"/>
      <w:r w:rsidR="00C277DB">
        <w:t>ClosetStylist</w:t>
      </w:r>
      <w:proofErr w:type="spellEnd"/>
      <w:r w:rsidR="00C277DB">
        <w:t xml:space="preserve"> </w:t>
      </w:r>
      <w:r w:rsidR="00B8545E">
        <w:t xml:space="preserve">app can be used for and some high level use cases that serve as user guide of the app. </w:t>
      </w:r>
      <w:r w:rsidR="00C277DB">
        <w:t xml:space="preserve"> </w:t>
      </w:r>
      <w:r w:rsidR="00B8545E">
        <w:t xml:space="preserve">These are just </w:t>
      </w:r>
      <w:r w:rsidR="00DF5476">
        <w:t>some examples and does not dictate or limit users on how to user the app</w:t>
      </w:r>
      <w:r w:rsidR="009D07D4">
        <w:t xml:space="preserve">. </w:t>
      </w:r>
    </w:p>
    <w:p w:rsidR="00C36411" w:rsidRPr="00C36411" w:rsidRDefault="00B8545E" w:rsidP="00677818">
      <w:pPr>
        <w:pStyle w:val="text"/>
      </w:pPr>
      <w:r>
        <w:t xml:space="preserve">A usage flow will also be presented by a set of mockups to visualize the user interface. </w:t>
      </w:r>
    </w:p>
    <w:p w:rsidR="00115C74" w:rsidRDefault="00115C74" w:rsidP="00115C74">
      <w:pPr>
        <w:pStyle w:val="Heading3"/>
      </w:pPr>
      <w:bookmarkStart w:id="9" w:name="_Toc354617416"/>
      <w:r>
        <w:t>2.2</w:t>
      </w:r>
      <w:r>
        <w:tab/>
        <w:t>User Stories</w:t>
      </w:r>
      <w:bookmarkEnd w:id="9"/>
    </w:p>
    <w:p w:rsidR="00497E5C" w:rsidRDefault="00DF5476" w:rsidP="00497E5C">
      <w:pPr>
        <w:pStyle w:val="text"/>
      </w:pPr>
      <w:r>
        <w:t xml:space="preserve">The below stories highlights some aspects that </w:t>
      </w:r>
      <w:proofErr w:type="spellStart"/>
      <w:r>
        <w:t>ClosetStylist</w:t>
      </w:r>
      <w:proofErr w:type="spellEnd"/>
      <w:r>
        <w:t xml:space="preserve"> has achieved</w:t>
      </w:r>
      <w:r w:rsidR="00497E5C">
        <w:t>:</w:t>
      </w:r>
    </w:p>
    <w:p w:rsidR="00497E5C" w:rsidRDefault="00DF5476" w:rsidP="00E45BCC">
      <w:pPr>
        <w:pStyle w:val="text"/>
        <w:numPr>
          <w:ilvl w:val="0"/>
          <w:numId w:val="11"/>
        </w:numPr>
      </w:pPr>
      <w:r>
        <w:t>Users can easily go through and look at every item in their own clothing inventory.</w:t>
      </w:r>
    </w:p>
    <w:p w:rsidR="00586014" w:rsidRDefault="00DF5476" w:rsidP="00E45BCC">
      <w:pPr>
        <w:pStyle w:val="text"/>
        <w:numPr>
          <w:ilvl w:val="0"/>
          <w:numId w:val="11"/>
        </w:numPr>
      </w:pPr>
      <w:r>
        <w:t>Users can find out how many dirty items are there to schedule to do laundry</w:t>
      </w:r>
      <w:r w:rsidR="00586014">
        <w:t>.</w:t>
      </w:r>
    </w:p>
    <w:p w:rsidR="00DF5476" w:rsidRDefault="00DF5476" w:rsidP="00E45BCC">
      <w:pPr>
        <w:pStyle w:val="text"/>
        <w:numPr>
          <w:ilvl w:val="0"/>
          <w:numId w:val="11"/>
        </w:numPr>
      </w:pPr>
      <w:r>
        <w:t xml:space="preserve">Users </w:t>
      </w:r>
      <w:r w:rsidR="003A7F40">
        <w:t xml:space="preserve">can </w:t>
      </w:r>
      <w:r w:rsidR="00CB6B67">
        <w:t xml:space="preserve">go through their worn history and </w:t>
      </w:r>
      <w:r w:rsidR="003A7F40">
        <w:t>look for what apparels they wor</w:t>
      </w:r>
      <w:r w:rsidR="00CB6B67">
        <w:t>e</w:t>
      </w:r>
      <w:r w:rsidR="003A7F40">
        <w:t xml:space="preserve"> on any date in the past.</w:t>
      </w:r>
    </w:p>
    <w:p w:rsidR="00586014" w:rsidRPr="00115C74" w:rsidRDefault="003A7F40" w:rsidP="00E45BCC">
      <w:pPr>
        <w:pStyle w:val="text"/>
        <w:numPr>
          <w:ilvl w:val="0"/>
          <w:numId w:val="11"/>
        </w:numPr>
      </w:pPr>
      <w:r>
        <w:t>Users can choose any outfits that the app has recommended based on the weather at the current location.</w:t>
      </w:r>
    </w:p>
    <w:p w:rsidR="00AD0EB1" w:rsidRDefault="00AD0EB1" w:rsidP="00AD0EB1">
      <w:pPr>
        <w:pStyle w:val="Heading3"/>
      </w:pPr>
      <w:bookmarkStart w:id="10" w:name="_Toc354617417"/>
      <w:r>
        <w:t>2.</w:t>
      </w:r>
      <w:r w:rsidR="00E82AC7">
        <w:t>3</w:t>
      </w:r>
      <w:r>
        <w:tab/>
      </w:r>
      <w:r w:rsidR="00677818">
        <w:t>Use Cases</w:t>
      </w:r>
      <w:bookmarkEnd w:id="10"/>
    </w:p>
    <w:p w:rsidR="00C8527B" w:rsidRDefault="00511C4A" w:rsidP="00BF4994">
      <w:pPr>
        <w:pStyle w:val="text"/>
      </w:pPr>
      <w:r>
        <w:t xml:space="preserve">The </w:t>
      </w:r>
      <w:r w:rsidRPr="00307C23">
        <w:rPr>
          <w:highlight w:val="yellow"/>
        </w:rPr>
        <w:t xml:space="preserve">use cases presented in this report </w:t>
      </w:r>
      <w:r w:rsidR="001A4822" w:rsidRPr="00307C23">
        <w:rPr>
          <w:highlight w:val="yellow"/>
        </w:rPr>
        <w:t xml:space="preserve">followed </w:t>
      </w:r>
      <w:r w:rsidR="007C1BD5" w:rsidRPr="00307C23">
        <w:rPr>
          <w:highlight w:val="yellow"/>
        </w:rPr>
        <w:t>the</w:t>
      </w:r>
      <w:r w:rsidR="001A4822" w:rsidRPr="00307C23">
        <w:rPr>
          <w:highlight w:val="yellow"/>
        </w:rPr>
        <w:t xml:space="preserve"> </w:t>
      </w:r>
      <w:r w:rsidR="007C1BD5" w:rsidRPr="00307C23">
        <w:rPr>
          <w:highlight w:val="yellow"/>
        </w:rPr>
        <w:t>A</w:t>
      </w:r>
      <w:r w:rsidR="001A4822" w:rsidRPr="00307C23">
        <w:rPr>
          <w:highlight w:val="yellow"/>
        </w:rPr>
        <w:t xml:space="preserve">gile </w:t>
      </w:r>
      <w:r w:rsidR="00C629DA" w:rsidRPr="00307C23">
        <w:rPr>
          <w:highlight w:val="yellow"/>
        </w:rPr>
        <w:t>m</w:t>
      </w:r>
      <w:r w:rsidR="001A4822" w:rsidRPr="00307C23">
        <w:rPr>
          <w:highlight w:val="yellow"/>
        </w:rPr>
        <w:t xml:space="preserve">odeling approach </w:t>
      </w:r>
      <w:r w:rsidR="00301879" w:rsidRPr="00307C23">
        <w:rPr>
          <w:highlight w:val="yellow"/>
        </w:rPr>
        <w:t>[</w:t>
      </w:r>
      <w:proofErr w:type="spellStart"/>
      <w:r w:rsidR="00301879" w:rsidRPr="00307C23">
        <w:rPr>
          <w:highlight w:val="yellow"/>
        </w:rPr>
        <w:t>Amb</w:t>
      </w:r>
      <w:proofErr w:type="spellEnd"/>
      <w:r w:rsidR="00301879" w:rsidRPr="00307C23">
        <w:rPr>
          <w:highlight w:val="yellow"/>
        </w:rPr>
        <w:t xml:space="preserve">] </w:t>
      </w:r>
      <w:r w:rsidR="001A4822" w:rsidRPr="00307C23">
        <w:rPr>
          <w:highlight w:val="yellow"/>
        </w:rPr>
        <w:t xml:space="preserve">to effectively model the </w:t>
      </w:r>
      <w:r w:rsidR="00301879" w:rsidRPr="00307C23">
        <w:rPr>
          <w:highlight w:val="yellow"/>
        </w:rPr>
        <w:t>high level</w:t>
      </w:r>
      <w:r w:rsidR="007C1BD5" w:rsidRPr="00307C23">
        <w:rPr>
          <w:highlight w:val="yellow"/>
        </w:rPr>
        <w:t xml:space="preserve"> </w:t>
      </w:r>
      <w:r w:rsidR="001A4822" w:rsidRPr="00307C23">
        <w:rPr>
          <w:highlight w:val="yellow"/>
        </w:rPr>
        <w:t>structure and the work</w:t>
      </w:r>
      <w:r w:rsidR="007C1BD5" w:rsidRPr="00307C23">
        <w:rPr>
          <w:highlight w:val="yellow"/>
        </w:rPr>
        <w:t xml:space="preserve">flow of </w:t>
      </w:r>
      <w:r w:rsidR="00301879" w:rsidRPr="00307C23">
        <w:rPr>
          <w:highlight w:val="yellow"/>
        </w:rPr>
        <w:t>the</w:t>
      </w:r>
      <w:r w:rsidR="0093217F" w:rsidRPr="00307C23">
        <w:rPr>
          <w:highlight w:val="yellow"/>
        </w:rPr>
        <w:t xml:space="preserve"> </w:t>
      </w:r>
      <w:r w:rsidR="007C1BD5" w:rsidRPr="00307C23">
        <w:rPr>
          <w:highlight w:val="yellow"/>
        </w:rPr>
        <w:t>application</w:t>
      </w:r>
      <w:r w:rsidR="00084E59" w:rsidRPr="00307C23">
        <w:rPr>
          <w:highlight w:val="yellow"/>
        </w:rPr>
        <w:t xml:space="preserve">. </w:t>
      </w:r>
      <w:r w:rsidR="00870727" w:rsidRPr="00307C23">
        <w:rPr>
          <w:highlight w:val="yellow"/>
        </w:rPr>
        <w:t xml:space="preserve">These use cases focus on describing how social networks should interact with </w:t>
      </w:r>
      <w:proofErr w:type="spellStart"/>
      <w:r w:rsidR="00870727" w:rsidRPr="00307C23">
        <w:rPr>
          <w:highlight w:val="yellow"/>
        </w:rPr>
        <w:t>iTrak</w:t>
      </w:r>
      <w:proofErr w:type="spellEnd"/>
      <w:r w:rsidR="00870727" w:rsidRPr="00307C23">
        <w:rPr>
          <w:highlight w:val="yellow"/>
        </w:rPr>
        <w:t xml:space="preserve"> activities. </w:t>
      </w:r>
      <w:r w:rsidR="00BF4994" w:rsidRPr="00307C23">
        <w:rPr>
          <w:highlight w:val="yellow"/>
        </w:rPr>
        <w:t xml:space="preserve">Each use case consists of an activity </w:t>
      </w:r>
      <w:r w:rsidR="0093217F" w:rsidRPr="00307C23">
        <w:rPr>
          <w:highlight w:val="yellow"/>
        </w:rPr>
        <w:t xml:space="preserve">diagram, which is based on the Grid Flow Chart model developed by Les </w:t>
      </w:r>
      <w:proofErr w:type="spellStart"/>
      <w:r w:rsidR="0093217F" w:rsidRPr="00307C23">
        <w:rPr>
          <w:highlight w:val="yellow"/>
        </w:rPr>
        <w:t>Matthies</w:t>
      </w:r>
      <w:proofErr w:type="spellEnd"/>
      <w:r w:rsidR="0093217F" w:rsidRPr="00307C23">
        <w:rPr>
          <w:highlight w:val="yellow"/>
        </w:rPr>
        <w:t xml:space="preserve"> [</w:t>
      </w:r>
      <w:proofErr w:type="spellStart"/>
      <w:r w:rsidR="0093217F" w:rsidRPr="00307C23">
        <w:rPr>
          <w:highlight w:val="yellow"/>
        </w:rPr>
        <w:t>Bry</w:t>
      </w:r>
      <w:proofErr w:type="spellEnd"/>
      <w:r w:rsidR="0093217F" w:rsidRPr="00307C23">
        <w:rPr>
          <w:highlight w:val="yellow"/>
        </w:rPr>
        <w:t>],</w:t>
      </w:r>
      <w:r w:rsidR="00BF4994" w:rsidRPr="00307C23">
        <w:rPr>
          <w:highlight w:val="yellow"/>
        </w:rPr>
        <w:t xml:space="preserve"> and a textual description that describes the use case steps in more details.</w:t>
      </w:r>
      <w:r w:rsidR="00E776DB" w:rsidRPr="00307C23">
        <w:rPr>
          <w:highlight w:val="yellow"/>
        </w:rPr>
        <w:t xml:space="preserve"> This approach worked well with the </w:t>
      </w:r>
      <w:proofErr w:type="spellStart"/>
      <w:r w:rsidR="00E776DB" w:rsidRPr="00307C23">
        <w:rPr>
          <w:highlight w:val="yellow"/>
        </w:rPr>
        <w:t>iTrak</w:t>
      </w:r>
      <w:proofErr w:type="spellEnd"/>
      <w:r w:rsidR="00E776DB" w:rsidRPr="00307C23">
        <w:rPr>
          <w:highlight w:val="yellow"/>
        </w:rPr>
        <w:t xml:space="preserve"> prototype because it allowed the general model of the application to be rapidly constructed and </w:t>
      </w:r>
      <w:r w:rsidR="00E776DB" w:rsidRPr="00307C23">
        <w:rPr>
          <w:highlight w:val="yellow"/>
        </w:rPr>
        <w:lastRenderedPageBreak/>
        <w:t>visual</w:t>
      </w:r>
      <w:r w:rsidR="0072217A" w:rsidRPr="00307C23">
        <w:rPr>
          <w:highlight w:val="yellow"/>
        </w:rPr>
        <w:t>ly</w:t>
      </w:r>
      <w:r w:rsidR="00E776DB" w:rsidRPr="00307C23">
        <w:rPr>
          <w:highlight w:val="yellow"/>
        </w:rPr>
        <w:t xml:space="preserve"> presented, while at the same time offered enough information about the main activities and features that would need to be developed</w:t>
      </w:r>
      <w:r w:rsidR="00E776DB">
        <w:t>.</w:t>
      </w:r>
    </w:p>
    <w:p w:rsidR="00307C23" w:rsidRPr="00C8527B" w:rsidRDefault="00307C23" w:rsidP="00BF4994">
      <w:pPr>
        <w:pStyle w:val="text"/>
      </w:pPr>
      <w:r>
        <w:t xml:space="preserve">In all of the below cases, there are always two actors – a user and the </w:t>
      </w:r>
      <w:proofErr w:type="spellStart"/>
      <w:r>
        <w:t>ClosetStylist</w:t>
      </w:r>
      <w:proofErr w:type="spellEnd"/>
      <w:r>
        <w:t xml:space="preserve"> Android app.</w:t>
      </w:r>
    </w:p>
    <w:p w:rsidR="00307C23" w:rsidRDefault="00464AB0" w:rsidP="00464AB0">
      <w:pPr>
        <w:pStyle w:val="Heading4"/>
      </w:pPr>
      <w:bookmarkStart w:id="11" w:name="_Toc354617418"/>
      <w:r>
        <w:t>2.</w:t>
      </w:r>
      <w:r w:rsidR="00E82AC7">
        <w:t>3</w:t>
      </w:r>
      <w:r>
        <w:t>.1</w:t>
      </w:r>
      <w:r>
        <w:tab/>
      </w:r>
      <w:bookmarkEnd w:id="11"/>
      <w:r w:rsidR="000E3055">
        <w:t>Register</w:t>
      </w:r>
    </w:p>
    <w:p w:rsidR="00AE5D7F" w:rsidRDefault="000E3055" w:rsidP="00AE5D7F">
      <w:pPr>
        <w:pStyle w:val="text"/>
        <w:ind w:firstLine="0"/>
      </w:pPr>
      <w:r>
        <w:object w:dxaOrig="9094" w:dyaOrig="8374">
          <v:shape id="_x0000_i1025" type="#_x0000_t75" style="width:431.95pt;height:397.75pt" o:ole="">
            <v:imagedata r:id="rId16" o:title=""/>
          </v:shape>
          <o:OLEObject Type="Embed" ProgID="Visio.Drawing.11" ShapeID="_x0000_i1025" DrawAspect="Content" ObjectID="_1474734852" r:id="rId17"/>
        </w:object>
      </w:r>
    </w:p>
    <w:p w:rsidR="00AE5D7F" w:rsidRPr="009208B9" w:rsidRDefault="00AE5D7F" w:rsidP="00AE5D7F">
      <w:pPr>
        <w:pStyle w:val="Heading8"/>
      </w:pPr>
      <w:bookmarkStart w:id="12" w:name="_Toc355221551"/>
      <w:r w:rsidRPr="009208B9">
        <w:t xml:space="preserve">Figure </w:t>
      </w:r>
      <w:r>
        <w:t>2.1</w:t>
      </w:r>
      <w:r w:rsidRPr="009208B9">
        <w:t>:</w:t>
      </w:r>
      <w:r w:rsidRPr="009208B9">
        <w:tab/>
      </w:r>
      <w:r w:rsidR="00783498">
        <w:t>Register</w:t>
      </w:r>
      <w:r w:rsidRPr="009208B9">
        <w:t xml:space="preserve"> diagram</w:t>
      </w:r>
      <w:bookmarkEnd w:id="12"/>
    </w:p>
    <w:p w:rsidR="00307C23" w:rsidRDefault="00076216" w:rsidP="00870727">
      <w:pPr>
        <w:pStyle w:val="text"/>
      </w:pPr>
      <w:r>
        <w:lastRenderedPageBreak/>
        <w:t>The precondition</w:t>
      </w:r>
      <w:r w:rsidR="00307C23">
        <w:t xml:space="preserve">: </w:t>
      </w:r>
      <w:proofErr w:type="spellStart"/>
      <w:r w:rsidR="00307C23">
        <w:t>ClosetStylist</w:t>
      </w:r>
      <w:proofErr w:type="spellEnd"/>
      <w:r w:rsidR="00307C23">
        <w:t xml:space="preserve"> has already been installed on the device under test.</w:t>
      </w:r>
      <w:r>
        <w:t xml:space="preserve"> </w:t>
      </w:r>
    </w:p>
    <w:p w:rsidR="005105A6" w:rsidRDefault="00307C23" w:rsidP="00870727">
      <w:pPr>
        <w:pStyle w:val="text"/>
      </w:pPr>
      <w:r>
        <w:t>The purpose: show how the user can register an account to use the app the very first time and how to populate all the required fields.</w:t>
      </w:r>
    </w:p>
    <w:p w:rsidR="00B012D9" w:rsidRDefault="00307C23" w:rsidP="0004465A">
      <w:pPr>
        <w:pStyle w:val="text"/>
      </w:pPr>
      <w:r>
        <w:t>The steps: the app has its own simple authenticating method to validate, independent of any social networks, so that the users can still use the app if they choose to not use any social network feature. When this is the very first time the app is launched, users click on the “Don’t have account – register here” and fill in the required fields, one of which is the postal code. The interesting point</w:t>
      </w:r>
      <w:r w:rsidR="0004465A">
        <w:t xml:space="preserve"> about this field is this is the default location that the app will use if it fails to find the current location later. If users don’t know their current </w:t>
      </w:r>
      <w:proofErr w:type="spellStart"/>
      <w:r w:rsidR="0004465A">
        <w:t>zipcode</w:t>
      </w:r>
      <w:proofErr w:type="spellEnd"/>
      <w:r w:rsidR="0004465A">
        <w:t xml:space="preserve">, they can click on “Get </w:t>
      </w:r>
      <w:r w:rsidR="007652C6">
        <w:t>L</w:t>
      </w:r>
      <w:r w:rsidR="0004465A">
        <w:t>ocation” and the app will find the zip code based on the current location. Once the users have filled in all the required fields, they can click on the “Register” button to log in to the app. The user’s information is also persisted to the app database so that user can login the next time.</w:t>
      </w:r>
    </w:p>
    <w:p w:rsidR="001B3BAA" w:rsidRDefault="001B3BAA" w:rsidP="001B3BAA">
      <w:pPr>
        <w:pStyle w:val="Heading4"/>
      </w:pPr>
      <w:bookmarkStart w:id="13" w:name="_Toc354617419"/>
      <w:r>
        <w:t>2.</w:t>
      </w:r>
      <w:r w:rsidR="00E82AC7">
        <w:t>3</w:t>
      </w:r>
      <w:r>
        <w:t>.2</w:t>
      </w:r>
      <w:r>
        <w:tab/>
      </w:r>
      <w:bookmarkEnd w:id="13"/>
      <w:r w:rsidR="00922185">
        <w:t>Login</w:t>
      </w:r>
    </w:p>
    <w:p w:rsidR="009C06AC" w:rsidRDefault="009C06AC" w:rsidP="00AE5D7F">
      <w:pPr>
        <w:pStyle w:val="text"/>
        <w:spacing w:after="240"/>
      </w:pPr>
    </w:p>
    <w:p w:rsidR="00AE5D7F" w:rsidRDefault="00783498" w:rsidP="00AE5D7F">
      <w:r>
        <w:object w:dxaOrig="9094" w:dyaOrig="7294">
          <v:shape id="_x0000_i1026" type="#_x0000_t75" style="width:431.95pt;height:346.45pt" o:ole="">
            <v:imagedata r:id="rId18" o:title=""/>
          </v:shape>
          <o:OLEObject Type="Embed" ProgID="Visio.Drawing.11" ShapeID="_x0000_i1026" DrawAspect="Content" ObjectID="_1474734853" r:id="rId19"/>
        </w:object>
      </w:r>
    </w:p>
    <w:p w:rsidR="00AE5D7F" w:rsidRDefault="00AE5D7F" w:rsidP="00AE5D7F">
      <w:pPr>
        <w:pStyle w:val="Heading8"/>
      </w:pPr>
      <w:bookmarkStart w:id="14" w:name="_Toc355221552"/>
      <w:r>
        <w:t>Figure 2.2:</w:t>
      </w:r>
      <w:r>
        <w:tab/>
      </w:r>
      <w:r w:rsidR="00783498">
        <w:t>Login</w:t>
      </w:r>
      <w:r>
        <w:t xml:space="preserve"> diagram</w:t>
      </w:r>
      <w:bookmarkEnd w:id="14"/>
    </w:p>
    <w:p w:rsidR="00734129" w:rsidRDefault="00734129" w:rsidP="00763762">
      <w:pPr>
        <w:pStyle w:val="text"/>
      </w:pPr>
      <w:r>
        <w:t>The precondition:</w:t>
      </w:r>
      <w:r w:rsidR="00910C63">
        <w:t xml:space="preserve"> </w:t>
      </w:r>
      <w:r w:rsidR="007652C6">
        <w:t>U</w:t>
      </w:r>
      <w:r w:rsidR="00910C63">
        <w:t>sers have already registered.</w:t>
      </w:r>
    </w:p>
    <w:p w:rsidR="00734129" w:rsidRDefault="00734129" w:rsidP="00763762">
      <w:pPr>
        <w:pStyle w:val="text"/>
      </w:pPr>
      <w:r>
        <w:t>The purpose:</w:t>
      </w:r>
      <w:r w:rsidR="00910C63">
        <w:t xml:space="preserve"> </w:t>
      </w:r>
      <w:r w:rsidR="007652C6">
        <w:t>Users will need to enter username and password to login after the their registration</w:t>
      </w:r>
    </w:p>
    <w:p w:rsidR="00763762" w:rsidRPr="00763762" w:rsidRDefault="00734129" w:rsidP="00763762">
      <w:pPr>
        <w:pStyle w:val="text"/>
      </w:pPr>
      <w:r>
        <w:t>The steps:</w:t>
      </w:r>
      <w:r w:rsidR="007652C6">
        <w:t xml:space="preserve"> launch the app and enter their credentials. The app will navigate to the main screen where users can find information about the current location, date, weather, and they can to proceed to any of the four main pages: Outfit of the day, My Closet, My Laundry Bag, My Outfit History.</w:t>
      </w:r>
    </w:p>
    <w:p w:rsidR="00263ADE" w:rsidRDefault="00263ADE" w:rsidP="00263ADE">
      <w:pPr>
        <w:pStyle w:val="Heading4"/>
      </w:pPr>
      <w:bookmarkStart w:id="15" w:name="_Toc354617420"/>
      <w:r>
        <w:lastRenderedPageBreak/>
        <w:t>2.</w:t>
      </w:r>
      <w:r w:rsidR="00E82AC7">
        <w:t>3</w:t>
      </w:r>
      <w:r>
        <w:t>.3</w:t>
      </w:r>
      <w:r>
        <w:tab/>
        <w:t>A</w:t>
      </w:r>
      <w:bookmarkEnd w:id="15"/>
      <w:r w:rsidR="00922185">
        <w:t>dd new item</w:t>
      </w:r>
    </w:p>
    <w:p w:rsidR="00734129" w:rsidRDefault="00734129" w:rsidP="002B4340">
      <w:pPr>
        <w:pStyle w:val="text"/>
        <w:spacing w:after="240"/>
      </w:pPr>
    </w:p>
    <w:p w:rsidR="009E1F6F" w:rsidRDefault="009E1F6F" w:rsidP="002B4340">
      <w:pPr>
        <w:pStyle w:val="text"/>
        <w:spacing w:after="240"/>
      </w:pPr>
    </w:p>
    <w:p w:rsidR="00B012D9" w:rsidRDefault="00422D89" w:rsidP="00B012D9">
      <w:pPr>
        <w:pStyle w:val="text"/>
        <w:ind w:firstLine="0"/>
      </w:pPr>
      <w:r>
        <w:object w:dxaOrig="9094" w:dyaOrig="17734">
          <v:shape id="_x0000_i1027" type="#_x0000_t75" style="width:313.75pt;height:611.8pt" o:ole="">
            <v:imagedata r:id="rId20" o:title=""/>
          </v:shape>
          <o:OLEObject Type="Embed" ProgID="Visio.Drawing.11" ShapeID="_x0000_i1027" DrawAspect="Content" ObjectID="_1474734854" r:id="rId21"/>
        </w:object>
      </w:r>
    </w:p>
    <w:p w:rsidR="0058173A" w:rsidRDefault="009C5D07" w:rsidP="0058173A">
      <w:pPr>
        <w:pStyle w:val="Heading8"/>
      </w:pPr>
      <w:bookmarkStart w:id="16" w:name="_Toc355221553"/>
      <w:r>
        <w:lastRenderedPageBreak/>
        <w:t>Figure 2.3</w:t>
      </w:r>
      <w:r w:rsidR="0058173A">
        <w:t>:</w:t>
      </w:r>
      <w:r w:rsidR="0058173A">
        <w:tab/>
      </w:r>
      <w:r w:rsidR="00422D89">
        <w:t xml:space="preserve">Add new item </w:t>
      </w:r>
      <w:r w:rsidR="0058173A">
        <w:t>diagram</w:t>
      </w:r>
      <w:bookmarkEnd w:id="16"/>
    </w:p>
    <w:p w:rsidR="00734129" w:rsidRDefault="00734129" w:rsidP="00734129">
      <w:pPr>
        <w:pStyle w:val="text"/>
      </w:pPr>
      <w:r>
        <w:t>The precondition:</w:t>
      </w:r>
      <w:r w:rsidR="007652C6">
        <w:t xml:space="preserve"> users are logged in.</w:t>
      </w:r>
    </w:p>
    <w:p w:rsidR="00734129" w:rsidRDefault="00734129" w:rsidP="00734129">
      <w:pPr>
        <w:pStyle w:val="text"/>
      </w:pPr>
      <w:r>
        <w:t>The purpose:</w:t>
      </w:r>
      <w:r w:rsidR="007652C6">
        <w:t xml:space="preserve"> Users need to populate their closets with their clothes so that the app can programmatically pick out the outfit for any day.</w:t>
      </w:r>
    </w:p>
    <w:p w:rsidR="00734129" w:rsidRDefault="00734129" w:rsidP="00734129">
      <w:pPr>
        <w:pStyle w:val="text"/>
      </w:pPr>
      <w:r>
        <w:t>The steps:</w:t>
      </w:r>
      <w:r w:rsidR="007652C6">
        <w:t xml:space="preserve"> From the main screen, users click </w:t>
      </w:r>
      <w:r w:rsidR="002F5116">
        <w:t>on “My Closet”. In the bottom of the My Closet page, there is “ADD ITEM” button.</w:t>
      </w:r>
      <w:r w:rsidR="00BA13A7">
        <w:t xml:space="preserve"> After filling in the required fields, users</w:t>
      </w:r>
      <w:r w:rsidR="00430C1A">
        <w:t xml:space="preserve"> can take picture of the clothes by clicking on the camera icon. Once saved, users can crop the newly taken picture to get rid of the unnecessary parts. Users can choose either Reset all the fields or Save it. Clicking on “Save” button will save the detail of this item while clicking on “Reset” button will reset all the fields to the default values.</w:t>
      </w:r>
    </w:p>
    <w:p w:rsidR="00763762" w:rsidRPr="00763762" w:rsidRDefault="00763762" w:rsidP="00763762">
      <w:pPr>
        <w:pStyle w:val="text"/>
      </w:pPr>
    </w:p>
    <w:p w:rsidR="00DE2D81" w:rsidRDefault="00DE2D81" w:rsidP="00DE2D81">
      <w:pPr>
        <w:pStyle w:val="Heading4"/>
      </w:pPr>
      <w:bookmarkStart w:id="17" w:name="_Toc354617421"/>
      <w:r>
        <w:t>2.</w:t>
      </w:r>
      <w:r w:rsidR="00E82AC7">
        <w:t>3</w:t>
      </w:r>
      <w:r>
        <w:t>.4</w:t>
      </w:r>
      <w:r>
        <w:tab/>
      </w:r>
      <w:bookmarkEnd w:id="17"/>
      <w:r w:rsidR="00422D89">
        <w:t>View or edit an item</w:t>
      </w:r>
    </w:p>
    <w:p w:rsidR="007A0D64" w:rsidRDefault="001279F0" w:rsidP="002B4340">
      <w:pPr>
        <w:pStyle w:val="text"/>
        <w:spacing w:after="240"/>
      </w:pPr>
      <w:r>
        <w:t xml:space="preserve"> </w:t>
      </w:r>
      <w:r w:rsidR="007A0D64">
        <w:t xml:space="preserve"> </w:t>
      </w:r>
    </w:p>
    <w:p w:rsidR="007A0D64" w:rsidRDefault="00422D89" w:rsidP="007A0D64">
      <w:pPr>
        <w:pStyle w:val="text"/>
        <w:ind w:firstLine="0"/>
      </w:pPr>
      <w:r>
        <w:object w:dxaOrig="9094" w:dyaOrig="7024">
          <v:shape id="_x0000_i1028" type="#_x0000_t75" style="width:431.95pt;height:333.65pt" o:ole="">
            <v:imagedata r:id="rId22" o:title=""/>
          </v:shape>
          <o:OLEObject Type="Embed" ProgID="Visio.Drawing.11" ShapeID="_x0000_i1028" DrawAspect="Content" ObjectID="_1474734855" r:id="rId23"/>
        </w:object>
      </w:r>
    </w:p>
    <w:p w:rsidR="007A0D64" w:rsidRDefault="007A0D64" w:rsidP="007A0D64">
      <w:pPr>
        <w:pStyle w:val="Heading8"/>
      </w:pPr>
      <w:bookmarkStart w:id="18" w:name="_Toc355221554"/>
      <w:r>
        <w:t>Figure 2.4:</w:t>
      </w:r>
      <w:r>
        <w:tab/>
      </w:r>
      <w:r w:rsidR="00422D89">
        <w:t>View or edit item</w:t>
      </w:r>
      <w:r>
        <w:t xml:space="preserve"> diagram</w:t>
      </w:r>
      <w:bookmarkEnd w:id="18"/>
    </w:p>
    <w:p w:rsidR="00734129" w:rsidRDefault="00734129" w:rsidP="00734129">
      <w:pPr>
        <w:pStyle w:val="text"/>
      </w:pPr>
      <w:r>
        <w:t>The precondition:</w:t>
      </w:r>
      <w:r w:rsidR="00430C1A">
        <w:t xml:space="preserve"> the item has been added to the closet.</w:t>
      </w:r>
    </w:p>
    <w:p w:rsidR="00734129" w:rsidRDefault="00734129" w:rsidP="00734129">
      <w:pPr>
        <w:pStyle w:val="text"/>
      </w:pPr>
      <w:r>
        <w:t>The purpose:</w:t>
      </w:r>
      <w:r w:rsidR="004B3D30">
        <w:t xml:space="preserve"> View the detail of an item and update the information if needed.</w:t>
      </w:r>
    </w:p>
    <w:p w:rsidR="00734129" w:rsidRDefault="00734129" w:rsidP="00734129">
      <w:pPr>
        <w:pStyle w:val="text"/>
      </w:pPr>
      <w:r>
        <w:t>The steps:</w:t>
      </w:r>
      <w:r w:rsidR="004B3D30">
        <w:t xml:space="preserve"> From the main screen, users click on “My Closet”. The wardrobe is categorized as “Outer”, “Top”, and “Bottom”. Users choose the tab that the wardrobe belongs to and click on the items they want to see. They can choose to change any of the fields, and can even mark an item is dirty to be sent to laundry.</w:t>
      </w:r>
    </w:p>
    <w:p w:rsidR="00763762" w:rsidRPr="00763762" w:rsidRDefault="00763762" w:rsidP="00763762">
      <w:pPr>
        <w:pStyle w:val="text"/>
      </w:pPr>
    </w:p>
    <w:p w:rsidR="0016319D" w:rsidRDefault="0016319D" w:rsidP="0016319D">
      <w:pPr>
        <w:pStyle w:val="Heading4"/>
      </w:pPr>
      <w:r>
        <w:t>2.3.5</w:t>
      </w:r>
      <w:r>
        <w:tab/>
        <w:t>Pick an outfit</w:t>
      </w:r>
    </w:p>
    <w:p w:rsidR="0016319D" w:rsidRDefault="0016319D" w:rsidP="0016319D">
      <w:pPr>
        <w:pStyle w:val="text"/>
      </w:pPr>
    </w:p>
    <w:p w:rsidR="002859E0" w:rsidRDefault="002859E0" w:rsidP="0016319D">
      <w:pPr>
        <w:pStyle w:val="text"/>
      </w:pPr>
    </w:p>
    <w:p w:rsidR="002859E0" w:rsidRDefault="002859E0" w:rsidP="0016319D">
      <w:pPr>
        <w:pStyle w:val="text"/>
      </w:pPr>
      <w:r>
        <w:object w:dxaOrig="9094" w:dyaOrig="12019">
          <v:shape id="_x0000_i1029" type="#_x0000_t75" style="width:431.95pt;height:570.9pt" o:ole="">
            <v:imagedata r:id="rId24" o:title=""/>
          </v:shape>
          <o:OLEObject Type="Embed" ProgID="Visio.Drawing.11" ShapeID="_x0000_i1029" DrawAspect="Content" ObjectID="_1474734856" r:id="rId25"/>
        </w:object>
      </w:r>
    </w:p>
    <w:p w:rsidR="0016319D" w:rsidRDefault="0016319D" w:rsidP="0016319D">
      <w:pPr>
        <w:pStyle w:val="Heading8"/>
      </w:pPr>
      <w:r>
        <w:lastRenderedPageBreak/>
        <w:t>Figure 2.5:</w:t>
      </w:r>
      <w:r>
        <w:tab/>
        <w:t>Pick an outfit diagram</w:t>
      </w:r>
    </w:p>
    <w:p w:rsidR="00841EE5" w:rsidRDefault="00841EE5" w:rsidP="00841EE5">
      <w:pPr>
        <w:pStyle w:val="text"/>
      </w:pPr>
      <w:r>
        <w:t>The precondition: “My Closet” has been populated with some items</w:t>
      </w:r>
      <w:r w:rsidR="00AC61C7">
        <w:t xml:space="preserve"> in both Top and Bottom</w:t>
      </w:r>
      <w:r>
        <w:t>.</w:t>
      </w:r>
    </w:p>
    <w:p w:rsidR="00841EE5" w:rsidRDefault="00841EE5" w:rsidP="00841EE5">
      <w:pPr>
        <w:pStyle w:val="text"/>
      </w:pPr>
      <w:r>
        <w:t>The purpose: The app programmatically suggests a list of outfits that best fit the user</w:t>
      </w:r>
      <w:r w:rsidR="00AC61C7">
        <w:t xml:space="preserve"> based on the weather and the occasion</w:t>
      </w:r>
      <w:r>
        <w:t>.</w:t>
      </w:r>
    </w:p>
    <w:p w:rsidR="00734129" w:rsidRDefault="00841EE5" w:rsidP="00841EE5">
      <w:pPr>
        <w:pStyle w:val="text"/>
      </w:pPr>
      <w:r>
        <w:t xml:space="preserve">The steps: From the main screen, users click on “Outfit of the Day”. </w:t>
      </w:r>
      <w:r w:rsidR="00AC61C7">
        <w:t>The app will display a list of suggested outfits based on the current weather and the Occasion set to “Casual”. There are 5 options for Occasion – “Formal”, “</w:t>
      </w:r>
      <w:proofErr w:type="spellStart"/>
      <w:r w:rsidR="00AC61C7">
        <w:t>Semi_Formal</w:t>
      </w:r>
      <w:proofErr w:type="spellEnd"/>
      <w:r w:rsidR="00AC61C7">
        <w:t>”, “Casual”, “</w:t>
      </w:r>
      <w:proofErr w:type="spellStart"/>
      <w:r w:rsidR="00AC61C7">
        <w:t>Day_Out</w:t>
      </w:r>
      <w:proofErr w:type="spellEnd"/>
      <w:r w:rsidR="00AC61C7">
        <w:t>”, “</w:t>
      </w:r>
      <w:proofErr w:type="spellStart"/>
      <w:r w:rsidR="00AC61C7">
        <w:t>Night_Out</w:t>
      </w:r>
      <w:proofErr w:type="spellEnd"/>
      <w:r w:rsidR="00AC61C7">
        <w:t>” and users can choose the appropriate Occasion. There are arrows to switch to another Top or Bottom. There are double-arrows to let the user traverse through the list of suggested outfits. Once the users decide to choose a particular outfit, they can click on the “WEAR” button at the bottom and they will be navigated to the “My Outfit History” page.</w:t>
      </w:r>
    </w:p>
    <w:p w:rsidR="0016319D" w:rsidRDefault="0016319D" w:rsidP="00763762">
      <w:pPr>
        <w:pStyle w:val="text"/>
      </w:pPr>
    </w:p>
    <w:p w:rsidR="0016319D" w:rsidRDefault="0016319D" w:rsidP="0016319D">
      <w:pPr>
        <w:pStyle w:val="Heading4"/>
      </w:pPr>
      <w:r>
        <w:t>2.3.6</w:t>
      </w:r>
      <w:r>
        <w:tab/>
        <w:t>View outfit history</w:t>
      </w:r>
    </w:p>
    <w:p w:rsidR="0016319D" w:rsidRDefault="0016319D" w:rsidP="0016319D">
      <w:pPr>
        <w:pStyle w:val="text"/>
      </w:pPr>
    </w:p>
    <w:p w:rsidR="002859E0" w:rsidRDefault="002859E0" w:rsidP="0016319D">
      <w:pPr>
        <w:pStyle w:val="text"/>
      </w:pPr>
    </w:p>
    <w:p w:rsidR="002859E0" w:rsidRDefault="002859E0" w:rsidP="0016319D">
      <w:pPr>
        <w:pStyle w:val="text"/>
      </w:pPr>
      <w:r>
        <w:object w:dxaOrig="9094" w:dyaOrig="6517">
          <v:shape id="_x0000_i1030" type="#_x0000_t75" style="width:431.95pt;height:309.55pt" o:ole="">
            <v:imagedata r:id="rId26" o:title=""/>
          </v:shape>
          <o:OLEObject Type="Embed" ProgID="Visio.Drawing.11" ShapeID="_x0000_i1030" DrawAspect="Content" ObjectID="_1474734857" r:id="rId27"/>
        </w:object>
      </w:r>
    </w:p>
    <w:p w:rsidR="0016319D" w:rsidRDefault="0016319D" w:rsidP="0016319D">
      <w:pPr>
        <w:pStyle w:val="Heading8"/>
      </w:pPr>
      <w:r>
        <w:t>Figure 2.6:</w:t>
      </w:r>
      <w:r>
        <w:tab/>
        <w:t>View outfit history diagram</w:t>
      </w:r>
    </w:p>
    <w:p w:rsidR="00AC61C7" w:rsidRDefault="00AC61C7" w:rsidP="00AC61C7">
      <w:pPr>
        <w:pStyle w:val="text"/>
      </w:pPr>
      <w:r>
        <w:t>The precondition: users have already chosen to wear some outfits.</w:t>
      </w:r>
    </w:p>
    <w:p w:rsidR="00AC61C7" w:rsidRDefault="00AC61C7" w:rsidP="00AC61C7">
      <w:pPr>
        <w:pStyle w:val="text"/>
      </w:pPr>
      <w:r>
        <w:t>The purpose: Display the outfits that users have already worn on any particular day.</w:t>
      </w:r>
    </w:p>
    <w:p w:rsidR="00FF3FEA" w:rsidRDefault="00AC61C7" w:rsidP="00AC61C7">
      <w:pPr>
        <w:pStyle w:val="text"/>
      </w:pPr>
      <w:r>
        <w:t>The steps: From the main screen, users click on “My Outfit History”.</w:t>
      </w:r>
      <w:r w:rsidR="008D391E">
        <w:t xml:space="preserve"> The page displays the outfits that users have worn on a particular day, starting with today. If users have worn several outfits on the same day, all of them will be listed in chronological order, starting with the one worn earliest in the day. User can click on any of them and they will be navigated to the “Outfit Preview” to see a more detail picture of the outfit.</w:t>
      </w:r>
    </w:p>
    <w:p w:rsidR="0016319D" w:rsidRDefault="0016319D" w:rsidP="00763762">
      <w:pPr>
        <w:pStyle w:val="text"/>
      </w:pPr>
    </w:p>
    <w:p w:rsidR="0016319D" w:rsidRDefault="0016319D" w:rsidP="0016319D">
      <w:pPr>
        <w:pStyle w:val="Heading4"/>
      </w:pPr>
      <w:r>
        <w:lastRenderedPageBreak/>
        <w:t>2.3.7</w:t>
      </w:r>
      <w:r>
        <w:tab/>
        <w:t>Laundry bag</w:t>
      </w:r>
    </w:p>
    <w:p w:rsidR="0016319D" w:rsidRDefault="0016319D" w:rsidP="0016319D">
      <w:pPr>
        <w:pStyle w:val="text"/>
      </w:pPr>
    </w:p>
    <w:p w:rsidR="002859E0" w:rsidRDefault="002859E0" w:rsidP="0016319D">
      <w:pPr>
        <w:pStyle w:val="text"/>
      </w:pPr>
      <w:r>
        <w:object w:dxaOrig="9094" w:dyaOrig="4234">
          <v:shape id="_x0000_i1031" type="#_x0000_t75" style="width:431.95pt;height:201.1pt" o:ole="">
            <v:imagedata r:id="rId28" o:title=""/>
          </v:shape>
          <o:OLEObject Type="Embed" ProgID="Visio.Drawing.11" ShapeID="_x0000_i1031" DrawAspect="Content" ObjectID="_1474734858" r:id="rId29"/>
        </w:object>
      </w:r>
    </w:p>
    <w:p w:rsidR="0016319D" w:rsidRDefault="0016319D" w:rsidP="0016319D">
      <w:pPr>
        <w:pStyle w:val="Heading8"/>
      </w:pPr>
      <w:r>
        <w:t>Figure 2.7:</w:t>
      </w:r>
      <w:r>
        <w:tab/>
        <w:t>Laundry bag diagram</w:t>
      </w:r>
    </w:p>
    <w:p w:rsidR="008D391E" w:rsidRDefault="008D391E" w:rsidP="008D391E">
      <w:pPr>
        <w:pStyle w:val="text"/>
      </w:pPr>
      <w:r>
        <w:t>The precondition: Users have already chosen to wear some outfits.</w:t>
      </w:r>
    </w:p>
    <w:p w:rsidR="008D391E" w:rsidRDefault="008D391E" w:rsidP="008D391E">
      <w:pPr>
        <w:pStyle w:val="text"/>
      </w:pPr>
      <w:r>
        <w:t>The purpose: Display the dirty items so that the users can schedule to wash them.</w:t>
      </w:r>
    </w:p>
    <w:p w:rsidR="0016319D" w:rsidRPr="0016319D" w:rsidRDefault="008D391E" w:rsidP="008D391E">
      <w:pPr>
        <w:pStyle w:val="text"/>
      </w:pPr>
      <w:r>
        <w:t>The steps: From the main screen, users click on “My Laundry Bag”. The page will display all the dirty items as a list. Users can click on any of them to view more detail.</w:t>
      </w:r>
    </w:p>
    <w:p w:rsidR="00AD0EB1" w:rsidRDefault="00AD0EB1" w:rsidP="00AD0EB1">
      <w:pPr>
        <w:pStyle w:val="Heading3"/>
      </w:pPr>
      <w:bookmarkStart w:id="19" w:name="_Toc354617422"/>
      <w:r>
        <w:t>2.</w:t>
      </w:r>
      <w:r w:rsidR="00E82AC7">
        <w:t>4</w:t>
      </w:r>
      <w:r>
        <w:tab/>
      </w:r>
      <w:r w:rsidR="00677818">
        <w:t>Mockups</w:t>
      </w:r>
      <w:bookmarkEnd w:id="19"/>
      <w:r w:rsidR="00677818">
        <w:t xml:space="preserve"> </w:t>
      </w:r>
    </w:p>
    <w:p w:rsidR="002B4340" w:rsidRDefault="007F5A65" w:rsidP="008D4322">
      <w:pPr>
        <w:pStyle w:val="text"/>
      </w:pPr>
      <w:r>
        <w:t xml:space="preserve">A set of mockups was designed to provide a vision of how </w:t>
      </w:r>
      <w:proofErr w:type="spellStart"/>
      <w:r>
        <w:t>iTrak</w:t>
      </w:r>
      <w:proofErr w:type="spellEnd"/>
      <w:r>
        <w:t xml:space="preserve"> would look like on the mobile interface and web interface. </w:t>
      </w:r>
      <w:r w:rsidR="00793E3E">
        <w:t>All</w:t>
      </w:r>
      <w:r>
        <w:t xml:space="preserve"> mockups were created using</w:t>
      </w:r>
      <w:r w:rsidR="00DA7B1C">
        <w:t xml:space="preserve"> the</w:t>
      </w:r>
      <w:r>
        <w:t xml:space="preserve"> </w:t>
      </w:r>
      <w:proofErr w:type="spellStart"/>
      <w:r>
        <w:t>Balsamiq</w:t>
      </w:r>
      <w:proofErr w:type="spellEnd"/>
      <w:r>
        <w:t xml:space="preserve"> [</w:t>
      </w:r>
      <w:proofErr w:type="gramStart"/>
      <w:r>
        <w:t>Bal</w:t>
      </w:r>
      <w:proofErr w:type="gramEnd"/>
      <w:r>
        <w:t>]</w:t>
      </w:r>
      <w:r w:rsidR="00460D16">
        <w:t xml:space="preserve"> software</w:t>
      </w:r>
      <w:r>
        <w:t xml:space="preserve">, which </w:t>
      </w:r>
      <w:r w:rsidR="00793E3E">
        <w:t>offers</w:t>
      </w:r>
      <w:r>
        <w:t xml:space="preserve"> a </w:t>
      </w:r>
      <w:r w:rsidR="00793E3E">
        <w:t xml:space="preserve">powerful and </w:t>
      </w:r>
      <w:r>
        <w:t xml:space="preserve">user friendly interface </w:t>
      </w:r>
      <w:r w:rsidR="00793E3E">
        <w:t xml:space="preserve">to conveniently create mockups. </w:t>
      </w:r>
      <w:r w:rsidR="00AE3562">
        <w:t xml:space="preserve">A </w:t>
      </w:r>
      <w:r w:rsidR="0091507C">
        <w:t>storyboard</w:t>
      </w:r>
      <w:r w:rsidR="00AE3562">
        <w:t xml:space="preserve"> of these mockups were also put together to describe the workflow </w:t>
      </w:r>
      <w:r w:rsidR="00AE3562">
        <w:lastRenderedPageBreak/>
        <w:t xml:space="preserve">of the </w:t>
      </w:r>
      <w:proofErr w:type="spellStart"/>
      <w:r w:rsidR="00AE3562">
        <w:t>iTrak</w:t>
      </w:r>
      <w:proofErr w:type="spellEnd"/>
      <w:r w:rsidR="00AE3562">
        <w:t xml:space="preserve"> application. This </w:t>
      </w:r>
      <w:r w:rsidR="0091507C">
        <w:t>storyboard</w:t>
      </w:r>
      <w:r w:rsidR="00AE3562">
        <w:t xml:space="preserve"> is </w:t>
      </w:r>
      <w:r w:rsidR="00D73192">
        <w:t>presented in</w:t>
      </w:r>
      <w:r w:rsidR="00AE3562">
        <w:t xml:space="preserve"> </w:t>
      </w:r>
      <w:r w:rsidR="00D73192">
        <w:t>Figure 2.</w:t>
      </w:r>
      <w:r w:rsidR="00DE2D81">
        <w:t>5</w:t>
      </w:r>
      <w:r w:rsidR="00103F23">
        <w:t>.</w:t>
      </w:r>
      <w:r w:rsidR="00BE63AA">
        <w:t xml:space="preserve"> More details of each mockup in </w:t>
      </w:r>
      <w:r w:rsidR="0091507C">
        <w:t>the storyboard</w:t>
      </w:r>
      <w:r w:rsidR="00BE63AA">
        <w:t xml:space="preserve"> are available in the following sections.</w:t>
      </w:r>
    </w:p>
    <w:p w:rsidR="002B4340" w:rsidRDefault="002B4340" w:rsidP="002B4340">
      <w:pPr>
        <w:pStyle w:val="Heading4"/>
        <w:spacing w:line="360" w:lineRule="auto"/>
      </w:pPr>
      <w:bookmarkStart w:id="20" w:name="_Toc354617423"/>
      <w:r>
        <w:t>2.4.1</w:t>
      </w:r>
      <w:r>
        <w:tab/>
        <w:t>Mobile App Mockups</w:t>
      </w:r>
      <w:bookmarkEnd w:id="2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427"/>
      </w:tblGrid>
      <w:tr w:rsidR="002B4340" w:rsidRPr="00FA0277" w:rsidTr="004603DB">
        <w:trPr>
          <w:jc w:val="center"/>
        </w:trPr>
        <w:tc>
          <w:tcPr>
            <w:tcW w:w="4788" w:type="dxa"/>
          </w:tcPr>
          <w:p w:rsidR="002B4340" w:rsidRPr="00FA0277" w:rsidRDefault="002B4340" w:rsidP="004603DB">
            <w:pPr>
              <w:jc w:val="center"/>
            </w:pPr>
            <w:r>
              <w:rPr>
                <w:noProof/>
                <w:lang w:eastAsia="zh-CN"/>
              </w:rPr>
              <w:drawing>
                <wp:inline distT="0" distB="0" distL="0" distR="0" wp14:anchorId="435C91FA" wp14:editId="5158F484">
                  <wp:extent cx="1516828" cy="2743200"/>
                  <wp:effectExtent l="0" t="0" r="7620" b="0"/>
                  <wp:docPr id="1" name="Picture 1"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p>
        </w:tc>
        <w:tc>
          <w:tcPr>
            <w:tcW w:w="4788" w:type="dxa"/>
          </w:tcPr>
          <w:p w:rsidR="002B4340" w:rsidRPr="00FA0277" w:rsidRDefault="002B4340" w:rsidP="004603DB">
            <w:pPr>
              <w:jc w:val="center"/>
            </w:pPr>
            <w:r>
              <w:rPr>
                <w:rFonts w:eastAsia="Times New Roman" w:cs="Times New Roman"/>
                <w:szCs w:val="20"/>
              </w:rPr>
              <w:object w:dxaOrig="4230" w:dyaOrig="7650">
                <v:shape id="_x0000_i1032" type="#_x0000_t75" style="width:119.5pt;height:216.1pt" o:ole="">
                  <v:imagedata r:id="rId31" o:title=""/>
                </v:shape>
                <o:OLEObject Type="Embed" ProgID="PBrush" ShapeID="_x0000_i1032" DrawAspect="Content" ObjectID="_1474734859" r:id="rId32"/>
              </w:object>
            </w:r>
          </w:p>
        </w:tc>
      </w:tr>
    </w:tbl>
    <w:p w:rsidR="002B4340" w:rsidRDefault="002B4340" w:rsidP="002B4340">
      <w:pPr>
        <w:pStyle w:val="Heading8"/>
      </w:pPr>
      <w:bookmarkStart w:id="21" w:name="_Toc355221555"/>
      <w:r>
        <w:t xml:space="preserve">Figure 2.6: </w:t>
      </w:r>
      <w:r>
        <w:tab/>
        <w:t>User login and registration mockups.</w:t>
      </w:r>
      <w:bookmarkEnd w:id="21"/>
    </w:p>
    <w:p w:rsidR="002B4340" w:rsidRDefault="002B4340" w:rsidP="002B4340">
      <w:pPr>
        <w:pStyle w:val="text"/>
      </w:pPr>
      <w:r>
        <w:t xml:space="preserve">In Figure 2.6, two mockups for the user login and registration pages are presented. The Login page will be displayed if the mobile app does not find a login session saved previously when user first launches </w:t>
      </w:r>
      <w:proofErr w:type="spellStart"/>
      <w:r>
        <w:t>iTrak</w:t>
      </w:r>
      <w:proofErr w:type="spellEnd"/>
      <w:r>
        <w:t xml:space="preserve">. Otherwise, </w:t>
      </w:r>
      <w:proofErr w:type="spellStart"/>
      <w:r>
        <w:t>iTrak</w:t>
      </w:r>
      <w:proofErr w:type="spellEnd"/>
      <w:r>
        <w:t xml:space="preserve"> will display the main page as seen in Figure 2.7. </w:t>
      </w:r>
    </w:p>
    <w:p w:rsidR="002B4340" w:rsidRDefault="002B4340" w:rsidP="002B4340">
      <w:pPr>
        <w:pStyle w:val="text"/>
      </w:pPr>
      <w:r>
        <w:t xml:space="preserve">In Figure 2.7, Mockup 2.7a shows the main page of </w:t>
      </w:r>
      <w:proofErr w:type="spellStart"/>
      <w:r>
        <w:t>iTrak</w:t>
      </w:r>
      <w:proofErr w:type="spellEnd"/>
      <w:r>
        <w:t xml:space="preserve"> mobile app. The status bar at the top of page shows whether a trip is currently active or not. The main page also contains icons for the main functionalities which are described with more details in Table 2.1.</w:t>
      </w:r>
    </w:p>
    <w:p w:rsidR="002B4340" w:rsidRDefault="002B4340" w:rsidP="002B4340">
      <w:pPr>
        <w:pStyle w:val="text"/>
      </w:pPr>
      <w:r>
        <w:t xml:space="preserve">Mockup 2.7b shows the live map view when user presses the </w:t>
      </w:r>
      <w:proofErr w:type="gramStart"/>
      <w:r>
        <w:t>Live</w:t>
      </w:r>
      <w:proofErr w:type="gramEnd"/>
      <w:r>
        <w:t xml:space="preserve"> map icon from the main page. This live view page allows user to review the itinerary made within the </w:t>
      </w:r>
      <w:r>
        <w:lastRenderedPageBreak/>
        <w:t xml:space="preserve">day. When there is not an active trip, the live view will simply show the last location recorded by </w:t>
      </w:r>
      <w:proofErr w:type="spellStart"/>
      <w:r>
        <w:t>iTrak</w:t>
      </w:r>
      <w:proofErr w:type="spellEnd"/>
      <w:r>
        <w:t>.</w:t>
      </w:r>
    </w:p>
    <w:p w:rsidR="002B4340" w:rsidRDefault="002B4340">
      <w:pPr>
        <w:overflowPunct/>
        <w:autoSpaceDE/>
        <w:autoSpaceDN/>
        <w:adjustRightInd/>
        <w:textAlignment w:val="auto"/>
      </w:pPr>
      <w:r>
        <w:br w:type="page"/>
      </w:r>
    </w:p>
    <w:p w:rsidR="00AF78F2" w:rsidRDefault="00B33AD8" w:rsidP="0091507C">
      <w:pPr>
        <w:pStyle w:val="text"/>
        <w:ind w:firstLine="0"/>
      </w:pPr>
      <w:r>
        <w:rPr>
          <w:noProof/>
          <w:lang w:eastAsia="zh-CN"/>
        </w:rPr>
        <w:lastRenderedPageBreak/>
        <mc:AlternateContent>
          <mc:Choice Requires="wpg">
            <w:drawing>
              <wp:anchor distT="0" distB="0" distL="114300" distR="114300" simplePos="0" relativeHeight="251730944" behindDoc="0" locked="0" layoutInCell="1" allowOverlap="1" wp14:anchorId="63EEAEB7" wp14:editId="56B19CFD">
                <wp:simplePos x="0" y="0"/>
                <wp:positionH relativeFrom="column">
                  <wp:posOffset>-341630</wp:posOffset>
                </wp:positionH>
                <wp:positionV relativeFrom="paragraph">
                  <wp:posOffset>-281940</wp:posOffset>
                </wp:positionV>
                <wp:extent cx="6126480" cy="7498080"/>
                <wp:effectExtent l="0" t="0" r="7620" b="102870"/>
                <wp:wrapNone/>
                <wp:docPr id="760" name="Group 7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26480" cy="7498080"/>
                          <a:chOff x="0" y="0"/>
                          <a:chExt cx="6459895" cy="7944972"/>
                        </a:xfrm>
                      </wpg:grpSpPr>
                      <wps:wsp>
                        <wps:cNvPr id="761" name="Text Box 2"/>
                        <wps:cNvSpPr txBox="1">
                          <a:spLocks noChangeArrowheads="1"/>
                        </wps:cNvSpPr>
                        <wps:spPr bwMode="auto">
                          <a:xfrm>
                            <a:off x="2392310" y="3678639"/>
                            <a:ext cx="1203195" cy="2071021"/>
                          </a:xfrm>
                          <a:prstGeom prst="rect">
                            <a:avLst/>
                          </a:prstGeom>
                          <a:solidFill>
                            <a:srgbClr val="FFFFFF"/>
                          </a:solidFill>
                          <a:ln w="9525">
                            <a:noFill/>
                            <a:miter lim="800000"/>
                            <a:headEnd/>
                            <a:tailEnd/>
                          </a:ln>
                        </wps:spPr>
                        <wps:txbx>
                          <w:txbxContent>
                            <w:p w:rsidR="00EA6C45" w:rsidRDefault="00EA6C45" w:rsidP="00B33AD8">
                              <w:r>
                                <w:rPr>
                                  <w:noProof/>
                                  <w:lang w:eastAsia="zh-CN"/>
                                </w:rPr>
                                <w:drawing>
                                  <wp:inline distT="0" distB="0" distL="0" distR="0">
                                    <wp:extent cx="952500" cy="17145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17145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2" name="Text Box 2"/>
                        <wps:cNvSpPr txBox="1">
                          <a:spLocks noChangeArrowheads="1"/>
                        </wps:cNvSpPr>
                        <wps:spPr bwMode="auto">
                          <a:xfrm>
                            <a:off x="2370980" y="5900708"/>
                            <a:ext cx="1153159" cy="1989454"/>
                          </a:xfrm>
                          <a:prstGeom prst="rect">
                            <a:avLst/>
                          </a:prstGeom>
                          <a:solidFill>
                            <a:srgbClr val="FFFFFF"/>
                          </a:solidFill>
                          <a:ln w="9525">
                            <a:noFill/>
                            <a:miter lim="800000"/>
                            <a:headEnd/>
                            <a:tailEnd/>
                          </a:ln>
                        </wps:spPr>
                        <wps:txbx>
                          <w:txbxContent>
                            <w:p w:rsidR="00EA6C45" w:rsidRDefault="00EA6C45" w:rsidP="00B33AD8">
                              <w:r w:rsidRPr="00FA0277">
                                <w:object w:dxaOrig="4200" w:dyaOrig="7635">
                                  <v:shape id="_x0000_i1041" type="#_x0000_t75" style="width:75.6pt;height:136.65pt" o:ole="">
                                    <v:imagedata r:id="rId34" o:title=""/>
                                  </v:shape>
                                  <o:OLEObject Type="Embed" ProgID="PBrush" ShapeID="_x0000_i1041" DrawAspect="Content" ObjectID="_1474734868" r:id="rId35"/>
                                </w:object>
                              </w:r>
                            </w:p>
                          </w:txbxContent>
                        </wps:txbx>
                        <wps:bodyPr rot="0" vert="horz" wrap="square" lIns="91440" tIns="45720" rIns="91440" bIns="45720" anchor="t" anchorCtr="0">
                          <a:noAutofit/>
                        </wps:bodyPr>
                      </wps:wsp>
                      <wps:wsp>
                        <wps:cNvPr id="763" name="Text Box 2"/>
                        <wps:cNvSpPr txBox="1">
                          <a:spLocks noChangeArrowheads="1"/>
                        </wps:cNvSpPr>
                        <wps:spPr bwMode="auto">
                          <a:xfrm>
                            <a:off x="3912648" y="5847549"/>
                            <a:ext cx="1153159" cy="1990724"/>
                          </a:xfrm>
                          <a:prstGeom prst="rect">
                            <a:avLst/>
                          </a:prstGeom>
                          <a:solidFill>
                            <a:srgbClr val="FFFFFF"/>
                          </a:solidFill>
                          <a:ln w="9525">
                            <a:noFill/>
                            <a:miter lim="800000"/>
                            <a:headEnd/>
                            <a:tailEnd/>
                          </a:ln>
                        </wps:spPr>
                        <wps:txbx>
                          <w:txbxContent>
                            <w:p w:rsidR="00EA6C45" w:rsidRDefault="00EA6C45" w:rsidP="00B33AD8">
                              <w:r>
                                <w:rPr>
                                  <w:noProof/>
                                  <w:lang w:eastAsia="zh-CN"/>
                                </w:rPr>
                                <w:drawing>
                                  <wp:inline distT="0" distB="0" distL="0" distR="0" wp14:anchorId="1A61EA74" wp14:editId="396C3237">
                                    <wp:extent cx="960658" cy="1737360"/>
                                    <wp:effectExtent l="0" t="0" r="0" b="0"/>
                                    <wp:docPr id="816" name="Picture 816"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4" name="Text Box 2"/>
                        <wps:cNvSpPr txBox="1">
                          <a:spLocks noChangeArrowheads="1"/>
                        </wps:cNvSpPr>
                        <wps:spPr bwMode="auto">
                          <a:xfrm>
                            <a:off x="3912648" y="3614848"/>
                            <a:ext cx="1153159" cy="1989454"/>
                          </a:xfrm>
                          <a:prstGeom prst="rect">
                            <a:avLst/>
                          </a:prstGeom>
                          <a:solidFill>
                            <a:srgbClr val="FFFFFF"/>
                          </a:solidFill>
                          <a:ln w="9525">
                            <a:noFill/>
                            <a:miter lim="800000"/>
                            <a:headEnd/>
                            <a:tailEnd/>
                          </a:ln>
                        </wps:spPr>
                        <wps:txbx>
                          <w:txbxContent>
                            <w:p w:rsidR="00EA6C45" w:rsidRDefault="00EA6C45" w:rsidP="00B33AD8">
                              <w:r>
                                <w:rPr>
                                  <w:noProof/>
                                  <w:lang w:eastAsia="zh-CN"/>
                                </w:rPr>
                                <w:drawing>
                                  <wp:inline distT="0" distB="0" distL="0" distR="0" wp14:anchorId="59A9951D" wp14:editId="59CA59AB">
                                    <wp:extent cx="960120" cy="1736386"/>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736386"/>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5" name="Text Box 2"/>
                        <wps:cNvSpPr txBox="1">
                          <a:spLocks noChangeArrowheads="1"/>
                        </wps:cNvSpPr>
                        <wps:spPr bwMode="auto">
                          <a:xfrm>
                            <a:off x="5305466" y="3614848"/>
                            <a:ext cx="1154429" cy="1990724"/>
                          </a:xfrm>
                          <a:prstGeom prst="rect">
                            <a:avLst/>
                          </a:prstGeom>
                          <a:solidFill>
                            <a:srgbClr val="FFFFFF"/>
                          </a:solidFill>
                          <a:ln w="9525">
                            <a:noFill/>
                            <a:miter lim="800000"/>
                            <a:headEnd/>
                            <a:tailEnd/>
                          </a:ln>
                        </wps:spPr>
                        <wps:txbx>
                          <w:txbxContent>
                            <w:p w:rsidR="00EA6C45" w:rsidRDefault="00EA6C45" w:rsidP="00B33AD8">
                              <w:r>
                                <w:rPr>
                                  <w:noProof/>
                                  <w:lang w:eastAsia="zh-CN"/>
                                </w:rPr>
                                <w:drawing>
                                  <wp:inline distT="0" distB="0" distL="0" distR="0" wp14:anchorId="78F8A210" wp14:editId="756E2D81">
                                    <wp:extent cx="961769" cy="173736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769"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6" name="Text Box 2"/>
                        <wps:cNvSpPr txBox="1">
                          <a:spLocks noChangeArrowheads="1"/>
                        </wps:cNvSpPr>
                        <wps:spPr bwMode="auto">
                          <a:xfrm>
                            <a:off x="5305466" y="1297092"/>
                            <a:ext cx="1153159" cy="1990724"/>
                          </a:xfrm>
                          <a:prstGeom prst="rect">
                            <a:avLst/>
                          </a:prstGeom>
                          <a:solidFill>
                            <a:srgbClr val="FFFFFF"/>
                          </a:solidFill>
                          <a:ln w="9525">
                            <a:noFill/>
                            <a:miter lim="800000"/>
                            <a:headEnd/>
                            <a:tailEnd/>
                          </a:ln>
                        </wps:spPr>
                        <wps:txbx>
                          <w:txbxContent>
                            <w:p w:rsidR="00EA6C45" w:rsidRDefault="00EA6C45" w:rsidP="00B33AD8">
                              <w:r>
                                <w:rPr>
                                  <w:noProof/>
                                  <w:lang w:eastAsia="zh-CN"/>
                                </w:rPr>
                                <w:drawing>
                                  <wp:inline distT="0" distB="0" distL="0" distR="0" wp14:anchorId="5FB39918" wp14:editId="08051978">
                                    <wp:extent cx="960658" cy="1737360"/>
                                    <wp:effectExtent l="0" t="0" r="0" b="0"/>
                                    <wp:docPr id="819" name="Picture 819"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7" name="Text Box 2"/>
                        <wps:cNvSpPr txBox="1">
                          <a:spLocks noChangeArrowheads="1"/>
                        </wps:cNvSpPr>
                        <wps:spPr bwMode="auto">
                          <a:xfrm>
                            <a:off x="3934023" y="1307725"/>
                            <a:ext cx="1153159" cy="1989454"/>
                          </a:xfrm>
                          <a:prstGeom prst="rect">
                            <a:avLst/>
                          </a:prstGeom>
                          <a:solidFill>
                            <a:srgbClr val="FFFFFF"/>
                          </a:solidFill>
                          <a:ln w="9525">
                            <a:noFill/>
                            <a:miter lim="800000"/>
                            <a:headEnd/>
                            <a:tailEnd/>
                          </a:ln>
                        </wps:spPr>
                        <wps:txbx>
                          <w:txbxContent>
                            <w:p w:rsidR="00EA6C45" w:rsidRDefault="00EA6C45" w:rsidP="00B33AD8">
                              <w:r>
                                <w:rPr>
                                  <w:noProof/>
                                  <w:lang w:eastAsia="zh-CN"/>
                                </w:rPr>
                                <w:drawing>
                                  <wp:inline distT="0" distB="0" distL="0" distR="0" wp14:anchorId="3AC9EB05" wp14:editId="6F49F9DA">
                                    <wp:extent cx="960120" cy="1736387"/>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73638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8" name="Text Box 2"/>
                        <wps:cNvSpPr txBox="1">
                          <a:spLocks noChangeArrowheads="1"/>
                        </wps:cNvSpPr>
                        <wps:spPr bwMode="auto">
                          <a:xfrm>
                            <a:off x="2381678" y="1297092"/>
                            <a:ext cx="1145539" cy="1992629"/>
                          </a:xfrm>
                          <a:prstGeom prst="rect">
                            <a:avLst/>
                          </a:prstGeom>
                          <a:solidFill>
                            <a:srgbClr val="FFFFFF"/>
                          </a:solidFill>
                          <a:ln w="9525">
                            <a:noFill/>
                            <a:miter lim="800000"/>
                            <a:headEnd/>
                            <a:tailEnd/>
                          </a:ln>
                        </wps:spPr>
                        <wps:txbx>
                          <w:txbxContent>
                            <w:p w:rsidR="00EA6C45" w:rsidRDefault="00EA6C45" w:rsidP="00B33AD8">
                              <w:r w:rsidRPr="00FA0277">
                                <w:object w:dxaOrig="4215" w:dyaOrig="7650">
                                  <v:shape id="_x0000_i1042" type="#_x0000_t75" style="width:75.05pt;height:136.95pt" o:ole="">
                                    <v:imagedata r:id="rId41" o:title=""/>
                                  </v:shape>
                                  <o:OLEObject Type="Embed" ProgID="PBrush" ShapeID="_x0000_i1042" DrawAspect="Content" ObjectID="_1474734869" r:id="rId42"/>
                                </w:object>
                              </w:r>
                            </w:p>
                          </w:txbxContent>
                        </wps:txbx>
                        <wps:bodyPr rot="0" vert="horz" wrap="square" lIns="91440" tIns="45720" rIns="91440" bIns="45720" anchor="t" anchorCtr="0">
                          <a:noAutofit/>
                        </wps:bodyPr>
                      </wps:wsp>
                      <wps:wsp>
                        <wps:cNvPr id="769" name="Text Box 2"/>
                        <wps:cNvSpPr txBox="1">
                          <a:spLocks noChangeArrowheads="1"/>
                        </wps:cNvSpPr>
                        <wps:spPr bwMode="auto">
                          <a:xfrm>
                            <a:off x="669847" y="1307725"/>
                            <a:ext cx="1151889" cy="1992629"/>
                          </a:xfrm>
                          <a:prstGeom prst="rect">
                            <a:avLst/>
                          </a:prstGeom>
                          <a:solidFill>
                            <a:srgbClr val="FFFFFF"/>
                          </a:solidFill>
                          <a:ln w="9525">
                            <a:noFill/>
                            <a:miter lim="800000"/>
                            <a:headEnd/>
                            <a:tailEnd/>
                          </a:ln>
                        </wps:spPr>
                        <wps:txbx>
                          <w:txbxContent>
                            <w:p w:rsidR="00EA6C45" w:rsidRDefault="00EA6C45" w:rsidP="00B33AD8">
                              <w:r>
                                <w:object w:dxaOrig="4230" w:dyaOrig="7650">
                                  <v:shape id="_x0000_i1043" type="#_x0000_t75" style="width:75.5pt;height:136.95pt" o:ole="">
                                    <v:imagedata r:id="rId31" o:title=""/>
                                  </v:shape>
                                  <o:OLEObject Type="Embed" ProgID="PBrush" ShapeID="_x0000_i1043" DrawAspect="Content" ObjectID="_1474734870" r:id="rId43"/>
                                </w:object>
                              </w:r>
                            </w:p>
                          </w:txbxContent>
                        </wps:txbx>
                        <wps:bodyPr rot="0" vert="horz" wrap="square" lIns="91440" tIns="45720" rIns="91440" bIns="45720" anchor="t" anchorCtr="0">
                          <a:noAutofit/>
                        </wps:bodyPr>
                      </wps:wsp>
                      <wps:wsp>
                        <wps:cNvPr id="770" name="Freeform 770"/>
                        <wps:cNvSpPr/>
                        <wps:spPr>
                          <a:xfrm>
                            <a:off x="2307265" y="754912"/>
                            <a:ext cx="1809750" cy="609600"/>
                          </a:xfrm>
                          <a:custGeom>
                            <a:avLst/>
                            <a:gdLst>
                              <a:gd name="connsiteX0" fmla="*/ 1809750 w 1809750"/>
                              <a:gd name="connsiteY0" fmla="*/ 609600 h 609600"/>
                              <a:gd name="connsiteX1" fmla="*/ 1400175 w 1809750"/>
                              <a:gd name="connsiteY1" fmla="*/ 9525 h 609600"/>
                              <a:gd name="connsiteX2" fmla="*/ 0 w 1809750"/>
                              <a:gd name="connsiteY2" fmla="*/ 0 h 609600"/>
                            </a:gdLst>
                            <a:ahLst/>
                            <a:cxnLst>
                              <a:cxn ang="0">
                                <a:pos x="connsiteX0" y="connsiteY0"/>
                              </a:cxn>
                              <a:cxn ang="0">
                                <a:pos x="connsiteX1" y="connsiteY1"/>
                              </a:cxn>
                              <a:cxn ang="0">
                                <a:pos x="connsiteX2" y="connsiteY2"/>
                              </a:cxn>
                            </a:cxnLst>
                            <a:rect l="l" t="t" r="r" b="b"/>
                            <a:pathLst>
                              <a:path w="1809750" h="609600">
                                <a:moveTo>
                                  <a:pt x="1809750" y="609600"/>
                                </a:moveTo>
                                <a:lnTo>
                                  <a:pt x="1400175" y="9525"/>
                                </a:lnTo>
                                <a:lnTo>
                                  <a:pt x="0" y="0"/>
                                </a:lnTo>
                              </a:path>
                            </a:pathLst>
                          </a:custGeom>
                          <a:noFill/>
                          <a:ln w="19050">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Straight Arrow Connector 771"/>
                        <wps:cNvCnPr/>
                        <wps:spPr>
                          <a:xfrm flipV="1">
                            <a:off x="3689498" y="584791"/>
                            <a:ext cx="790575" cy="1619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2" name="Freeform 772"/>
                        <wps:cNvSpPr/>
                        <wps:spPr>
                          <a:xfrm>
                            <a:off x="0" y="754912"/>
                            <a:ext cx="1771650" cy="5800725"/>
                          </a:xfrm>
                          <a:custGeom>
                            <a:avLst/>
                            <a:gdLst>
                              <a:gd name="connsiteX0" fmla="*/ 790575 w 1828800"/>
                              <a:gd name="connsiteY0" fmla="*/ 5800725 h 5800725"/>
                              <a:gd name="connsiteX1" fmla="*/ 0 w 1828800"/>
                              <a:gd name="connsiteY1" fmla="*/ 5800725 h 5800725"/>
                              <a:gd name="connsiteX2" fmla="*/ 76200 w 1828800"/>
                              <a:gd name="connsiteY2" fmla="*/ 0 h 5800725"/>
                              <a:gd name="connsiteX3" fmla="*/ 1828800 w 1828800"/>
                              <a:gd name="connsiteY3" fmla="*/ 0 h 5800725"/>
                              <a:gd name="connsiteX0" fmla="*/ 733425 w 1771650"/>
                              <a:gd name="connsiteY0" fmla="*/ 5800725 h 5800725"/>
                              <a:gd name="connsiteX1" fmla="*/ 0 w 1771650"/>
                              <a:gd name="connsiteY1" fmla="*/ 5800725 h 5800725"/>
                              <a:gd name="connsiteX2" fmla="*/ 19050 w 1771650"/>
                              <a:gd name="connsiteY2" fmla="*/ 0 h 5800725"/>
                              <a:gd name="connsiteX3" fmla="*/ 1771650 w 1771650"/>
                              <a:gd name="connsiteY3" fmla="*/ 0 h 5800725"/>
                              <a:gd name="connsiteX0" fmla="*/ 733425 w 1771650"/>
                              <a:gd name="connsiteY0" fmla="*/ 5800725 h 5800725"/>
                              <a:gd name="connsiteX1" fmla="*/ 0 w 1771650"/>
                              <a:gd name="connsiteY1" fmla="*/ 5800725 h 5800725"/>
                              <a:gd name="connsiteX2" fmla="*/ 47625 w 1771650"/>
                              <a:gd name="connsiteY2" fmla="*/ 0 h 5800725"/>
                              <a:gd name="connsiteX3" fmla="*/ 1771650 w 1771650"/>
                              <a:gd name="connsiteY3" fmla="*/ 0 h 5800725"/>
                            </a:gdLst>
                            <a:ahLst/>
                            <a:cxnLst>
                              <a:cxn ang="0">
                                <a:pos x="connsiteX0" y="connsiteY0"/>
                              </a:cxn>
                              <a:cxn ang="0">
                                <a:pos x="connsiteX1" y="connsiteY1"/>
                              </a:cxn>
                              <a:cxn ang="0">
                                <a:pos x="connsiteX2" y="connsiteY2"/>
                              </a:cxn>
                              <a:cxn ang="0">
                                <a:pos x="connsiteX3" y="connsiteY3"/>
                              </a:cxn>
                            </a:cxnLst>
                            <a:rect l="l" t="t" r="r" b="b"/>
                            <a:pathLst>
                              <a:path w="1771650" h="5800725">
                                <a:moveTo>
                                  <a:pt x="733425" y="5800725"/>
                                </a:moveTo>
                                <a:lnTo>
                                  <a:pt x="0" y="5800725"/>
                                </a:lnTo>
                                <a:lnTo>
                                  <a:pt x="47625" y="0"/>
                                </a:lnTo>
                                <a:lnTo>
                                  <a:pt x="1771650" y="0"/>
                                </a:lnTo>
                              </a:path>
                            </a:pathLst>
                          </a:custGeom>
                          <a:noFill/>
                          <a:ln w="19050">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Text Box 2"/>
                        <wps:cNvSpPr txBox="1">
                          <a:spLocks noChangeArrowheads="1"/>
                        </wps:cNvSpPr>
                        <wps:spPr bwMode="auto">
                          <a:xfrm>
                            <a:off x="5252305" y="5836916"/>
                            <a:ext cx="1153159" cy="1990724"/>
                          </a:xfrm>
                          <a:prstGeom prst="rect">
                            <a:avLst/>
                          </a:prstGeom>
                          <a:solidFill>
                            <a:srgbClr val="FFFFFF"/>
                          </a:solidFill>
                          <a:ln w="9525">
                            <a:noFill/>
                            <a:miter lim="800000"/>
                            <a:headEnd/>
                            <a:tailEnd/>
                          </a:ln>
                        </wps:spPr>
                        <wps:txbx>
                          <w:txbxContent>
                            <w:p w:rsidR="00EA6C45" w:rsidRDefault="00EA6C45" w:rsidP="00B33AD8">
                              <w:r>
                                <w:rPr>
                                  <w:noProof/>
                                  <w:lang w:eastAsia="zh-CN"/>
                                </w:rPr>
                                <w:drawing>
                                  <wp:inline distT="0" distB="0" distL="0" distR="0" wp14:anchorId="2E5E318A" wp14:editId="6E9F5771">
                                    <wp:extent cx="960658" cy="173736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74" name="Text Box 2"/>
                        <wps:cNvSpPr txBox="1">
                          <a:spLocks noChangeArrowheads="1"/>
                        </wps:cNvSpPr>
                        <wps:spPr bwMode="auto">
                          <a:xfrm>
                            <a:off x="648582" y="5879445"/>
                            <a:ext cx="1150619" cy="1991994"/>
                          </a:xfrm>
                          <a:prstGeom prst="rect">
                            <a:avLst/>
                          </a:prstGeom>
                          <a:solidFill>
                            <a:srgbClr val="FFFFFF"/>
                          </a:solidFill>
                          <a:ln w="9525">
                            <a:noFill/>
                            <a:miter lim="800000"/>
                            <a:headEnd/>
                            <a:tailEnd/>
                          </a:ln>
                        </wps:spPr>
                        <wps:txbx>
                          <w:txbxContent>
                            <w:p w:rsidR="00EA6C45" w:rsidRDefault="00EA6C45" w:rsidP="00B33AD8">
                              <w:r w:rsidRPr="00FA0277">
                                <w:object w:dxaOrig="4215" w:dyaOrig="7605">
                                  <v:shape id="_x0000_i1044" type="#_x0000_t75" style="width:75.45pt;height:136.9pt" o:ole="">
                                    <v:imagedata r:id="rId45" o:title=""/>
                                  </v:shape>
                                  <o:OLEObject Type="Embed" ProgID="PBrush" ShapeID="_x0000_i1044" DrawAspect="Content" ObjectID="_1474734871" r:id="rId46"/>
                                </w:object>
                              </w:r>
                            </w:p>
                          </w:txbxContent>
                        </wps:txbx>
                        <wps:bodyPr rot="0" vert="horz" wrap="square" lIns="91440" tIns="45720" rIns="91440" bIns="45720" anchor="t" anchorCtr="0">
                          <a:noAutofit/>
                        </wps:bodyPr>
                      </wps:wsp>
                      <wps:wsp>
                        <wps:cNvPr id="775" name="Text Box 2"/>
                        <wps:cNvSpPr txBox="1">
                          <a:spLocks noChangeArrowheads="1"/>
                        </wps:cNvSpPr>
                        <wps:spPr bwMode="auto">
                          <a:xfrm>
                            <a:off x="669847" y="3657376"/>
                            <a:ext cx="1153159" cy="1990724"/>
                          </a:xfrm>
                          <a:prstGeom prst="rect">
                            <a:avLst/>
                          </a:prstGeom>
                          <a:solidFill>
                            <a:srgbClr val="FFFFFF"/>
                          </a:solidFill>
                          <a:ln w="9525">
                            <a:noFill/>
                            <a:miter lim="800000"/>
                            <a:headEnd/>
                            <a:tailEnd/>
                          </a:ln>
                        </wps:spPr>
                        <wps:txbx>
                          <w:txbxContent>
                            <w:p w:rsidR="00EA6C45" w:rsidRDefault="00EA6C45" w:rsidP="00B33AD8">
                              <w:r>
                                <w:rPr>
                                  <w:noProof/>
                                  <w:lang w:eastAsia="zh-CN"/>
                                </w:rPr>
                                <w:drawing>
                                  <wp:inline distT="0" distB="0" distL="0" distR="0" wp14:anchorId="1BC0A31A" wp14:editId="483DE9EC">
                                    <wp:extent cx="960658" cy="1737360"/>
                                    <wp:effectExtent l="0" t="0" r="0" b="0"/>
                                    <wp:docPr id="822" name="Picture 82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76" name="Text Box 2"/>
                        <wps:cNvSpPr txBox="1">
                          <a:spLocks noChangeArrowheads="1"/>
                        </wps:cNvSpPr>
                        <wps:spPr bwMode="auto">
                          <a:xfrm>
                            <a:off x="1828800" y="4008474"/>
                            <a:ext cx="238125" cy="190500"/>
                          </a:xfrm>
                          <a:prstGeom prst="rect">
                            <a:avLst/>
                          </a:prstGeom>
                          <a:noFill/>
                          <a:ln w="9525">
                            <a:noFill/>
                            <a:miter lim="800000"/>
                            <a:headEnd/>
                            <a:tailEnd/>
                          </a:ln>
                        </wps:spPr>
                        <wps:txbx>
                          <w:txbxContent>
                            <w:p w:rsidR="00EA6C45" w:rsidRDefault="00EA6C45" w:rsidP="00B33AD8">
                              <w:r>
                                <w:t>1a</w:t>
                              </w:r>
                            </w:p>
                            <w:p w:rsidR="00EA6C45" w:rsidRDefault="00EA6C45" w:rsidP="00B33AD8"/>
                          </w:txbxContent>
                        </wps:txbx>
                        <wps:bodyPr rot="0" vert="horz" wrap="square" lIns="0" tIns="0" rIns="0" bIns="0" anchor="t" anchorCtr="0">
                          <a:noAutofit/>
                        </wps:bodyPr>
                      </wps:wsp>
                      <wpg:grpSp>
                        <wpg:cNvPr id="777" name="Group 777"/>
                        <wpg:cNvGrpSpPr/>
                        <wpg:grpSpPr>
                          <a:xfrm>
                            <a:off x="372140" y="2509284"/>
                            <a:ext cx="771525" cy="2552700"/>
                            <a:chOff x="0" y="0"/>
                            <a:chExt cx="771525" cy="2552700"/>
                          </a:xfrm>
                        </wpg:grpSpPr>
                        <wps:wsp>
                          <wps:cNvPr id="778" name="Freeform 709"/>
                          <wps:cNvSpPr/>
                          <wps:spPr>
                            <a:xfrm>
                              <a:off x="0" y="0"/>
                              <a:ext cx="771525" cy="2552700"/>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Lst>
                              <a:ahLst/>
                              <a:cxnLst>
                                <a:cxn ang="0">
                                  <a:pos x="connsiteX0" y="connsiteY0"/>
                                </a:cxn>
                                <a:cxn ang="0">
                                  <a:pos x="connsiteX1" y="connsiteY1"/>
                                </a:cxn>
                                <a:cxn ang="0">
                                  <a:pos x="connsiteX2" y="connsiteY2"/>
                                </a:cxn>
                                <a:cxn ang="0">
                                  <a:pos x="connsiteX3" y="connsiteY3"/>
                                </a:cxn>
                              </a:cxnLst>
                              <a:rect l="l" t="t" r="r" b="b"/>
                              <a:pathLst>
                                <a:path w="771525" h="2552700">
                                  <a:moveTo>
                                    <a:pt x="771525" y="2552700"/>
                                  </a:moveTo>
                                  <a:lnTo>
                                    <a:pt x="0" y="2552700"/>
                                  </a:lnTo>
                                  <a:lnTo>
                                    <a:pt x="0" y="0"/>
                                  </a:lnTo>
                                  <a:lnTo>
                                    <a:pt x="361950" y="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Text Box 2"/>
                          <wps:cNvSpPr txBox="1">
                            <a:spLocks noChangeArrowheads="1"/>
                          </wps:cNvSpPr>
                          <wps:spPr bwMode="auto">
                            <a:xfrm>
                              <a:off x="66675" y="1866900"/>
                              <a:ext cx="323850" cy="276225"/>
                            </a:xfrm>
                            <a:prstGeom prst="rect">
                              <a:avLst/>
                            </a:prstGeom>
                            <a:noFill/>
                            <a:ln w="9525">
                              <a:noFill/>
                              <a:miter lim="800000"/>
                              <a:headEnd/>
                              <a:tailEnd/>
                            </a:ln>
                          </wps:spPr>
                          <wps:txbx>
                            <w:txbxContent>
                              <w:p w:rsidR="00EA6C45" w:rsidRDefault="00EA6C45" w:rsidP="00B33AD8">
                                <w:r>
                                  <w:t>1b.1</w:t>
                                </w:r>
                              </w:p>
                              <w:p w:rsidR="00EA6C45" w:rsidRDefault="00EA6C45" w:rsidP="00B33AD8"/>
                            </w:txbxContent>
                          </wps:txbx>
                          <wps:bodyPr rot="0" vert="horz" wrap="square" lIns="0" tIns="0" rIns="0" bIns="0" anchor="t" anchorCtr="0">
                            <a:noAutofit/>
                          </wps:bodyPr>
                        </wps:wsp>
                      </wpg:grpSp>
                      <wps:wsp>
                        <wps:cNvPr id="780" name="Freeform 780"/>
                        <wps:cNvSpPr/>
                        <wps:spPr>
                          <a:xfrm>
                            <a:off x="1392865" y="4008474"/>
                            <a:ext cx="1076325" cy="752475"/>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 name="connsiteX0" fmla="*/ 885825 w 885825"/>
                              <a:gd name="connsiteY0" fmla="*/ 2400300 h 2552700"/>
                              <a:gd name="connsiteX1" fmla="*/ 0 w 885825"/>
                              <a:gd name="connsiteY1" fmla="*/ 2552700 h 2552700"/>
                              <a:gd name="connsiteX2" fmla="*/ 0 w 885825"/>
                              <a:gd name="connsiteY2" fmla="*/ 0 h 2552700"/>
                              <a:gd name="connsiteX3" fmla="*/ 361950 w 885825"/>
                              <a:gd name="connsiteY3" fmla="*/ 0 h 2552700"/>
                              <a:gd name="connsiteX0" fmla="*/ 885825 w 1295400"/>
                              <a:gd name="connsiteY0" fmla="*/ 2400300 h 2400300"/>
                              <a:gd name="connsiteX1" fmla="*/ 1295400 w 1295400"/>
                              <a:gd name="connsiteY1" fmla="*/ 2400300 h 2400300"/>
                              <a:gd name="connsiteX2" fmla="*/ 0 w 1295400"/>
                              <a:gd name="connsiteY2" fmla="*/ 0 h 2400300"/>
                              <a:gd name="connsiteX3" fmla="*/ 361950 w 1295400"/>
                              <a:gd name="connsiteY3" fmla="*/ 0 h 2400300"/>
                              <a:gd name="connsiteX0" fmla="*/ 523875 w 933450"/>
                              <a:gd name="connsiteY0" fmla="*/ 2400300 h 2400300"/>
                              <a:gd name="connsiteX1" fmla="*/ 933450 w 933450"/>
                              <a:gd name="connsiteY1" fmla="*/ 2400300 h 2400300"/>
                              <a:gd name="connsiteX2" fmla="*/ 933450 w 933450"/>
                              <a:gd name="connsiteY2" fmla="*/ 1495425 h 2400300"/>
                              <a:gd name="connsiteX3" fmla="*/ 0 w 933450"/>
                              <a:gd name="connsiteY3" fmla="*/ 0 h 2400300"/>
                              <a:gd name="connsiteX0" fmla="*/ 504825 w 933450"/>
                              <a:gd name="connsiteY0" fmla="*/ 2105025 h 2400300"/>
                              <a:gd name="connsiteX1" fmla="*/ 933450 w 933450"/>
                              <a:gd name="connsiteY1" fmla="*/ 2400300 h 2400300"/>
                              <a:gd name="connsiteX2" fmla="*/ 933450 w 933450"/>
                              <a:gd name="connsiteY2" fmla="*/ 1495425 h 2400300"/>
                              <a:gd name="connsiteX3" fmla="*/ 0 w 933450"/>
                              <a:gd name="connsiteY3" fmla="*/ 0 h 2400300"/>
                              <a:gd name="connsiteX0" fmla="*/ 504825 w 933450"/>
                              <a:gd name="connsiteY0" fmla="*/ 2105025 h 2105025"/>
                              <a:gd name="connsiteX1" fmla="*/ 933450 w 933450"/>
                              <a:gd name="connsiteY1" fmla="*/ 1514475 h 2105025"/>
                              <a:gd name="connsiteX2" fmla="*/ 933450 w 933450"/>
                              <a:gd name="connsiteY2" fmla="*/ 1495425 h 2105025"/>
                              <a:gd name="connsiteX3" fmla="*/ 0 w 933450"/>
                              <a:gd name="connsiteY3" fmla="*/ 0 h 2105025"/>
                              <a:gd name="connsiteX0" fmla="*/ 0 w 1076325"/>
                              <a:gd name="connsiteY0" fmla="*/ 752475 h 752475"/>
                              <a:gd name="connsiteX1" fmla="*/ 428625 w 1076325"/>
                              <a:gd name="connsiteY1" fmla="*/ 161925 h 752475"/>
                              <a:gd name="connsiteX2" fmla="*/ 428625 w 1076325"/>
                              <a:gd name="connsiteY2" fmla="*/ 142875 h 752475"/>
                              <a:gd name="connsiteX3" fmla="*/ 1076325 w 1076325"/>
                              <a:gd name="connsiteY3" fmla="*/ 0 h 752475"/>
                              <a:gd name="connsiteX0" fmla="*/ 0 w 1076325"/>
                              <a:gd name="connsiteY0" fmla="*/ 752475 h 752475"/>
                              <a:gd name="connsiteX1" fmla="*/ 428625 w 1076325"/>
                              <a:gd name="connsiteY1" fmla="*/ 161925 h 752475"/>
                              <a:gd name="connsiteX2" fmla="*/ 427355 w 1076325"/>
                              <a:gd name="connsiteY2" fmla="*/ 0 h 752475"/>
                              <a:gd name="connsiteX3" fmla="*/ 1076325 w 1076325"/>
                              <a:gd name="connsiteY3" fmla="*/ 0 h 752475"/>
                              <a:gd name="connsiteX0" fmla="*/ 0 w 1076325"/>
                              <a:gd name="connsiteY0" fmla="*/ 752475 h 752475"/>
                              <a:gd name="connsiteX1" fmla="*/ 427355 w 1076325"/>
                              <a:gd name="connsiteY1" fmla="*/ 0 h 752475"/>
                              <a:gd name="connsiteX2" fmla="*/ 427355 w 1076325"/>
                              <a:gd name="connsiteY2" fmla="*/ 0 h 752475"/>
                              <a:gd name="connsiteX3" fmla="*/ 1076325 w 1076325"/>
                              <a:gd name="connsiteY3" fmla="*/ 0 h 752475"/>
                            </a:gdLst>
                            <a:ahLst/>
                            <a:cxnLst>
                              <a:cxn ang="0">
                                <a:pos x="connsiteX0" y="connsiteY0"/>
                              </a:cxn>
                              <a:cxn ang="0">
                                <a:pos x="connsiteX1" y="connsiteY1"/>
                              </a:cxn>
                              <a:cxn ang="0">
                                <a:pos x="connsiteX2" y="connsiteY2"/>
                              </a:cxn>
                              <a:cxn ang="0">
                                <a:pos x="connsiteX3" y="connsiteY3"/>
                              </a:cxn>
                            </a:cxnLst>
                            <a:rect l="l" t="t" r="r" b="b"/>
                            <a:pathLst>
                              <a:path w="1076325" h="752475">
                                <a:moveTo>
                                  <a:pt x="0" y="752475"/>
                                </a:moveTo>
                                <a:lnTo>
                                  <a:pt x="427355" y="0"/>
                                </a:lnTo>
                                <a:lnTo>
                                  <a:pt x="427355" y="0"/>
                                </a:lnTo>
                                <a:lnTo>
                                  <a:pt x="1076325" y="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1" name="Group 781"/>
                        <wpg:cNvGrpSpPr/>
                        <wpg:grpSpPr>
                          <a:xfrm>
                            <a:off x="4391247" y="2796363"/>
                            <a:ext cx="1447800" cy="904875"/>
                            <a:chOff x="-723900" y="1543049"/>
                            <a:chExt cx="1447800" cy="904875"/>
                          </a:xfrm>
                        </wpg:grpSpPr>
                        <wps:wsp>
                          <wps:cNvPr id="782" name="Text Box 2"/>
                          <wps:cNvSpPr txBox="1">
                            <a:spLocks noChangeArrowheads="1"/>
                          </wps:cNvSpPr>
                          <wps:spPr bwMode="auto">
                            <a:xfrm>
                              <a:off x="-101528" y="1770816"/>
                              <a:ext cx="419100" cy="276225"/>
                            </a:xfrm>
                            <a:prstGeom prst="rect">
                              <a:avLst/>
                            </a:prstGeom>
                            <a:noFill/>
                            <a:ln w="9525">
                              <a:noFill/>
                              <a:miter lim="800000"/>
                              <a:headEnd/>
                              <a:tailEnd/>
                            </a:ln>
                          </wps:spPr>
                          <wps:txbx>
                            <w:txbxContent>
                              <w:p w:rsidR="00EA6C45" w:rsidRDefault="00EA6C45" w:rsidP="00B33AD8">
                                <w:r>
                                  <w:t>2b.3b</w:t>
                                </w:r>
                              </w:p>
                              <w:p w:rsidR="00EA6C45" w:rsidRDefault="00EA6C45" w:rsidP="00B33AD8"/>
                            </w:txbxContent>
                          </wps:txbx>
                          <wps:bodyPr rot="0" vert="horz" wrap="square" lIns="0" tIns="0" rIns="0" bIns="0" anchor="t" anchorCtr="0">
                            <a:noAutofit/>
                          </wps:bodyPr>
                        </wps:wsp>
                        <wps:wsp>
                          <wps:cNvPr id="783" name="Freeform 783"/>
                          <wps:cNvSpPr/>
                          <wps:spPr>
                            <a:xfrm>
                              <a:off x="-723900" y="1543049"/>
                              <a:ext cx="1447800" cy="904875"/>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 name="connsiteX0" fmla="*/ 0 w 914400"/>
                                <a:gd name="connsiteY0" fmla="*/ 1543050 h 2552700"/>
                                <a:gd name="connsiteX1" fmla="*/ 552450 w 914400"/>
                                <a:gd name="connsiteY1" fmla="*/ 2552700 h 2552700"/>
                                <a:gd name="connsiteX2" fmla="*/ 552450 w 914400"/>
                                <a:gd name="connsiteY2" fmla="*/ 0 h 2552700"/>
                                <a:gd name="connsiteX3" fmla="*/ 914400 w 914400"/>
                                <a:gd name="connsiteY3" fmla="*/ 0 h 2552700"/>
                                <a:gd name="connsiteX0" fmla="*/ 0 w 914400"/>
                                <a:gd name="connsiteY0" fmla="*/ 1543050 h 1847850"/>
                                <a:gd name="connsiteX1" fmla="*/ 771525 w 914400"/>
                                <a:gd name="connsiteY1" fmla="*/ 1847850 h 1847850"/>
                                <a:gd name="connsiteX2" fmla="*/ 552450 w 914400"/>
                                <a:gd name="connsiteY2" fmla="*/ 0 h 1847850"/>
                                <a:gd name="connsiteX3" fmla="*/ 914400 w 914400"/>
                                <a:gd name="connsiteY3" fmla="*/ 0 h 1847850"/>
                                <a:gd name="connsiteX0" fmla="*/ 0 w 914400"/>
                                <a:gd name="connsiteY0" fmla="*/ 1543050 h 1847850"/>
                                <a:gd name="connsiteX1" fmla="*/ 771525 w 914400"/>
                                <a:gd name="connsiteY1" fmla="*/ 1847850 h 1847850"/>
                                <a:gd name="connsiteX2" fmla="*/ 914400 w 914400"/>
                                <a:gd name="connsiteY2" fmla="*/ 0 h 1847850"/>
                                <a:gd name="connsiteX0" fmla="*/ 0 w 1276350"/>
                                <a:gd name="connsiteY0" fmla="*/ 0 h 1047750"/>
                                <a:gd name="connsiteX1" fmla="*/ 771525 w 1276350"/>
                                <a:gd name="connsiteY1" fmla="*/ 304800 h 1047750"/>
                                <a:gd name="connsiteX2" fmla="*/ 1276350 w 1276350"/>
                                <a:gd name="connsiteY2" fmla="*/ 1047750 h 1047750"/>
                                <a:gd name="connsiteX0" fmla="*/ 0 w 1447800"/>
                                <a:gd name="connsiteY0" fmla="*/ 0 h 1047750"/>
                                <a:gd name="connsiteX1" fmla="*/ 942975 w 1447800"/>
                                <a:gd name="connsiteY1" fmla="*/ 304800 h 1047750"/>
                                <a:gd name="connsiteX2" fmla="*/ 1447800 w 1447800"/>
                                <a:gd name="connsiteY2" fmla="*/ 1047750 h 1047750"/>
                                <a:gd name="connsiteX0" fmla="*/ 0 w 1447800"/>
                                <a:gd name="connsiteY0" fmla="*/ 0 h 904875"/>
                                <a:gd name="connsiteX1" fmla="*/ 942975 w 1447800"/>
                                <a:gd name="connsiteY1" fmla="*/ 304800 h 904875"/>
                                <a:gd name="connsiteX2" fmla="*/ 1447800 w 1447800"/>
                                <a:gd name="connsiteY2" fmla="*/ 904875 h 904875"/>
                                <a:gd name="connsiteX0" fmla="*/ 0 w 1447800"/>
                                <a:gd name="connsiteY0" fmla="*/ 0 h 904875"/>
                                <a:gd name="connsiteX1" fmla="*/ 876300 w 1447800"/>
                                <a:gd name="connsiteY1" fmla="*/ 0 h 904875"/>
                                <a:gd name="connsiteX2" fmla="*/ 1447800 w 1447800"/>
                                <a:gd name="connsiteY2" fmla="*/ 904875 h 904875"/>
                                <a:gd name="connsiteX0" fmla="*/ 0 w 1447800"/>
                                <a:gd name="connsiteY0" fmla="*/ 0 h 904875"/>
                                <a:gd name="connsiteX1" fmla="*/ 956930 w 1447800"/>
                                <a:gd name="connsiteY1" fmla="*/ 212651 h 904875"/>
                                <a:gd name="connsiteX2" fmla="*/ 1447800 w 1447800"/>
                                <a:gd name="connsiteY2" fmla="*/ 904875 h 904875"/>
                              </a:gdLst>
                              <a:ahLst/>
                              <a:cxnLst>
                                <a:cxn ang="0">
                                  <a:pos x="connsiteX0" y="connsiteY0"/>
                                </a:cxn>
                                <a:cxn ang="0">
                                  <a:pos x="connsiteX1" y="connsiteY1"/>
                                </a:cxn>
                                <a:cxn ang="0">
                                  <a:pos x="connsiteX2" y="connsiteY2"/>
                                </a:cxn>
                              </a:cxnLst>
                              <a:rect l="l" t="t" r="r" b="b"/>
                              <a:pathLst>
                                <a:path w="1447800" h="904875">
                                  <a:moveTo>
                                    <a:pt x="0" y="0"/>
                                  </a:moveTo>
                                  <a:lnTo>
                                    <a:pt x="956930" y="212651"/>
                                  </a:lnTo>
                                  <a:cubicBezTo>
                                    <a:pt x="1147430" y="514276"/>
                                    <a:pt x="1257300" y="603250"/>
                                    <a:pt x="1447800" y="904875"/>
                                  </a:cubicBez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4" name="Straight Arrow Connector 784"/>
                        <wps:cNvCnPr/>
                        <wps:spPr>
                          <a:xfrm flipV="1">
                            <a:off x="2955851" y="3125972"/>
                            <a:ext cx="0" cy="1171575"/>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5" name="Text Box 2"/>
                        <wps:cNvSpPr txBox="1">
                          <a:spLocks noChangeArrowheads="1"/>
                        </wps:cNvSpPr>
                        <wps:spPr bwMode="auto">
                          <a:xfrm>
                            <a:off x="3009014" y="3444949"/>
                            <a:ext cx="352425" cy="190500"/>
                          </a:xfrm>
                          <a:prstGeom prst="rect">
                            <a:avLst/>
                          </a:prstGeom>
                          <a:noFill/>
                          <a:ln w="9525">
                            <a:noFill/>
                            <a:miter lim="800000"/>
                            <a:headEnd/>
                            <a:tailEnd/>
                          </a:ln>
                        </wps:spPr>
                        <wps:txbx>
                          <w:txbxContent>
                            <w:p w:rsidR="00EA6C45" w:rsidRDefault="00EA6C45" w:rsidP="00B33AD8">
                              <w:r>
                                <w:t>2a.1</w:t>
                              </w:r>
                            </w:p>
                            <w:p w:rsidR="00EA6C45" w:rsidRDefault="00EA6C45" w:rsidP="00B33AD8"/>
                          </w:txbxContent>
                        </wps:txbx>
                        <wps:bodyPr rot="0" vert="horz" wrap="square" lIns="0" tIns="0" rIns="0" bIns="0" anchor="t" anchorCtr="0">
                          <a:noAutofit/>
                        </wps:bodyPr>
                      </wps:wsp>
                      <wps:wsp>
                        <wps:cNvPr id="786" name="Straight Arrow Connector 786"/>
                        <wps:cNvCnPr/>
                        <wps:spPr>
                          <a:xfrm>
                            <a:off x="2796363" y="1860698"/>
                            <a:ext cx="12192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7" name="Text Box 2"/>
                        <wps:cNvSpPr txBox="1">
                          <a:spLocks noChangeArrowheads="1"/>
                        </wps:cNvSpPr>
                        <wps:spPr bwMode="auto">
                          <a:xfrm>
                            <a:off x="3519377" y="1669312"/>
                            <a:ext cx="352425" cy="190500"/>
                          </a:xfrm>
                          <a:prstGeom prst="rect">
                            <a:avLst/>
                          </a:prstGeom>
                          <a:noFill/>
                          <a:ln w="9525">
                            <a:noFill/>
                            <a:miter lim="800000"/>
                            <a:headEnd/>
                            <a:tailEnd/>
                          </a:ln>
                        </wps:spPr>
                        <wps:txbx>
                          <w:txbxContent>
                            <w:p w:rsidR="00EA6C45" w:rsidRDefault="00EA6C45" w:rsidP="00B33AD8">
                              <w:r>
                                <w:t>2a.2</w:t>
                              </w:r>
                            </w:p>
                            <w:p w:rsidR="00EA6C45" w:rsidRDefault="00EA6C45" w:rsidP="00B33AD8"/>
                          </w:txbxContent>
                        </wps:txbx>
                        <wps:bodyPr rot="0" vert="horz" wrap="square" lIns="0" tIns="0" rIns="0" bIns="0" anchor="t" anchorCtr="0">
                          <a:noAutofit/>
                        </wps:bodyPr>
                      </wps:wsp>
                      <wps:wsp>
                        <wps:cNvPr id="788" name="Straight Arrow Connector 788"/>
                        <wps:cNvCnPr/>
                        <wps:spPr>
                          <a:xfrm>
                            <a:off x="4667693" y="2009553"/>
                            <a:ext cx="7239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9" name="Text Box 2"/>
                        <wps:cNvSpPr txBox="1">
                          <a:spLocks noChangeArrowheads="1"/>
                        </wps:cNvSpPr>
                        <wps:spPr bwMode="auto">
                          <a:xfrm>
                            <a:off x="5044630" y="1775637"/>
                            <a:ext cx="352425" cy="190500"/>
                          </a:xfrm>
                          <a:prstGeom prst="rect">
                            <a:avLst/>
                          </a:prstGeom>
                          <a:noFill/>
                          <a:ln w="9525">
                            <a:noFill/>
                            <a:miter lim="800000"/>
                            <a:headEnd/>
                            <a:tailEnd/>
                          </a:ln>
                        </wps:spPr>
                        <wps:txbx>
                          <w:txbxContent>
                            <w:p w:rsidR="00EA6C45" w:rsidRDefault="00EA6C45" w:rsidP="00B33AD8">
                              <w:r>
                                <w:t>2a.3a</w:t>
                              </w:r>
                            </w:p>
                            <w:p w:rsidR="00EA6C45" w:rsidRDefault="00EA6C45" w:rsidP="00B33AD8"/>
                          </w:txbxContent>
                        </wps:txbx>
                        <wps:bodyPr rot="0" vert="horz" wrap="square" lIns="0" tIns="0" rIns="0" bIns="0" anchor="t" anchorCtr="0">
                          <a:noAutofit/>
                        </wps:bodyPr>
                      </wps:wsp>
                      <wps:wsp>
                        <wps:cNvPr id="790" name="Text Box 2"/>
                        <wps:cNvSpPr txBox="1">
                          <a:spLocks noChangeArrowheads="1"/>
                        </wps:cNvSpPr>
                        <wps:spPr bwMode="auto">
                          <a:xfrm>
                            <a:off x="1254642" y="3274828"/>
                            <a:ext cx="314325" cy="276225"/>
                          </a:xfrm>
                          <a:prstGeom prst="rect">
                            <a:avLst/>
                          </a:prstGeom>
                          <a:noFill/>
                          <a:ln w="9525">
                            <a:noFill/>
                            <a:miter lim="800000"/>
                            <a:headEnd/>
                            <a:tailEnd/>
                          </a:ln>
                        </wps:spPr>
                        <wps:txbx>
                          <w:txbxContent>
                            <w:p w:rsidR="00EA6C45" w:rsidRDefault="00EA6C45" w:rsidP="00B33AD8">
                              <w:r>
                                <w:t>1b.2</w:t>
                              </w:r>
                            </w:p>
                            <w:p w:rsidR="00EA6C45" w:rsidRDefault="00EA6C45" w:rsidP="00B33AD8"/>
                          </w:txbxContent>
                        </wps:txbx>
                        <wps:bodyPr rot="0" vert="horz" wrap="square" lIns="0" tIns="0" rIns="0" bIns="0" anchor="t" anchorCtr="0">
                          <a:noAutofit/>
                        </wps:bodyPr>
                      </wps:wsp>
                      <wps:wsp>
                        <wps:cNvPr id="791" name="Straight Arrow Connector 791"/>
                        <wps:cNvCnPr/>
                        <wps:spPr>
                          <a:xfrm flipH="1">
                            <a:off x="4986670" y="2158409"/>
                            <a:ext cx="3810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2" name="Straight Arrow Connector 792"/>
                        <wps:cNvCnPr/>
                        <wps:spPr>
                          <a:xfrm flipH="1">
                            <a:off x="3434317" y="2009553"/>
                            <a:ext cx="581025"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3" name="Straight Arrow Connector 793"/>
                        <wps:cNvCnPr/>
                        <wps:spPr>
                          <a:xfrm flipH="1" flipV="1">
                            <a:off x="4901610" y="3125972"/>
                            <a:ext cx="704850" cy="581025"/>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4" name="Straight Arrow Connector 794"/>
                        <wps:cNvCnPr/>
                        <wps:spPr>
                          <a:xfrm>
                            <a:off x="2955851" y="4646428"/>
                            <a:ext cx="0" cy="1286509"/>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5" name="Straight Arrow Connector 795"/>
                        <wps:cNvCnPr/>
                        <wps:spPr>
                          <a:xfrm flipH="1" flipV="1">
                            <a:off x="3115340" y="5497033"/>
                            <a:ext cx="1" cy="4572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6" name="Text Box 2"/>
                        <wps:cNvSpPr txBox="1">
                          <a:spLocks noChangeArrowheads="1"/>
                        </wps:cNvSpPr>
                        <wps:spPr bwMode="auto">
                          <a:xfrm>
                            <a:off x="2743200" y="5635256"/>
                            <a:ext cx="352425" cy="190500"/>
                          </a:xfrm>
                          <a:prstGeom prst="rect">
                            <a:avLst/>
                          </a:prstGeom>
                          <a:noFill/>
                          <a:ln w="9525">
                            <a:noFill/>
                            <a:miter lim="800000"/>
                            <a:headEnd/>
                            <a:tailEnd/>
                          </a:ln>
                        </wps:spPr>
                        <wps:txbx>
                          <w:txbxContent>
                            <w:p w:rsidR="00EA6C45" w:rsidRDefault="00EA6C45" w:rsidP="00B33AD8">
                              <w:r>
                                <w:t>2b</w:t>
                              </w:r>
                            </w:p>
                          </w:txbxContent>
                        </wps:txbx>
                        <wps:bodyPr rot="0" vert="horz" wrap="square" lIns="0" tIns="0" rIns="0" bIns="0" anchor="t" anchorCtr="0">
                          <a:noAutofit/>
                        </wps:bodyPr>
                      </wps:wsp>
                      <wps:wsp>
                        <wps:cNvPr id="797" name="Straight Arrow Connector 797"/>
                        <wps:cNvCnPr/>
                        <wps:spPr>
                          <a:xfrm flipV="1">
                            <a:off x="3274828" y="4146698"/>
                            <a:ext cx="742949" cy="20955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8" name="Text Box 2"/>
                        <wps:cNvSpPr txBox="1">
                          <a:spLocks noChangeArrowheads="1"/>
                        </wps:cNvSpPr>
                        <wps:spPr bwMode="auto">
                          <a:xfrm>
                            <a:off x="3593805" y="4019107"/>
                            <a:ext cx="352425" cy="190500"/>
                          </a:xfrm>
                          <a:prstGeom prst="rect">
                            <a:avLst/>
                          </a:prstGeom>
                          <a:noFill/>
                          <a:ln w="9525">
                            <a:noFill/>
                            <a:miter lim="800000"/>
                            <a:headEnd/>
                            <a:tailEnd/>
                          </a:ln>
                        </wps:spPr>
                        <wps:txbx>
                          <w:txbxContent>
                            <w:p w:rsidR="00EA6C45" w:rsidRDefault="00EA6C45" w:rsidP="00B33AD8">
                              <w:r>
                                <w:t>2c</w:t>
                              </w:r>
                            </w:p>
                          </w:txbxContent>
                        </wps:txbx>
                        <wps:bodyPr rot="0" vert="horz" wrap="square" lIns="0" tIns="0" rIns="0" bIns="0" anchor="t" anchorCtr="0">
                          <a:noAutofit/>
                        </wps:bodyPr>
                      </wps:wsp>
                      <wps:wsp>
                        <wps:cNvPr id="799" name="Freeform 799"/>
                        <wps:cNvSpPr/>
                        <wps:spPr>
                          <a:xfrm>
                            <a:off x="1605517" y="4348716"/>
                            <a:ext cx="1047750" cy="1543050"/>
                          </a:xfrm>
                          <a:custGeom>
                            <a:avLst/>
                            <a:gdLst>
                              <a:gd name="connsiteX0" fmla="*/ 1047750 w 1047750"/>
                              <a:gd name="connsiteY0" fmla="*/ 0 h 1543050"/>
                              <a:gd name="connsiteX1" fmla="*/ 476250 w 1047750"/>
                              <a:gd name="connsiteY1" fmla="*/ 200025 h 1543050"/>
                              <a:gd name="connsiteX2" fmla="*/ 0 w 1047750"/>
                              <a:gd name="connsiteY2" fmla="*/ 1543050 h 1543050"/>
                            </a:gdLst>
                            <a:ahLst/>
                            <a:cxnLst>
                              <a:cxn ang="0">
                                <a:pos x="connsiteX0" y="connsiteY0"/>
                              </a:cxn>
                              <a:cxn ang="0">
                                <a:pos x="connsiteX1" y="connsiteY1"/>
                              </a:cxn>
                              <a:cxn ang="0">
                                <a:pos x="connsiteX2" y="connsiteY2"/>
                              </a:cxn>
                            </a:cxnLst>
                            <a:rect l="l" t="t" r="r" b="b"/>
                            <a:pathLst>
                              <a:path w="1047750" h="1543050">
                                <a:moveTo>
                                  <a:pt x="1047750" y="0"/>
                                </a:moveTo>
                                <a:lnTo>
                                  <a:pt x="476250" y="200025"/>
                                </a:lnTo>
                                <a:lnTo>
                                  <a:pt x="0" y="154305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Straight Arrow Connector 800"/>
                        <wps:cNvCnPr/>
                        <wps:spPr>
                          <a:xfrm flipH="1">
                            <a:off x="2860158" y="3179135"/>
                            <a:ext cx="1" cy="5715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1" name="Freeform 801"/>
                        <wps:cNvSpPr/>
                        <wps:spPr>
                          <a:xfrm>
                            <a:off x="1690577" y="4550735"/>
                            <a:ext cx="781050" cy="1447800"/>
                          </a:xfrm>
                          <a:custGeom>
                            <a:avLst/>
                            <a:gdLst>
                              <a:gd name="connsiteX0" fmla="*/ 1047750 w 1047750"/>
                              <a:gd name="connsiteY0" fmla="*/ 0 h 1543050"/>
                              <a:gd name="connsiteX1" fmla="*/ 476250 w 1047750"/>
                              <a:gd name="connsiteY1" fmla="*/ 200025 h 1543050"/>
                              <a:gd name="connsiteX2" fmla="*/ 0 w 1047750"/>
                              <a:gd name="connsiteY2" fmla="*/ 1543050 h 1543050"/>
                              <a:gd name="connsiteX0" fmla="*/ 781050 w 781050"/>
                              <a:gd name="connsiteY0" fmla="*/ 0 h 1447800"/>
                              <a:gd name="connsiteX1" fmla="*/ 476250 w 781050"/>
                              <a:gd name="connsiteY1" fmla="*/ 104775 h 1447800"/>
                              <a:gd name="connsiteX2" fmla="*/ 0 w 781050"/>
                              <a:gd name="connsiteY2" fmla="*/ 1447800 h 1447800"/>
                            </a:gdLst>
                            <a:ahLst/>
                            <a:cxnLst>
                              <a:cxn ang="0">
                                <a:pos x="connsiteX0" y="connsiteY0"/>
                              </a:cxn>
                              <a:cxn ang="0">
                                <a:pos x="connsiteX1" y="connsiteY1"/>
                              </a:cxn>
                              <a:cxn ang="0">
                                <a:pos x="connsiteX2" y="connsiteY2"/>
                              </a:cxn>
                            </a:cxnLst>
                            <a:rect l="l" t="t" r="r" b="b"/>
                            <a:pathLst>
                              <a:path w="781050" h="1447800">
                                <a:moveTo>
                                  <a:pt x="781050" y="0"/>
                                </a:moveTo>
                                <a:lnTo>
                                  <a:pt x="476250" y="104775"/>
                                </a:lnTo>
                                <a:lnTo>
                                  <a:pt x="0" y="1447800"/>
                                </a:lnTo>
                              </a:path>
                            </a:pathLst>
                          </a:custGeom>
                          <a:noFill/>
                          <a:ln w="19050">
                            <a:solidFill>
                              <a:srgbClr val="FF0000"/>
                            </a:solidFill>
                            <a:prstDash val="dash"/>
                            <a:headEnd type="arrow"/>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Text Box 2"/>
                        <wps:cNvSpPr txBox="1">
                          <a:spLocks noChangeArrowheads="1"/>
                        </wps:cNvSpPr>
                        <wps:spPr bwMode="auto">
                          <a:xfrm>
                            <a:off x="2062717" y="4997302"/>
                            <a:ext cx="238125" cy="190500"/>
                          </a:xfrm>
                          <a:prstGeom prst="rect">
                            <a:avLst/>
                          </a:prstGeom>
                          <a:noFill/>
                          <a:ln w="9525">
                            <a:noFill/>
                            <a:miter lim="800000"/>
                            <a:headEnd/>
                            <a:tailEnd/>
                          </a:ln>
                        </wps:spPr>
                        <wps:txbx>
                          <w:txbxContent>
                            <w:p w:rsidR="00EA6C45" w:rsidRDefault="00EA6C45" w:rsidP="00B33AD8">
                              <w:r>
                                <w:t>2d</w:t>
                              </w:r>
                            </w:p>
                            <w:p w:rsidR="00EA6C45" w:rsidRDefault="00EA6C45" w:rsidP="00B33AD8"/>
                          </w:txbxContent>
                        </wps:txbx>
                        <wps:bodyPr rot="0" vert="horz" wrap="square" lIns="0" tIns="0" rIns="0" bIns="0" anchor="t" anchorCtr="0">
                          <a:noAutofit/>
                        </wps:bodyPr>
                      </wps:wsp>
                      <wps:wsp>
                        <wps:cNvPr id="803" name="Straight Arrow Connector 803"/>
                        <wps:cNvCnPr/>
                        <wps:spPr>
                          <a:xfrm>
                            <a:off x="3274828" y="4646428"/>
                            <a:ext cx="933450" cy="135255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4" name="Text Box 2"/>
                        <wps:cNvSpPr txBox="1">
                          <a:spLocks noChangeArrowheads="1"/>
                        </wps:cNvSpPr>
                        <wps:spPr bwMode="auto">
                          <a:xfrm>
                            <a:off x="4104168" y="5624623"/>
                            <a:ext cx="352425" cy="190500"/>
                          </a:xfrm>
                          <a:prstGeom prst="rect">
                            <a:avLst/>
                          </a:prstGeom>
                          <a:noFill/>
                          <a:ln w="9525">
                            <a:noFill/>
                            <a:miter lim="800000"/>
                            <a:headEnd/>
                            <a:tailEnd/>
                          </a:ln>
                        </wps:spPr>
                        <wps:txbx>
                          <w:txbxContent>
                            <w:p w:rsidR="00EA6C45" w:rsidRDefault="00EA6C45" w:rsidP="00B33AD8">
                              <w:r>
                                <w:t>2f</w:t>
                              </w:r>
                            </w:p>
                          </w:txbxContent>
                        </wps:txbx>
                        <wps:bodyPr rot="0" vert="horz" wrap="square" lIns="0" tIns="0" rIns="0" bIns="0" anchor="t" anchorCtr="0">
                          <a:noAutofit/>
                        </wps:bodyPr>
                      </wps:wsp>
                      <wps:wsp>
                        <wps:cNvPr id="805" name="Straight Arrow Connector 805"/>
                        <wps:cNvCnPr/>
                        <wps:spPr>
                          <a:xfrm>
                            <a:off x="3434317" y="5061098"/>
                            <a:ext cx="771525" cy="1095375"/>
                          </a:xfrm>
                          <a:prstGeom prst="straightConnector1">
                            <a:avLst/>
                          </a:prstGeom>
                          <a:ln w="19050">
                            <a:solidFill>
                              <a:srgbClr val="FF0000"/>
                            </a:solidFill>
                            <a:prstDash val="dash"/>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806" name="Straight Arrow Connector 806"/>
                        <wps:cNvCnPr/>
                        <wps:spPr>
                          <a:xfrm flipH="1">
                            <a:off x="3434317" y="4008474"/>
                            <a:ext cx="581025"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7" name="Straight Arrow Connector 807"/>
                        <wps:cNvCnPr/>
                        <wps:spPr>
                          <a:xfrm flipH="1">
                            <a:off x="1222744" y="3136605"/>
                            <a:ext cx="0" cy="5715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8" name="Text Box 2"/>
                        <wps:cNvSpPr txBox="1">
                          <a:spLocks noChangeArrowheads="1"/>
                        </wps:cNvSpPr>
                        <wps:spPr bwMode="auto">
                          <a:xfrm>
                            <a:off x="1733107" y="446567"/>
                            <a:ext cx="571500" cy="571500"/>
                          </a:xfrm>
                          <a:prstGeom prst="rect">
                            <a:avLst/>
                          </a:prstGeom>
                          <a:noFill/>
                          <a:ln w="9525">
                            <a:noFill/>
                            <a:miter lim="800000"/>
                            <a:headEnd/>
                            <a:tailEnd/>
                          </a:ln>
                        </wps:spPr>
                        <wps:txbx>
                          <w:txbxContent>
                            <w:p w:rsidR="00EA6C45" w:rsidRDefault="00EA6C45" w:rsidP="00B33AD8">
                              <w:r>
                                <w:rPr>
                                  <w:noProof/>
                                  <w:lang w:eastAsia="zh-CN"/>
                                </w:rPr>
                                <w:drawing>
                                  <wp:inline distT="0" distB="0" distL="0" distR="0" wp14:anchorId="629D52FD" wp14:editId="4885A9B2">
                                    <wp:extent cx="438150" cy="438150"/>
                                    <wp:effectExtent l="0" t="0" r="0" b="0"/>
                                    <wp:docPr id="823" name="Picture 823"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09" name="Text Box 2"/>
                        <wps:cNvSpPr txBox="1">
                          <a:spLocks noChangeArrowheads="1"/>
                        </wps:cNvSpPr>
                        <wps:spPr bwMode="auto">
                          <a:xfrm>
                            <a:off x="4486940" y="0"/>
                            <a:ext cx="1876425" cy="1104900"/>
                          </a:xfrm>
                          <a:prstGeom prst="rect">
                            <a:avLst/>
                          </a:prstGeom>
                          <a:solidFill>
                            <a:srgbClr val="FFFFFF"/>
                          </a:solidFill>
                          <a:ln w="9525">
                            <a:solidFill>
                              <a:srgbClr val="000000"/>
                            </a:solidFill>
                            <a:miter lim="800000"/>
                            <a:headEnd/>
                            <a:tailEnd/>
                          </a:ln>
                        </wps:spPr>
                        <wps:txbx>
                          <w:txbxContent>
                            <w:p w:rsidR="00EA6C45" w:rsidRDefault="00EA6C45" w:rsidP="00B33AD8">
                              <w:r>
                                <w:rPr>
                                  <w:noProof/>
                                  <w:lang w:eastAsia="zh-CN"/>
                                </w:rPr>
                                <w:drawing>
                                  <wp:inline distT="0" distB="0" distL="0" distR="0" wp14:anchorId="0F2FE1D8" wp14:editId="3AF7DBFC">
                                    <wp:extent cx="1684655" cy="2015152"/>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4655" cy="201515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10" name="Text Box 2"/>
                        <wps:cNvSpPr txBox="1">
                          <a:spLocks noChangeArrowheads="1"/>
                        </wps:cNvSpPr>
                        <wps:spPr bwMode="auto">
                          <a:xfrm>
                            <a:off x="425303" y="574158"/>
                            <a:ext cx="509905" cy="190500"/>
                          </a:xfrm>
                          <a:prstGeom prst="rect">
                            <a:avLst/>
                          </a:prstGeom>
                          <a:noFill/>
                          <a:ln w="9525">
                            <a:noFill/>
                            <a:miter lim="800000"/>
                            <a:headEnd/>
                            <a:tailEnd/>
                          </a:ln>
                        </wps:spPr>
                        <wps:txbx>
                          <w:txbxContent>
                            <w:p w:rsidR="00EA6C45" w:rsidRDefault="00EA6C45" w:rsidP="00B33AD8">
                              <w:r>
                                <w:t>Notify</w:t>
                              </w:r>
                            </w:p>
                            <w:p w:rsidR="00EA6C45" w:rsidRDefault="00EA6C45" w:rsidP="00B33AD8"/>
                          </w:txbxContent>
                        </wps:txbx>
                        <wps:bodyPr rot="0" vert="horz" wrap="square" lIns="0" tIns="0" rIns="0" bIns="0" anchor="t" anchorCtr="0">
                          <a:noAutofit/>
                        </wps:bodyPr>
                      </wps:wsp>
                      <wps:wsp>
                        <wps:cNvPr id="811" name="Text Box 2"/>
                        <wps:cNvSpPr txBox="1">
                          <a:spLocks noChangeArrowheads="1"/>
                        </wps:cNvSpPr>
                        <wps:spPr bwMode="auto">
                          <a:xfrm>
                            <a:off x="2477386" y="574158"/>
                            <a:ext cx="618239" cy="190500"/>
                          </a:xfrm>
                          <a:prstGeom prst="rect">
                            <a:avLst/>
                          </a:prstGeom>
                          <a:noFill/>
                          <a:ln w="9525">
                            <a:noFill/>
                            <a:miter lim="800000"/>
                            <a:headEnd/>
                            <a:tailEnd/>
                          </a:ln>
                        </wps:spPr>
                        <wps:txbx>
                          <w:txbxContent>
                            <w:p w:rsidR="00EA6C45" w:rsidRDefault="00EA6C45" w:rsidP="00B33AD8">
                              <w:r>
                                <w:t>Notify</w:t>
                              </w:r>
                            </w:p>
                            <w:p w:rsidR="00EA6C45" w:rsidRDefault="00EA6C45" w:rsidP="00B33AD8"/>
                          </w:txbxContent>
                        </wps:txbx>
                        <wps:bodyPr rot="0" vert="horz" wrap="square" lIns="0" tIns="0" rIns="0" bIns="0" anchor="t" anchorCtr="0">
                          <a:noAutofit/>
                        </wps:bodyPr>
                      </wps:wsp>
                      <wps:wsp>
                        <wps:cNvPr id="812" name="Freeform 812"/>
                        <wps:cNvSpPr/>
                        <wps:spPr>
                          <a:xfrm>
                            <a:off x="2083982" y="4997302"/>
                            <a:ext cx="3343275" cy="2947670"/>
                          </a:xfrm>
                          <a:custGeom>
                            <a:avLst/>
                            <a:gdLst>
                              <a:gd name="connsiteX0" fmla="*/ 600075 w 3343275"/>
                              <a:gd name="connsiteY0" fmla="*/ 0 h 3267075"/>
                              <a:gd name="connsiteX1" fmla="*/ 0 w 3343275"/>
                              <a:gd name="connsiteY1" fmla="*/ 1333500 h 3267075"/>
                              <a:gd name="connsiteX2" fmla="*/ 9525 w 3343275"/>
                              <a:gd name="connsiteY2" fmla="*/ 3267075 h 3267075"/>
                              <a:gd name="connsiteX3" fmla="*/ 3171825 w 3343275"/>
                              <a:gd name="connsiteY3" fmla="*/ 3267075 h 3267075"/>
                              <a:gd name="connsiteX4" fmla="*/ 3343275 w 3343275"/>
                              <a:gd name="connsiteY4" fmla="*/ 3000375 h 3267075"/>
                              <a:gd name="connsiteX0" fmla="*/ 515014 w 3343275"/>
                              <a:gd name="connsiteY0" fmla="*/ 0 h 2948098"/>
                              <a:gd name="connsiteX1" fmla="*/ 0 w 3343275"/>
                              <a:gd name="connsiteY1" fmla="*/ 1014523 h 2948098"/>
                              <a:gd name="connsiteX2" fmla="*/ 9525 w 3343275"/>
                              <a:gd name="connsiteY2" fmla="*/ 2948098 h 2948098"/>
                              <a:gd name="connsiteX3" fmla="*/ 3171825 w 3343275"/>
                              <a:gd name="connsiteY3" fmla="*/ 2948098 h 2948098"/>
                              <a:gd name="connsiteX4" fmla="*/ 3343275 w 3343275"/>
                              <a:gd name="connsiteY4" fmla="*/ 2681398 h 2948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43275" h="2948098">
                                <a:moveTo>
                                  <a:pt x="515014" y="0"/>
                                </a:moveTo>
                                <a:lnTo>
                                  <a:pt x="0" y="1014523"/>
                                </a:lnTo>
                                <a:lnTo>
                                  <a:pt x="9525" y="2948098"/>
                                </a:lnTo>
                                <a:lnTo>
                                  <a:pt x="3171825" y="2948098"/>
                                </a:lnTo>
                                <a:lnTo>
                                  <a:pt x="3343275" y="2681398"/>
                                </a:lnTo>
                              </a:path>
                            </a:pathLst>
                          </a:custGeom>
                          <a:ln w="19050" cmpd="sng">
                            <a:solidFill>
                              <a:srgbClr val="FF0000"/>
                            </a:solidFill>
                            <a:prstDash val="dash"/>
                            <a:tailEnd type="arrow"/>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Freeform 813"/>
                        <wps:cNvSpPr/>
                        <wps:spPr>
                          <a:xfrm>
                            <a:off x="2137144" y="5401339"/>
                            <a:ext cx="3248025" cy="2495550"/>
                          </a:xfrm>
                          <a:custGeom>
                            <a:avLst/>
                            <a:gdLst>
                              <a:gd name="connsiteX0" fmla="*/ 3248025 w 3248025"/>
                              <a:gd name="connsiteY0" fmla="*/ 2190750 h 2495550"/>
                              <a:gd name="connsiteX1" fmla="*/ 3057525 w 3248025"/>
                              <a:gd name="connsiteY1" fmla="*/ 2495550 h 2495550"/>
                              <a:gd name="connsiteX2" fmla="*/ 28575 w 3248025"/>
                              <a:gd name="connsiteY2" fmla="*/ 2495550 h 2495550"/>
                              <a:gd name="connsiteX3" fmla="*/ 0 w 3248025"/>
                              <a:gd name="connsiteY3" fmla="*/ 638175 h 2495550"/>
                              <a:gd name="connsiteX4" fmla="*/ 342900 w 3248025"/>
                              <a:gd name="connsiteY4" fmla="*/ 0 h 24955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48025" h="2495550">
                                <a:moveTo>
                                  <a:pt x="3248025" y="2190750"/>
                                </a:moveTo>
                                <a:lnTo>
                                  <a:pt x="3057525" y="2495550"/>
                                </a:lnTo>
                                <a:lnTo>
                                  <a:pt x="28575" y="2495550"/>
                                </a:lnTo>
                                <a:lnTo>
                                  <a:pt x="0" y="638175"/>
                                </a:lnTo>
                                <a:lnTo>
                                  <a:pt x="342900" y="0"/>
                                </a:lnTo>
                              </a:path>
                            </a:pathLst>
                          </a:custGeom>
                          <a:noFill/>
                          <a:ln w="15875" cmpd="sng">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Text Box 2"/>
                        <wps:cNvSpPr txBox="1">
                          <a:spLocks noChangeArrowheads="1"/>
                        </wps:cNvSpPr>
                        <wps:spPr bwMode="auto">
                          <a:xfrm>
                            <a:off x="2147777" y="5954233"/>
                            <a:ext cx="352425" cy="190500"/>
                          </a:xfrm>
                          <a:prstGeom prst="rect">
                            <a:avLst/>
                          </a:prstGeom>
                          <a:noFill/>
                          <a:ln w="9525">
                            <a:noFill/>
                            <a:miter lim="800000"/>
                            <a:headEnd/>
                            <a:tailEnd/>
                          </a:ln>
                        </wps:spPr>
                        <wps:txbx>
                          <w:txbxContent>
                            <w:p w:rsidR="00EA6C45" w:rsidRDefault="00EA6C45" w:rsidP="00B33AD8">
                              <w:r>
                                <w:t xml:space="preserve"> 2e</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760" o:spid="_x0000_s1027" style="position:absolute;left:0;text-align:left;margin-left:-26.9pt;margin-top:-22.2pt;width:482.4pt;height:590.4pt;z-index:251730944;mso-width-relative:margin;mso-height-relative:margin" coordsize="64598,79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">
                <o:lock v:ext="edit" aspectratio="t"/>
                <v:shape id="_x0000_s1028" type="#_x0000_t202" style="position:absolute;left:23923;top:36786;width:12032;height:20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N0sMA&#10;AADcAAAADwAAAGRycy9kb3ducmV2LnhtbESP0YrCMBRE34X9h3AX9kU0VbTVapR1wcXXqh9wba5t&#10;sbkpTdbWvzfCgo/DzJxh1tve1OJOrassK5iMIxDEudUVFwrOp/1oAcJ5ZI21ZVLwIAfbzcdgjam2&#10;HWd0P/pCBAi7FBWU3jeplC4vyaAb24Y4eFfbGvRBtoXULXYBbmo5jaJYGqw4LJTY0E9J+e34ZxRc&#10;D91wvuwuv/6cZLN4h1VysQ+lvj777xUIT71/h//bB60giSfwOhOO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N0sMAAADcAAAADwAAAAAAAAAAAAAAAACYAgAAZHJzL2Rv&#10;d25yZXYueG1sUEsFBgAAAAAEAAQA9QAAAIgDAAAAAA==&#10;" stroked="f">
                  <v:textbox>
                    <w:txbxContent>
                      <w:p w:rsidR="00EA6C45" w:rsidRDefault="00EA6C45" w:rsidP="00B33AD8">
                        <w:r>
                          <w:rPr>
                            <w:noProof/>
                            <w:lang w:eastAsia="zh-CN"/>
                          </w:rPr>
                          <w:drawing>
                            <wp:inline distT="0" distB="0" distL="0" distR="0">
                              <wp:extent cx="952500" cy="17145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1714500"/>
                                      </a:xfrm>
                                      <a:prstGeom prst="rect">
                                        <a:avLst/>
                                      </a:prstGeom>
                                      <a:noFill/>
                                      <a:ln>
                                        <a:noFill/>
                                      </a:ln>
                                    </pic:spPr>
                                  </pic:pic>
                                </a:graphicData>
                              </a:graphic>
                            </wp:inline>
                          </w:drawing>
                        </w:r>
                      </w:p>
                    </w:txbxContent>
                  </v:textbox>
                </v:shape>
                <v:shape id="_x0000_s1029" type="#_x0000_t202" style="position:absolute;left:23709;top:59007;width:11532;height:1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ZTpcMA&#10;AADcAAAADwAAAGRycy9kb3ducmV2LnhtbESP0YrCMBRE34X9h3AXfBFNV7TVapRV2MXXqh9wba5t&#10;sbkpTbT17zfCgo/DzJxh1tve1OJBrassK/iaRCCIc6srLhScTz/jBQjnkTXWlknBkxxsNx+DNaba&#10;dpzR4+gLESDsUlRQet+kUrq8JINuYhvi4F1ta9AH2RZSt9gFuKnlNIpiabDisFBiQ/uS8tvxbhRc&#10;D91ovuwuv/6cZLN4h1VysU+lhp/99wqEp96/w//tg1aQxFN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ZTpcMAAADcAAAADwAAAAAAAAAAAAAAAACYAgAAZHJzL2Rv&#10;d25yZXYueG1sUEsFBgAAAAAEAAQA9QAAAIgDAAAAAA==&#10;" stroked="f">
                  <v:textbox>
                    <w:txbxContent>
                      <w:p w:rsidR="00EA6C45" w:rsidRDefault="00EA6C45" w:rsidP="00B33AD8">
                        <w:r w:rsidRPr="00FA0277">
                          <w:object w:dxaOrig="4200" w:dyaOrig="7635">
                            <v:shape id="_x0000_i1041" type="#_x0000_t75" style="width:75.6pt;height:136.65pt" o:ole="">
                              <v:imagedata r:id="rId34" o:title=""/>
                            </v:shape>
                            <o:OLEObject Type="Embed" ProgID="PBrush" ShapeID="_x0000_i1041" DrawAspect="Content" ObjectID="_1474734868" r:id="rId49"/>
                          </w:object>
                        </w:r>
                      </w:p>
                    </w:txbxContent>
                  </v:textbox>
                </v:shape>
                <v:shape id="_x0000_s1030" type="#_x0000_t202" style="position:absolute;left:39126;top:58475;width:11532;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r2PsMA&#10;AADcAAAADwAAAGRycy9kb3ducmV2LnhtbESP3YrCMBSE7xd8h3AEbxZNXddWq1FWwcVbfx7g2Bzb&#10;YnNSmmjr25uFBS+HmfmGWa47U4kHNa60rGA8ikAQZ1aXnCs4n3bDGQjnkTVWlknBkxysV72PJaba&#10;tnygx9HnIkDYpaig8L5OpXRZQQbdyNbEwbvaxqAPssmlbrANcFPJryiKpcGSw0KBNW0Lym7Hu1Fw&#10;3bef03l7+fXn5PAdb7BMLvap1KDf/SxAeOr8O/zf3msFSTyB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r2PsMAAADcAAAADwAAAAAAAAAAAAAAAACYAgAAZHJzL2Rv&#10;d25yZXYueG1sUEsFBgAAAAAEAAQA9QAAAIgDAAAAAA==&#10;" stroked="f">
                  <v:textbox>
                    <w:txbxContent>
                      <w:p w:rsidR="00EA6C45" w:rsidRDefault="00EA6C45" w:rsidP="00B33AD8">
                        <w:r>
                          <w:rPr>
                            <w:noProof/>
                            <w:lang w:eastAsia="zh-CN"/>
                          </w:rPr>
                          <w:drawing>
                            <wp:inline distT="0" distB="0" distL="0" distR="0" wp14:anchorId="1A61EA74" wp14:editId="396C3237">
                              <wp:extent cx="960658" cy="1737360"/>
                              <wp:effectExtent l="0" t="0" r="0" b="0"/>
                              <wp:docPr id="816" name="Picture 816"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31" type="#_x0000_t202" style="position:absolute;left:39126;top:36148;width:11532;height:19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uSsQA&#10;AADcAAAADwAAAGRycy9kb3ducmV2LnhtbESP0WqDQBRE3wP9h+UW+hKatcVoa7IJbSHFV60fcOPe&#10;qMS9K+42mr/vBgp5HGbmDLPdz6YXFxpdZ1nByyoCQVxb3XGjoPo5PL+BcB5ZY2+ZFFzJwX73sNhi&#10;pu3EBV1K34gAYZehgtb7IZPS1S0ZdCs7EAfvZEeDPsixkXrEKcBNL1+jKJEGOw4LLQ701VJ9Ln+N&#10;glM+Ldfv0/HbV2kRJ5/YpUd7Verpcf7YgPA0+3v4v51rBWkSw+1MO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zbkrEAAAA3AAAAA8AAAAAAAAAAAAAAAAAmAIAAGRycy9k&#10;b3ducmV2LnhtbFBLBQYAAAAABAAEAPUAAACJAwAAAAA=&#10;" stroked="f">
                  <v:textbox>
                    <w:txbxContent>
                      <w:p w:rsidR="00EA6C45" w:rsidRDefault="00EA6C45" w:rsidP="00B33AD8">
                        <w:r>
                          <w:rPr>
                            <w:noProof/>
                            <w:lang w:eastAsia="zh-CN"/>
                          </w:rPr>
                          <w:drawing>
                            <wp:inline distT="0" distB="0" distL="0" distR="0" wp14:anchorId="59A9951D" wp14:editId="59CA59AB">
                              <wp:extent cx="960120" cy="1736386"/>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736386"/>
                                      </a:xfrm>
                                      <a:prstGeom prst="rect">
                                        <a:avLst/>
                                      </a:prstGeom>
                                      <a:noFill/>
                                      <a:ln>
                                        <a:noFill/>
                                      </a:ln>
                                    </pic:spPr>
                                  </pic:pic>
                                </a:graphicData>
                              </a:graphic>
                            </wp:inline>
                          </w:drawing>
                        </w:r>
                      </w:p>
                    </w:txbxContent>
                  </v:textbox>
                </v:shape>
                <v:shape id="_x0000_s1032" type="#_x0000_t202" style="position:absolute;left:53054;top:36148;width:11544;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0cQA&#10;AADcAAAADwAAAGRycy9kb3ducmV2LnhtbESP0WrCQBRE3wv+w3IFX0rdKE3SRlfRQkteTfMB1+w1&#10;CWbvhuxq4t93C4U+DjNzhtnuJ9OJOw2utaxgtYxAEFdWt1wrKL8/X95AOI+ssbNMCh7kYL+bPW0x&#10;03bkE90LX4sAYZehgsb7PpPSVQ0ZdEvbEwfvYgeDPsihlnrAMcBNJ9dRlEiDLYeFBnv6aKi6Fjej&#10;4JKPz/H7eP7yZXp6TY7Ypmf7UGoxnw4bEJ4m/x/+a+daQZrE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y9HEAAAA3AAAAA8AAAAAAAAAAAAAAAAAmAIAAGRycy9k&#10;b3ducmV2LnhtbFBLBQYAAAAABAAEAPUAAACJAwAAAAA=&#10;" stroked="f">
                  <v:textbox>
                    <w:txbxContent>
                      <w:p w:rsidR="00EA6C45" w:rsidRDefault="00EA6C45" w:rsidP="00B33AD8">
                        <w:r>
                          <w:rPr>
                            <w:noProof/>
                            <w:lang w:eastAsia="zh-CN"/>
                          </w:rPr>
                          <w:drawing>
                            <wp:inline distT="0" distB="0" distL="0" distR="0" wp14:anchorId="78F8A210" wp14:editId="756E2D81">
                              <wp:extent cx="961769" cy="173736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769" cy="1737360"/>
                                      </a:xfrm>
                                      <a:prstGeom prst="rect">
                                        <a:avLst/>
                                      </a:prstGeom>
                                      <a:noFill/>
                                      <a:ln>
                                        <a:noFill/>
                                      </a:ln>
                                    </pic:spPr>
                                  </pic:pic>
                                </a:graphicData>
                              </a:graphic>
                            </wp:inline>
                          </w:drawing>
                        </w:r>
                      </w:p>
                    </w:txbxContent>
                  </v:textbox>
                </v:shape>
                <v:shape id="_x0000_s1033" type="#_x0000_t202" style="position:absolute;left:53054;top:12970;width:11532;height:19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VpsMA&#10;AADcAAAADwAAAGRycy9kb3ducmV2LnhtbESP0YrCMBRE34X9h3AXfJE13UXbtRrFFRRfq37Atbm2&#10;ZZub0kRb/94Igo/DzJxhFqve1OJGrassK/geRyCIc6srLhScjtuvXxDOI2usLZOCOzlYLT8GC0y1&#10;7Tij28EXIkDYpaig9L5JpXR5SQbd2DbEwbvY1qAPsi2kbrELcFPLnyiKpcGKw0KJDW1Kyv8PV6Pg&#10;su9G01l33vlTkk3iP6ySs70rNfzs13MQnnr/Dr/ae60giW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1VpsMAAADcAAAADwAAAAAAAAAAAAAAAACYAgAAZHJzL2Rv&#10;d25yZXYueG1sUEsFBgAAAAAEAAQA9QAAAIgDAAAAAA==&#10;" stroked="f">
                  <v:textbox>
                    <w:txbxContent>
                      <w:p w:rsidR="00EA6C45" w:rsidRDefault="00EA6C45" w:rsidP="00B33AD8">
                        <w:r>
                          <w:rPr>
                            <w:noProof/>
                            <w:lang w:eastAsia="zh-CN"/>
                          </w:rPr>
                          <w:drawing>
                            <wp:inline distT="0" distB="0" distL="0" distR="0" wp14:anchorId="5FB39918" wp14:editId="08051978">
                              <wp:extent cx="960658" cy="1737360"/>
                              <wp:effectExtent l="0" t="0" r="0" b="0"/>
                              <wp:docPr id="819" name="Picture 819"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34" type="#_x0000_t202" style="position:absolute;left:39340;top:13077;width:11531;height:1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PcMA&#10;AADcAAAADwAAAGRycy9kb3ducmV2LnhtbESP0YrCMBRE34X9h3AXfJE13UXbtRrFFRRfq37Atbm2&#10;ZZub0kRb/94Igo/DzJxhFqve1OJGrassK/geRyCIc6srLhScjtuvXxDOI2usLZOCOzlYLT8GC0y1&#10;7Tij28EXIkDYpaig9L5JpXR5SQbd2DbEwbvY1qAPsi2kbrELcFPLnyiKpcGKw0KJDW1Kyv8PV6Pg&#10;su9G01l33vlTkk3iP6ySs70rNfzs13MQnnr/Dr/ae60giR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PcMAAADcAAAADwAAAAAAAAAAAAAAAACYAgAAZHJzL2Rv&#10;d25yZXYueG1sUEsFBgAAAAAEAAQA9QAAAIgDAAAAAA==&#10;" stroked="f">
                  <v:textbox>
                    <w:txbxContent>
                      <w:p w:rsidR="00EA6C45" w:rsidRDefault="00EA6C45" w:rsidP="00B33AD8">
                        <w:r>
                          <w:rPr>
                            <w:noProof/>
                            <w:lang w:eastAsia="zh-CN"/>
                          </w:rPr>
                          <w:drawing>
                            <wp:inline distT="0" distB="0" distL="0" distR="0" wp14:anchorId="3AC9EB05" wp14:editId="6F49F9DA">
                              <wp:extent cx="960120" cy="1736387"/>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736387"/>
                                      </a:xfrm>
                                      <a:prstGeom prst="rect">
                                        <a:avLst/>
                                      </a:prstGeom>
                                      <a:noFill/>
                                      <a:ln>
                                        <a:noFill/>
                                      </a:ln>
                                    </pic:spPr>
                                  </pic:pic>
                                </a:graphicData>
                              </a:graphic>
                            </wp:inline>
                          </w:drawing>
                        </w:r>
                      </w:p>
                    </w:txbxContent>
                  </v:textbox>
                </v:shape>
                <v:shape id="_x0000_s1035" type="#_x0000_t202" style="position:absolute;left:23816;top:12970;width:11456;height:19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kT8EA&#10;AADcAAAADwAAAGRycy9kb3ducmV2LnhtbERPyU7DMBC9V+o/WFOJS0WcIkgg1I1KJVCuLf2AaTxZ&#10;RDyOYpPl7+sDEsent+/z2XRipMG1lhXsohgEcWl1y7WC6/fn4ysI55E1dpZJwUIO8sN6tcdM24nP&#10;NF58LUIIuwwVNN73mZSubMigi2xPHLjKDgZ9gEMt9YBTCDedfIrjRBpsOTQ02NOpofLn8msUVMW0&#10;fXmbbl/+mp6fkw9s05tdlHrYzMd3EJ5m/y/+cxdaQZqEteFMOAL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ZE/BAAAA3AAAAA8AAAAAAAAAAAAAAAAAmAIAAGRycy9kb3du&#10;cmV2LnhtbFBLBQYAAAAABAAEAPUAAACGAwAAAAA=&#10;" stroked="f">
                  <v:textbox>
                    <w:txbxContent>
                      <w:p w:rsidR="00EA6C45" w:rsidRDefault="00EA6C45" w:rsidP="00B33AD8">
                        <w:r w:rsidRPr="00FA0277">
                          <w:object w:dxaOrig="4215" w:dyaOrig="7650">
                            <v:shape id="_x0000_i1042" type="#_x0000_t75" style="width:75.05pt;height:136.95pt" o:ole="">
                              <v:imagedata r:id="rId41" o:title=""/>
                            </v:shape>
                            <o:OLEObject Type="Embed" ProgID="PBrush" ShapeID="_x0000_i1042" DrawAspect="Content" ObjectID="_1474734869" r:id="rId50"/>
                          </w:object>
                        </w:r>
                      </w:p>
                    </w:txbxContent>
                  </v:textbox>
                </v:shape>
                <v:shape id="_x0000_s1036" type="#_x0000_t202" style="position:absolute;left:6698;top:13077;width:11519;height:19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B1MQA&#10;AADcAAAADwAAAGRycy9kb3ducmV2LnhtbESP0WrCQBRE3wv+w3IFX0rdKG2iMRupQktetX7ANXtN&#10;gtm7Ibs1yd93C4U+DjNzhsn2o2nFg3rXWFawWkYgiEurG64UXL4+XjYgnEfW2FomBRM52OezpwxT&#10;bQc+0ePsKxEg7FJUUHvfpVK6siaDbmk74uDdbG/QB9lXUvc4BLhp5TqKYmmw4bBQY0fHmsr7+dso&#10;uBXD89t2uH76S3J6jQ/YJFc7KbWYj+87EJ5G/x/+axdaQRJv4f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wdTEAAAA3AAAAA8AAAAAAAAAAAAAAAAAmAIAAGRycy9k&#10;b3ducmV2LnhtbFBLBQYAAAAABAAEAPUAAACJAwAAAAA=&#10;" stroked="f">
                  <v:textbox>
                    <w:txbxContent>
                      <w:p w:rsidR="00EA6C45" w:rsidRDefault="00EA6C45" w:rsidP="00B33AD8">
                        <w:r>
                          <w:object w:dxaOrig="4230" w:dyaOrig="7650">
                            <v:shape id="_x0000_i1043" type="#_x0000_t75" style="width:75.5pt;height:136.95pt" o:ole="">
                              <v:imagedata r:id="rId31" o:title=""/>
                            </v:shape>
                            <o:OLEObject Type="Embed" ProgID="PBrush" ShapeID="_x0000_i1043" DrawAspect="Content" ObjectID="_1474734870" r:id="rId51"/>
                          </w:object>
                        </w:r>
                      </w:p>
                    </w:txbxContent>
                  </v:textbox>
                </v:shape>
                <v:shape id="Freeform 770" o:spid="_x0000_s1037" style="position:absolute;left:23072;top:7549;width:18098;height:6096;visibility:visible;mso-wrap-style:square;v-text-anchor:middle" coordsize="180975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7DsEA&#10;AADcAAAADwAAAGRycy9kb3ducmV2LnhtbERPPW/CMBDdK/EfrEPqVmw6NChgEKKq2gUkaBe2U3zE&#10;EfE5ig+S/ns8VOr49L5XmzG06k59aiJbmM8MKOIquoZrCz/fHy8LUEmQHbaRycIvJdisJ08rLF0c&#10;+Ej3k9Qqh3Aq0YIX6UqtU+UpYJrFjjhzl9gHlAz7WrsehxweWv1qzJsO2HBu8NjRzlN1Pd2CBTnL&#10;WDRG++79cPk8D/tbMPODtc/TcbsEJTTKv/jP/eUsFEWen8/kI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P+w7BAAAA3AAAAA8AAAAAAAAAAAAAAAAAmAIAAGRycy9kb3du&#10;cmV2LnhtbFBLBQYAAAAABAAEAPUAAACGAwAAAAA=&#10;" path="m1809750,609600l1400175,9525,,e" filled="f" strokecolor="#00b050" strokeweight="1.5pt">
                  <v:stroke endarrow="block"/>
                  <v:path arrowok="t" o:connecttype="custom" o:connectlocs="1809750,609600;1400175,9525;0,0" o:connectangles="0,0,0"/>
                </v:shape>
                <v:shapetype id="_x0000_t32" coordsize="21600,21600" o:spt="32" o:oned="t" path="m,l21600,21600e" filled="f">
                  <v:path arrowok="t" fillok="f" o:connecttype="none"/>
                  <o:lock v:ext="edit" shapetype="t"/>
                </v:shapetype>
                <v:shape id="Straight Arrow Connector 771" o:spid="_x0000_s1038" type="#_x0000_t32" style="position:absolute;left:36894;top:5847;width:7906;height:1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E86MIAAADcAAAADwAAAGRycy9kb3ducmV2LnhtbESPQYvCMBSE78L+h/AWvGnaPahUo4jg&#10;Ih5WrLv3R/JsS5uXkkTt/vvNguBxmJlvmNVmsJ24kw+NYwX5NANBrJ1puFLwfdlPFiBCRDbYOSYF&#10;vxRgs34brbAw7sFnupexEgnCoUAFdYx9IWXQNVkMU9cTJ+/qvMWYpK+k8fhIcNvJjyybSYsNp4Ua&#10;e9rVpNvyZhWwP+fHlvTXzOisPLWf++jKH6XG78N2CSLSEF/hZ/tgFMznOfyfSUd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DE86MIAAADcAAAADwAAAAAAAAAAAAAA&#10;AAChAgAAZHJzL2Rvd25yZXYueG1sUEsFBgAAAAAEAAQA+QAAAJADAAAAAA==&#10;" strokecolor="#00b050" strokeweight="1.5pt">
                  <v:stroke endarrow="block"/>
                </v:shape>
                <v:shape id="Freeform 772" o:spid="_x0000_s1039" style="position:absolute;top:7549;width:17716;height:58007;visibility:visible;mso-wrap-style:square;v-text-anchor:middle" coordsize="1771650,5800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q0cUA&#10;AADcAAAADwAAAGRycy9kb3ducmV2LnhtbESPT2vCQBDF7wW/wzJCb7pRwUjqKkUoKKUH/6DXITtN&#10;QrOzaWaNsZ++WxB6fLx5vzdvue5drTpqpfJsYDJOQBHn3lZcGDgd30YLUBKQLdaeycCdBNarwdMS&#10;M+tvvKfuEAoVISwZGihDaDKtJS/JoYx9Qxy9T986DFG2hbYt3iLc1XqaJHPtsOLYUGJDm5Lyr8PV&#10;xTfm25/7TmZ0vuzfu49eS/q9E2Oeh/3rC6hAffg/fqS31kCaTuFvTCS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urRxQAAANwAAAAPAAAAAAAAAAAAAAAAAJgCAABkcnMv&#10;ZG93bnJldi54bWxQSwUGAAAAAAQABAD1AAAAigMAAAAA&#10;" path="m733425,5800725l,5800725,47625,,1771650,e" filled="f" strokecolor="#00b050" strokeweight="1.5pt">
                  <v:stroke endarrow="block"/>
                  <v:path arrowok="t" o:connecttype="custom" o:connectlocs="733425,5800725;0,5800725;47625,0;1771650,0" o:connectangles="0,0,0,0"/>
                </v:shape>
                <v:shape id="_x0000_s1040" type="#_x0000_t202" style="position:absolute;left:52523;top:58369;width:11531;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g48UA&#10;AADcAAAADwAAAGRycy9kb3ducmV2LnhtbESP3WrCQBSE74W+w3IKvZG6sbZGo2tohZbcxvoAx+wx&#10;CWbPhuyan7fvFgq9HGbmG2afjqYRPXWutqxguYhAEBdW11wqOH9/Pm9AOI+ssbFMCiZykB4eZntM&#10;tB04p/7kSxEg7BJUUHnfJlK6oiKDbmFb4uBdbWfQB9mVUnc4BLhp5EsUraXBmsNChS0dKypup7tR&#10;cM2G+dt2uHz5c5y/rj+wji92UurpcXzfgfA0+v/wXzvTCuJ4Bb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DjxQAAANwAAAAPAAAAAAAAAAAAAAAAAJgCAABkcnMv&#10;ZG93bnJldi54bWxQSwUGAAAAAAQABAD1AAAAigMAAAAA&#10;" stroked="f">
                  <v:textbox>
                    <w:txbxContent>
                      <w:p w:rsidR="00EA6C45" w:rsidRDefault="00EA6C45" w:rsidP="00B33AD8">
                        <w:r>
                          <w:rPr>
                            <w:noProof/>
                            <w:lang w:eastAsia="zh-CN"/>
                          </w:rPr>
                          <w:drawing>
                            <wp:inline distT="0" distB="0" distL="0" distR="0" wp14:anchorId="2E5E318A" wp14:editId="6E9F5771">
                              <wp:extent cx="960658" cy="173736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41" type="#_x0000_t202" style="position:absolute;left:6485;top:58794;width:11507;height:19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r4l8QA&#10;AADcAAAADwAAAGRycy9kb3ducmV2LnhtbESP3WrCQBSE74W+w3IKvRHdWFKj0U2wQktu/XmAY/aY&#10;BLNnQ3Zr4tu7hUIvh5n5htnmo2nFnXrXWFawmEcgiEurG64UnE9fsxUI55E1tpZJwYMc5NnLZIup&#10;tgMf6H70lQgQdikqqL3vUildWZNBN7cdcfCutjfog+wrqXscAty08j2KltJgw2Ghxo72NZW3449R&#10;cC2G6cd6uHz7c3KIl5/YJBf7UOrtddxtQHga/X/4r11oBUkSw++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q+JfEAAAA3AAAAA8AAAAAAAAAAAAAAAAAmAIAAGRycy9k&#10;b3ducmV2LnhtbFBLBQYAAAAABAAEAPUAAACJAwAAAAA=&#10;" stroked="f">
                  <v:textbox>
                    <w:txbxContent>
                      <w:p w:rsidR="00EA6C45" w:rsidRDefault="00EA6C45" w:rsidP="00B33AD8">
                        <w:r w:rsidRPr="00FA0277">
                          <w:object w:dxaOrig="4215" w:dyaOrig="7605">
                            <v:shape id="_x0000_i1044" type="#_x0000_t75" style="width:75.45pt;height:136.9pt" o:ole="">
                              <v:imagedata r:id="rId45" o:title=""/>
                            </v:shape>
                            <o:OLEObject Type="Embed" ProgID="PBrush" ShapeID="_x0000_i1044" DrawAspect="Content" ObjectID="_1474734871" r:id="rId52"/>
                          </w:object>
                        </w:r>
                      </w:p>
                    </w:txbxContent>
                  </v:textbox>
                </v:shape>
                <v:shape id="_x0000_s1042" type="#_x0000_t202" style="position:absolute;left:6698;top:36573;width:11532;height:19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dDMQA&#10;AADcAAAADwAAAGRycy9kb3ducmV2LnhtbESPzWrDMBCE74G+g9hCL6GRU5K4da2ENJCSq908wMZa&#10;/1BrZSzVP28fFQo9DjPzDZMeJtOKgXrXWFawXkUgiAurG64UXL/Oz68gnEfW2FomBTM5OOwfFikm&#10;2o6c0ZD7SgQIuwQV1N53iZSuqMmgW9mOOHil7Q36IPtK6h7HADetfIminTTYcFiosaNTTcV3/mMU&#10;lJdxuX0bb5/+Gmeb3Qc28c3OSj09Tsd3EJ4m/x/+a1+0gjjewu+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XQzEAAAA3AAAAA8AAAAAAAAAAAAAAAAAmAIAAGRycy9k&#10;b3ducmV2LnhtbFBLBQYAAAAABAAEAPUAAACJAwAAAAA=&#10;" stroked="f">
                  <v:textbox>
                    <w:txbxContent>
                      <w:p w:rsidR="00EA6C45" w:rsidRDefault="00EA6C45" w:rsidP="00B33AD8">
                        <w:r>
                          <w:rPr>
                            <w:noProof/>
                            <w:lang w:eastAsia="zh-CN"/>
                          </w:rPr>
                          <w:drawing>
                            <wp:inline distT="0" distB="0" distL="0" distR="0" wp14:anchorId="1BC0A31A" wp14:editId="483DE9EC">
                              <wp:extent cx="960658" cy="1737360"/>
                              <wp:effectExtent l="0" t="0" r="0" b="0"/>
                              <wp:docPr id="822" name="Picture 82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43" type="#_x0000_t202" style="position:absolute;left:18288;top:40084;width:238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dhcUA&#10;AADcAAAADwAAAGRycy9kb3ducmV2LnhtbESPQWvCQBSE7wX/w/IEb3VjD7FGVxGpIBRKYzx4fGaf&#10;yWL2bcyumv77bqHgcZiZb5jFqreNuFPnjWMFk3ECgrh02nCl4FBsX99B+ICssXFMCn7Iw2o5eFlg&#10;pt2Dc7rvQyUihH2GCuoQ2kxKX9Zk0Y9dSxy9s+sshii7SuoOHxFuG/mWJKm0aDgu1NjSpqbysr9Z&#10;Besj5x/m+nX6zs+5KYpZwp/pRanRsF/PQQTqwzP8395pBdNpC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t2FxQAAANwAAAAPAAAAAAAAAAAAAAAAAJgCAABkcnMv&#10;ZG93bnJldi54bWxQSwUGAAAAAAQABAD1AAAAigMAAAAA&#10;" filled="f" stroked="f">
                  <v:textbox inset="0,0,0,0">
                    <w:txbxContent>
                      <w:p w:rsidR="00EA6C45" w:rsidRDefault="00EA6C45" w:rsidP="00B33AD8">
                        <w:r>
                          <w:t>1a</w:t>
                        </w:r>
                      </w:p>
                      <w:p w:rsidR="00EA6C45" w:rsidRDefault="00EA6C45" w:rsidP="00B33AD8"/>
                    </w:txbxContent>
                  </v:textbox>
                </v:shape>
                <v:group id="Group 777" o:spid="_x0000_s1044" style="position:absolute;left:3721;top:25092;width:7715;height:25527" coordsize="7715,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CzrcUAAADcAAAADwAAAGRycy9kb3ducmV2LnhtbESPT2vCQBTE7wW/w/KE&#10;3uomljYSXUVExYMU/APi7ZF9JsHs25Bdk/jtu4WCx2FmfsPMFr2pREuNKy0riEcRCOLM6pJzBefT&#10;5mMCwnlkjZVlUvAkB4v54G2GqbYdH6g9+lwECLsUFRTe16mULivIoBvZmjh4N9sY9EE2udQNdgFu&#10;KjmOom9psOSwUGBNq4Ky+/FhFGw77Jaf8brd32+r5/X09XPZx6TU+7BfTkF46v0r/N/eaQVJ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gs63FAAAA3AAA&#10;AA8AAAAAAAAAAAAAAAAAqgIAAGRycy9kb3ducmV2LnhtbFBLBQYAAAAABAAEAPoAAACcAwAAAAA=&#10;">
                  <v:shape id="Freeform 709" o:spid="_x0000_s1045" style="position:absolute;width:7715;height:25527;visibility:visible;mso-wrap-style:square;v-text-anchor:middle" coordsize="771525,255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j8QA&#10;AADcAAAADwAAAGRycy9kb3ducmV2LnhtbERPTWvCQBC9F/wPywheim5axZToKrZSENFCY/E8Zsck&#10;bXY2ZLcx+uvdQ6HHx/ueLztTiZYaV1pW8DSKQBBnVpecK/g6vA9fQDiPrLGyTAqu5GC56D3MMdH2&#10;wp/Upj4XIYRdggoK7+tESpcVZNCNbE0cuLNtDPoAm1zqBi8h3FTyOYqm0mDJoaHAmt4Kyn7SX6Pg&#10;Nf04tePVejd5/N7bY3zjbSfHSg363WoGwlPn/8V/7o1WEMdhbTg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hlI/EAAAA3AAAAA8AAAAAAAAAAAAAAAAAmAIAAGRycy9k&#10;b3ducmV2LnhtbFBLBQYAAAAABAAEAPUAAACJAwAAAAA=&#10;" path="m771525,2552700l,2552700,,,361950,e" filled="f" strokecolor="red" strokeweight="1.5pt">
                    <v:stroke dashstyle="dash" endarrow="open"/>
                    <v:path arrowok="t" o:connecttype="custom" o:connectlocs="771525,2552700;0,2552700;0,0;361950,0" o:connectangles="0,0,0,0"/>
                  </v:shape>
                  <v:shape id="_x0000_s1046" type="#_x0000_t202" style="position:absolute;left:666;top:18669;width:3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J98UA&#10;AADcAAAADwAAAGRycy9kb3ducmV2LnhtbESPT4vCMBTE74LfITxhb5rqwT/VKLK4sCAs1nrY49vm&#10;2Qabl26T1frtN4LgcZiZ3zCrTWdrcaXWG8cKxqMEBHHhtOFSwSn/GM5B+ICssXZMCu7kYbPu91aY&#10;anfjjK7HUIoIYZ+igiqEJpXSFxVZ9CPXEEfv7FqLIcq2lLrFW4TbWk6SZCotGo4LFTb0XlFxOf5Z&#10;Bdtvznbm9+vnkJ0zk+eLhPfTi1Jvg267BBGoC6/ws/2pFcxmC3ici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Un3xQAAANwAAAAPAAAAAAAAAAAAAAAAAJgCAABkcnMv&#10;ZG93bnJldi54bWxQSwUGAAAAAAQABAD1AAAAigMAAAAA&#10;" filled="f" stroked="f">
                    <v:textbox inset="0,0,0,0">
                      <w:txbxContent>
                        <w:p w:rsidR="00EA6C45" w:rsidRDefault="00EA6C45" w:rsidP="00B33AD8">
                          <w:r>
                            <w:t>1b.1</w:t>
                          </w:r>
                        </w:p>
                        <w:p w:rsidR="00EA6C45" w:rsidRDefault="00EA6C45" w:rsidP="00B33AD8"/>
                      </w:txbxContent>
                    </v:textbox>
                  </v:shape>
                </v:group>
                <v:shape id="Freeform 780" o:spid="_x0000_s1047" style="position:absolute;left:13928;top:40084;width:10763;height:7525;visibility:visible;mso-wrap-style:square;v-text-anchor:middle" coordsize="1076325,752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IicQA&#10;AADcAAAADwAAAGRycy9kb3ducmV2LnhtbERPy4rCMBTdC/5DuIIb0dTCjNIxioiCCC58LWZ3p7nT&#10;VJub0kTtzNdPFgMuD+c9W7S2Eg9qfOlYwXiUgCDOnS65UHA+bYZTED4ga6wck4If8rCYdzszzLR7&#10;8oEex1CIGMI+QwUmhDqT0ueGLPqRq4kj9+0aiyHCppC6wWcMt5VMk+RdWiw5NhisaWUovx3vVsFb&#10;ult/pdfPbTDJ5Po72G/2B31Rqt9rlx8gArXhJf53b7WCyTTOj2fi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yInEAAAA3AAAAA8AAAAAAAAAAAAAAAAAmAIAAGRycy9k&#10;b3ducmV2LnhtbFBLBQYAAAAABAAEAPUAAACJAwAAAAA=&#10;" path="m,752475l427355,r,l1076325,e" filled="f" strokecolor="red" strokeweight="1.5pt">
                  <v:stroke dashstyle="dash" endarrow="open"/>
                  <v:path arrowok="t" o:connecttype="custom" o:connectlocs="0,752475;427355,0;427355,0;1076325,0" o:connectangles="0,0,0,0"/>
                </v:shape>
                <v:group id="Group 781" o:spid="_x0000_s1048" style="position:absolute;left:43912;top:27963;width:14478;height:9049" coordorigin="-7239,15430" coordsize="14478,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shape id="_x0000_s1049" type="#_x0000_t202" style="position:absolute;left:-1015;top:17708;width:419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rocUA&#10;AADcAAAADwAAAGRycy9kb3ducmV2LnhtbESPQWvCQBSE7wX/w/IKvTWberCauoqIQkEojfHg8TX7&#10;TBazb2N21fjvu4LgcZiZb5jpvLeNuFDnjWMFH0kKgrh02nClYFes38cgfEDW2DgmBTfyMJ8NXqaY&#10;aXflnC7bUIkIYZ+hgjqENpPSlzVZ9IlriaN3cJ3FEGVXSd3hNcJtI4dpOpIWDceFGlta1lQet2er&#10;YLHnfGVOP3+/+SE3RTFJeTM6KvX22i++QATqwzP8aH9rBZ/jIdzPxCM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KuhxQAAANwAAAAPAAAAAAAAAAAAAAAAAJgCAABkcnMv&#10;ZG93bnJldi54bWxQSwUGAAAAAAQABAD1AAAAigMAAAAA&#10;" filled="f" stroked="f">
                    <v:textbox inset="0,0,0,0">
                      <w:txbxContent>
                        <w:p w:rsidR="00EA6C45" w:rsidRDefault="00EA6C45" w:rsidP="00B33AD8">
                          <w:r>
                            <w:t>2b.3b</w:t>
                          </w:r>
                        </w:p>
                        <w:p w:rsidR="00EA6C45" w:rsidRDefault="00EA6C45" w:rsidP="00B33AD8"/>
                      </w:txbxContent>
                    </v:textbox>
                  </v:shape>
                  <v:shape id="Freeform 783" o:spid="_x0000_s1050" style="position:absolute;left:-7239;top:15430;width:14478;height:9049;visibility:visible;mso-wrap-style:square;v-text-anchor:middle" coordsize="1447800,904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3LcYA&#10;AADcAAAADwAAAGRycy9kb3ducmV2LnhtbESPQWvCQBSE7wX/w/KEXkrdtIJKmo1oW6EXD2oRj4/s&#10;axLMvk2z27j6692C4HGYmW+YbB5MI3rqXG1ZwcsoAUFcWF1zqeB7t3qegXAeWWNjmRScycE8Hzxk&#10;mGp74g31W1+KCGGXooLK+zaV0hUVGXQj2xJH78d2Bn2UXSl1h6cIN418TZKJNFhzXKiwpfeKiuP2&#10;zyhYHMLkN5zXH3p12Yel2fRPn1Iq9TgMizcQnoK/h2/tL61gOhvD/5l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i3LcYAAADcAAAADwAAAAAAAAAAAAAAAACYAgAAZHJz&#10;L2Rvd25yZXYueG1sUEsFBgAAAAAEAAQA9QAAAIsDAAAAAA==&#10;" path="m,l956930,212651v190500,301625,300370,390599,490870,692224e" filled="f" strokecolor="red" strokeweight="1.5pt">
                    <v:stroke dashstyle="dash" endarrow="open"/>
                    <v:path arrowok="t" o:connecttype="custom" o:connectlocs="0,0;956930,212651;1447800,904875" o:connectangles="0,0,0"/>
                  </v:shape>
                </v:group>
                <v:shape id="Straight Arrow Connector 784" o:spid="_x0000_s1051" type="#_x0000_t32" style="position:absolute;left:29558;top:31259;width:0;height:11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7iPsQAAADcAAAADwAAAGRycy9kb3ducmV2LnhtbESPT2vCQBTE74LfYXmCN90oopK6igSL&#10;UvBgWqjHR/Y1Cc2+Ddlt/nz7riB4HGbmN8zu0JtKtNS40rKCxTwCQZxZXXKu4OvzfbYF4Tyyxsoy&#10;KRjIwWE/Hu0w1rbjG7Wpz0WAsItRQeF9HUvpsoIMurmtiYP3YxuDPsgml7rBLsBNJZdRtJYGSw4L&#10;BdaUFJT9pn9GgRkuSZeu2o/z/XT/HqpEu+tVKzWd9Mc3EJ56/wo/2xetYLNdweNMOAJy/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uI+xAAAANwAAAAPAAAAAAAAAAAA&#10;AAAAAKECAABkcnMvZG93bnJldi54bWxQSwUGAAAAAAQABAD5AAAAkgMAAAAA&#10;" strokecolor="red" strokeweight="1.5pt">
                  <v:stroke dashstyle="dash" endarrow="open"/>
                </v:shape>
                <v:shape id="_x0000_s1052" type="#_x0000_t202" style="position:absolute;left:30090;top:34449;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z1cUA&#10;AADcAAAADwAAAGRycy9kb3ducmV2LnhtbESPQWvCQBSE7wX/w/KE3upGQWujq4hUEARpTA89vmaf&#10;yWL2bZrdavz3riB4HGbmG2a+7GwtztR641jBcJCAIC6cNlwq+M43b1MQPiBrrB2Tgit5WC56L3NM&#10;tbtwRudDKEWEsE9RQRVCk0rpi4os+oFriKN3dK3FEGVbSt3iJcJtLUdJMpEWDceFChtaV1ScDv9W&#10;weqHs0/zt//9yo6ZyfOPhHeTk1Kv/W41AxGoC8/wo73VCt6n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PVxQAAANwAAAAPAAAAAAAAAAAAAAAAAJgCAABkcnMv&#10;ZG93bnJldi54bWxQSwUGAAAAAAQABAD1AAAAigMAAAAA&#10;" filled="f" stroked="f">
                  <v:textbox inset="0,0,0,0">
                    <w:txbxContent>
                      <w:p w:rsidR="00EA6C45" w:rsidRDefault="00EA6C45" w:rsidP="00B33AD8">
                        <w:r>
                          <w:t>2a.1</w:t>
                        </w:r>
                      </w:p>
                      <w:p w:rsidR="00EA6C45" w:rsidRDefault="00EA6C45" w:rsidP="00B33AD8"/>
                    </w:txbxContent>
                  </v:textbox>
                </v:shape>
                <v:shape id="Straight Arrow Connector 786" o:spid="_x0000_s1053" type="#_x0000_t32" style="position:absolute;left:27963;top:18606;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4N5MYAAADcAAAADwAAAGRycy9kb3ducmV2LnhtbESPQWvCQBSE70L/w/IK3nRTD0aiq9QW&#10;IYdC1Qra2yP7mg3Jvo3ZrcZ/3xWEHoeZ+YZZrHrbiAt1vnKs4GWcgCAunK64VHD42oxmIHxA1tg4&#10;JgU38rBaPg0WmGl35R1d9qEUEcI+QwUmhDaT0heGLPqxa4mj9+M6iyHKrpS6w2uE20ZOkmQqLVYc&#10;Fwy29GaoqPe/VsHH+t25NE/zc338vm0/T8bUdq3U8Ll/nYMI1If/8KOdawXpbAr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DeTGAAAA3AAAAA8AAAAAAAAA&#10;AAAAAAAAoQIAAGRycy9kb3ducmV2LnhtbFBLBQYAAAAABAAEAPkAAACUAwAAAAA=&#10;" strokecolor="red" strokeweight="1.5pt">
                  <v:stroke dashstyle="dash" endarrow="open"/>
                </v:shape>
                <v:shape id="_x0000_s1054" type="#_x0000_t202" style="position:absolute;left:35193;top:16693;width:352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8IOcUA&#10;AADcAAAADwAAAGRycy9kb3ducmV2LnhtbESPQWvCQBSE74L/YXmF3nRTD2pTNyJSQSiUxnjw+Jp9&#10;Jkuyb9Psqum/7wpCj8PMfMOs1oNtxZV6bxwreJkmIIhLpw1XCo7FbrIE4QOyxtYxKfglD+tsPFph&#10;qt2Nc7oeQiUihH2KCuoQulRKX9Zk0U9dRxy9s+sthij7SuoebxFuWzlLkrm0aDgu1NjRtqayOVys&#10;gs2J83fz8/n9lZ9zUxSvCX/MG6Wen4bNG4hAQ/gPP9p7rWCxXMD9TD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rwg5xQAAANwAAAAPAAAAAAAAAAAAAAAAAJgCAABkcnMv&#10;ZG93bnJldi54bWxQSwUGAAAAAAQABAD1AAAAigMAAAAA&#10;" filled="f" stroked="f">
                  <v:textbox inset="0,0,0,0">
                    <w:txbxContent>
                      <w:p w:rsidR="00EA6C45" w:rsidRDefault="00EA6C45" w:rsidP="00B33AD8">
                        <w:r>
                          <w:t>2a.2</w:t>
                        </w:r>
                      </w:p>
                      <w:p w:rsidR="00EA6C45" w:rsidRDefault="00EA6C45" w:rsidP="00B33AD8"/>
                    </w:txbxContent>
                  </v:textbox>
                </v:shape>
                <v:shape id="Straight Arrow Connector 788" o:spid="_x0000_s1055" type="#_x0000_t32" style="position:absolute;left:46676;top:20095;width:7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08DcIAAADcAAAADwAAAGRycy9kb3ducmV2LnhtbERPz2vCMBS+C/sfwht403QerFSjTEXo&#10;YbDpBtPbo3k2pc1LbaLW/345CDt+fL8Xq9424kadrxwreBsnIIgLpysuFfx870YzED4ga2wck4IH&#10;eVgtXwYLzLS7855uh1CKGMI+QwUmhDaT0heGLPqxa4kjd3adxRBhV0rd4T2G20ZOkmQqLVYcGwy2&#10;tDFU1IerVfCx3jqX5ml+qX9Pj6/PozG1XSs1fO3f5yAC9eFf/HTnWkE6i2vj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08DcIAAADcAAAADwAAAAAAAAAAAAAA&#10;AAChAgAAZHJzL2Rvd25yZXYueG1sUEsFBgAAAAAEAAQA+QAAAJADAAAAAA==&#10;" strokecolor="red" strokeweight="1.5pt">
                  <v:stroke dashstyle="dash" endarrow="open"/>
                </v:shape>
                <v:shape id="_x0000_s1056" type="#_x0000_t202" style="position:absolute;left:50446;top:17756;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50MQA&#10;AADcAAAADwAAAGRycy9kb3ducmV2LnhtbESPQWvCQBSE74X+h+UVvNVNe7CauopIBUEoxnjw+Mw+&#10;k8Xs25hdNf57VxA8DjPzDTOedrYWF2q9cazgq5+AIC6cNlwq2OaLzyEIH5A11o5JwY08TCfvb2NM&#10;tbtyRpdNKEWEsE9RQRVCk0rpi4os+r5riKN3cK3FEGVbSt3iNcJtLb+TZCAtGo4LFTY0r6g4bs5W&#10;wWzH2Z85/e/X2SEzeT5KeDU4KtX76Ga/IAJ14RV+tpdawc9wBI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8OdDEAAAA3AAAAA8AAAAAAAAAAAAAAAAAmAIAAGRycy9k&#10;b3ducmV2LnhtbFBLBQYAAAAABAAEAPUAAACJAwAAAAA=&#10;" filled="f" stroked="f">
                  <v:textbox inset="0,0,0,0">
                    <w:txbxContent>
                      <w:p w:rsidR="00EA6C45" w:rsidRDefault="00EA6C45" w:rsidP="00B33AD8">
                        <w:r>
                          <w:t>2a.3a</w:t>
                        </w:r>
                      </w:p>
                      <w:p w:rsidR="00EA6C45" w:rsidRDefault="00EA6C45" w:rsidP="00B33AD8"/>
                    </w:txbxContent>
                  </v:textbox>
                </v:shape>
                <v:shape id="_x0000_s1057" type="#_x0000_t202" style="position:absolute;left:12546;top:32748;width:314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8GkMMA&#10;AADcAAAADwAAAGRycy9kb3ducmV2LnhtbERPz2vCMBS+D/wfwhN2m6keulmNpcgEYTBWu8OOz+bZ&#10;hjYvXRO1+++Xw2DHj+/3Np9sL240euNYwXKRgCCunTbcKPisDk8vIHxA1tg7JgU/5CHfzR62mGl3&#10;55Jup9CIGMI+QwVtCEMmpa9bsugXbiCO3MWNFkOEYyP1iPcYbnu5SpJUWjQcG1ocaN9S3Z2uVkHx&#10;xeWr+X4/f5SX0lTVOuG3tFPqcT4VGxCBpvAv/nMftYLndZwf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8GkMMAAADcAAAADwAAAAAAAAAAAAAAAACYAgAAZHJzL2Rv&#10;d25yZXYueG1sUEsFBgAAAAAEAAQA9QAAAIgDAAAAAA==&#10;" filled="f" stroked="f">
                  <v:textbox inset="0,0,0,0">
                    <w:txbxContent>
                      <w:p w:rsidR="00EA6C45" w:rsidRDefault="00EA6C45" w:rsidP="00B33AD8">
                        <w:r>
                          <w:t>1b.2</w:t>
                        </w:r>
                      </w:p>
                      <w:p w:rsidR="00EA6C45" w:rsidRDefault="00EA6C45" w:rsidP="00B33AD8"/>
                    </w:txbxContent>
                  </v:textbox>
                </v:shape>
                <v:shape id="Straight Arrow Connector 791" o:spid="_x0000_s1058" type="#_x0000_t32" style="position:absolute;left:49866;top:21584;width:3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Xe8UAAADcAAAADwAAAGRycy9kb3ducmV2LnhtbESPT2vCQBTE70K/w/IK3nSjiNrUVUqw&#10;KIIH00I9PrKvSWj2bchu8+fbu4LgcZiZ3zCbXW8q0VLjSssKZtMIBHFmdcm5gu+vz8kahPPIGivL&#10;pGAgB7vty2iDsbYdX6hNfS4ChF2MCgrv61hKlxVk0E1tTRy8X9sY9EE2udQNdgFuKjmPoqU0WHJY&#10;KLCmpKDsL/03CsxwTLp00Z4O1/31Z6gS7c5nrdT4tf94B+Gp98/wo33UClZvM7ifCUdAb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DXe8UAAADcAAAADwAAAAAAAAAA&#10;AAAAAAChAgAAZHJzL2Rvd25yZXYueG1sUEsFBgAAAAAEAAQA+QAAAJMDAAAAAA==&#10;" strokecolor="red" strokeweight="1.5pt">
                  <v:stroke dashstyle="dash" endarrow="open"/>
                </v:shape>
                <v:shape id="Straight Arrow Connector 792" o:spid="_x0000_s1059" type="#_x0000_t32" style="position:absolute;left:34343;top:20095;width:5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JJDMYAAADcAAAADwAAAGRycy9kb3ducmV2LnhtbESPT2vCQBTE74LfYXlCb3VTKW2N2YgE&#10;pVLw0LSgx0f2mYRm34bsmj/fvlsoeBxm5jdMsh1NI3rqXG1ZwdMyAkFcWF1zqeD76/D4BsJ5ZI2N&#10;ZVIwkYNtOp8lGGs78Cf1uS9FgLCLUUHlfRtL6YqKDLqlbYmDd7WdQR9kV0rd4RDgppGrKHqRBmsO&#10;CxW2lFVU/OQ3o8BMx2zIn/uP98v+cp6aTLvTSSv1sBh3GxCeRn8P/7ePWsHregV/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SSQzGAAAA3AAAAA8AAAAAAAAA&#10;AAAAAAAAoQIAAGRycy9kb3ducmV2LnhtbFBLBQYAAAAABAAEAPkAAACUAwAAAAA=&#10;" strokecolor="red" strokeweight="1.5pt">
                  <v:stroke dashstyle="dash" endarrow="open"/>
                </v:shape>
                <v:shape id="Straight Arrow Connector 793" o:spid="_x0000_s1060" type="#_x0000_t32" style="position:absolute;left:49016;top:31259;width:7048;height:5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yvB8UAAADcAAAADwAAAGRycy9kb3ducmV2LnhtbESPT4vCMBTE7wt+h/AEb2tqXVatRhFB&#10;2Nviv4O3Z/Nsis1LbWKt336zsLDHYWZ+wyxWna1ES40vHSsYDRMQxLnTJRcKjoft+xSED8gaK8ek&#10;4EUeVsve2wIz7Z68o3YfChEh7DNUYEKoMyl9bsiiH7qaOHpX11gMUTaF1A0+I9xWMk2ST2mx5Lhg&#10;sKaNofy2f1gF98vk3OnvND1fp4+PS/va3U6JUWrQ79ZzEIG68B/+a39pBZPZGH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5yvB8UAAADcAAAADwAAAAAAAAAA&#10;AAAAAAChAgAAZHJzL2Rvd25yZXYueG1sUEsFBgAAAAAEAAQA+QAAAJMDAAAAAA==&#10;" strokecolor="red" strokeweight="1.5pt">
                  <v:stroke dashstyle="dash" endarrow="open"/>
                </v:shape>
                <v:shape id="Straight Arrow Connector 794" o:spid="_x0000_s1061" type="#_x0000_t32" style="position:absolute;left:29558;top:46464;width:0;height:12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mg1ccAAADcAAAADwAAAGRycy9kb3ducmV2LnhtbESPT2vCQBTE7wW/w/KE3uqmIk2buop/&#10;KOQgVG1Be3tkX7Mh2bcxu9X47d1CocdhZn7DTOe9bcSZOl85VvA4SkAQF05XXCr4/Hh7eAbhA7LG&#10;xjEpuJKH+WxwN8VMuwvv6LwPpYgQ9hkqMCG0mZS+MGTRj1xLHL1v11kMUXal1B1eItw2cpwkT9Ji&#10;xXHBYEsrQ0W9/7EKNsu1c2me5qf68HXdvh+Nqe1Sqfthv3gFEagP/+G/dq4VpC8T+D0Tj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uaDVxwAAANwAAAAPAAAAAAAA&#10;AAAAAAAAAKECAABkcnMvZG93bnJldi54bWxQSwUGAAAAAAQABAD5AAAAlQMAAAAA&#10;" strokecolor="red" strokeweight="1.5pt">
                  <v:stroke dashstyle="dash" endarrow="open"/>
                </v:shape>
                <v:shape id="Straight Arrow Connector 795" o:spid="_x0000_s1062" type="#_x0000_t32" style="position:absolute;left:31153;top:54970;width:0;height:4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mS6MUAAADcAAAADwAAAGRycy9kb3ducmV2LnhtbESPT4vCMBTE7wt+h/AEb2tqcVetRhFB&#10;2Nviv4O3Z/Nsis1LbWKt336zsLDHYWZ+wyxWna1ES40vHSsYDRMQxLnTJRcKjoft+xSED8gaK8ek&#10;4EUeVsve2wIz7Z68o3YfChEh7DNUYEKoMyl9bsiiH7qaOHpX11gMUTaF1A0+I9xWMk2ST2mx5Lhg&#10;sKaNofy2f1gF98vk3OnvND1fp4/xpX3tbqfEKDXod+s5iEBd+A//tb+0gsnsA3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mS6MUAAADcAAAADwAAAAAAAAAA&#10;AAAAAAChAgAAZHJzL2Rvd25yZXYueG1sUEsFBgAAAAAEAAQA+QAAAJMDAAAAAA==&#10;" strokecolor="red" strokeweight="1.5pt">
                  <v:stroke dashstyle="dash" endarrow="open"/>
                </v:shape>
                <v:shape id="_x0000_s1063" type="#_x0000_t202" style="position:absolute;left:27432;top:56352;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7f8UA&#10;AADcAAAADwAAAGRycy9kb3ducmV2LnhtbESPQWvCQBSE74X+h+UJvdWNHtKauooUBaEgxnjw+Jp9&#10;JovZtzG7avz3XaHgcZiZb5jpvLeNuFLnjWMFo2ECgrh02nClYF+s3j9B+ICssXFMCu7kYT57fZli&#10;pt2Nc7ruQiUihH2GCuoQ2kxKX9Zk0Q9dSxy9o+sshii7SuoObxFuGzlOklRaNBwXamzpu6bytLtY&#10;BYsD50tz3vxu82NuimKS8E96Uupt0C++QATqwzP8315rBR+TF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jt/xQAAANwAAAAPAAAAAAAAAAAAAAAAAJgCAABkcnMv&#10;ZG93bnJldi54bWxQSwUGAAAAAAQABAD1AAAAigMAAAAA&#10;" filled="f" stroked="f">
                  <v:textbox inset="0,0,0,0">
                    <w:txbxContent>
                      <w:p w:rsidR="00EA6C45" w:rsidRDefault="00EA6C45" w:rsidP="00B33AD8">
                        <w:r>
                          <w:t>2b</w:t>
                        </w:r>
                      </w:p>
                    </w:txbxContent>
                  </v:textbox>
                </v:shape>
                <v:shape id="Straight Arrow Connector 797" o:spid="_x0000_s1064" type="#_x0000_t32" style="position:absolute;left:32748;top:41466;width:7429;height:2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qlMYAAADcAAAADwAAAGRycy9kb3ducmV2LnhtbESPT2vCQBTE70K/w/IKvdWNpVSN2UgJ&#10;LZWCB6Ogx0f2mQSzb0N2mz/fvlsoeBxm5jdMsh1NI3rqXG1ZwWIegSAurK65VHA6fj6vQDiPrLGx&#10;TAomcrBNH2YJxtoOfKA+96UIEHYxKqi8b2MpXVGRQTe3LXHwrrYz6IPsSqk7HALcNPIlit6kwZrD&#10;QoUtZRUVt/zHKDDTLhvy1/776/JxOU9Npt1+r5V6ehzfNyA8jf4e/m/vtILlegl/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l6pTGAAAA3AAAAA8AAAAAAAAA&#10;AAAAAAAAoQIAAGRycy9kb3ducmV2LnhtbFBLBQYAAAAABAAEAPkAAACUAwAAAAA=&#10;" strokecolor="red" strokeweight="1.5pt">
                  <v:stroke dashstyle="dash" endarrow="open"/>
                </v:shape>
                <v:shape id="_x0000_s1065" type="#_x0000_t202" style="position:absolute;left:35938;top:40191;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KlsMA&#10;AADcAAAADwAAAGRycy9kb3ducmV2LnhtbERPz2vCMBS+D/wfwhN2m6keulmNpcgEYTBWu8OOz+bZ&#10;hjYvXRO1+++Xw2DHj+/3Np9sL240euNYwXKRgCCunTbcKPisDk8vIHxA1tg7JgU/5CHfzR62mGl3&#10;55Jup9CIGMI+QwVtCEMmpa9bsugXbiCO3MWNFkOEYyP1iPcYbnu5SpJUWjQcG1ocaN9S3Z2uVkHx&#10;xeWr+X4/f5SX0lTVOuG3tFPqcT4VGxCBpvAv/nMftYLndVwb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kKlsMAAADcAAAADwAAAAAAAAAAAAAAAACYAgAAZHJzL2Rv&#10;d25yZXYueG1sUEsFBgAAAAAEAAQA9QAAAIgDAAAAAA==&#10;" filled="f" stroked="f">
                  <v:textbox inset="0,0,0,0">
                    <w:txbxContent>
                      <w:p w:rsidR="00EA6C45" w:rsidRDefault="00EA6C45" w:rsidP="00B33AD8">
                        <w:r>
                          <w:t>2c</w:t>
                        </w:r>
                      </w:p>
                    </w:txbxContent>
                  </v:textbox>
                </v:shape>
                <v:shape id="Freeform 799" o:spid="_x0000_s1066" style="position:absolute;left:16055;top:43487;width:10477;height:15430;visibility:visible;mso-wrap-style:square;v-text-anchor:middle" coordsize="1047750,154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Da8YA&#10;AADcAAAADwAAAGRycy9kb3ducmV2LnhtbESPS2sCQRCE70L+w9CB3OKsHmLcOIoEluQSgg8Eb81O&#10;7yPu9Cw7HXeTX+8Igseiqr6iFqvBNepMXag9G5iME1DEubc1lwb2u+z5FVQQZIuNZzLwRwFWy4fR&#10;AlPre97QeSulihAOKRqoRNpU65BX5DCMfUscvcJ3DiXKrtS2wz7CXaOnSfKiHdYcFyps6b2i/LT9&#10;dQYO8j+bZlkvH/mhOH4lk++s/CmMeXoc1m+ghAa5h2/tT2tgNp/D9Uw8Anp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9Da8YAAADcAAAADwAAAAAAAAAAAAAAAACYAgAAZHJz&#10;L2Rvd25yZXYueG1sUEsFBgAAAAAEAAQA9QAAAIsDAAAAAA==&#10;" path="m1047750,l476250,200025,,1543050e" filled="f" strokecolor="red" strokeweight="1.5pt">
                  <v:stroke dashstyle="dash" endarrow="open"/>
                  <v:path arrowok="t" o:connecttype="custom" o:connectlocs="1047750,0;476250,200025;0,1543050" o:connectangles="0,0,0"/>
                </v:shape>
                <v:shape id="Straight Arrow Connector 800" o:spid="_x0000_s1067" type="#_x0000_t32" style="position:absolute;left:28601;top:31791;width:0;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zMcAAAADcAAAADwAAAGRycy9kb3ducmV2LnhtbERPy4rCMBTdC/5DuII7TRUZpBpFiqIM&#10;uJgq6PLSXNtic1Oa2MffTxYDszyc93bfm0q01LjSsoLFPAJBnFldcq7gfjvN1iCcR9ZYWSYFAznY&#10;78ajLcbadvxDbepzEULYxaig8L6OpXRZQQbd3NbEgXvZxqAPsMmlbrAL4aaSyyj6kgZLDg0F1pQU&#10;lL3Tj1FghkvSpav2+/w8Ph9DlWh3vWqlppP+sAHhqff/4j/3RStYR2F+OBOOgN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yczHAAAAA3AAAAA8AAAAAAAAAAAAAAAAA&#10;oQIAAGRycy9kb3ducmV2LnhtbFBLBQYAAAAABAAEAPkAAACOAwAAAAA=&#10;" strokecolor="red" strokeweight="1.5pt">
                  <v:stroke dashstyle="dash" endarrow="open"/>
                </v:shape>
                <v:shape id="Freeform 801" o:spid="_x0000_s1068" style="position:absolute;left:16905;top:45507;width:7811;height:14478;visibility:visible;mso-wrap-style:square;v-text-anchor:middle" coordsize="781050,144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KecEA&#10;AADcAAAADwAAAGRycy9kb3ducmV2LnhtbESPT4vCMBTE7wt+h/AWvK2pwmqpRllFxat/9v62ebbV&#10;5qUkWVu/vREEj8PM/IaZLTpTixs5X1lWMBwkIIhzqysuFJyOm68UhA/IGmvLpOBOHhbz3scMM21b&#10;3tPtEAoRIewzVFCG0GRS+rwkg35gG+Lona0zGKJ0hdQO2wg3tRwlyVgarDgulNjQqqT8evg3CtoJ&#10;/16c/AspLTdyO6Lie79ulep/dj9TEIG68A6/2jutIE2G8DwTj4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8CnnBAAAA3AAAAA8AAAAAAAAAAAAAAAAAmAIAAGRycy9kb3du&#10;cmV2LnhtbFBLBQYAAAAABAAEAPUAAACGAwAAAAA=&#10;" path="m781050,l476250,104775,,1447800e" filled="f" strokecolor="red" strokeweight="1.5pt">
                  <v:stroke dashstyle="dash" startarrow="open"/>
                  <v:path arrowok="t" o:connecttype="custom" o:connectlocs="781050,0;476250,104775;0,1447800" o:connectangles="0,0,0"/>
                </v:shape>
                <v:shape id="_x0000_s1069" type="#_x0000_t202" style="position:absolute;left:20627;top:49973;width:238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rcQA&#10;AADcAAAADwAAAGRycy9kb3ducmV2LnhtbESPQWsCMRSE7wX/Q3gFbzWpB9HVKFIUCkLpuh48vm6e&#10;u8HNy7pJdfvvG0HwOMzMN8xi1btGXKkL1rOG95ECQVx6Y7nScCi2b1MQISIbbDyThj8KsFoOXhaY&#10;GX/jnK77WIkE4ZChhjrGNpMylDU5DCPfEifv5DuHMcmukqbDW4K7Ro6VmkiHltNCjS191FSe979O&#10;w/rI+cZevn6+81Nui2KmeDc5az187ddzEJH6+Aw/2p9Gw1SN4X4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PK3EAAAA3AAAAA8AAAAAAAAAAAAAAAAAmAIAAGRycy9k&#10;b3ducmV2LnhtbFBLBQYAAAAABAAEAPUAAACJAwAAAAA=&#10;" filled="f" stroked="f">
                  <v:textbox inset="0,0,0,0">
                    <w:txbxContent>
                      <w:p w:rsidR="00EA6C45" w:rsidRDefault="00EA6C45" w:rsidP="00B33AD8">
                        <w:r>
                          <w:t>2d</w:t>
                        </w:r>
                      </w:p>
                      <w:p w:rsidR="00EA6C45" w:rsidRDefault="00EA6C45" w:rsidP="00B33AD8"/>
                    </w:txbxContent>
                  </v:textbox>
                </v:shape>
                <v:shape id="Straight Arrow Connector 803" o:spid="_x0000_s1070" type="#_x0000_t32" style="position:absolute;left:32748;top:46464;width:9334;height:13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45cMYAAADcAAAADwAAAGRycy9kb3ducmV2LnhtbESPQWvCQBSE74X+h+UJ3urGCirRVWpF&#10;yKGgtQX19si+ZkOyb9PsVuO/dwWhx2FmvmHmy87W4kytLx0rGA4SEMS50yUXCr6/Ni9TED4ga6wd&#10;k4IreVgunp/mmGp34U8670MhIoR9igpMCE0qpc8NWfQD1xBH78e1FkOUbSF1i5cIt7V8TZKxtFhy&#10;XDDY0LuhvNr/WQUfq7Vzk2yS/VaH03W3PRpT2ZVS/V73NgMRqAv/4Uc70wqmyQjuZ+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uOXDGAAAA3AAAAA8AAAAAAAAA&#10;AAAAAAAAoQIAAGRycy9kb3ducmV2LnhtbFBLBQYAAAAABAAEAPkAAACUAwAAAAA=&#10;" strokecolor="red" strokeweight="1.5pt">
                  <v:stroke dashstyle="dash" endarrow="open"/>
                </v:shape>
                <v:shape id="_x0000_s1071" type="#_x0000_t202" style="position:absolute;left:41041;top:56246;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BQsUA&#10;AADcAAAADwAAAGRycy9kb3ducmV2LnhtbESPQWsCMRSE74X+h/AKvdXEUsSuRhGpUChI1+3B43Pz&#10;3A1uXtZN1PXfN4LgcZiZb5jpvHeNOFMXrGcNw4ECQVx6Y7nS8Fes3sYgQkQ22HgmDVcKMJ89P00x&#10;M/7COZ03sRIJwiFDDXWMbSZlKGtyGAa+JU7e3ncOY5JdJU2HlwR3jXxXaiQdWk4LNba0rKk8bE5O&#10;w2LL+Zc9rne/+T63RfGp+Gd00Pr1pV9MQETq4yN8b38bDWP1Abcz6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gFCxQAAANwAAAAPAAAAAAAAAAAAAAAAAJgCAABkcnMv&#10;ZG93bnJldi54bWxQSwUGAAAAAAQABAD1AAAAigMAAAAA&#10;" filled="f" stroked="f">
                  <v:textbox inset="0,0,0,0">
                    <w:txbxContent>
                      <w:p w:rsidR="00EA6C45" w:rsidRDefault="00EA6C45" w:rsidP="00B33AD8">
                        <w:r>
                          <w:t>2f</w:t>
                        </w:r>
                      </w:p>
                    </w:txbxContent>
                  </v:textbox>
                </v:shape>
                <v:shape id="Straight Arrow Connector 805" o:spid="_x0000_s1072" type="#_x0000_t32" style="position:absolute;left:34343;top:50610;width:7715;height:10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B08UAAADcAAAADwAAAGRycy9kb3ducmV2LnhtbESPQWvCQBSE70L/w/IK3nSjoNjoKiIK&#10;9iI1LdTja/aZhGbfxt1tjP++Kwgeh5n5hlmsOlOLlpyvLCsYDRMQxLnVFRcKvj53gxkIH5A11pZJ&#10;wY08rJYvvQWm2l75SG0WChEh7FNUUIbQpFL6vCSDfmgb4uidrTMYonSF1A6vEW5qOU6SqTRYcVwo&#10;saFNSflv9mcUfBzes+zY/tiz237vpqe36jLeb5Tqv3brOYhAXXiGH+29VjBLJ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gB08UAAADcAAAADwAAAAAAAAAA&#10;AAAAAAChAgAAZHJzL2Rvd25yZXYueG1sUEsFBgAAAAAEAAQA+QAAAJMDAAAAAA==&#10;" strokecolor="red" strokeweight="1.5pt">
                  <v:stroke dashstyle="dash" startarrow="open"/>
                </v:shape>
                <v:shape id="Straight Arrow Connector 806" o:spid="_x0000_s1073" type="#_x0000_t32" style="position:absolute;left:34343;top:40084;width:5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dO3sQAAADcAAAADwAAAGRycy9kb3ducmV2LnhtbESPT4vCMBTE78J+h/AW9qbpyiJSjSJl&#10;RRE8WBfW46N5tsXmpTSxf769EQSPw8z8hlmue1OJlhpXWlbwPYlAEGdWl5wr+Dtvx3MQziNrrCyT&#10;goEcrFcfoyXG2nZ8ojb1uQgQdjEqKLyvYyldVpBBN7E1cfCutjHog2xyqRvsAtxUchpFM2mw5LBQ&#10;YE1JQdktvRsFZtgnXfrTHnaX38v/UCXaHY9aqa/PfrMA4an37/CrvdcK5tEMnmfC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107exAAAANwAAAAPAAAAAAAAAAAA&#10;AAAAAKECAABkcnMvZG93bnJldi54bWxQSwUGAAAAAAQABAD5AAAAkgMAAAAA&#10;" strokecolor="red" strokeweight="1.5pt">
                  <v:stroke dashstyle="dash" endarrow="open"/>
                </v:shape>
                <v:shape id="Straight Arrow Connector 807" o:spid="_x0000_s1074" type="#_x0000_t32" style="position:absolute;left:12227;top:31366;width:0;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vrRcUAAADcAAAADwAAAGRycy9kb3ducmV2LnhtbESPT2vCQBTE70K/w/IKvemmUjREV5FQ&#10;qRQ8GAv1+Mg+k2D2bchu8+fbdwXB4zAzv2HW28HUoqPWVZYVvM8iEMS51RUXCn7O+2kMwnlkjbVl&#10;UjCSg+3mZbLGRNueT9RlvhABwi5BBaX3TSKly0sy6Ga2IQ7e1bYGfZBtIXWLfYCbWs6jaCENVhwW&#10;SmwoLSm/ZX9GgRkPaZ99dN9fl8/L71in2h2PWqm312G3AuFp8M/wo33QCuJoCfcz4QjI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vrRcUAAADcAAAADwAAAAAAAAAA&#10;AAAAAAChAgAAZHJzL2Rvd25yZXYueG1sUEsFBgAAAAAEAAQA+QAAAJMDAAAAAA==&#10;" strokecolor="red" strokeweight="1.5pt">
                  <v:stroke dashstyle="dash" endarrow="open"/>
                </v:shape>
                <v:shape id="_x0000_s1075" type="#_x0000_t202" style="position:absolute;left:17331;top:4465;width:571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FSMEA&#10;AADcAAAADwAAAGRycy9kb3ducmV2LnhtbERPW2vCMBR+H/gfwhH2tiaObdRqFHEIPm3MG/h2aI5p&#10;sTkpTbT13y8Pgz1+fPf5cnCNuFMXas8aJpkCQVx6U7PVcNhvXnIQISIbbDyThgcFWC5GT3MsjO/5&#10;h+67aEUK4VCghirGtpAylBU5DJlviRN38Z3DmGBnpemwT+Guka9KfUiHNaeGCltaV1Redzen4fh1&#10;OZ/e1Lf9dO9t7wcl2U2l1s/jYTUDEWmI/+I/99ZoyFVam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ZRUjBAAAA3AAAAA8AAAAAAAAAAAAAAAAAmAIAAGRycy9kb3du&#10;cmV2LnhtbFBLBQYAAAAABAAEAPUAAACGAwAAAAA=&#10;" filled="f" stroked="f">
                  <v:textbox>
                    <w:txbxContent>
                      <w:p w:rsidR="00EA6C45" w:rsidRDefault="00EA6C45" w:rsidP="00B33AD8">
                        <w:r>
                          <w:rPr>
                            <w:noProof/>
                            <w:lang w:eastAsia="zh-CN"/>
                          </w:rPr>
                          <w:drawing>
                            <wp:inline distT="0" distB="0" distL="0" distR="0" wp14:anchorId="629D52FD" wp14:editId="4885A9B2">
                              <wp:extent cx="438150" cy="438150"/>
                              <wp:effectExtent l="0" t="0" r="0" b="0"/>
                              <wp:docPr id="823" name="Picture 823"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v:textbox>
                </v:shape>
                <v:shape id="_x0000_s1076" type="#_x0000_t202" style="position:absolute;left:44869;width:18764;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DFcUA&#10;AADcAAAADwAAAGRycy9kb3ducmV2LnhtbESPT2sCMRTE7wW/Q3hCL0WzVrG6bpRSqNibWmmvj83b&#10;P7h5WZN03X77piB4HGZ+M0y26U0jOnK+tqxgMk5AEOdW11wqOH2+jxYgfEDW2FgmBb/kYbMePGSY&#10;anvlA3XHUIpYwj5FBVUIbSqlzysy6Me2JY5eYZ3BEKUrpXZ4jeWmkc9JMpcGa44LFbb0VlF+Pv4Y&#10;BYvZrvv2H9P9Vz4vmmV4eum2F6fU47B/XYEI1Id7+EbvdOSSJfyf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cMVxQAAANwAAAAPAAAAAAAAAAAAAAAAAJgCAABkcnMv&#10;ZG93bnJldi54bWxQSwUGAAAAAAQABAD1AAAAigMAAAAA&#10;">
                  <v:textbox>
                    <w:txbxContent>
                      <w:p w:rsidR="00EA6C45" w:rsidRDefault="00EA6C45" w:rsidP="00B33AD8">
                        <w:r>
                          <w:rPr>
                            <w:noProof/>
                            <w:lang w:eastAsia="zh-CN"/>
                          </w:rPr>
                          <w:drawing>
                            <wp:inline distT="0" distB="0" distL="0" distR="0" wp14:anchorId="0F2FE1D8" wp14:editId="3AF7DBFC">
                              <wp:extent cx="1684655" cy="2015152"/>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4655" cy="2015152"/>
                                      </a:xfrm>
                                      <a:prstGeom prst="rect">
                                        <a:avLst/>
                                      </a:prstGeom>
                                      <a:noFill/>
                                      <a:ln>
                                        <a:noFill/>
                                      </a:ln>
                                    </pic:spPr>
                                  </pic:pic>
                                </a:graphicData>
                              </a:graphic>
                            </wp:inline>
                          </w:drawing>
                        </w:r>
                      </w:p>
                    </w:txbxContent>
                  </v:textbox>
                </v:shape>
                <v:shape id="_x0000_s1077" type="#_x0000_t202" style="position:absolute;left:4253;top:5741;width:509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RnMEA&#10;AADcAAAADwAAAGRycy9kb3ducmV2LnhtbERPTYvCMBC9L/gfwgjetql7EK1GEVFYEMTaPexxbMY2&#10;2ExqE7X77zcHwePjfS9WvW3EgzpvHCsYJykI4tJpw5WCn2L3OQXhA7LGxjEp+CMPq+XgY4GZdk/O&#10;6XEKlYgh7DNUUIfQZlL6siaLPnEtceQurrMYIuwqqTt8xnDbyK80nUiLhmNDjS1taiqvp7tVsP7l&#10;fGtuh/Mxv+SmKGYp7ydXpUbDfj0HEagPb/HL/a0VTMdxfjwTj4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4kZzBAAAA3AAAAA8AAAAAAAAAAAAAAAAAmAIAAGRycy9kb3du&#10;cmV2LnhtbFBLBQYAAAAABAAEAPUAAACGAwAAAAA=&#10;" filled="f" stroked="f">
                  <v:textbox inset="0,0,0,0">
                    <w:txbxContent>
                      <w:p w:rsidR="00EA6C45" w:rsidRDefault="00EA6C45" w:rsidP="00B33AD8">
                        <w:r>
                          <w:t>Notify</w:t>
                        </w:r>
                      </w:p>
                      <w:p w:rsidR="00EA6C45" w:rsidRDefault="00EA6C45" w:rsidP="00B33AD8"/>
                    </w:txbxContent>
                  </v:textbox>
                </v:shape>
                <v:shape id="_x0000_s1078" type="#_x0000_t202" style="position:absolute;left:24773;top:5741;width:618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0B8QA&#10;AADcAAAADwAAAGRycy9kb3ducmV2LnhtbESPQWvCQBSE74L/YXlCb7pJD6LRVUQsCIXSGA8en9ln&#10;sph9G7Orpv++Wyh4HGbmG2a57m0jHtR541hBOklAEJdOG64UHIuP8QyED8gaG8ek4Ic8rFfDwRIz&#10;7Z6c0+MQKhEh7DNUUIfQZlL6siaLfuJa4uhdXGcxRNlVUnf4jHDbyPckmUqLhuNCjS1tayqvh7tV&#10;sDlxvjO3r/N3fslNUcwT/pxelXob9ZsFiEB9eIX/23utYJam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NAfEAAAA3AAAAA8AAAAAAAAAAAAAAAAAmAIAAGRycy9k&#10;b3ducmV2LnhtbFBLBQYAAAAABAAEAPUAAACJAwAAAAA=&#10;" filled="f" stroked="f">
                  <v:textbox inset="0,0,0,0">
                    <w:txbxContent>
                      <w:p w:rsidR="00EA6C45" w:rsidRDefault="00EA6C45" w:rsidP="00B33AD8">
                        <w:r>
                          <w:t>Notify</w:t>
                        </w:r>
                      </w:p>
                      <w:p w:rsidR="00EA6C45" w:rsidRDefault="00EA6C45" w:rsidP="00B33AD8"/>
                    </w:txbxContent>
                  </v:textbox>
                </v:shape>
                <v:shape id="Freeform 812" o:spid="_x0000_s1079" style="position:absolute;left:20839;top:49973;width:33433;height:29476;visibility:visible;mso-wrap-style:square;v-text-anchor:middle" coordsize="3343275,2948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fz8QA&#10;AADcAAAADwAAAGRycy9kb3ducmV2LnhtbESPX2vCMBTF3wW/Q7iCb5paZEhnFNENxDyMOWGv1+au&#10;KWtuahO1fvtlMNjj4fz5cZbr3jXiRl2oPSuYTTMQxKU3NVcKTh+vkwWIEJENNp5JwYMCrFfDwRIL&#10;4+/8TrdjrEQa4VCgAhtjW0gZSksOw9S3xMn78p3DmGRXSdPhPY27RuZZ9iQd1pwIFlvaWiq/j1eX&#10;IG+fVzrofN/uLnOt7Vnr08tZqfGo3zyDiNTH//Bfe28ULGY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Cn8/EAAAA3AAAAA8AAAAAAAAAAAAAAAAAmAIAAGRycy9k&#10;b3ducmV2LnhtbFBLBQYAAAAABAAEAPUAAACJAwAAAAA=&#10;" path="m515014,l,1014523,9525,2948098r3162300,l3343275,2681398e" filled="f" strokecolor="red" strokeweight="1.5pt">
                  <v:stroke dashstyle="dash" endarrow="open"/>
                  <v:shadow on="t" color="black" opacity="24903f" origin=",.5" offset="0,.55556mm"/>
                  <v:path arrowok="t" o:connecttype="custom" o:connectlocs="515014,0;0,1014376;9525,2947670;3171825,2947670;3343275,2681009" o:connectangles="0,0,0,0,0"/>
                </v:shape>
                <v:shape id="Freeform 813" o:spid="_x0000_s1080" style="position:absolute;left:21371;top:54013;width:32480;height:24955;visibility:visible;mso-wrap-style:square;v-text-anchor:middle" coordsize="3248025,249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6UMQA&#10;AADcAAAADwAAAGRycy9kb3ducmV2LnhtbESPUWvCQBCE3wv+h2MF3+pFhSKpp4hFEVsftP0B29ya&#10;BHN74W4b47/3CoU+DrPzzc5i1btGdRRi7dnAZJyBIi68rbk08PW5fZ6DioJssfFMBu4UYbUcPC0w&#10;t/7GJ+rOUqoE4ZijgUqkzbWORUUO49i3xMm7+OBQkgyltgFvCe4aPc2yF+2w5tRQYUubiorr+cel&#10;N7p+19Wzu7xvD/wx/d4dJbwdjRkN+/UrKKFe/o//0ntrYD6Zwe+YRAC9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BOlDEAAAA3AAAAA8AAAAAAAAAAAAAAAAAmAIAAGRycy9k&#10;b3ducmV2LnhtbFBLBQYAAAAABAAEAPUAAACJAwAAAAA=&#10;" path="m3248025,2190750r-190500,304800l28575,2495550,,638175,342900,e" filled="f" strokecolor="red" strokeweight="1.25pt">
                  <v:stroke dashstyle="dash" endarrow="open"/>
                  <v:path arrowok="t" o:connecttype="custom" o:connectlocs="3248025,2190750;3057525,2495550;28575,2495550;0,638175;342900,0" o:connectangles="0,0,0,0,0"/>
                </v:shape>
                <v:shape id="_x0000_s1081" type="#_x0000_t202" style="position:absolute;left:21477;top:59542;width:352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OXn8UA&#10;AADcAAAADwAAAGRycy9kb3ducmV2LnhtbESPQWvCQBSE74X+h+UVems2FhFN3YhIBaFQGuPB42v2&#10;mSzJvo3ZVdN/3y0UPA4z8w2zXI22E1cavHGsYJKkIIgrpw3XCg7l9mUOwgdkjZ1jUvBDHlb548MS&#10;M+1uXNB1H2oRIewzVNCE0GdS+qohiz5xPXH0Tm6wGKIcaqkHvEW47eRrms6kRcNxocGeNg1V7f5i&#10;FayPXLyb8+f3V3EqTFkuUv6YtUo9P43rNxCBxnAP/7d3WsF8MoW/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5efxQAAANwAAAAPAAAAAAAAAAAAAAAAAJgCAABkcnMv&#10;ZG93bnJldi54bWxQSwUGAAAAAAQABAD1AAAAigMAAAAA&#10;" filled="f" stroked="f">
                  <v:textbox inset="0,0,0,0">
                    <w:txbxContent>
                      <w:p w:rsidR="00EA6C45" w:rsidRDefault="00EA6C45" w:rsidP="00B33AD8">
                        <w:r>
                          <w:t xml:space="preserve"> 2e</w:t>
                        </w:r>
                      </w:p>
                    </w:txbxContent>
                  </v:textbox>
                </v:shape>
              </v:group>
            </w:pict>
          </mc:Fallback>
        </mc:AlternateContent>
      </w:r>
    </w:p>
    <w:p w:rsidR="00B33AD8" w:rsidRDefault="00B33AD8"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Heading8"/>
      </w:pPr>
    </w:p>
    <w:p w:rsidR="00AF78F2" w:rsidRDefault="00AF78F2" w:rsidP="0091507C">
      <w:pPr>
        <w:pStyle w:val="Heading8"/>
      </w:pPr>
    </w:p>
    <w:p w:rsidR="0091507C" w:rsidRDefault="0091507C" w:rsidP="00B33AD8">
      <w:pPr>
        <w:pStyle w:val="Heading8"/>
      </w:pPr>
      <w:bookmarkStart w:id="22" w:name="_Toc355221556"/>
      <w:r>
        <w:t>Figure 2.</w:t>
      </w:r>
      <w:r w:rsidR="00DE2D81">
        <w:t>5</w:t>
      </w:r>
      <w:r>
        <w:t>:</w:t>
      </w:r>
      <w:r>
        <w:tab/>
        <w:t>Mockups storyboard.</w:t>
      </w:r>
      <w:bookmarkEnd w:id="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427"/>
      </w:tblGrid>
      <w:tr w:rsidR="006C6D9C" w:rsidRPr="00FA0277" w:rsidTr="006C6D9C">
        <w:trPr>
          <w:jc w:val="center"/>
        </w:trPr>
        <w:tc>
          <w:tcPr>
            <w:tcW w:w="4429" w:type="dxa"/>
          </w:tcPr>
          <w:p w:rsidR="006C6D9C" w:rsidRDefault="00D943AD" w:rsidP="00173B1B">
            <w:pPr>
              <w:jc w:val="center"/>
            </w:pPr>
            <w:r>
              <w:rPr>
                <w:rFonts w:eastAsia="Times New Roman" w:cs="Times New Roman"/>
                <w:szCs w:val="20"/>
              </w:rPr>
              <w:object w:dxaOrig="4230" w:dyaOrig="7650">
                <v:shape id="_x0000_i1033" type="#_x0000_t75" style="width:119.3pt;height:216.1pt" o:ole="">
                  <v:imagedata r:id="rId53" o:title=""/>
                </v:shape>
                <o:OLEObject Type="Embed" ProgID="PBrush" ShapeID="_x0000_i1033" DrawAspect="Content" ObjectID="_1474734860" r:id="rId54"/>
              </w:object>
            </w:r>
          </w:p>
          <w:p w:rsidR="004D266A" w:rsidRPr="00FA0277" w:rsidRDefault="004D266A" w:rsidP="00DE2D81">
            <w:pPr>
              <w:jc w:val="center"/>
            </w:pPr>
            <w:r>
              <w:t>Mockup 2.</w:t>
            </w:r>
            <w:r w:rsidR="00DE2D81">
              <w:t>7</w:t>
            </w:r>
            <w:r>
              <w:t>a</w:t>
            </w:r>
          </w:p>
        </w:tc>
        <w:tc>
          <w:tcPr>
            <w:tcW w:w="4427" w:type="dxa"/>
          </w:tcPr>
          <w:p w:rsidR="006C6D9C" w:rsidRDefault="00CE6765" w:rsidP="00173B1B">
            <w:pPr>
              <w:jc w:val="center"/>
            </w:pPr>
            <w:r w:rsidRPr="00FA0277">
              <w:rPr>
                <w:rFonts w:eastAsia="Times New Roman" w:cs="Times New Roman"/>
                <w:szCs w:val="20"/>
              </w:rPr>
              <w:object w:dxaOrig="4200" w:dyaOrig="7635">
                <v:shape id="_x0000_i1034" type="#_x0000_t75" style="width:118.85pt;height:216.05pt" o:ole="">
                  <v:imagedata r:id="rId34" o:title=""/>
                </v:shape>
                <o:OLEObject Type="Embed" ProgID="PBrush" ShapeID="_x0000_i1034" DrawAspect="Content" ObjectID="_1474734861" r:id="rId55"/>
              </w:object>
            </w:r>
          </w:p>
          <w:p w:rsidR="004D266A" w:rsidRPr="00FA0277" w:rsidRDefault="004D266A" w:rsidP="00DE2D81">
            <w:pPr>
              <w:jc w:val="center"/>
            </w:pPr>
            <w:r>
              <w:t>Mockup 2.</w:t>
            </w:r>
            <w:r w:rsidR="00DE2D81">
              <w:t>7</w:t>
            </w:r>
            <w:r>
              <w:t>b</w:t>
            </w:r>
          </w:p>
        </w:tc>
      </w:tr>
    </w:tbl>
    <w:p w:rsidR="00B834BF" w:rsidRPr="00B834BF" w:rsidRDefault="006C6D9C" w:rsidP="008B09F0">
      <w:pPr>
        <w:pStyle w:val="Heading8"/>
      </w:pPr>
      <w:bookmarkStart w:id="23" w:name="_Toc355221557"/>
      <w:r>
        <w:t>Figure 2.</w:t>
      </w:r>
      <w:r w:rsidR="00DE2D81">
        <w:t>7</w:t>
      </w:r>
      <w:r>
        <w:t xml:space="preserve">: </w:t>
      </w:r>
      <w:r>
        <w:tab/>
        <w:t>Main page and live map view mockups.</w:t>
      </w:r>
      <w:bookmarkEnd w:id="23"/>
    </w:p>
    <w:tbl>
      <w:tblPr>
        <w:tblStyle w:val="TableGrid"/>
        <w:tblW w:w="0" w:type="auto"/>
        <w:tblInd w:w="108" w:type="dxa"/>
        <w:tblLook w:val="04A0" w:firstRow="1" w:lastRow="0" w:firstColumn="1" w:lastColumn="0" w:noHBand="0" w:noVBand="1"/>
      </w:tblPr>
      <w:tblGrid>
        <w:gridCol w:w="1620"/>
        <w:gridCol w:w="7128"/>
      </w:tblGrid>
      <w:tr w:rsidR="004F0A67" w:rsidTr="00370F43">
        <w:tc>
          <w:tcPr>
            <w:tcW w:w="1620" w:type="dxa"/>
          </w:tcPr>
          <w:p w:rsidR="004F0A67" w:rsidRDefault="004F0A67" w:rsidP="00370F43">
            <w:pPr>
              <w:pStyle w:val="text"/>
              <w:ind w:firstLine="0"/>
              <w:jc w:val="left"/>
            </w:pPr>
            <w:r>
              <w:t>New trip</w:t>
            </w:r>
          </w:p>
        </w:tc>
        <w:tc>
          <w:tcPr>
            <w:tcW w:w="7128" w:type="dxa"/>
            <w:vAlign w:val="center"/>
          </w:tcPr>
          <w:p w:rsidR="004F0A67" w:rsidRDefault="00D24BBC" w:rsidP="00DE2D81">
            <w:pPr>
              <w:pStyle w:val="text"/>
              <w:ind w:firstLine="0"/>
              <w:jc w:val="left"/>
            </w:pPr>
            <w:r>
              <w:t xml:space="preserve">Takes to the configuration page for creating a new trip. See Mockup </w:t>
            </w:r>
            <w:r w:rsidR="001527AF">
              <w:t>2.</w:t>
            </w:r>
            <w:r w:rsidR="00DE2D81">
              <w:t>8</w:t>
            </w:r>
            <w:r w:rsidR="001527AF">
              <w:t xml:space="preserve">a </w:t>
            </w:r>
            <w:r>
              <w:t xml:space="preserve">in Figure </w:t>
            </w:r>
            <w:r w:rsidR="001527AF">
              <w:t>2.</w:t>
            </w:r>
            <w:r w:rsidR="00DE2D81">
              <w:t>8</w:t>
            </w:r>
            <w:r>
              <w:t>.</w:t>
            </w:r>
          </w:p>
        </w:tc>
      </w:tr>
      <w:tr w:rsidR="004F0A67" w:rsidTr="00370F43">
        <w:tc>
          <w:tcPr>
            <w:tcW w:w="1620" w:type="dxa"/>
          </w:tcPr>
          <w:p w:rsidR="004F0A67" w:rsidRDefault="004F0A67" w:rsidP="00370F43">
            <w:pPr>
              <w:pStyle w:val="text"/>
              <w:ind w:firstLine="0"/>
              <w:jc w:val="left"/>
            </w:pPr>
            <w:r>
              <w:t>Notes</w:t>
            </w:r>
          </w:p>
        </w:tc>
        <w:tc>
          <w:tcPr>
            <w:tcW w:w="7128" w:type="dxa"/>
            <w:vAlign w:val="center"/>
          </w:tcPr>
          <w:p w:rsidR="004F0A67" w:rsidRDefault="00D24BBC" w:rsidP="00DE2D81">
            <w:pPr>
              <w:pStyle w:val="text"/>
              <w:ind w:firstLine="0"/>
              <w:jc w:val="left"/>
            </w:pPr>
            <w:r>
              <w:t>Takes to the notes manager page</w:t>
            </w:r>
            <w:r w:rsidR="00FF2EF4">
              <w:t xml:space="preserve"> for creating new notes or editing existing notes</w:t>
            </w:r>
            <w:r>
              <w:t>. See Mockup</w:t>
            </w:r>
            <w:r w:rsidR="001527AF">
              <w:t xml:space="preserve"> 2.</w:t>
            </w:r>
            <w:r w:rsidR="00DE2D81">
              <w:t>8</w:t>
            </w:r>
            <w:r w:rsidR="001527AF">
              <w:t>b</w:t>
            </w:r>
            <w:r>
              <w:t xml:space="preserve"> in Figure </w:t>
            </w:r>
            <w:r w:rsidR="001527AF">
              <w:t>2.</w:t>
            </w:r>
            <w:r w:rsidR="00DE2D81">
              <w:t>8</w:t>
            </w:r>
            <w:r>
              <w:t>.</w:t>
            </w:r>
          </w:p>
        </w:tc>
      </w:tr>
      <w:tr w:rsidR="004F0A67" w:rsidTr="00370F43">
        <w:tc>
          <w:tcPr>
            <w:tcW w:w="1620" w:type="dxa"/>
          </w:tcPr>
          <w:p w:rsidR="004F0A67" w:rsidRDefault="00D24BBC" w:rsidP="00370F43">
            <w:pPr>
              <w:pStyle w:val="text"/>
              <w:ind w:firstLine="0"/>
              <w:jc w:val="left"/>
            </w:pPr>
            <w:r>
              <w:t>Voice journal</w:t>
            </w:r>
          </w:p>
        </w:tc>
        <w:tc>
          <w:tcPr>
            <w:tcW w:w="7128" w:type="dxa"/>
            <w:vAlign w:val="center"/>
          </w:tcPr>
          <w:p w:rsidR="004F0A67" w:rsidRDefault="00D24BBC" w:rsidP="00DE2D81">
            <w:pPr>
              <w:pStyle w:val="text"/>
              <w:ind w:firstLine="0"/>
              <w:jc w:val="left"/>
            </w:pPr>
            <w:r>
              <w:t>Takes to the</w:t>
            </w:r>
            <w:r w:rsidR="000577D8">
              <w:t xml:space="preserve"> voice journals manager page. </w:t>
            </w:r>
            <w:r>
              <w:t>See Mockup</w:t>
            </w:r>
            <w:r w:rsidR="00D73192">
              <w:t xml:space="preserve"> 2.</w:t>
            </w:r>
            <w:r w:rsidR="00DE2D81">
              <w:t>10</w:t>
            </w:r>
            <w:r w:rsidR="000C2FA3">
              <w:t>a</w:t>
            </w:r>
            <w:r>
              <w:t xml:space="preserve"> in Figure </w:t>
            </w:r>
            <w:r w:rsidR="00D73192">
              <w:t>2.</w:t>
            </w:r>
            <w:r w:rsidR="00DE2D81">
              <w:t>10</w:t>
            </w:r>
            <w:r>
              <w:t>.</w:t>
            </w:r>
          </w:p>
        </w:tc>
      </w:tr>
      <w:tr w:rsidR="004F0A67" w:rsidTr="00370F43">
        <w:tc>
          <w:tcPr>
            <w:tcW w:w="1620" w:type="dxa"/>
          </w:tcPr>
          <w:p w:rsidR="004F0A67" w:rsidRDefault="00D24BBC" w:rsidP="00370F43">
            <w:pPr>
              <w:pStyle w:val="text"/>
              <w:ind w:firstLine="0"/>
              <w:jc w:val="left"/>
            </w:pPr>
            <w:r>
              <w:t>Video journal</w:t>
            </w:r>
          </w:p>
        </w:tc>
        <w:tc>
          <w:tcPr>
            <w:tcW w:w="7128" w:type="dxa"/>
            <w:vAlign w:val="center"/>
          </w:tcPr>
          <w:p w:rsidR="004F0A67" w:rsidRDefault="00D24BBC" w:rsidP="00DE2D81">
            <w:pPr>
              <w:pStyle w:val="text"/>
              <w:ind w:firstLine="0"/>
              <w:jc w:val="left"/>
            </w:pPr>
            <w:r>
              <w:t>Takes to the video journals manager page. See Mockup</w:t>
            </w:r>
            <w:r w:rsidR="000C2FA3">
              <w:t xml:space="preserve"> 2.</w:t>
            </w:r>
            <w:r w:rsidR="00DE2D81">
              <w:t>10</w:t>
            </w:r>
            <w:r w:rsidR="00CA25A1">
              <w:t>b</w:t>
            </w:r>
            <w:r>
              <w:t xml:space="preserve"> in Figure </w:t>
            </w:r>
            <w:r w:rsidR="00D73192">
              <w:t>2.</w:t>
            </w:r>
            <w:r w:rsidR="00DE2D81">
              <w:t>10</w:t>
            </w:r>
            <w:r>
              <w:t>.</w:t>
            </w:r>
          </w:p>
        </w:tc>
      </w:tr>
      <w:tr w:rsidR="00E03901" w:rsidTr="00370F43">
        <w:tc>
          <w:tcPr>
            <w:tcW w:w="1620" w:type="dxa"/>
          </w:tcPr>
          <w:p w:rsidR="00E03901" w:rsidRDefault="00E03901" w:rsidP="00370F43">
            <w:pPr>
              <w:pStyle w:val="text"/>
              <w:ind w:firstLine="0"/>
              <w:jc w:val="left"/>
            </w:pPr>
            <w:r>
              <w:t>Photo capture</w:t>
            </w:r>
          </w:p>
        </w:tc>
        <w:tc>
          <w:tcPr>
            <w:tcW w:w="7128" w:type="dxa"/>
            <w:vAlign w:val="center"/>
          </w:tcPr>
          <w:p w:rsidR="00E03901" w:rsidRDefault="00E03901" w:rsidP="00DE2D81">
            <w:pPr>
              <w:pStyle w:val="text"/>
              <w:ind w:firstLine="0"/>
              <w:jc w:val="left"/>
            </w:pPr>
            <w:r>
              <w:t>In-app functionality to take picture.</w:t>
            </w:r>
            <w:r w:rsidR="00CA25A1">
              <w:t xml:space="preserve"> See Mockup 2.</w:t>
            </w:r>
            <w:r w:rsidR="00DE2D81">
              <w:t>10</w:t>
            </w:r>
            <w:r w:rsidR="00CA25A1">
              <w:t>b in Figure 2.</w:t>
            </w:r>
            <w:r w:rsidR="00DE2D81">
              <w:t>10</w:t>
            </w:r>
            <w:r w:rsidR="00CA25A1">
              <w:t>.</w:t>
            </w:r>
          </w:p>
        </w:tc>
      </w:tr>
      <w:tr w:rsidR="004F0A67" w:rsidTr="00370F43">
        <w:tc>
          <w:tcPr>
            <w:tcW w:w="1620" w:type="dxa"/>
          </w:tcPr>
          <w:p w:rsidR="004F0A67" w:rsidRDefault="00D24BBC" w:rsidP="00370F43">
            <w:pPr>
              <w:pStyle w:val="text"/>
              <w:ind w:firstLine="0"/>
              <w:jc w:val="left"/>
            </w:pPr>
            <w:r>
              <w:t>Live map</w:t>
            </w:r>
          </w:p>
        </w:tc>
        <w:tc>
          <w:tcPr>
            <w:tcW w:w="7128" w:type="dxa"/>
            <w:vAlign w:val="center"/>
          </w:tcPr>
          <w:p w:rsidR="004F0A67" w:rsidRDefault="00D24BBC" w:rsidP="00DE2D81">
            <w:pPr>
              <w:pStyle w:val="text"/>
              <w:ind w:firstLine="0"/>
              <w:jc w:val="left"/>
            </w:pPr>
            <w:r>
              <w:t>Takes to the live map view page. See Mockup 2.</w:t>
            </w:r>
            <w:r w:rsidR="00DE2D81">
              <w:t>7</w:t>
            </w:r>
            <w:r>
              <w:t>b in Figure 2.</w:t>
            </w:r>
            <w:r w:rsidR="00DE2D81">
              <w:t>7</w:t>
            </w:r>
            <w:r>
              <w:t xml:space="preserve">. </w:t>
            </w:r>
          </w:p>
        </w:tc>
      </w:tr>
      <w:tr w:rsidR="004F0A67" w:rsidTr="00370F43">
        <w:tc>
          <w:tcPr>
            <w:tcW w:w="1620" w:type="dxa"/>
          </w:tcPr>
          <w:p w:rsidR="004F0A67" w:rsidRDefault="00D24BBC" w:rsidP="00370F43">
            <w:pPr>
              <w:pStyle w:val="text"/>
              <w:ind w:firstLine="0"/>
              <w:jc w:val="left"/>
            </w:pPr>
            <w:r>
              <w:t>Settings</w:t>
            </w:r>
          </w:p>
        </w:tc>
        <w:tc>
          <w:tcPr>
            <w:tcW w:w="7128" w:type="dxa"/>
            <w:vAlign w:val="center"/>
          </w:tcPr>
          <w:p w:rsidR="004F0A67" w:rsidRDefault="00D24BBC" w:rsidP="00DE2D81">
            <w:pPr>
              <w:pStyle w:val="text"/>
              <w:ind w:firstLine="0"/>
              <w:jc w:val="left"/>
            </w:pPr>
            <w:r>
              <w:t xml:space="preserve">Takes to the settings page. See Mockup </w:t>
            </w:r>
            <w:r w:rsidR="000C2FA3">
              <w:t>2.</w:t>
            </w:r>
            <w:r w:rsidR="00DE2D81">
              <w:t>10</w:t>
            </w:r>
            <w:r w:rsidR="00CA25A1">
              <w:t>c</w:t>
            </w:r>
            <w:r w:rsidR="000C2FA3">
              <w:t xml:space="preserve"> </w:t>
            </w:r>
            <w:r>
              <w:t xml:space="preserve">in Figure </w:t>
            </w:r>
            <w:r w:rsidR="000C2FA3">
              <w:t>2.</w:t>
            </w:r>
            <w:r w:rsidR="00DE2D81">
              <w:t>10</w:t>
            </w:r>
            <w:r>
              <w:t>.</w:t>
            </w:r>
          </w:p>
        </w:tc>
      </w:tr>
      <w:tr w:rsidR="00D943AD" w:rsidTr="00370F43">
        <w:tc>
          <w:tcPr>
            <w:tcW w:w="1620" w:type="dxa"/>
          </w:tcPr>
          <w:p w:rsidR="00D943AD" w:rsidRDefault="00D943AD" w:rsidP="00370F43">
            <w:pPr>
              <w:pStyle w:val="text"/>
              <w:ind w:firstLine="0"/>
              <w:jc w:val="left"/>
            </w:pPr>
            <w:r>
              <w:t>Help</w:t>
            </w:r>
          </w:p>
        </w:tc>
        <w:tc>
          <w:tcPr>
            <w:tcW w:w="7128" w:type="dxa"/>
            <w:vAlign w:val="center"/>
          </w:tcPr>
          <w:p w:rsidR="00D943AD" w:rsidRDefault="00D943AD" w:rsidP="00DE2D81">
            <w:pPr>
              <w:pStyle w:val="text"/>
              <w:ind w:firstLine="0"/>
              <w:jc w:val="left"/>
            </w:pPr>
            <w:r>
              <w:t xml:space="preserve">Takes to an external web site that has detail information about </w:t>
            </w:r>
            <w:proofErr w:type="spellStart"/>
            <w:r>
              <w:t>iTrak</w:t>
            </w:r>
            <w:proofErr w:type="spellEnd"/>
            <w:r>
              <w:t>.</w:t>
            </w:r>
          </w:p>
        </w:tc>
      </w:tr>
    </w:tbl>
    <w:p w:rsidR="00D24BBC" w:rsidRDefault="004F0A67" w:rsidP="00D24BBC">
      <w:pPr>
        <w:pStyle w:val="Heading7"/>
      </w:pPr>
      <w:r>
        <w:t xml:space="preserve"> </w:t>
      </w:r>
      <w:bookmarkStart w:id="24" w:name="_Toc354617464"/>
      <w:proofErr w:type="gramStart"/>
      <w:r>
        <w:t xml:space="preserve">Table </w:t>
      </w:r>
      <w:r w:rsidR="00805862">
        <w:t>2.1</w:t>
      </w:r>
      <w:r>
        <w:t>:</w:t>
      </w:r>
      <w:r>
        <w:tab/>
      </w:r>
      <w:r w:rsidR="00D24BBC">
        <w:t>F</w:t>
      </w:r>
      <w:r>
        <w:t>unctiona</w:t>
      </w:r>
      <w:r w:rsidR="00D24BBC">
        <w:t>lity descriptions of mobile app icons on the main page</w:t>
      </w:r>
      <w:r>
        <w:t>.</w:t>
      </w:r>
      <w:bookmarkEnd w:id="24"/>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35"/>
      </w:tblGrid>
      <w:tr w:rsidR="00917ABE" w:rsidRPr="00FA0277" w:rsidTr="00917ABE">
        <w:trPr>
          <w:jc w:val="center"/>
        </w:trPr>
        <w:tc>
          <w:tcPr>
            <w:tcW w:w="4421" w:type="dxa"/>
          </w:tcPr>
          <w:p w:rsidR="00917ABE" w:rsidRDefault="00CC402B" w:rsidP="00173B1B">
            <w:pPr>
              <w:jc w:val="center"/>
            </w:pPr>
            <w:r>
              <w:rPr>
                <w:noProof/>
                <w:lang w:eastAsia="zh-CN"/>
              </w:rPr>
              <w:lastRenderedPageBreak/>
              <mc:AlternateContent>
                <mc:Choice Requires="wps">
                  <w:drawing>
                    <wp:anchor distT="0" distB="0" distL="114300" distR="114300" simplePos="0" relativeHeight="251708416" behindDoc="0" locked="0" layoutInCell="1" allowOverlap="1" wp14:anchorId="2DC23B87" wp14:editId="0F7276C6">
                      <wp:simplePos x="0" y="0"/>
                      <wp:positionH relativeFrom="column">
                        <wp:posOffset>2305050</wp:posOffset>
                      </wp:positionH>
                      <wp:positionV relativeFrom="paragraph">
                        <wp:posOffset>904875</wp:posOffset>
                      </wp:positionV>
                      <wp:extent cx="438150" cy="419100"/>
                      <wp:effectExtent l="0" t="0" r="857250" b="19050"/>
                      <wp:wrapNone/>
                      <wp:docPr id="30" name="Rectangular Callout 30"/>
                      <wp:cNvGraphicFramePr/>
                      <a:graphic xmlns:a="http://schemas.openxmlformats.org/drawingml/2006/main">
                        <a:graphicData uri="http://schemas.microsoft.com/office/word/2010/wordprocessingShape">
                          <wps:wsp>
                            <wps:cNvSpPr/>
                            <wps:spPr>
                              <a:xfrm>
                                <a:off x="0" y="0"/>
                                <a:ext cx="438150" cy="419100"/>
                              </a:xfrm>
                              <a:prstGeom prst="wedgeRectCallout">
                                <a:avLst>
                                  <a:gd name="adj1" fmla="val 238319"/>
                                  <a:gd name="adj2" fmla="val -41136"/>
                                </a:avLst>
                              </a:prstGeom>
                              <a:ln w="12700"/>
                            </wps:spPr>
                            <wps:style>
                              <a:lnRef idx="2">
                                <a:schemeClr val="dk1"/>
                              </a:lnRef>
                              <a:fillRef idx="1">
                                <a:schemeClr val="lt1"/>
                              </a:fillRef>
                              <a:effectRef idx="0">
                                <a:schemeClr val="dk1"/>
                              </a:effectRef>
                              <a:fontRef idx="minor">
                                <a:schemeClr val="dk1"/>
                              </a:fontRef>
                            </wps:style>
                            <wps:txbx>
                              <w:txbxContent>
                                <w:p w:rsidR="00EA6C45" w:rsidRPr="008B63C1" w:rsidRDefault="00EA6C45" w:rsidP="00CC402B">
                                  <w:pPr>
                                    <w:rPr>
                                      <w:sz w:val="20"/>
                                    </w:rPr>
                                  </w:pPr>
                                  <w:r>
                                    <w:rPr>
                                      <w:sz w:val="20"/>
                                    </w:rPr>
                                    <w:t>Note entries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0" o:spid="_x0000_s1082" type="#_x0000_t61" style="position:absolute;left:0;text-align:left;margin-left:181.5pt;margin-top:71.25pt;width:34.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" adj="62277,1915" fillcolor="white [3201]" strokecolor="black [3200]" strokeweight="1pt">
                      <v:textbox inset="2.16pt,2.16pt,2.16pt,2.16pt">
                        <w:txbxContent>
                          <w:p w:rsidR="00EA6C45" w:rsidRPr="008B63C1" w:rsidRDefault="00EA6C45" w:rsidP="00CC402B">
                            <w:pPr>
                              <w:rPr>
                                <w:sz w:val="20"/>
                              </w:rPr>
                            </w:pPr>
                            <w:r>
                              <w:rPr>
                                <w:sz w:val="20"/>
                              </w:rPr>
                              <w:t>Note entries</w:t>
                            </w:r>
                          </w:p>
                        </w:txbxContent>
                      </v:textbox>
                    </v:shape>
                  </w:pict>
                </mc:Fallback>
              </mc:AlternateContent>
            </w:r>
            <w:r w:rsidR="008B63C1">
              <w:rPr>
                <w:noProof/>
                <w:lang w:eastAsia="zh-CN"/>
              </w:rPr>
              <mc:AlternateContent>
                <mc:Choice Requires="wps">
                  <w:drawing>
                    <wp:anchor distT="0" distB="0" distL="114300" distR="114300" simplePos="0" relativeHeight="251706368" behindDoc="0" locked="0" layoutInCell="1" allowOverlap="1" wp14:anchorId="35433D68" wp14:editId="6F979073">
                      <wp:simplePos x="0" y="0"/>
                      <wp:positionH relativeFrom="column">
                        <wp:posOffset>2247900</wp:posOffset>
                      </wp:positionH>
                      <wp:positionV relativeFrom="paragraph">
                        <wp:posOffset>1847850</wp:posOffset>
                      </wp:positionV>
                      <wp:extent cx="866775" cy="628650"/>
                      <wp:effectExtent l="666750" t="361950" r="28575" b="19050"/>
                      <wp:wrapNone/>
                      <wp:docPr id="29" name="Rectangular Callout 29"/>
                      <wp:cNvGraphicFramePr/>
                      <a:graphic xmlns:a="http://schemas.openxmlformats.org/drawingml/2006/main">
                        <a:graphicData uri="http://schemas.microsoft.com/office/word/2010/wordprocessingShape">
                          <wps:wsp>
                            <wps:cNvSpPr/>
                            <wps:spPr>
                              <a:xfrm>
                                <a:off x="0" y="0"/>
                                <a:ext cx="866775" cy="628650"/>
                              </a:xfrm>
                              <a:prstGeom prst="wedgeRectCallout">
                                <a:avLst>
                                  <a:gd name="adj1" fmla="val -125943"/>
                                  <a:gd name="adj2" fmla="val -104772"/>
                                </a:avLst>
                              </a:prstGeom>
                              <a:ln w="12700"/>
                            </wps:spPr>
                            <wps:style>
                              <a:lnRef idx="2">
                                <a:schemeClr val="dk1"/>
                              </a:lnRef>
                              <a:fillRef idx="1">
                                <a:schemeClr val="lt1"/>
                              </a:fillRef>
                              <a:effectRef idx="0">
                                <a:schemeClr val="dk1"/>
                              </a:effectRef>
                              <a:fontRef idx="minor">
                                <a:schemeClr val="dk1"/>
                              </a:fontRef>
                            </wps:style>
                            <wps:txbx>
                              <w:txbxContent>
                                <w:p w:rsidR="00EA6C45" w:rsidRPr="008B63C1" w:rsidRDefault="00EA6C45" w:rsidP="008B63C1">
                                  <w:pPr>
                                    <w:rPr>
                                      <w:sz w:val="20"/>
                                    </w:rPr>
                                  </w:pPr>
                                  <w:r>
                                    <w:rPr>
                                      <w:sz w:val="20"/>
                                    </w:rPr>
                                    <w:t xml:space="preserve">Minimum distance to notify new GPS location </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 o:spid="_x0000_s1083" type="#_x0000_t61" style="position:absolute;left:0;text-align:left;margin-left:177pt;margin-top:145.5pt;width:68.25pt;height: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" adj="-16404,-11831" fillcolor="white [3201]" strokecolor="black [3200]" strokeweight="1pt">
                      <v:textbox inset="2.16pt,2.16pt,2.16pt,2.16pt">
                        <w:txbxContent>
                          <w:p w:rsidR="00EA6C45" w:rsidRPr="008B63C1" w:rsidRDefault="00EA6C45" w:rsidP="008B63C1">
                            <w:pPr>
                              <w:rPr>
                                <w:sz w:val="20"/>
                              </w:rPr>
                            </w:pPr>
                            <w:r>
                              <w:rPr>
                                <w:sz w:val="20"/>
                              </w:rPr>
                              <w:t xml:space="preserve">Minimum distance to notify new GPS location </w:t>
                            </w:r>
                          </w:p>
                        </w:txbxContent>
                      </v:textbox>
                    </v:shape>
                  </w:pict>
                </mc:Fallback>
              </mc:AlternateContent>
            </w:r>
            <w:r w:rsidR="008B63C1">
              <w:rPr>
                <w:noProof/>
                <w:lang w:eastAsia="zh-CN"/>
              </w:rPr>
              <mc:AlternateContent>
                <mc:Choice Requires="wps">
                  <w:drawing>
                    <wp:anchor distT="0" distB="0" distL="114300" distR="114300" simplePos="0" relativeHeight="251704320" behindDoc="0" locked="0" layoutInCell="1" allowOverlap="1" wp14:anchorId="248D8B88" wp14:editId="652EAEB4">
                      <wp:simplePos x="0" y="0"/>
                      <wp:positionH relativeFrom="column">
                        <wp:posOffset>2295525</wp:posOffset>
                      </wp:positionH>
                      <wp:positionV relativeFrom="paragraph">
                        <wp:posOffset>219075</wp:posOffset>
                      </wp:positionV>
                      <wp:extent cx="676275" cy="419100"/>
                      <wp:effectExtent l="647700" t="0" r="28575" b="266700"/>
                      <wp:wrapNone/>
                      <wp:docPr id="28" name="Rectangular Callout 28"/>
                      <wp:cNvGraphicFramePr/>
                      <a:graphic xmlns:a="http://schemas.openxmlformats.org/drawingml/2006/main">
                        <a:graphicData uri="http://schemas.microsoft.com/office/word/2010/wordprocessingShape">
                          <wps:wsp>
                            <wps:cNvSpPr/>
                            <wps:spPr>
                              <a:xfrm>
                                <a:off x="0" y="0"/>
                                <a:ext cx="676275" cy="419100"/>
                              </a:xfrm>
                              <a:prstGeom prst="wedgeRectCallout">
                                <a:avLst>
                                  <a:gd name="adj1" fmla="val -142116"/>
                                  <a:gd name="adj2" fmla="val 108864"/>
                                </a:avLst>
                              </a:prstGeom>
                              <a:ln w="12700"/>
                            </wps:spPr>
                            <wps:style>
                              <a:lnRef idx="2">
                                <a:schemeClr val="dk1"/>
                              </a:lnRef>
                              <a:fillRef idx="1">
                                <a:schemeClr val="lt1"/>
                              </a:fillRef>
                              <a:effectRef idx="0">
                                <a:schemeClr val="dk1"/>
                              </a:effectRef>
                              <a:fontRef idx="minor">
                                <a:schemeClr val="dk1"/>
                              </a:fontRef>
                            </wps:style>
                            <wps:txbx>
                              <w:txbxContent>
                                <w:p w:rsidR="00EA6C45" w:rsidRPr="008B63C1" w:rsidRDefault="00EA6C45" w:rsidP="008B63C1">
                                  <w:pPr>
                                    <w:rPr>
                                      <w:sz w:val="20"/>
                                    </w:rPr>
                                  </w:pPr>
                                  <w:r w:rsidRPr="008B63C1">
                                    <w:rPr>
                                      <w:sz w:val="20"/>
                                    </w:rPr>
                                    <w:t>N</w:t>
                                  </w:r>
                                  <w:r>
                                    <w:rPr>
                                      <w:sz w:val="20"/>
                                    </w:rPr>
                                    <w:t>ame of the new tri</w:t>
                                  </w:r>
                                  <w:r w:rsidRPr="008B63C1">
                                    <w:rPr>
                                      <w:sz w:val="20"/>
                                    </w:rPr>
                                    <w:t>p</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 o:spid="_x0000_s1084" type="#_x0000_t61" style="position:absolute;left:0;text-align:left;margin-left:180.75pt;margin-top:17.25pt;width:53.25pt;height: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" adj="-19897,34315" fillcolor="white [3201]" strokecolor="black [3200]" strokeweight="1pt">
                      <v:textbox inset="2.16pt,2.16pt,2.16pt,2.16pt">
                        <w:txbxContent>
                          <w:p w:rsidR="00EA6C45" w:rsidRPr="008B63C1" w:rsidRDefault="00EA6C45" w:rsidP="008B63C1">
                            <w:pPr>
                              <w:rPr>
                                <w:sz w:val="20"/>
                              </w:rPr>
                            </w:pPr>
                            <w:r w:rsidRPr="008B63C1">
                              <w:rPr>
                                <w:sz w:val="20"/>
                              </w:rPr>
                              <w:t>N</w:t>
                            </w:r>
                            <w:r>
                              <w:rPr>
                                <w:sz w:val="20"/>
                              </w:rPr>
                              <w:t>ame of the new tri</w:t>
                            </w:r>
                            <w:r w:rsidRPr="008B63C1">
                              <w:rPr>
                                <w:sz w:val="20"/>
                              </w:rPr>
                              <w:t>p</w:t>
                            </w:r>
                          </w:p>
                        </w:txbxContent>
                      </v:textbox>
                    </v:shape>
                  </w:pict>
                </mc:Fallback>
              </mc:AlternateContent>
            </w:r>
            <w:r w:rsidR="00CE6765" w:rsidRPr="00FA0277">
              <w:rPr>
                <w:rFonts w:eastAsia="Times New Roman" w:cs="Times New Roman"/>
                <w:szCs w:val="20"/>
              </w:rPr>
              <w:object w:dxaOrig="4215" w:dyaOrig="7605">
                <v:shape id="_x0000_i1035" type="#_x0000_t75" style="width:119.5pt;height:3in" o:ole="">
                  <v:imagedata r:id="rId45" o:title=""/>
                </v:shape>
                <o:OLEObject Type="Embed" ProgID="PBrush" ShapeID="_x0000_i1035" DrawAspect="Content" ObjectID="_1474734862" r:id="rId56"/>
              </w:object>
            </w:r>
          </w:p>
          <w:p w:rsidR="00C15C26" w:rsidRPr="00FA0277" w:rsidRDefault="00C15C26" w:rsidP="00B3433C">
            <w:pPr>
              <w:jc w:val="center"/>
            </w:pPr>
            <w:r>
              <w:t>Mockup 2.</w:t>
            </w:r>
            <w:r w:rsidR="00B3433C">
              <w:t>8</w:t>
            </w:r>
            <w:r>
              <w:t>a</w:t>
            </w:r>
          </w:p>
        </w:tc>
        <w:tc>
          <w:tcPr>
            <w:tcW w:w="4435" w:type="dxa"/>
          </w:tcPr>
          <w:p w:rsidR="00917ABE" w:rsidRDefault="00CE6765" w:rsidP="00173B1B">
            <w:pPr>
              <w:jc w:val="center"/>
            </w:pPr>
            <w:r w:rsidRPr="00FA0277">
              <w:rPr>
                <w:rFonts w:eastAsia="Times New Roman" w:cs="Times New Roman"/>
                <w:szCs w:val="20"/>
              </w:rPr>
              <w:object w:dxaOrig="4215" w:dyaOrig="7650">
                <v:shape id="_x0000_i1036" type="#_x0000_t75" style="width:118.85pt;height:216.1pt" o:ole="">
                  <v:imagedata r:id="rId41" o:title=""/>
                </v:shape>
                <o:OLEObject Type="Embed" ProgID="PBrush" ShapeID="_x0000_i1036" DrawAspect="Content" ObjectID="_1474734863" r:id="rId57"/>
              </w:object>
            </w:r>
          </w:p>
          <w:p w:rsidR="00C15C26" w:rsidRPr="00FA0277" w:rsidRDefault="00C15C26" w:rsidP="00B3433C">
            <w:pPr>
              <w:jc w:val="center"/>
            </w:pPr>
            <w:r>
              <w:t>Mockup 2.</w:t>
            </w:r>
            <w:r w:rsidR="00B3433C">
              <w:t>8</w:t>
            </w:r>
            <w:r>
              <w:t>b</w:t>
            </w:r>
          </w:p>
        </w:tc>
      </w:tr>
    </w:tbl>
    <w:p w:rsidR="00917ABE" w:rsidRDefault="00917ABE" w:rsidP="00917ABE">
      <w:pPr>
        <w:pStyle w:val="Heading8"/>
      </w:pPr>
      <w:bookmarkStart w:id="25" w:name="_Toc355221558"/>
      <w:r>
        <w:t>Figure 2.</w:t>
      </w:r>
      <w:r w:rsidR="00B3433C">
        <w:t>8</w:t>
      </w:r>
      <w:r>
        <w:t xml:space="preserve">: </w:t>
      </w:r>
      <w:r>
        <w:tab/>
      </w:r>
      <w:r w:rsidR="0030632D">
        <w:t>Create trip</w:t>
      </w:r>
      <w:r>
        <w:t xml:space="preserve"> page and </w:t>
      </w:r>
      <w:r w:rsidR="0030632D">
        <w:t>note manager page</w:t>
      </w:r>
      <w:r>
        <w:t xml:space="preserve"> mockups.</w:t>
      </w:r>
      <w:bookmarkEnd w:id="25"/>
    </w:p>
    <w:p w:rsidR="001527AF" w:rsidRDefault="001527AF" w:rsidP="001527AF">
      <w:pPr>
        <w:pStyle w:val="text"/>
      </w:pPr>
      <w:r>
        <w:t>In Figure 2.</w:t>
      </w:r>
      <w:r w:rsidR="00B3433C">
        <w:t>8</w:t>
      </w:r>
      <w:r>
        <w:t>, Mockup 2.</w:t>
      </w:r>
      <w:r w:rsidR="00B3433C">
        <w:t>8</w:t>
      </w:r>
      <w:r>
        <w:t xml:space="preserve">a shows how user will create a new trip. User needs to enter the trip name and the minimum distance that triggers a new update for current location. The Distance </w:t>
      </w:r>
      <w:r w:rsidR="00D73192">
        <w:t>t</w:t>
      </w:r>
      <w:r>
        <w:t xml:space="preserve">o Update value helps optimize the performance of the app and the battery life of the smart phone. For example, if the user is travelling on feet, the travel area </w:t>
      </w:r>
      <w:r w:rsidR="00D019D3">
        <w:t>may</w:t>
      </w:r>
      <w:r>
        <w:t xml:space="preserve"> be narrow</w:t>
      </w:r>
      <w:r w:rsidR="00D019D3">
        <w:t xml:space="preserve"> and</w:t>
      </w:r>
      <w:r>
        <w:t xml:space="preserve"> the distance</w:t>
      </w:r>
      <w:r w:rsidR="00D019D3">
        <w:t xml:space="preserve"> </w:t>
      </w:r>
      <w:r>
        <w:t>to</w:t>
      </w:r>
      <w:r w:rsidR="00D019D3">
        <w:t xml:space="preserve"> </w:t>
      </w:r>
      <w:r>
        <w:t xml:space="preserve">update </w:t>
      </w:r>
      <w:r w:rsidR="00D019D3">
        <w:t>would</w:t>
      </w:r>
      <w:r>
        <w:t xml:space="preserve"> need to be small to make the map</w:t>
      </w:r>
      <w:r w:rsidR="00C63C42">
        <w:t xml:space="preserve"> more accurate. If the user is travelling on a car or a train, it </w:t>
      </w:r>
      <w:r w:rsidR="00D019D3">
        <w:t xml:space="preserve">can </w:t>
      </w:r>
      <w:r w:rsidR="00C63C42">
        <w:t xml:space="preserve">be a long </w:t>
      </w:r>
      <w:r w:rsidR="00874AE0">
        <w:t>journey</w:t>
      </w:r>
      <w:r w:rsidR="00C63C42">
        <w:t xml:space="preserve"> that covers a large area</w:t>
      </w:r>
      <w:r w:rsidR="00D019D3">
        <w:t xml:space="preserve"> and </w:t>
      </w:r>
      <w:r w:rsidR="00C63C42">
        <w:t>the distance to update can be relaxed to a larger amount to avoid frequent location updates and to save battery life</w:t>
      </w:r>
      <w:r w:rsidR="0057315F">
        <w:t>, while still maintain</w:t>
      </w:r>
      <w:r w:rsidR="00D019D3">
        <w:t>ing</w:t>
      </w:r>
      <w:r w:rsidR="0057315F">
        <w:t xml:space="preserve"> a reasonably accurate map</w:t>
      </w:r>
      <w:r w:rsidR="00C63C42">
        <w:t>.</w:t>
      </w:r>
      <w:r w:rsidR="004F5A84">
        <w:t xml:space="preserve"> More understanding of how the distance to update can impact the performance of </w:t>
      </w:r>
      <w:r w:rsidR="00743321">
        <w:t>a mobile</w:t>
      </w:r>
      <w:r w:rsidR="004F5A84">
        <w:t xml:space="preserve"> app involving GPS location tracking can be read at </w:t>
      </w:r>
      <w:r w:rsidR="00E413C7">
        <w:t>[</w:t>
      </w:r>
      <w:proofErr w:type="spellStart"/>
      <w:r w:rsidR="00E413C7">
        <w:t>Wae</w:t>
      </w:r>
      <w:proofErr w:type="spellEnd"/>
      <w:r w:rsidR="00E413C7">
        <w:t>]</w:t>
      </w:r>
      <w:r w:rsidR="004F5A84">
        <w:t>.</w:t>
      </w:r>
    </w:p>
    <w:p w:rsidR="00C63C42" w:rsidRPr="001527AF" w:rsidRDefault="007A28CE" w:rsidP="00031292">
      <w:pPr>
        <w:pStyle w:val="text"/>
        <w:spacing w:after="240"/>
      </w:pPr>
      <w:r>
        <w:t>Mockup 2.</w:t>
      </w:r>
      <w:r w:rsidR="00B3433C">
        <w:t>8</w:t>
      </w:r>
      <w:r>
        <w:t xml:space="preserve">b shows how the notes manager will be implemented. It consists of a list of created notes and a button to allow creating new notes. </w:t>
      </w:r>
      <w:r w:rsidR="00025445">
        <w:t>U</w:t>
      </w:r>
      <w:r w:rsidRPr="007A28CE">
        <w:t>ser can edit an existing note or start a new one. If a trip is currently active</w:t>
      </w:r>
      <w:r>
        <w:t>, a</w:t>
      </w:r>
      <w:r w:rsidRPr="007A28CE">
        <w:t xml:space="preserve"> new</w:t>
      </w:r>
      <w:r>
        <w:t>ly created</w:t>
      </w:r>
      <w:r w:rsidRPr="007A28CE">
        <w:t xml:space="preserve"> note will </w:t>
      </w:r>
      <w:r w:rsidRPr="007A28CE">
        <w:lastRenderedPageBreak/>
        <w:t>automatically associate with the trip. If an existing note already associates with the currently active trip, the system will redirect</w:t>
      </w:r>
      <w:r w:rsidR="009A5B37">
        <w:t xml:space="preserve"> the</w:t>
      </w:r>
      <w:r w:rsidRPr="007A28CE">
        <w:t xml:space="preserve"> user to this note when </w:t>
      </w:r>
      <w:r w:rsidR="009A5B37">
        <w:t xml:space="preserve">the </w:t>
      </w:r>
      <w:r w:rsidRPr="007A28CE">
        <w:t>user attempts to create a new note</w:t>
      </w:r>
      <w:r w:rsidR="000F27A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7"/>
        <w:gridCol w:w="2952"/>
        <w:gridCol w:w="2967"/>
      </w:tblGrid>
      <w:tr w:rsidR="00031292" w:rsidRPr="00FA0277" w:rsidTr="00031292">
        <w:trPr>
          <w:jc w:val="center"/>
        </w:trPr>
        <w:tc>
          <w:tcPr>
            <w:tcW w:w="2937" w:type="dxa"/>
          </w:tcPr>
          <w:p w:rsidR="00031292" w:rsidRPr="00FA0277" w:rsidRDefault="00A00447" w:rsidP="00D73192">
            <w:pPr>
              <w:jc w:val="center"/>
            </w:pPr>
            <w:r>
              <w:rPr>
                <w:noProof/>
                <w:lang w:eastAsia="zh-CN"/>
              </w:rPr>
              <w:drawing>
                <wp:inline distT="0" distB="0" distL="0" distR="0" wp14:anchorId="4AF12879" wp14:editId="20AA982E">
                  <wp:extent cx="1517904" cy="274320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r w:rsidR="00031292">
              <w:t>Mockup 2.</w:t>
            </w:r>
            <w:r w:rsidR="00B3433C">
              <w:t>9</w:t>
            </w:r>
            <w:r w:rsidR="00031292">
              <w:t>a</w:t>
            </w:r>
          </w:p>
        </w:tc>
        <w:tc>
          <w:tcPr>
            <w:tcW w:w="2952" w:type="dxa"/>
          </w:tcPr>
          <w:p w:rsidR="00031292" w:rsidRPr="00FA0277" w:rsidRDefault="008C6610" w:rsidP="00D73192">
            <w:pPr>
              <w:jc w:val="center"/>
            </w:pPr>
            <w:r>
              <w:rPr>
                <w:noProof/>
                <w:lang w:eastAsia="zh-CN"/>
              </w:rPr>
              <w:drawing>
                <wp:inline distT="0" distB="0" distL="0" distR="0" wp14:anchorId="4B9CD79B" wp14:editId="5B08264E">
                  <wp:extent cx="1516828" cy="2743200"/>
                  <wp:effectExtent l="0" t="0" r="7620" b="0"/>
                  <wp:docPr id="3" name="Picture 3"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r w:rsidR="00031292">
              <w:t>Mockup 2.</w:t>
            </w:r>
            <w:r w:rsidR="00B3433C">
              <w:t>9</w:t>
            </w:r>
            <w:r w:rsidR="00031292">
              <w:t>b</w:t>
            </w:r>
          </w:p>
        </w:tc>
        <w:tc>
          <w:tcPr>
            <w:tcW w:w="2967" w:type="dxa"/>
          </w:tcPr>
          <w:p w:rsidR="00031292" w:rsidRPr="00FA0277" w:rsidRDefault="00A00447" w:rsidP="00B3433C">
            <w:pPr>
              <w:jc w:val="center"/>
            </w:pPr>
            <w:r>
              <w:rPr>
                <w:noProof/>
                <w:lang w:eastAsia="zh-CN"/>
              </w:rPr>
              <w:drawing>
                <wp:inline distT="0" distB="0" distL="0" distR="0" wp14:anchorId="62B265BC" wp14:editId="70F5D09C">
                  <wp:extent cx="1517904" cy="2743200"/>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r w:rsidR="00031292">
              <w:t xml:space="preserve"> Mockup 2.</w:t>
            </w:r>
            <w:r w:rsidR="00B3433C">
              <w:t>9</w:t>
            </w:r>
            <w:r w:rsidR="00031292">
              <w:t>c</w:t>
            </w:r>
          </w:p>
        </w:tc>
      </w:tr>
    </w:tbl>
    <w:p w:rsidR="00601590" w:rsidRDefault="00051034" w:rsidP="00D51E37">
      <w:pPr>
        <w:pStyle w:val="text"/>
        <w:spacing w:after="240"/>
      </w:pPr>
      <w:r>
        <w:rPr>
          <w:noProof/>
          <w:lang w:eastAsia="zh-CN"/>
        </w:rPr>
        <mc:AlternateContent>
          <mc:Choice Requires="wps">
            <w:drawing>
              <wp:anchor distT="0" distB="0" distL="114300" distR="114300" simplePos="0" relativeHeight="251710464" behindDoc="0" locked="0" layoutInCell="1" allowOverlap="1" wp14:anchorId="2150DF6B" wp14:editId="3697D155">
                <wp:simplePos x="0" y="0"/>
                <wp:positionH relativeFrom="column">
                  <wp:posOffset>1619250</wp:posOffset>
                </wp:positionH>
                <wp:positionV relativeFrom="paragraph">
                  <wp:posOffset>224790</wp:posOffset>
                </wp:positionV>
                <wp:extent cx="809625" cy="342900"/>
                <wp:effectExtent l="533400" t="876300" r="28575" b="19050"/>
                <wp:wrapNone/>
                <wp:docPr id="288" name="Rectangular Callout 288"/>
                <wp:cNvGraphicFramePr/>
                <a:graphic xmlns:a="http://schemas.openxmlformats.org/drawingml/2006/main">
                  <a:graphicData uri="http://schemas.microsoft.com/office/word/2010/wordprocessingShape">
                    <wps:wsp>
                      <wps:cNvSpPr/>
                      <wps:spPr>
                        <a:xfrm>
                          <a:off x="0" y="0"/>
                          <a:ext cx="809625" cy="342900"/>
                        </a:xfrm>
                        <a:prstGeom prst="wedgeRectCallout">
                          <a:avLst>
                            <a:gd name="adj1" fmla="val -112932"/>
                            <a:gd name="adj2" fmla="val -304773"/>
                          </a:avLst>
                        </a:prstGeom>
                        <a:ln w="12700"/>
                      </wps:spPr>
                      <wps:style>
                        <a:lnRef idx="2">
                          <a:schemeClr val="dk1"/>
                        </a:lnRef>
                        <a:fillRef idx="1">
                          <a:schemeClr val="lt1"/>
                        </a:fillRef>
                        <a:effectRef idx="0">
                          <a:schemeClr val="dk1"/>
                        </a:effectRef>
                        <a:fontRef idx="minor">
                          <a:schemeClr val="dk1"/>
                        </a:fontRef>
                      </wps:style>
                      <wps:txbx>
                        <w:txbxContent>
                          <w:p w:rsidR="00EA6C45" w:rsidRPr="008B63C1" w:rsidRDefault="00EA6C45" w:rsidP="00601590">
                            <w:pPr>
                              <w:rPr>
                                <w:sz w:val="20"/>
                              </w:rPr>
                            </w:pPr>
                            <w:r>
                              <w:rPr>
                                <w:sz w:val="20"/>
                              </w:rPr>
                              <w:t>Sync button to update note</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085" type="#_x0000_t61" style="position:absolute;left:0;text-align:left;margin-left:127.5pt;margin-top:17.7pt;width:63.75pt;height: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" adj="-13593,-55031" fillcolor="white [3201]" strokecolor="black [3200]" strokeweight="1pt">
                <v:textbox inset="2.16pt,2.16pt,2.16pt,2.16pt">
                  <w:txbxContent>
                    <w:p w:rsidR="00EA6C45" w:rsidRPr="008B63C1" w:rsidRDefault="00EA6C45" w:rsidP="00601590">
                      <w:pPr>
                        <w:rPr>
                          <w:sz w:val="20"/>
                        </w:rPr>
                      </w:pPr>
                      <w:r>
                        <w:rPr>
                          <w:sz w:val="20"/>
                        </w:rPr>
                        <w:t>Sync button to update note</w:t>
                      </w:r>
                    </w:p>
                  </w:txbxContent>
                </v:textbox>
              </v:shape>
            </w:pict>
          </mc:Fallback>
        </mc:AlternateContent>
      </w:r>
      <w:r>
        <w:rPr>
          <w:noProof/>
          <w:lang w:eastAsia="zh-CN"/>
        </w:rPr>
        <mc:AlternateContent>
          <mc:Choice Requires="wps">
            <w:drawing>
              <wp:anchor distT="0" distB="0" distL="114300" distR="114300" simplePos="0" relativeHeight="251718656" behindDoc="0" locked="0" layoutInCell="1" allowOverlap="1" wp14:anchorId="79466BF6" wp14:editId="1DA8C484">
                <wp:simplePos x="0" y="0"/>
                <wp:positionH relativeFrom="column">
                  <wp:posOffset>-57150</wp:posOffset>
                </wp:positionH>
                <wp:positionV relativeFrom="paragraph">
                  <wp:posOffset>243840</wp:posOffset>
                </wp:positionV>
                <wp:extent cx="933450" cy="342900"/>
                <wp:effectExtent l="0" t="895350" r="19050" b="19050"/>
                <wp:wrapNone/>
                <wp:docPr id="304" name="Rectangular Callout 304"/>
                <wp:cNvGraphicFramePr/>
                <a:graphic xmlns:a="http://schemas.openxmlformats.org/drawingml/2006/main">
                  <a:graphicData uri="http://schemas.microsoft.com/office/word/2010/wordprocessingShape">
                    <wps:wsp>
                      <wps:cNvSpPr/>
                      <wps:spPr>
                        <a:xfrm>
                          <a:off x="0" y="0"/>
                          <a:ext cx="933450" cy="342900"/>
                        </a:xfrm>
                        <a:prstGeom prst="wedgeRectCallout">
                          <a:avLst>
                            <a:gd name="adj1" fmla="val -8108"/>
                            <a:gd name="adj2" fmla="val -307550"/>
                          </a:avLst>
                        </a:prstGeom>
                        <a:ln w="12700"/>
                      </wps:spPr>
                      <wps:style>
                        <a:lnRef idx="2">
                          <a:schemeClr val="dk1"/>
                        </a:lnRef>
                        <a:fillRef idx="1">
                          <a:schemeClr val="lt1"/>
                        </a:fillRef>
                        <a:effectRef idx="0">
                          <a:schemeClr val="dk1"/>
                        </a:effectRef>
                        <a:fontRef idx="minor">
                          <a:schemeClr val="dk1"/>
                        </a:fontRef>
                      </wps:style>
                      <wps:txbx>
                        <w:txbxContent>
                          <w:p w:rsidR="00EA6C45" w:rsidRPr="008B63C1" w:rsidRDefault="00EA6C45" w:rsidP="00A00447">
                            <w:pPr>
                              <w:rPr>
                                <w:sz w:val="20"/>
                              </w:rPr>
                            </w:pPr>
                            <w:r>
                              <w:rPr>
                                <w:sz w:val="20"/>
                              </w:rPr>
                              <w:t>Buttons to attach media to note</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4" o:spid="_x0000_s1086" type="#_x0000_t61" style="position:absolute;left:0;text-align:left;margin-left:-4.5pt;margin-top:19.2pt;width:73.5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" adj="9049,-55631" fillcolor="white [3201]" strokecolor="black [3200]" strokeweight="1pt">
                <v:textbox inset="2.16pt,2.16pt,2.16pt,2.16pt">
                  <w:txbxContent>
                    <w:p w:rsidR="00EA6C45" w:rsidRPr="008B63C1" w:rsidRDefault="00EA6C45" w:rsidP="00A00447">
                      <w:pPr>
                        <w:rPr>
                          <w:sz w:val="20"/>
                        </w:rPr>
                      </w:pPr>
                      <w:r>
                        <w:rPr>
                          <w:sz w:val="20"/>
                        </w:rPr>
                        <w:t>Buttons to attach media to note</w:t>
                      </w:r>
                    </w:p>
                  </w:txbxContent>
                </v:textbox>
              </v:shape>
            </w:pict>
          </mc:Fallback>
        </mc:AlternateContent>
      </w:r>
      <w:r>
        <w:br/>
      </w:r>
    </w:p>
    <w:p w:rsidR="00031292" w:rsidRDefault="00031292" w:rsidP="00031292">
      <w:pPr>
        <w:pStyle w:val="Heading8"/>
      </w:pPr>
      <w:bookmarkStart w:id="26" w:name="_Toc355221559"/>
      <w:r>
        <w:t>Figure 2.</w:t>
      </w:r>
      <w:r w:rsidR="00B3433C">
        <w:t>9</w:t>
      </w:r>
      <w:r>
        <w:t xml:space="preserve">: </w:t>
      </w:r>
      <w:r>
        <w:tab/>
        <w:t>Note edit mockups.</w:t>
      </w:r>
      <w:bookmarkEnd w:id="26"/>
    </w:p>
    <w:p w:rsidR="005F53CF" w:rsidRDefault="00170404" w:rsidP="00170404">
      <w:pPr>
        <w:pStyle w:val="text"/>
      </w:pPr>
      <w:r>
        <w:t>Figure 2.</w:t>
      </w:r>
      <w:r w:rsidR="00B3433C">
        <w:t>9</w:t>
      </w:r>
      <w:r>
        <w:t xml:space="preserve"> shows the mockups of the note edit page. </w:t>
      </w:r>
      <w:r w:rsidR="008C6610">
        <w:t>Mockup 2.</w:t>
      </w:r>
      <w:r w:rsidR="00B3433C">
        <w:t>9</w:t>
      </w:r>
      <w:r w:rsidR="008C6610">
        <w:t xml:space="preserve">a shows the note edit page in review mode where the content of the note stays in the center and takes most of the space of the page. At the bottom left corner of the page, there are three buttons that allow user to </w:t>
      </w:r>
      <w:r w:rsidR="007C6580">
        <w:t>attach</w:t>
      </w:r>
      <w:r w:rsidR="008C6610">
        <w:t xml:space="preserve"> a media such as a photo, a voice journal, or a video journal to the note.</w:t>
      </w:r>
      <w:r w:rsidR="00F4453D">
        <w:t xml:space="preserve"> The </w:t>
      </w:r>
      <w:r w:rsidR="007C6580">
        <w:t>next</w:t>
      </w:r>
      <w:r w:rsidR="00F4453D">
        <w:t xml:space="preserve"> button allows user to synchronize the content of the note to the server. </w:t>
      </w:r>
      <w:r w:rsidR="008C6610">
        <w:t xml:space="preserve">The bottom </w:t>
      </w:r>
      <w:r w:rsidR="00BD7653">
        <w:t>right</w:t>
      </w:r>
      <w:r w:rsidR="008C6610">
        <w:t xml:space="preserve"> corner of the page has the trash bin button that allows the user to delete the note. Mockup 2.</w:t>
      </w:r>
      <w:r w:rsidR="00B3433C">
        <w:t>9</w:t>
      </w:r>
      <w:r w:rsidR="008C6610">
        <w:t xml:space="preserve">b simply shows the note </w:t>
      </w:r>
      <w:r w:rsidR="005F53CF">
        <w:t xml:space="preserve">edit </w:t>
      </w:r>
      <w:r w:rsidR="008C6610">
        <w:t xml:space="preserve">page in edit mode with the QWERTY keyboard. </w:t>
      </w:r>
    </w:p>
    <w:p w:rsidR="00170404" w:rsidRDefault="005F53CF" w:rsidP="00EB354F">
      <w:pPr>
        <w:pStyle w:val="text"/>
        <w:spacing w:after="240"/>
      </w:pPr>
      <w:r>
        <w:lastRenderedPageBreak/>
        <w:t>In Mockup 2.</w:t>
      </w:r>
      <w:r w:rsidR="00B3433C">
        <w:t>9</w:t>
      </w:r>
      <w:r>
        <w:t xml:space="preserve">c, when the user selects one of the media buttons, a list of existing items of the selected media type will pop up and allow the user to </w:t>
      </w:r>
      <w:r w:rsidR="00F4453D">
        <w:t>attach an item</w:t>
      </w:r>
      <w:r>
        <w:t xml:space="preserve"> to the note. The added media items will be uploaded to the cloud server if they are not yet available on the server by the time the mobile app updates the note content to the </w:t>
      </w:r>
      <w:proofErr w:type="spellStart"/>
      <w:r>
        <w:t>iTrak</w:t>
      </w:r>
      <w:proofErr w:type="spellEnd"/>
      <w:r>
        <w:t xml:space="preserve"> server (see </w:t>
      </w:r>
      <w:r w:rsidR="00E36DC2">
        <w:t>C</w:t>
      </w:r>
      <w:r>
        <w:t>hapter</w:t>
      </w:r>
      <w:r w:rsidR="00E36DC2">
        <w:t xml:space="preserve"> 3</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144BAC" w:rsidRPr="00FA0277" w:rsidTr="00144BAC">
        <w:trPr>
          <w:jc w:val="center"/>
        </w:trPr>
        <w:tc>
          <w:tcPr>
            <w:tcW w:w="2952" w:type="dxa"/>
          </w:tcPr>
          <w:p w:rsidR="00144BAC" w:rsidRDefault="00144BAC" w:rsidP="00144BAC">
            <w:pPr>
              <w:jc w:val="center"/>
            </w:pPr>
            <w:r>
              <w:rPr>
                <w:noProof/>
                <w:lang w:eastAsia="zh-CN"/>
              </w:rPr>
              <w:drawing>
                <wp:inline distT="0" distB="0" distL="0" distR="0" wp14:anchorId="6E87B113" wp14:editId="66A11DC9">
                  <wp:extent cx="1517904" cy="2743200"/>
                  <wp:effectExtent l="0" t="0" r="635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p>
          <w:p w:rsidR="00144BAC" w:rsidRDefault="00B3433C" w:rsidP="00144BAC">
            <w:pPr>
              <w:jc w:val="center"/>
            </w:pPr>
            <w:r>
              <w:t>Mockup 2.10</w:t>
            </w:r>
            <w:r w:rsidR="00144BAC">
              <w:t>a</w:t>
            </w:r>
          </w:p>
        </w:tc>
        <w:tc>
          <w:tcPr>
            <w:tcW w:w="2952" w:type="dxa"/>
          </w:tcPr>
          <w:p w:rsidR="00144BAC" w:rsidRDefault="00144BAC" w:rsidP="009217DC">
            <w:pPr>
              <w:jc w:val="center"/>
            </w:pPr>
            <w:r>
              <w:rPr>
                <w:noProof/>
                <w:lang w:eastAsia="zh-CN"/>
              </w:rPr>
              <w:drawing>
                <wp:inline distT="0" distB="0" distL="0" distR="0" wp14:anchorId="4E0099D6" wp14:editId="081A7D37">
                  <wp:extent cx="1517904" cy="2743200"/>
                  <wp:effectExtent l="0" t="0" r="635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p>
          <w:p w:rsidR="00144BAC" w:rsidRPr="00FA0277" w:rsidRDefault="00144BAC" w:rsidP="00B3433C">
            <w:pPr>
              <w:jc w:val="center"/>
            </w:pPr>
            <w:r>
              <w:t>Mockup 2.</w:t>
            </w:r>
            <w:r w:rsidR="00B3433C">
              <w:t>10</w:t>
            </w:r>
            <w:r>
              <w:t>b</w:t>
            </w:r>
          </w:p>
        </w:tc>
        <w:tc>
          <w:tcPr>
            <w:tcW w:w="2952" w:type="dxa"/>
          </w:tcPr>
          <w:p w:rsidR="00144BAC" w:rsidRDefault="00144BAC" w:rsidP="009217DC">
            <w:pPr>
              <w:jc w:val="center"/>
            </w:pPr>
            <w:r>
              <w:rPr>
                <w:noProof/>
                <w:lang w:eastAsia="zh-CN"/>
              </w:rPr>
              <mc:AlternateContent>
                <mc:Choice Requires="wps">
                  <w:drawing>
                    <wp:anchor distT="0" distB="0" distL="114300" distR="114300" simplePos="0" relativeHeight="251720704" behindDoc="0" locked="0" layoutInCell="1" allowOverlap="1" wp14:anchorId="7B424B9E" wp14:editId="395BE5C8">
                      <wp:simplePos x="0" y="0"/>
                      <wp:positionH relativeFrom="column">
                        <wp:posOffset>603250</wp:posOffset>
                      </wp:positionH>
                      <wp:positionV relativeFrom="paragraph">
                        <wp:posOffset>1618615</wp:posOffset>
                      </wp:positionV>
                      <wp:extent cx="2374265" cy="140398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A6C45" w:rsidRDefault="00EA6C45">
                                  <w:r>
                                    <w:rPr>
                                      <w:noProof/>
                                      <w:lang w:eastAsia="zh-CN"/>
                                    </w:rPr>
                                    <w:drawing>
                                      <wp:inline distT="0" distB="0" distL="0" distR="0" wp14:anchorId="3ADAD6F8" wp14:editId="7875C1C8">
                                        <wp:extent cx="381000" cy="168729"/>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16872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7" type="#_x0000_t202" style="position:absolute;left:0;text-align:left;margin-left:47.5pt;margin-top:127.45pt;width:186.95pt;height:110.55pt;z-index:25172070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" stroked="f">
                      <v:textbox style="mso-fit-shape-to-text:t">
                        <w:txbxContent>
                          <w:p w:rsidR="00EA6C45" w:rsidRDefault="00EA6C45">
                            <w:r>
                              <w:rPr>
                                <w:noProof/>
                                <w:lang w:eastAsia="zh-CN"/>
                              </w:rPr>
                              <w:drawing>
                                <wp:inline distT="0" distB="0" distL="0" distR="0" wp14:anchorId="3ADAD6F8" wp14:editId="7875C1C8">
                                  <wp:extent cx="381000" cy="168729"/>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168729"/>
                                          </a:xfrm>
                                          <a:prstGeom prst="rect">
                                            <a:avLst/>
                                          </a:prstGeom>
                                          <a:noFill/>
                                          <a:ln>
                                            <a:noFill/>
                                          </a:ln>
                                        </pic:spPr>
                                      </pic:pic>
                                    </a:graphicData>
                                  </a:graphic>
                                </wp:inline>
                              </w:drawing>
                            </w:r>
                          </w:p>
                        </w:txbxContent>
                      </v:textbox>
                    </v:shape>
                  </w:pict>
                </mc:Fallback>
              </mc:AlternateContent>
            </w:r>
            <w:r>
              <w:rPr>
                <w:noProof/>
                <w:lang w:eastAsia="zh-CN"/>
              </w:rPr>
              <w:drawing>
                <wp:inline distT="0" distB="0" distL="0" distR="0" wp14:anchorId="158B0D64" wp14:editId="128D5FBE">
                  <wp:extent cx="1516828" cy="2743200"/>
                  <wp:effectExtent l="0" t="0" r="7620" b="0"/>
                  <wp:docPr id="2" name="Picture 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p>
          <w:p w:rsidR="00144BAC" w:rsidRPr="00FA0277" w:rsidRDefault="00B3433C" w:rsidP="00D73192">
            <w:pPr>
              <w:jc w:val="center"/>
            </w:pPr>
            <w:r>
              <w:t>Mockup 2.10</w:t>
            </w:r>
            <w:r w:rsidR="00144BAC">
              <w:t>c</w:t>
            </w:r>
          </w:p>
        </w:tc>
      </w:tr>
    </w:tbl>
    <w:p w:rsidR="00DD3556" w:rsidRDefault="00C3287D" w:rsidP="00EB354F">
      <w:pPr>
        <w:pStyle w:val="Heading8"/>
      </w:pPr>
      <w:bookmarkStart w:id="27" w:name="_Toc353840043"/>
      <w:bookmarkStart w:id="28" w:name="_Toc353922009"/>
      <w:bookmarkStart w:id="29" w:name="_Toc354186234"/>
      <w:bookmarkStart w:id="30" w:name="_Toc354187195"/>
      <w:bookmarkStart w:id="31" w:name="_Toc354617477"/>
      <w:bookmarkStart w:id="32" w:name="_Toc355221560"/>
      <w:r>
        <w:rPr>
          <w:noProof/>
          <w:lang w:eastAsia="zh-CN"/>
        </w:rPr>
        <mc:AlternateContent>
          <mc:Choice Requires="wps">
            <w:drawing>
              <wp:anchor distT="0" distB="0" distL="114300" distR="114300" simplePos="0" relativeHeight="251722752" behindDoc="0" locked="0" layoutInCell="1" allowOverlap="1" wp14:anchorId="549EA828" wp14:editId="65A5DFD8">
                <wp:simplePos x="0" y="0"/>
                <wp:positionH relativeFrom="column">
                  <wp:posOffset>-85725</wp:posOffset>
                </wp:positionH>
                <wp:positionV relativeFrom="paragraph">
                  <wp:posOffset>91440</wp:posOffset>
                </wp:positionV>
                <wp:extent cx="457200" cy="266700"/>
                <wp:effectExtent l="0" t="723900" r="76200" b="19050"/>
                <wp:wrapNone/>
                <wp:docPr id="310" name="Rectangular Callout 310"/>
                <wp:cNvGraphicFramePr/>
                <a:graphic xmlns:a="http://schemas.openxmlformats.org/drawingml/2006/main">
                  <a:graphicData uri="http://schemas.microsoft.com/office/word/2010/wordprocessingShape">
                    <wps:wsp>
                      <wps:cNvSpPr/>
                      <wps:spPr>
                        <a:xfrm>
                          <a:off x="0" y="0"/>
                          <a:ext cx="457200" cy="266700"/>
                        </a:xfrm>
                        <a:prstGeom prst="wedgeRectCallout">
                          <a:avLst>
                            <a:gd name="adj1" fmla="val 61747"/>
                            <a:gd name="adj2" fmla="val -321043"/>
                          </a:avLst>
                        </a:prstGeom>
                        <a:ln w="12700"/>
                      </wps:spPr>
                      <wps:style>
                        <a:lnRef idx="2">
                          <a:schemeClr val="dk1"/>
                        </a:lnRef>
                        <a:fillRef idx="1">
                          <a:schemeClr val="lt1"/>
                        </a:fillRef>
                        <a:effectRef idx="0">
                          <a:schemeClr val="dk1"/>
                        </a:effectRef>
                        <a:fontRef idx="minor">
                          <a:schemeClr val="dk1"/>
                        </a:fontRef>
                      </wps:style>
                      <wps:txbx>
                        <w:txbxContent>
                          <w:p w:rsidR="00EA6C45" w:rsidRPr="008B63C1" w:rsidRDefault="00EA6C45" w:rsidP="00DD3556">
                            <w:pPr>
                              <w:rPr>
                                <w:sz w:val="20"/>
                              </w:rPr>
                            </w:pPr>
                            <w:r>
                              <w:rPr>
                                <w:sz w:val="20"/>
                              </w:rPr>
                              <w:t>Cancel</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088" type="#_x0000_t61" style="position:absolute;left:0;text-align:left;margin-left:-6.75pt;margin-top:7.2pt;width:36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" adj="24137,-58545" fillcolor="white [3201]" strokecolor="black [3200]" strokeweight="1pt">
                <v:textbox inset="2.16pt,2.16pt,2.16pt,2.16pt">
                  <w:txbxContent>
                    <w:p w:rsidR="00EA6C45" w:rsidRPr="008B63C1" w:rsidRDefault="00EA6C45" w:rsidP="00DD3556">
                      <w:pPr>
                        <w:rPr>
                          <w:sz w:val="20"/>
                        </w:rPr>
                      </w:pPr>
                      <w:r>
                        <w:rPr>
                          <w:sz w:val="20"/>
                        </w:rPr>
                        <w:t>Cancel</w:t>
                      </w:r>
                    </w:p>
                  </w:txbxContent>
                </v:textbox>
              </v:shape>
            </w:pict>
          </mc:Fallback>
        </mc:AlternateContent>
      </w:r>
      <w:r>
        <w:rPr>
          <w:noProof/>
          <w:lang w:eastAsia="zh-CN"/>
        </w:rPr>
        <mc:AlternateContent>
          <mc:Choice Requires="wps">
            <w:drawing>
              <wp:anchor distT="0" distB="0" distL="114300" distR="114300" simplePos="0" relativeHeight="251724800" behindDoc="0" locked="0" layoutInCell="1" allowOverlap="1" wp14:anchorId="27894F17" wp14:editId="59ABF53A">
                <wp:simplePos x="0" y="0"/>
                <wp:positionH relativeFrom="column">
                  <wp:posOffset>1828800</wp:posOffset>
                </wp:positionH>
                <wp:positionV relativeFrom="paragraph">
                  <wp:posOffset>91440</wp:posOffset>
                </wp:positionV>
                <wp:extent cx="457200" cy="266700"/>
                <wp:effectExtent l="533400" t="723900" r="19050" b="19050"/>
                <wp:wrapNone/>
                <wp:docPr id="315" name="Rectangular Callout 315"/>
                <wp:cNvGraphicFramePr/>
                <a:graphic xmlns:a="http://schemas.openxmlformats.org/drawingml/2006/main">
                  <a:graphicData uri="http://schemas.microsoft.com/office/word/2010/wordprocessingShape">
                    <wps:wsp>
                      <wps:cNvSpPr/>
                      <wps:spPr>
                        <a:xfrm>
                          <a:off x="0" y="0"/>
                          <a:ext cx="457200" cy="266700"/>
                        </a:xfrm>
                        <a:prstGeom prst="wedgeRectCallout">
                          <a:avLst>
                            <a:gd name="adj1" fmla="val -165336"/>
                            <a:gd name="adj2" fmla="val -317471"/>
                          </a:avLst>
                        </a:prstGeom>
                        <a:ln w="12700"/>
                      </wps:spPr>
                      <wps:style>
                        <a:lnRef idx="2">
                          <a:schemeClr val="dk1"/>
                        </a:lnRef>
                        <a:fillRef idx="1">
                          <a:schemeClr val="lt1"/>
                        </a:fillRef>
                        <a:effectRef idx="0">
                          <a:schemeClr val="dk1"/>
                        </a:effectRef>
                        <a:fontRef idx="minor">
                          <a:schemeClr val="dk1"/>
                        </a:fontRef>
                      </wps:style>
                      <wps:txbx>
                        <w:txbxContent>
                          <w:p w:rsidR="00EA6C45" w:rsidRPr="008B63C1" w:rsidRDefault="00EA6C45" w:rsidP="00DD3556">
                            <w:pPr>
                              <w:rPr>
                                <w:sz w:val="20"/>
                              </w:rPr>
                            </w:pPr>
                            <w:r>
                              <w:rPr>
                                <w:sz w:val="20"/>
                              </w:rPr>
                              <w:t>Accept</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089" type="#_x0000_t61" style="position:absolute;left:0;text-align:left;margin-left:2in;margin-top:7.2pt;width:36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" adj="-24913,-57774" fillcolor="white [3201]" strokecolor="black [3200]" strokeweight="1pt">
                <v:textbox inset="2.16pt,2.16pt,2.16pt,2.16pt">
                  <w:txbxContent>
                    <w:p w:rsidR="00EA6C45" w:rsidRPr="008B63C1" w:rsidRDefault="00EA6C45" w:rsidP="00DD3556">
                      <w:pPr>
                        <w:rPr>
                          <w:sz w:val="20"/>
                        </w:rPr>
                      </w:pPr>
                      <w:r>
                        <w:rPr>
                          <w:sz w:val="20"/>
                        </w:rPr>
                        <w:t>Accept</w:t>
                      </w:r>
                    </w:p>
                  </w:txbxContent>
                </v:textbox>
              </v:shape>
            </w:pict>
          </mc:Fallback>
        </mc:AlternateContent>
      </w:r>
      <w:bookmarkEnd w:id="27"/>
      <w:bookmarkEnd w:id="28"/>
      <w:bookmarkEnd w:id="29"/>
      <w:bookmarkEnd w:id="30"/>
      <w:bookmarkEnd w:id="31"/>
      <w:bookmarkEnd w:id="32"/>
    </w:p>
    <w:p w:rsidR="00EB354F" w:rsidRDefault="00EB354F" w:rsidP="00EB354F">
      <w:pPr>
        <w:pStyle w:val="Heading8"/>
      </w:pPr>
      <w:bookmarkStart w:id="33" w:name="_Toc355221561"/>
      <w:r>
        <w:t xml:space="preserve">Figure </w:t>
      </w:r>
      <w:r w:rsidR="00CA25A1">
        <w:t>2</w:t>
      </w:r>
      <w:r>
        <w:t>.</w:t>
      </w:r>
      <w:r w:rsidR="00B3433C">
        <w:t>10</w:t>
      </w:r>
      <w:r>
        <w:t xml:space="preserve">: </w:t>
      </w:r>
      <w:r>
        <w:tab/>
      </w:r>
      <w:r w:rsidR="00CA25A1">
        <w:t>In-app media utilities</w:t>
      </w:r>
      <w:r>
        <w:t xml:space="preserve"> and app settings mockups.</w:t>
      </w:r>
      <w:bookmarkEnd w:id="33"/>
    </w:p>
    <w:p w:rsidR="001F1851" w:rsidRDefault="001F1851" w:rsidP="00275250">
      <w:pPr>
        <w:pStyle w:val="text"/>
      </w:pPr>
      <w:r>
        <w:t>Mockups 2.</w:t>
      </w:r>
      <w:r w:rsidR="00B3433C">
        <w:t>10</w:t>
      </w:r>
      <w:r>
        <w:t>a and 2.</w:t>
      </w:r>
      <w:r w:rsidR="00B3433C">
        <w:t>10</w:t>
      </w:r>
      <w:r>
        <w:t>b show the in-app utilities for recording sound and taking photos or videos. At the bottom of each mockup, there are two buttons that allow user to either accept the captured media or cancel it.</w:t>
      </w:r>
    </w:p>
    <w:p w:rsidR="001075B8" w:rsidRDefault="00275250" w:rsidP="00275250">
      <w:pPr>
        <w:pStyle w:val="text"/>
      </w:pPr>
      <w:r>
        <w:t xml:space="preserve">Mockup </w:t>
      </w:r>
      <w:r w:rsidR="00CA25A1">
        <w:t>2.</w:t>
      </w:r>
      <w:r w:rsidR="00B3433C">
        <w:t>10</w:t>
      </w:r>
      <w:r w:rsidR="00CA25A1">
        <w:t>c</w:t>
      </w:r>
      <w:r>
        <w:t xml:space="preserve"> shows the settings page of the </w:t>
      </w:r>
      <w:proofErr w:type="spellStart"/>
      <w:r>
        <w:t>iTrak</w:t>
      </w:r>
      <w:proofErr w:type="spellEnd"/>
      <w:r>
        <w:t xml:space="preserve"> mobile app, where user can configure the app to allow</w:t>
      </w:r>
      <w:r w:rsidRPr="00275250">
        <w:t xml:space="preserve"> continuous tracking even when no trip is active. </w:t>
      </w:r>
      <w:r w:rsidR="003F7974">
        <w:t xml:space="preserve">User can also select which </w:t>
      </w:r>
      <w:r w:rsidRPr="00275250">
        <w:t>social network</w:t>
      </w:r>
      <w:r w:rsidR="003F7974">
        <w:t xml:space="preserve"> t</w:t>
      </w:r>
      <w:r w:rsidRPr="00275250">
        <w:t>o post activity notification</w:t>
      </w:r>
      <w:r w:rsidR="003F7974">
        <w:t>s</w:t>
      </w:r>
      <w:r w:rsidRPr="00275250">
        <w:t xml:space="preserve"> on </w:t>
      </w:r>
      <w:r w:rsidR="003F7974">
        <w:t xml:space="preserve">when a journal is created or </w:t>
      </w:r>
      <w:r w:rsidR="009F3399">
        <w:t xml:space="preserve">when </w:t>
      </w:r>
      <w:r w:rsidR="003F7974">
        <w:t>a trip has started</w:t>
      </w:r>
      <w:r w:rsidRPr="00275250">
        <w:t>.</w:t>
      </w:r>
      <w:r w:rsidR="003F7974">
        <w:t xml:space="preserve"> </w:t>
      </w:r>
    </w:p>
    <w:p w:rsidR="00275250" w:rsidRDefault="003F7974" w:rsidP="00275250">
      <w:pPr>
        <w:pStyle w:val="text"/>
      </w:pPr>
      <w:r>
        <w:lastRenderedPageBreak/>
        <w:t xml:space="preserve">As mentioned </w:t>
      </w:r>
      <w:r w:rsidR="0007799F">
        <w:t>in the scope of th</w:t>
      </w:r>
      <w:r w:rsidR="003D7025">
        <w:t>is</w:t>
      </w:r>
      <w:r w:rsidR="0007799F">
        <w:t xml:space="preserve"> report</w:t>
      </w:r>
      <w:r>
        <w:t xml:space="preserve">, the prototype of </w:t>
      </w:r>
      <w:proofErr w:type="spellStart"/>
      <w:r>
        <w:t>iTrak</w:t>
      </w:r>
      <w:proofErr w:type="spellEnd"/>
      <w:r>
        <w:t xml:space="preserve"> will support only Facebook as the proof of concept.</w:t>
      </w:r>
      <w:r w:rsidR="0007799F">
        <w:t xml:space="preserve"> Figure 2.1</w:t>
      </w:r>
      <w:r w:rsidR="00B3433C">
        <w:t>1</w:t>
      </w:r>
      <w:r w:rsidR="0007799F">
        <w:t xml:space="preserve"> shows how the Facebook page of the </w:t>
      </w:r>
      <w:proofErr w:type="spellStart"/>
      <w:r w:rsidR="0007799F">
        <w:t>iTrak</w:t>
      </w:r>
      <w:proofErr w:type="spellEnd"/>
      <w:r w:rsidR="0007799F">
        <w:t xml:space="preserve"> user </w:t>
      </w:r>
      <w:r w:rsidR="003D7025">
        <w:t>may</w:t>
      </w:r>
      <w:r w:rsidR="0007799F">
        <w:t xml:space="preserve"> look like when </w:t>
      </w:r>
      <w:r w:rsidR="003D7025">
        <w:t xml:space="preserve">a </w:t>
      </w:r>
      <w:r w:rsidR="0007799F">
        <w:t>new trip is created.</w:t>
      </w:r>
      <w:r w:rsidR="002E0D22">
        <w:t xml:space="preserve"> In this screenshot, my Facebook test page received a notification from the </w:t>
      </w:r>
      <w:proofErr w:type="spellStart"/>
      <w:r w:rsidR="002E0D22">
        <w:t>iTrak</w:t>
      </w:r>
      <w:proofErr w:type="spellEnd"/>
      <w:r w:rsidR="002E0D22">
        <w:t xml:space="preserve"> prototype with the description “new trip created ok” and the logo image of </w:t>
      </w:r>
      <w:proofErr w:type="spellStart"/>
      <w:r w:rsidR="002E0D22">
        <w:t>iTrak</w:t>
      </w:r>
      <w:proofErr w:type="spellEnd"/>
      <w:r w:rsidR="002E0D22">
        <w:t>. Clicking on the logo will take</w:t>
      </w:r>
      <w:r w:rsidR="003D7025">
        <w:t xml:space="preserve"> visitors of the Facebook</w:t>
      </w:r>
      <w:r w:rsidR="002E0D22">
        <w:t xml:space="preserve"> </w:t>
      </w:r>
      <w:r w:rsidR="003D7025">
        <w:t xml:space="preserve">page </w:t>
      </w:r>
      <w:r w:rsidR="002E0D22">
        <w:t xml:space="preserve">to the </w:t>
      </w:r>
      <w:proofErr w:type="spellStart"/>
      <w:r w:rsidR="002E0D22">
        <w:t>iTrak</w:t>
      </w:r>
      <w:proofErr w:type="spellEnd"/>
      <w:r w:rsidR="002E0D22">
        <w:t xml:space="preserve"> </w:t>
      </w:r>
      <w:r w:rsidR="00B3433C">
        <w:t>website as showed in Figure 2.14</w:t>
      </w:r>
      <w:r w:rsidR="003D7025">
        <w:t>, where visitor can further monitor the trip via the map view</w:t>
      </w:r>
      <w:r w:rsidR="002E0D22">
        <w:t>.</w:t>
      </w:r>
    </w:p>
    <w:p w:rsidR="0007799F" w:rsidRDefault="0007799F" w:rsidP="00275250">
      <w:pPr>
        <w:pStyle w:val="text"/>
      </w:pPr>
    </w:p>
    <w:p w:rsidR="0007799F" w:rsidRDefault="0007799F" w:rsidP="0007799F">
      <w:pPr>
        <w:pStyle w:val="text"/>
        <w:ind w:firstLine="0"/>
      </w:pPr>
      <w:r>
        <w:rPr>
          <w:noProof/>
          <w:lang w:eastAsia="zh-CN"/>
        </w:rPr>
        <w:drawing>
          <wp:inline distT="0" distB="0" distL="0" distR="0" wp14:anchorId="34EBA40A" wp14:editId="4F00D1AC">
            <wp:extent cx="3260021" cy="46386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0021" cy="4638675"/>
                    </a:xfrm>
                    <a:prstGeom prst="rect">
                      <a:avLst/>
                    </a:prstGeom>
                    <a:noFill/>
                    <a:ln>
                      <a:noFill/>
                    </a:ln>
                  </pic:spPr>
                </pic:pic>
              </a:graphicData>
            </a:graphic>
          </wp:inline>
        </w:drawing>
      </w:r>
    </w:p>
    <w:p w:rsidR="0007799F" w:rsidRDefault="0007799F" w:rsidP="0007799F">
      <w:pPr>
        <w:pStyle w:val="Heading8"/>
      </w:pPr>
      <w:bookmarkStart w:id="34" w:name="_Toc355221562"/>
      <w:r>
        <w:t>Figure 2.1</w:t>
      </w:r>
      <w:r w:rsidR="00B3433C">
        <w:t>1</w:t>
      </w:r>
      <w:r>
        <w:t xml:space="preserve">: </w:t>
      </w:r>
      <w:r>
        <w:tab/>
      </w:r>
      <w:r>
        <w:tab/>
        <w:t xml:space="preserve">Facebook page when received status update from </w:t>
      </w:r>
      <w:proofErr w:type="spellStart"/>
      <w:r>
        <w:t>iTrak</w:t>
      </w:r>
      <w:proofErr w:type="spellEnd"/>
      <w:r>
        <w:t>.</w:t>
      </w:r>
      <w:bookmarkEnd w:id="34"/>
    </w:p>
    <w:p w:rsidR="004D193D" w:rsidRDefault="004D193D" w:rsidP="005B114F">
      <w:pPr>
        <w:pStyle w:val="Heading4"/>
      </w:pPr>
      <w:bookmarkStart w:id="35" w:name="_Toc354617424"/>
      <w:r>
        <w:lastRenderedPageBreak/>
        <w:t>2.</w:t>
      </w:r>
      <w:r w:rsidR="00E82AC7">
        <w:t>4</w:t>
      </w:r>
      <w:r>
        <w:t>.2</w:t>
      </w:r>
      <w:r>
        <w:tab/>
        <w:t>Web App Mockups</w:t>
      </w:r>
      <w:bookmarkEnd w:id="35"/>
    </w:p>
    <w:p w:rsidR="005B114F" w:rsidRDefault="005B114F" w:rsidP="00D2548F">
      <w:pPr>
        <w:pStyle w:val="text"/>
      </w:pPr>
      <w:r>
        <w:t>The web app consists of a single web page that</w:t>
      </w:r>
      <w:r w:rsidR="00D2548F">
        <w:t xml:space="preserve"> allows user to share</w:t>
      </w:r>
      <w:r>
        <w:t xml:space="preserve"> </w:t>
      </w:r>
      <w:r w:rsidR="00D2548F">
        <w:t xml:space="preserve">his/her </w:t>
      </w:r>
      <w:r>
        <w:t xml:space="preserve">journeys </w:t>
      </w:r>
      <w:r w:rsidR="00694B42">
        <w:t>with</w:t>
      </w:r>
      <w:r>
        <w:t xml:space="preserve"> </w:t>
      </w:r>
      <w:r w:rsidR="00694B42">
        <w:t>f</w:t>
      </w:r>
      <w:r>
        <w:t xml:space="preserve">riends </w:t>
      </w:r>
      <w:r w:rsidR="00694B42">
        <w:t>and</w:t>
      </w:r>
      <w:r>
        <w:t xml:space="preserve"> family</w:t>
      </w:r>
      <w:r w:rsidR="00694B42">
        <w:t>.</w:t>
      </w:r>
      <w:r>
        <w:t xml:space="preserve"> </w:t>
      </w:r>
      <w:r w:rsidR="00694B42">
        <w:t>Through this website, people can</w:t>
      </w:r>
      <w:r>
        <w:t xml:space="preserve"> keep track of the status of the user’s </w:t>
      </w:r>
      <w:r w:rsidR="00694B42">
        <w:t>current</w:t>
      </w:r>
      <w:r>
        <w:t xml:space="preserve"> trip or review the past trips. Figure 2.</w:t>
      </w:r>
      <w:r w:rsidR="004B3B9E">
        <w:t>1</w:t>
      </w:r>
      <w:r w:rsidR="00F34039">
        <w:t>2</w:t>
      </w:r>
      <w:r>
        <w:t xml:space="preserve"> shows the layout of the web app</w:t>
      </w:r>
      <w:r w:rsidR="00D2548F">
        <w:t>. The top of the website is the control bar</w:t>
      </w:r>
      <w:r>
        <w:t xml:space="preserve"> which has </w:t>
      </w:r>
      <w:r w:rsidR="00D2548F">
        <w:t xml:space="preserve">a </w:t>
      </w:r>
      <w:r>
        <w:t>collection of the dropdown controls. The dropdown on the left allows a web browser to select the view mode of the page.</w:t>
      </w:r>
      <w:r w:rsidR="00182BC0">
        <w:t xml:space="preserve"> </w:t>
      </w:r>
      <w:r w:rsidR="00025445">
        <w:t>There are three different view modes:</w:t>
      </w:r>
    </w:p>
    <w:p w:rsidR="00025445" w:rsidRDefault="00025445" w:rsidP="00E30688">
      <w:pPr>
        <w:pStyle w:val="text"/>
        <w:numPr>
          <w:ilvl w:val="0"/>
          <w:numId w:val="8"/>
        </w:numPr>
        <w:ind w:left="1080"/>
      </w:pPr>
      <w:r>
        <w:t>Live mode: allows viewers to see status of the user’s current journey in real time (Figure 2.</w:t>
      </w:r>
      <w:r w:rsidR="00D73192">
        <w:t>1</w:t>
      </w:r>
      <w:r w:rsidR="00F34039">
        <w:t>3</w:t>
      </w:r>
      <w:r>
        <w:t>).</w:t>
      </w:r>
    </w:p>
    <w:p w:rsidR="00025445" w:rsidRDefault="00025445" w:rsidP="00E30688">
      <w:pPr>
        <w:pStyle w:val="text"/>
        <w:numPr>
          <w:ilvl w:val="0"/>
          <w:numId w:val="8"/>
        </w:numPr>
        <w:ind w:left="1080"/>
      </w:pPr>
      <w:r>
        <w:t>Trip mode: allows viewers to review the past trips of the user by trip names (Figure 2.</w:t>
      </w:r>
      <w:r w:rsidR="004B3B9E">
        <w:t>1</w:t>
      </w:r>
      <w:r w:rsidR="00F34039">
        <w:t>2</w:t>
      </w:r>
      <w:r>
        <w:t xml:space="preserve">). </w:t>
      </w:r>
    </w:p>
    <w:p w:rsidR="00025445" w:rsidRDefault="00025445" w:rsidP="00E30688">
      <w:pPr>
        <w:pStyle w:val="text"/>
        <w:numPr>
          <w:ilvl w:val="0"/>
          <w:numId w:val="8"/>
        </w:numPr>
        <w:ind w:left="1080"/>
      </w:pPr>
      <w:r>
        <w:t>Day mode: allows viewers to review the past trips of the user by date (Figure 2.1</w:t>
      </w:r>
      <w:r w:rsidR="00F34039">
        <w:t>4</w:t>
      </w:r>
      <w:r>
        <w:t xml:space="preserve">). </w:t>
      </w:r>
    </w:p>
    <w:p w:rsidR="00D2548F" w:rsidRDefault="00D2548F" w:rsidP="00D2548F">
      <w:pPr>
        <w:pStyle w:val="text"/>
      </w:pPr>
      <w:r>
        <w:t>Below the control bar is the map view, which highlight</w:t>
      </w:r>
      <w:r w:rsidR="002E570F">
        <w:t>s</w:t>
      </w:r>
      <w:r>
        <w:t xml:space="preserve"> the itinerary of a trip based on the GPS data collected. It also pin</w:t>
      </w:r>
      <w:r w:rsidR="002E570F">
        <w:t>s</w:t>
      </w:r>
      <w:r>
        <w:t xml:space="preserve"> the media taken during the trip.</w:t>
      </w:r>
      <w:r w:rsidR="00B97626">
        <w:t xml:space="preserve"> Clicking on a pin will pop up a review window for the </w:t>
      </w:r>
      <w:r w:rsidR="002E570F">
        <w:t xml:space="preserve">associated </w:t>
      </w:r>
      <w:r w:rsidR="00B97626">
        <w:t>media.</w:t>
      </w:r>
      <w:r>
        <w:t xml:space="preserve"> With this map view interface, audience</w:t>
      </w:r>
      <w:r w:rsidR="002E570F">
        <w:t>s</w:t>
      </w:r>
      <w:r>
        <w:t xml:space="preserve"> of the website can conveniently and interactively review the user’s trips</w:t>
      </w:r>
      <w:r w:rsidR="002E570F">
        <w:t xml:space="preserve"> and journals</w:t>
      </w:r>
      <w:r>
        <w:t>.</w:t>
      </w:r>
    </w:p>
    <w:p w:rsidR="00D2548F" w:rsidRDefault="00694B42" w:rsidP="00D2548F">
      <w:pPr>
        <w:pStyle w:val="text"/>
      </w:pPr>
      <w:r>
        <w:t>Below the map view is the note associate</w:t>
      </w:r>
      <w:r w:rsidR="00873103">
        <w:t>s</w:t>
      </w:r>
      <w:r>
        <w:t xml:space="preserve"> with the selected trip</w:t>
      </w:r>
      <w:r w:rsidR="002D59C2">
        <w:t>. The media that ha</w:t>
      </w:r>
      <w:r w:rsidR="00873103">
        <w:t>s</w:t>
      </w:r>
      <w:r w:rsidR="002D59C2">
        <w:t xml:space="preserve"> been added to the note using the mobile app </w:t>
      </w:r>
      <w:r w:rsidR="00873103">
        <w:t>is</w:t>
      </w:r>
      <w:r w:rsidR="002D59C2">
        <w:t xml:space="preserve"> also shown on the website.</w:t>
      </w:r>
      <w:r w:rsidR="00B645C8">
        <w:t xml:space="preserve"> For a standalone note, which does not associate with a trip, the control bar and the map view will be hidden. Friends and family of the user access standalone notes via the direct links populated to the social network status updates.</w:t>
      </w:r>
      <w:r w:rsidR="002D59C2">
        <w:t xml:space="preserve"> At the end </w:t>
      </w:r>
      <w:r w:rsidR="00B645C8">
        <w:t>of the page</w:t>
      </w:r>
      <w:r w:rsidR="002D59C2">
        <w:t xml:space="preserve"> </w:t>
      </w:r>
      <w:r w:rsidR="00B645C8">
        <w:t xml:space="preserve">is the social network bar that allows viewers to further share a note or a trip of the user on their </w:t>
      </w:r>
      <w:r w:rsidR="00B645C8">
        <w:lastRenderedPageBreak/>
        <w:t>networks. In Figure</w:t>
      </w:r>
      <w:r w:rsidR="004B3B9E">
        <w:t xml:space="preserve"> 2.1</w:t>
      </w:r>
      <w:r w:rsidR="00F34039">
        <w:t>2</w:t>
      </w:r>
      <w:r w:rsidR="00B645C8">
        <w:t>, the Facebook Like and Comment buttons are used as examples</w:t>
      </w:r>
      <w:r w:rsidR="00186FC8">
        <w:t xml:space="preserve"> for interactions with social network</w:t>
      </w:r>
      <w:r w:rsidR="00B645C8">
        <w:t>.</w:t>
      </w:r>
    </w:p>
    <w:p w:rsidR="00F34039" w:rsidRDefault="00F34039" w:rsidP="00D2548F">
      <w:pPr>
        <w:pStyle w:val="text"/>
      </w:pPr>
    </w:p>
    <w:p w:rsidR="00F34039" w:rsidRDefault="00F34039" w:rsidP="00F34039">
      <w:pPr>
        <w:pStyle w:val="text"/>
        <w:ind w:firstLine="0"/>
      </w:pPr>
      <w:r>
        <w:rPr>
          <w:noProof/>
          <w:lang w:eastAsia="zh-CN"/>
        </w:rPr>
        <w:drawing>
          <wp:inline distT="0" distB="0" distL="0" distR="0">
            <wp:extent cx="5476875" cy="6229350"/>
            <wp:effectExtent l="0" t="0" r="9525" b="0"/>
            <wp:docPr id="22783" name="Picture 2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875" cy="6229350"/>
                    </a:xfrm>
                    <a:prstGeom prst="rect">
                      <a:avLst/>
                    </a:prstGeom>
                    <a:noFill/>
                    <a:ln>
                      <a:noFill/>
                    </a:ln>
                  </pic:spPr>
                </pic:pic>
              </a:graphicData>
            </a:graphic>
          </wp:inline>
        </w:drawing>
      </w:r>
    </w:p>
    <w:p w:rsidR="00375907" w:rsidRDefault="00F34039" w:rsidP="00F34039">
      <w:pPr>
        <w:pStyle w:val="Heading8"/>
      </w:pPr>
      <w:bookmarkStart w:id="36" w:name="_Toc355221563"/>
      <w:r>
        <w:t xml:space="preserve">Figure 2.12: </w:t>
      </w:r>
      <w:r>
        <w:tab/>
        <w:t>Web app in Trip mode.</w:t>
      </w:r>
      <w:bookmarkEnd w:id="36"/>
    </w:p>
    <w:p w:rsidR="004B3B9E" w:rsidRPr="00025445" w:rsidRDefault="00D2548F" w:rsidP="004B3B9E">
      <w:pPr>
        <w:pStyle w:val="text"/>
        <w:ind w:firstLine="0"/>
      </w:pPr>
      <w:r>
        <w:lastRenderedPageBreak/>
        <w:t xml:space="preserve"> </w:t>
      </w:r>
      <w:r w:rsidR="004B3B9E">
        <w:rPr>
          <w:noProof/>
          <w:lang w:eastAsia="zh-CN"/>
        </w:rPr>
        <w:drawing>
          <wp:inline distT="0" distB="0" distL="0" distR="0" wp14:anchorId="6D789C9B" wp14:editId="471CE071">
            <wp:extent cx="5105400" cy="108135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5400" cy="1081352"/>
                    </a:xfrm>
                    <a:prstGeom prst="rect">
                      <a:avLst/>
                    </a:prstGeom>
                    <a:noFill/>
                    <a:ln>
                      <a:noFill/>
                    </a:ln>
                  </pic:spPr>
                </pic:pic>
              </a:graphicData>
            </a:graphic>
          </wp:inline>
        </w:drawing>
      </w:r>
    </w:p>
    <w:p w:rsidR="004B3B9E" w:rsidRDefault="004B3B9E" w:rsidP="004B3B9E">
      <w:pPr>
        <w:pStyle w:val="Heading8"/>
      </w:pPr>
      <w:bookmarkStart w:id="37" w:name="_Toc355221564"/>
      <w:r>
        <w:t>Figure 2.</w:t>
      </w:r>
      <w:r w:rsidR="00D73192">
        <w:t>1</w:t>
      </w:r>
      <w:r w:rsidR="00F34039">
        <w:t>3</w:t>
      </w:r>
      <w:r>
        <w:t xml:space="preserve">: </w:t>
      </w:r>
      <w:r>
        <w:tab/>
      </w:r>
      <w:r w:rsidR="00EE5BB5">
        <w:t>Control bar of the w</w:t>
      </w:r>
      <w:r>
        <w:t xml:space="preserve">eb app in </w:t>
      </w:r>
      <w:proofErr w:type="gramStart"/>
      <w:r>
        <w:t>Live</w:t>
      </w:r>
      <w:proofErr w:type="gramEnd"/>
      <w:r>
        <w:t xml:space="preserve"> mode.</w:t>
      </w:r>
      <w:bookmarkEnd w:id="37"/>
    </w:p>
    <w:p w:rsidR="00521239" w:rsidRPr="00521239" w:rsidRDefault="00521239" w:rsidP="00521239">
      <w:pPr>
        <w:pStyle w:val="text"/>
      </w:pPr>
    </w:p>
    <w:p w:rsidR="004B3B9E" w:rsidRPr="00025445" w:rsidRDefault="004B3B9E" w:rsidP="004B3B9E">
      <w:pPr>
        <w:pStyle w:val="text"/>
        <w:ind w:firstLine="0"/>
      </w:pPr>
      <w:r>
        <w:rPr>
          <w:noProof/>
          <w:lang w:eastAsia="zh-CN"/>
        </w:rPr>
        <w:drawing>
          <wp:inline distT="0" distB="0" distL="0" distR="0" wp14:anchorId="39DB2BE3" wp14:editId="282F7F54">
            <wp:extent cx="5095875" cy="1017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5875" cy="1017406"/>
                    </a:xfrm>
                    <a:prstGeom prst="rect">
                      <a:avLst/>
                    </a:prstGeom>
                    <a:noFill/>
                    <a:ln>
                      <a:noFill/>
                    </a:ln>
                  </pic:spPr>
                </pic:pic>
              </a:graphicData>
            </a:graphic>
          </wp:inline>
        </w:drawing>
      </w:r>
    </w:p>
    <w:p w:rsidR="004B3B9E" w:rsidRDefault="00D73192" w:rsidP="004B3B9E">
      <w:pPr>
        <w:pStyle w:val="Heading8"/>
      </w:pPr>
      <w:bookmarkStart w:id="38" w:name="_Toc355221565"/>
      <w:r>
        <w:t>Figure 2.1</w:t>
      </w:r>
      <w:r w:rsidR="00F34039">
        <w:t>4</w:t>
      </w:r>
      <w:r w:rsidR="004B3B9E">
        <w:t xml:space="preserve">: </w:t>
      </w:r>
      <w:r w:rsidR="004B3B9E">
        <w:tab/>
      </w:r>
      <w:r w:rsidR="00EE5BB5">
        <w:t>Control bar of the w</w:t>
      </w:r>
      <w:r w:rsidR="004B3B9E">
        <w:t>eb app in Day mode.</w:t>
      </w:r>
      <w:bookmarkEnd w:id="38"/>
    </w:p>
    <w:p w:rsidR="004D193D" w:rsidRDefault="004D193D" w:rsidP="005B114F">
      <w:pPr>
        <w:pStyle w:val="text"/>
        <w:ind w:firstLine="0"/>
      </w:pPr>
    </w:p>
    <w:p w:rsidR="00917ABE" w:rsidRPr="00D24BBC" w:rsidRDefault="00917ABE" w:rsidP="00D24BBC">
      <w:pPr>
        <w:pStyle w:val="text"/>
      </w:pPr>
    </w:p>
    <w:p w:rsidR="00243FAF" w:rsidRDefault="00243FAF">
      <w:pPr>
        <w:overflowPunct/>
        <w:autoSpaceDE/>
        <w:autoSpaceDN/>
        <w:adjustRightInd/>
        <w:textAlignment w:val="auto"/>
      </w:pPr>
      <w:r>
        <w:br w:type="page"/>
      </w:r>
    </w:p>
    <w:p w:rsidR="00243FAF" w:rsidRDefault="00243FAF" w:rsidP="00243FAF">
      <w:pPr>
        <w:pStyle w:val="Heading2"/>
      </w:pPr>
      <w:bookmarkStart w:id="39" w:name="_Toc354617425"/>
      <w:r>
        <w:lastRenderedPageBreak/>
        <w:t xml:space="preserve">Chapter </w:t>
      </w:r>
      <w:proofErr w:type="gramStart"/>
      <w:r>
        <w:t>3</w:t>
      </w:r>
      <w:r w:rsidR="00182BC0">
        <w:t xml:space="preserve"> </w:t>
      </w:r>
      <w:r>
        <w:t xml:space="preserve"> </w:t>
      </w:r>
      <w:r w:rsidR="0001368F">
        <w:t>Implementation</w:t>
      </w:r>
      <w:bookmarkEnd w:id="39"/>
      <w:proofErr w:type="gramEnd"/>
    </w:p>
    <w:p w:rsidR="00243FAF" w:rsidRDefault="00776606" w:rsidP="00776606">
      <w:pPr>
        <w:pStyle w:val="Heading3"/>
      </w:pPr>
      <w:bookmarkStart w:id="40" w:name="_Toc354617426"/>
      <w:r>
        <w:t>3.1</w:t>
      </w:r>
      <w:r>
        <w:tab/>
        <w:t>Technolog</w:t>
      </w:r>
      <w:r w:rsidR="00182BC0">
        <w:t>y stack</w:t>
      </w:r>
      <w:bookmarkEnd w:id="40"/>
    </w:p>
    <w:p w:rsidR="00A801C8" w:rsidRDefault="003321BD" w:rsidP="002E436F">
      <w:pPr>
        <w:pStyle w:val="text"/>
      </w:pPr>
      <w:proofErr w:type="spellStart"/>
      <w:r>
        <w:t>ClosetStylist</w:t>
      </w:r>
      <w:proofErr w:type="spellEnd"/>
      <w:r>
        <w:t xml:space="preserve"> is an Android app and Java is used as the main programming language. The table below </w:t>
      </w:r>
      <w:r w:rsidR="00A801C8">
        <w:t xml:space="preserve">shows a summary of </w:t>
      </w:r>
      <w:r w:rsidR="003F2A9A">
        <w:t>my</w:t>
      </w:r>
      <w:r w:rsidR="00A801C8">
        <w:t xml:space="preserve"> development environment.</w:t>
      </w:r>
      <w:r w:rsidR="00B006AB">
        <w:t xml:space="preserve"> </w:t>
      </w:r>
    </w:p>
    <w:p w:rsidR="0083210B" w:rsidRDefault="0083210B" w:rsidP="002E436F">
      <w:pPr>
        <w:pStyle w:val="text"/>
      </w:pPr>
    </w:p>
    <w:tbl>
      <w:tblPr>
        <w:tblStyle w:val="TableGrid"/>
        <w:tblW w:w="0" w:type="auto"/>
        <w:tblInd w:w="108" w:type="dxa"/>
        <w:tblLook w:val="04A0" w:firstRow="1" w:lastRow="0" w:firstColumn="1" w:lastColumn="0" w:noHBand="0" w:noVBand="1"/>
      </w:tblPr>
      <w:tblGrid>
        <w:gridCol w:w="2610"/>
        <w:gridCol w:w="6030"/>
      </w:tblGrid>
      <w:tr w:rsidR="00A801C8" w:rsidTr="0052299E">
        <w:tc>
          <w:tcPr>
            <w:tcW w:w="2610" w:type="dxa"/>
          </w:tcPr>
          <w:p w:rsidR="00A801C8" w:rsidRDefault="00636472" w:rsidP="004235C9">
            <w:pPr>
              <w:pStyle w:val="text"/>
              <w:ind w:firstLine="0"/>
            </w:pPr>
            <w:r>
              <w:t>L</w:t>
            </w:r>
            <w:r w:rsidR="00A801C8">
              <w:t>anguage</w:t>
            </w:r>
          </w:p>
        </w:tc>
        <w:tc>
          <w:tcPr>
            <w:tcW w:w="6030" w:type="dxa"/>
          </w:tcPr>
          <w:p w:rsidR="00A801C8" w:rsidRDefault="00A801C8" w:rsidP="002E436F">
            <w:pPr>
              <w:pStyle w:val="text"/>
              <w:ind w:firstLine="0"/>
            </w:pPr>
            <w:r>
              <w:t xml:space="preserve">Java, </w:t>
            </w:r>
            <w:proofErr w:type="spellStart"/>
            <w:r>
              <w:t>JavaEE</w:t>
            </w:r>
            <w:proofErr w:type="spellEnd"/>
            <w:r>
              <w:t xml:space="preserve">, </w:t>
            </w:r>
            <w:proofErr w:type="spellStart"/>
            <w:r>
              <w:t>Javascript</w:t>
            </w:r>
            <w:proofErr w:type="spellEnd"/>
            <w:r>
              <w:t>, KML</w:t>
            </w:r>
            <w:r w:rsidR="00B006AB">
              <w:t xml:space="preserve"> 2.2</w:t>
            </w:r>
          </w:p>
        </w:tc>
      </w:tr>
      <w:tr w:rsidR="00A801C8" w:rsidTr="0052299E">
        <w:tc>
          <w:tcPr>
            <w:tcW w:w="2610" w:type="dxa"/>
          </w:tcPr>
          <w:p w:rsidR="00A801C8" w:rsidRDefault="00134856" w:rsidP="002E436F">
            <w:pPr>
              <w:pStyle w:val="text"/>
              <w:ind w:firstLine="0"/>
            </w:pPr>
            <w:r>
              <w:t>IDE</w:t>
            </w:r>
          </w:p>
        </w:tc>
        <w:tc>
          <w:tcPr>
            <w:tcW w:w="6030" w:type="dxa"/>
          </w:tcPr>
          <w:p w:rsidR="00A801C8" w:rsidRDefault="00134856" w:rsidP="002E436F">
            <w:pPr>
              <w:pStyle w:val="text"/>
              <w:ind w:firstLine="0"/>
            </w:pPr>
            <w:r>
              <w:t>Eclipse Juno 4.2</w:t>
            </w:r>
            <w:r w:rsidR="007E4F8E">
              <w:t xml:space="preserve">, </w:t>
            </w:r>
            <w:proofErr w:type="spellStart"/>
            <w:r w:rsidR="007E4F8E">
              <w:t>Kepler</w:t>
            </w:r>
            <w:proofErr w:type="spellEnd"/>
            <w:r w:rsidR="007E4F8E">
              <w:t xml:space="preserve"> 4.3</w:t>
            </w:r>
          </w:p>
        </w:tc>
      </w:tr>
      <w:tr w:rsidR="002855BC" w:rsidTr="0052299E">
        <w:tc>
          <w:tcPr>
            <w:tcW w:w="2610" w:type="dxa"/>
          </w:tcPr>
          <w:p w:rsidR="002855BC" w:rsidRDefault="002855BC" w:rsidP="004235C9">
            <w:pPr>
              <w:pStyle w:val="text"/>
              <w:ind w:firstLine="0"/>
            </w:pPr>
            <w:r>
              <w:t xml:space="preserve">Additional </w:t>
            </w:r>
            <w:r w:rsidR="004235C9">
              <w:t>c</w:t>
            </w:r>
            <w:r>
              <w:t xml:space="preserve">ode </w:t>
            </w:r>
            <w:r w:rsidR="004235C9">
              <w:t>e</w:t>
            </w:r>
            <w:r>
              <w:t>ditor</w:t>
            </w:r>
          </w:p>
        </w:tc>
        <w:tc>
          <w:tcPr>
            <w:tcW w:w="6030" w:type="dxa"/>
          </w:tcPr>
          <w:p w:rsidR="002855BC" w:rsidRDefault="003321BD" w:rsidP="00067961">
            <w:pPr>
              <w:pStyle w:val="text"/>
              <w:ind w:firstLine="0"/>
            </w:pPr>
            <w:r>
              <w:t>GVIM</w:t>
            </w:r>
            <w:r w:rsidR="00067961">
              <w:t>, Chrome</w:t>
            </w:r>
          </w:p>
        </w:tc>
      </w:tr>
      <w:tr w:rsidR="00A801C8" w:rsidTr="0052299E">
        <w:tc>
          <w:tcPr>
            <w:tcW w:w="2610" w:type="dxa"/>
          </w:tcPr>
          <w:p w:rsidR="00A801C8" w:rsidRDefault="0052299E" w:rsidP="002E436F">
            <w:pPr>
              <w:pStyle w:val="text"/>
              <w:ind w:firstLine="0"/>
            </w:pPr>
            <w:r>
              <w:t>SDKs</w:t>
            </w:r>
          </w:p>
        </w:tc>
        <w:tc>
          <w:tcPr>
            <w:tcW w:w="6030" w:type="dxa"/>
          </w:tcPr>
          <w:p w:rsidR="00A801C8" w:rsidRDefault="0052299E" w:rsidP="003321BD">
            <w:pPr>
              <w:pStyle w:val="text"/>
              <w:ind w:firstLine="0"/>
            </w:pPr>
            <w:r>
              <w:t>JDK 1.</w:t>
            </w:r>
            <w:r w:rsidR="00FA4C61">
              <w:t>6</w:t>
            </w:r>
            <w:r>
              <w:t>, Android 2.3.3, Facebook 3.0</w:t>
            </w:r>
            <w:r w:rsidR="000C3456">
              <w:t xml:space="preserve">, </w:t>
            </w:r>
            <w:r w:rsidR="00067961">
              <w:t xml:space="preserve">JSON, </w:t>
            </w:r>
            <w:proofErr w:type="spellStart"/>
            <w:r w:rsidR="00067961">
              <w:t>G</w:t>
            </w:r>
            <w:r w:rsidR="00E8184E">
              <w:t>son</w:t>
            </w:r>
            <w:proofErr w:type="spellEnd"/>
            <w:r w:rsidR="00E8184E">
              <w:t xml:space="preserve"> 2.0</w:t>
            </w:r>
          </w:p>
        </w:tc>
      </w:tr>
      <w:tr w:rsidR="00B006AB" w:rsidTr="0052299E">
        <w:tc>
          <w:tcPr>
            <w:tcW w:w="2610" w:type="dxa"/>
          </w:tcPr>
          <w:p w:rsidR="00B006AB" w:rsidRDefault="00B006AB" w:rsidP="002E436F">
            <w:pPr>
              <w:pStyle w:val="text"/>
              <w:ind w:firstLine="0"/>
            </w:pPr>
            <w:r>
              <w:t>Test equipment</w:t>
            </w:r>
          </w:p>
        </w:tc>
        <w:tc>
          <w:tcPr>
            <w:tcW w:w="6030" w:type="dxa"/>
          </w:tcPr>
          <w:p w:rsidR="00B006AB" w:rsidRDefault="003321BD" w:rsidP="00B006AB">
            <w:pPr>
              <w:pStyle w:val="text"/>
              <w:ind w:firstLine="0"/>
            </w:pPr>
            <w:r>
              <w:t>Samsung S3</w:t>
            </w:r>
          </w:p>
        </w:tc>
      </w:tr>
      <w:tr w:rsidR="0052299E" w:rsidTr="0052299E">
        <w:tc>
          <w:tcPr>
            <w:tcW w:w="2610" w:type="dxa"/>
          </w:tcPr>
          <w:p w:rsidR="0052299E" w:rsidRDefault="0052299E" w:rsidP="002E436F">
            <w:pPr>
              <w:pStyle w:val="text"/>
              <w:ind w:firstLine="0"/>
            </w:pPr>
            <w:r>
              <w:t>System</w:t>
            </w:r>
          </w:p>
        </w:tc>
        <w:tc>
          <w:tcPr>
            <w:tcW w:w="6030" w:type="dxa"/>
          </w:tcPr>
          <w:p w:rsidR="0052299E" w:rsidRDefault="003321BD" w:rsidP="00E85879">
            <w:pPr>
              <w:pStyle w:val="text"/>
              <w:ind w:firstLine="0"/>
            </w:pPr>
            <w:r>
              <w:t>Ubuntu 12.04 and Ubuntu 12.10.</w:t>
            </w:r>
          </w:p>
        </w:tc>
      </w:tr>
    </w:tbl>
    <w:p w:rsidR="00A801C8" w:rsidRDefault="00A801C8" w:rsidP="00A801C8">
      <w:pPr>
        <w:pStyle w:val="Heading7"/>
      </w:pPr>
      <w:bookmarkStart w:id="41" w:name="_Toc354617465"/>
      <w:proofErr w:type="gramStart"/>
      <w:r>
        <w:t xml:space="preserve">Table </w:t>
      </w:r>
      <w:r w:rsidR="00805862">
        <w:t>3.1</w:t>
      </w:r>
      <w:r>
        <w:t>:</w:t>
      </w:r>
      <w:r>
        <w:tab/>
        <w:t>Development environment.</w:t>
      </w:r>
      <w:bookmarkEnd w:id="41"/>
      <w:proofErr w:type="gramEnd"/>
    </w:p>
    <w:p w:rsidR="0083210B" w:rsidRDefault="007E4F8E" w:rsidP="002E436F">
      <w:pPr>
        <w:pStyle w:val="text"/>
      </w:pPr>
      <w:r>
        <w:t xml:space="preserve">The </w:t>
      </w:r>
      <w:r w:rsidR="003F2A9A">
        <w:t xml:space="preserve">app was first </w:t>
      </w:r>
      <w:r>
        <w:t>development on a laptop with Intel i7-3720</w:t>
      </w:r>
      <w:r w:rsidR="003F2A9A">
        <w:t xml:space="preserve"> 2.6GHz, 16GB RAM, Windows 64-bit to run on the Android simulator. Since I tried to run the app on Samsung S3, the d</w:t>
      </w:r>
      <w:r>
        <w:t xml:space="preserve">evelopment was </w:t>
      </w:r>
      <w:r w:rsidR="003F2A9A">
        <w:t xml:space="preserve">moved to </w:t>
      </w:r>
      <w:r>
        <w:t xml:space="preserve">a laptop with Intel Dual-Core, 4GB RAM, Ubuntu 12.10 32-bit, and a desktop with AMD Quad-Core, 16GB RAM, Ubuntu 12.04 64-bit. </w:t>
      </w:r>
      <w:r w:rsidR="0083210B">
        <w:t>Initially, the development was carried on the main system of my laptop which has an i7-26020M 2.7GHz processor, Windows 7 64bit, and 8G</w:t>
      </w:r>
      <w:r w:rsidR="003F2A9A">
        <w:t>B</w:t>
      </w:r>
      <w:r w:rsidR="0083210B">
        <w:t xml:space="preserve"> of RAM. </w:t>
      </w:r>
    </w:p>
    <w:p w:rsidR="002E436F" w:rsidRPr="002E436F" w:rsidRDefault="003F2A9A" w:rsidP="002E436F">
      <w:pPr>
        <w:pStyle w:val="text"/>
      </w:pPr>
      <w:r>
        <w:t>Several technologies have been applied to make this app work. Below are the main ones.</w:t>
      </w:r>
    </w:p>
    <w:p w:rsidR="00776606" w:rsidRPr="00BC6C23" w:rsidRDefault="00776606" w:rsidP="00776606">
      <w:pPr>
        <w:pStyle w:val="Heading4"/>
        <w:rPr>
          <w:lang w:val="fr-FR"/>
        </w:rPr>
      </w:pPr>
      <w:bookmarkStart w:id="42" w:name="_Toc354617427"/>
      <w:r w:rsidRPr="00BC6C23">
        <w:rPr>
          <w:lang w:val="fr-FR"/>
        </w:rPr>
        <w:t>3.1.1</w:t>
      </w:r>
      <w:r w:rsidRPr="00BC6C23">
        <w:rPr>
          <w:lang w:val="fr-FR"/>
        </w:rPr>
        <w:tab/>
      </w:r>
      <w:bookmarkEnd w:id="42"/>
      <w:r w:rsidR="003F2A9A" w:rsidRPr="00BC6C23">
        <w:rPr>
          <w:lang w:val="fr-FR"/>
        </w:rPr>
        <w:t>Location Service</w:t>
      </w:r>
    </w:p>
    <w:p w:rsidR="003841D0" w:rsidRDefault="00BC6C23" w:rsidP="009217DC">
      <w:pPr>
        <w:pStyle w:val="text"/>
      </w:pPr>
      <w:r w:rsidRPr="00BC6C23">
        <w:t xml:space="preserve">In this app, </w:t>
      </w:r>
      <w:proofErr w:type="spellStart"/>
      <w:r w:rsidRPr="00BC6C23">
        <w:t>GeoNames</w:t>
      </w:r>
      <w:proofErr w:type="spellEnd"/>
      <w:r w:rsidRPr="00BC6C23">
        <w:t xml:space="preserve"> database is used as a service to </w:t>
      </w:r>
      <w:r>
        <w:t xml:space="preserve">convert between </w:t>
      </w:r>
      <w:r w:rsidRPr="00BC6C23">
        <w:t xml:space="preserve">postal code </w:t>
      </w:r>
      <w:r>
        <w:t>and the geographic coordinates (</w:t>
      </w:r>
      <w:r w:rsidRPr="00BC6C23">
        <w:t xml:space="preserve">the </w:t>
      </w:r>
      <w:r>
        <w:t xml:space="preserve">longitude and latitude) of a location. </w:t>
      </w:r>
      <w:proofErr w:type="spellStart"/>
      <w:r>
        <w:t>Geonames</w:t>
      </w:r>
      <w:proofErr w:type="spellEnd"/>
      <w:r>
        <w:t xml:space="preserve"> </w:t>
      </w:r>
      <w:r>
        <w:lastRenderedPageBreak/>
        <w:t xml:space="preserve">has been chosen over Yahoo service (Yahoo BOSS </w:t>
      </w:r>
      <w:proofErr w:type="spellStart"/>
      <w:r>
        <w:t>PlaceFinder</w:t>
      </w:r>
      <w:proofErr w:type="spellEnd"/>
      <w:r>
        <w:t xml:space="preserve">) because it is free and Yahoo service uses proprietary WOEID (Where </w:t>
      </w:r>
      <w:proofErr w:type="gramStart"/>
      <w:r>
        <w:t>On</w:t>
      </w:r>
      <w:proofErr w:type="gramEnd"/>
      <w:r>
        <w:t xml:space="preserve"> Earth Identification number). The </w:t>
      </w:r>
      <w:proofErr w:type="spellStart"/>
      <w:r>
        <w:t>later</w:t>
      </w:r>
      <w:proofErr w:type="spellEnd"/>
      <w:r>
        <w:t xml:space="preserve"> is subject to change from Yahoo and will cause problem if we want to switch to another service later.</w:t>
      </w:r>
    </w:p>
    <w:p w:rsidR="00BC6C23" w:rsidRPr="00BC6C23" w:rsidRDefault="003841D0" w:rsidP="009217DC">
      <w:pPr>
        <w:pStyle w:val="text"/>
      </w:pPr>
      <w:r>
        <w:t xml:space="preserve">In addition, </w:t>
      </w:r>
      <w:proofErr w:type="spellStart"/>
      <w:r>
        <w:t>Geonames</w:t>
      </w:r>
      <w:proofErr w:type="spellEnd"/>
      <w:r>
        <w:t xml:space="preserve"> provide many services in many formats such as XML, JSON, etc. In this app, the service converting from geographic coordinates to postal code</w:t>
      </w:r>
      <w:r w:rsidR="003841BE">
        <w:t xml:space="preserve"> (and then city and country)</w:t>
      </w:r>
      <w:r>
        <w:t xml:space="preserve"> and vice versa is used the most. The URL that the app will get the JSON information about this information is listed below: </w:t>
      </w:r>
      <w:hyperlink r:id="rId63" w:history="1">
        <w:r>
          <w:rPr>
            <w:rStyle w:val="Hyperlink"/>
            <w:rFonts w:ascii="Arial" w:hAnsi="Arial" w:cs="Arial"/>
            <w:color w:val="1155CC"/>
            <w:sz w:val="23"/>
            <w:szCs w:val="23"/>
          </w:rPr>
          <w:t>http://api.geonames.org/postalCodeSearchJSON?postalcode=78758&amp;maxRows=10&amp;username=demo</w:t>
        </w:r>
      </w:hyperlink>
      <w:r>
        <w:t xml:space="preserve"> , </w:t>
      </w:r>
      <w:hyperlink r:id="rId64" w:history="1">
        <w:r>
          <w:rPr>
            <w:rStyle w:val="Hyperlink"/>
            <w:rFonts w:ascii="Arial" w:hAnsi="Arial" w:cs="Arial"/>
            <w:color w:val="1155CC"/>
            <w:sz w:val="23"/>
            <w:szCs w:val="23"/>
          </w:rPr>
          <w:t>http://api.geonames.org/findNearbyPostalCodes?lat=30.4883997&amp;lng=-97.7175117&amp;username=demo</w:t>
        </w:r>
      </w:hyperlink>
      <w:r>
        <w:t xml:space="preserve"> .</w:t>
      </w:r>
    </w:p>
    <w:p w:rsidR="009217DC" w:rsidRPr="009217DC" w:rsidRDefault="009217DC" w:rsidP="009217DC">
      <w:pPr>
        <w:pStyle w:val="text"/>
      </w:pPr>
    </w:p>
    <w:p w:rsidR="00776606" w:rsidRDefault="00776606" w:rsidP="00776606">
      <w:pPr>
        <w:pStyle w:val="Heading4"/>
      </w:pPr>
      <w:bookmarkStart w:id="43" w:name="_Toc354617428"/>
      <w:r>
        <w:t>3.1.2</w:t>
      </w:r>
      <w:r>
        <w:tab/>
      </w:r>
      <w:bookmarkEnd w:id="43"/>
      <w:r w:rsidR="003F2A9A">
        <w:t>Weather Service</w:t>
      </w:r>
    </w:p>
    <w:p w:rsidR="00DB040B" w:rsidRDefault="003841BE" w:rsidP="00DB040B">
      <w:pPr>
        <w:pStyle w:val="text"/>
      </w:pPr>
      <w:r>
        <w:t xml:space="preserve">We have looked into several weather services including Yahoo </w:t>
      </w:r>
      <w:r w:rsidR="00DB040B">
        <w:t>W</w:t>
      </w:r>
      <w:r>
        <w:t xml:space="preserve">eather, </w:t>
      </w:r>
      <w:r w:rsidR="00DB040B">
        <w:t xml:space="preserve">World Weather Online, </w:t>
      </w:r>
      <w:proofErr w:type="gramStart"/>
      <w:r w:rsidR="00DB040B">
        <w:t>Open</w:t>
      </w:r>
      <w:proofErr w:type="gramEnd"/>
      <w:r w:rsidR="00DB040B">
        <w:t xml:space="preserve"> Weather Map. [SWA] provides the sample code to retrieve weather information from Open Weather Map and it really helped us to decide to use Open Weather Map is the choice of the weather service.</w:t>
      </w:r>
    </w:p>
    <w:p w:rsidR="00DB040B" w:rsidRDefault="00DB040B" w:rsidP="00DB040B">
      <w:pPr>
        <w:pStyle w:val="text"/>
      </w:pPr>
      <w:r>
        <w:t>The weather information consists of geographic coordinates, temperatures, humidity, pressure, wind and much more information.</w:t>
      </w:r>
    </w:p>
    <w:p w:rsidR="00E26C55" w:rsidRDefault="00E26C55"/>
    <w:p w:rsidR="00805862" w:rsidRDefault="008573A7" w:rsidP="008573A7">
      <w:pPr>
        <w:pStyle w:val="Heading8"/>
      </w:pPr>
      <w:bookmarkStart w:id="44" w:name="_Toc355221566"/>
      <w:r>
        <w:t>Figure 3.1:</w:t>
      </w:r>
      <w:r>
        <w:tab/>
        <w:t>Interactions with Facebook</w:t>
      </w:r>
      <w:bookmarkEnd w:id="44"/>
    </w:p>
    <w:p w:rsidR="008C5651" w:rsidRPr="008C5651" w:rsidRDefault="008C5651" w:rsidP="00BC3D1D">
      <w:pPr>
        <w:pStyle w:val="text"/>
      </w:pPr>
    </w:p>
    <w:p w:rsidR="00776606" w:rsidRDefault="00776606" w:rsidP="00776606">
      <w:pPr>
        <w:pStyle w:val="Heading4"/>
      </w:pPr>
      <w:bookmarkStart w:id="45" w:name="_Toc354617429"/>
      <w:r>
        <w:lastRenderedPageBreak/>
        <w:t>3.1.3</w:t>
      </w:r>
      <w:r>
        <w:tab/>
      </w:r>
      <w:bookmarkEnd w:id="45"/>
      <w:r w:rsidR="003F2A9A">
        <w:t>Clothes Matching Service</w:t>
      </w:r>
    </w:p>
    <w:p w:rsidR="00094271" w:rsidRDefault="001E70A1" w:rsidP="00134E0D">
      <w:pPr>
        <w:pStyle w:val="text"/>
      </w:pPr>
      <w:r>
        <w:t>This smart service provides suggestions on which wardrobe users should put on based on the available items, the current weather information, and the occasion of the event</w:t>
      </w:r>
      <w:r w:rsidR="000329EA">
        <w:t>, and user’s gender</w:t>
      </w:r>
      <w:r>
        <w:t>.</w:t>
      </w:r>
    </w:p>
    <w:p w:rsidR="000329EA" w:rsidRDefault="000329EA" w:rsidP="000329EA">
      <w:pPr>
        <w:pStyle w:val="Heading4"/>
      </w:pPr>
      <w:r>
        <w:t>3.1.3.1</w:t>
      </w:r>
      <w:r>
        <w:tab/>
        <w:t>High-level design</w:t>
      </w:r>
    </w:p>
    <w:p w:rsidR="000329EA" w:rsidRDefault="000329EA" w:rsidP="000329EA">
      <w:pPr>
        <w:pStyle w:val="text"/>
      </w:pPr>
      <w:r>
        <w:t xml:space="preserve">There are five steps to create the list of suggested outfits. </w:t>
      </w:r>
      <w:r w:rsidR="00FE6D17">
        <w:t xml:space="preserve">Each outfit consists of a top, bottom, and an optional outer if the temperature is low. We grade each outfit based on the criteria described above to create a list of outfit </w:t>
      </w:r>
      <w:r w:rsidR="003201BF">
        <w:t>descending</w:t>
      </w:r>
      <w:r w:rsidR="00FE6D17">
        <w:t xml:space="preserve"> in score.</w:t>
      </w:r>
    </w:p>
    <w:p w:rsidR="000329EA" w:rsidRDefault="00820ABB" w:rsidP="000329EA">
      <w:pPr>
        <w:pStyle w:val="text"/>
      </w:pPr>
      <w:r>
        <w:object w:dxaOrig="2964" w:dyaOrig="3684">
          <v:shape id="_x0000_i1038" type="#_x0000_t75" style="width:148.2pt;height:184.2pt" o:ole="">
            <v:imagedata r:id="rId65" o:title=""/>
          </v:shape>
          <o:OLEObject Type="Embed" ProgID="Visio.Drawing.11" ShapeID="_x0000_i1038" DrawAspect="Content" ObjectID="_1474734864" r:id="rId66"/>
        </w:object>
      </w:r>
    </w:p>
    <w:p w:rsidR="000329EA" w:rsidRDefault="000329EA" w:rsidP="000329EA">
      <w:pPr>
        <w:pStyle w:val="text"/>
      </w:pPr>
      <w:r>
        <w:t xml:space="preserve">Laundry Filter: </w:t>
      </w:r>
      <w:r w:rsidR="008D3FF6">
        <w:t>eliminate dirty items out of the process.</w:t>
      </w:r>
    </w:p>
    <w:p w:rsidR="008D3FF6" w:rsidRDefault="008D3FF6" w:rsidP="000329EA">
      <w:pPr>
        <w:pStyle w:val="text"/>
      </w:pPr>
      <w:r>
        <w:t xml:space="preserve">Temperature Filter: eliminate items that </w:t>
      </w:r>
      <w:r w:rsidR="00FE6D17">
        <w:t>do not cover the range of today’s maximum temperature and minimum temperature of the current location.</w:t>
      </w:r>
    </w:p>
    <w:p w:rsidR="00FE6D17" w:rsidRDefault="00FE6D17" w:rsidP="000329EA">
      <w:pPr>
        <w:pStyle w:val="text"/>
      </w:pPr>
      <w:r>
        <w:t>Occasion Matching: each item is given a score for the chosen occasion. For example, a short will be graded low for the “Formal” occasion but it will get a high point in the “</w:t>
      </w:r>
      <w:proofErr w:type="spellStart"/>
      <w:r>
        <w:t>Day_Out</w:t>
      </w:r>
      <w:proofErr w:type="spellEnd"/>
      <w:r>
        <w:t>” occasion.</w:t>
      </w:r>
    </w:p>
    <w:p w:rsidR="00FE6D17" w:rsidRDefault="00FE6D17" w:rsidP="000329EA">
      <w:pPr>
        <w:pStyle w:val="text"/>
      </w:pPr>
      <w:r>
        <w:t>Pair Matching:</w:t>
      </w:r>
      <w:r w:rsidR="003201BF">
        <w:t xml:space="preserve"> each combination of a top item with a bottom item (and optionally an outer) will be scored based on its category. This point is added together with the point of each item in the previous step to the outfit.</w:t>
      </w:r>
    </w:p>
    <w:p w:rsidR="00FE6D17" w:rsidRPr="000329EA" w:rsidRDefault="00FE6D17" w:rsidP="000329EA">
      <w:pPr>
        <w:pStyle w:val="text"/>
      </w:pPr>
      <w:r>
        <w:lastRenderedPageBreak/>
        <w:t>Color Matching:</w:t>
      </w:r>
      <w:r w:rsidR="003201BF">
        <w:t xml:space="preserve"> the color combination of the top, the bottom, and the outer of the outfit will be given a score. This is added to the points from the previous steps to produce the final score. The result is a list of outfits in the order of descending points.</w:t>
      </w:r>
    </w:p>
    <w:p w:rsidR="000329EA" w:rsidRDefault="000329EA" w:rsidP="000329EA">
      <w:pPr>
        <w:pStyle w:val="Heading4"/>
      </w:pPr>
      <w:r>
        <w:t>3.1.3.2</w:t>
      </w:r>
      <w:r>
        <w:tab/>
        <w:t>Low-level design</w:t>
      </w:r>
      <w:r w:rsidR="00193072">
        <w:t>: need more detail on the different lists created in each stage</w:t>
      </w:r>
    </w:p>
    <w:p w:rsidR="003860F5" w:rsidRDefault="003860F5" w:rsidP="003860F5">
      <w:pPr>
        <w:pStyle w:val="Heading5"/>
      </w:pPr>
      <w:r>
        <w:t>3.1.3.2.1</w:t>
      </w:r>
      <w:r>
        <w:tab/>
        <w:t>Laundry Filter</w:t>
      </w:r>
    </w:p>
    <w:p w:rsidR="003860F5" w:rsidRPr="003860F5" w:rsidRDefault="003860F5" w:rsidP="003860F5">
      <w:pPr>
        <w:pStyle w:val="text"/>
      </w:pPr>
      <w:r>
        <w:t>This step is pretty simple, given that each item has a “dirty” attribute to specify an item is clean or dirty. The implementation can simply query the database of clothes in the closet and return a list of clean items.</w:t>
      </w:r>
    </w:p>
    <w:p w:rsidR="003860F5" w:rsidRDefault="003860F5" w:rsidP="003860F5">
      <w:pPr>
        <w:pStyle w:val="Heading5"/>
      </w:pPr>
      <w:r>
        <w:t>3.1.3.2.2</w:t>
      </w:r>
      <w:r>
        <w:tab/>
        <w:t>Temperature Filter</w:t>
      </w:r>
    </w:p>
    <w:p w:rsidR="003860F5" w:rsidRDefault="003860F5" w:rsidP="003860F5">
      <w:pPr>
        <w:pStyle w:val="text"/>
      </w:pPr>
      <w:r>
        <w:t xml:space="preserve">Each item </w:t>
      </w:r>
      <w:r w:rsidR="009D40B2">
        <w:t xml:space="preserve">is assigned a </w:t>
      </w:r>
      <w:r>
        <w:t xml:space="preserve">range of temperature in which it can be worn. </w:t>
      </w:r>
      <w:r w:rsidR="009D40B2">
        <w:t>Among different attributes of an item, material and style are the two that we think the temperature can be based on. After consideration, style was chosen over material because it is more related to temperature. The rationale of this choice is that if an item of a specific material does not keep the keep warm enough, then another item of the same material can still be worn outside. Regarding style,</w:t>
      </w:r>
      <w:r w:rsidR="00820ABB">
        <w:t xml:space="preserve"> once a particular style is chosen, it is more difficult to match with another style to keep warm. </w:t>
      </w:r>
    </w:p>
    <w:p w:rsidR="00820ABB" w:rsidRDefault="00820ABB" w:rsidP="003860F5">
      <w:pPr>
        <w:pStyle w:val="text"/>
      </w:pPr>
      <w:r>
        <w:t>Below is the look-up table we use to define the range of each style per gender.</w:t>
      </w:r>
    </w:p>
    <w:tbl>
      <w:tblPr>
        <w:tblW w:w="5040" w:type="dxa"/>
        <w:tblInd w:w="93" w:type="dxa"/>
        <w:tblLook w:val="04A0" w:firstRow="1" w:lastRow="0" w:firstColumn="1" w:lastColumn="0" w:noHBand="0" w:noVBand="1"/>
      </w:tblPr>
      <w:tblGrid>
        <w:gridCol w:w="2993"/>
        <w:gridCol w:w="1040"/>
        <w:gridCol w:w="1060"/>
      </w:tblGrid>
      <w:tr w:rsidR="00820ABB" w:rsidRPr="00820ABB" w:rsidTr="00820ABB">
        <w:trPr>
          <w:trHeight w:val="375"/>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 w:val="28"/>
                <w:szCs w:val="28"/>
                <w:lang w:eastAsia="zh-CN"/>
              </w:rPr>
            </w:pPr>
            <w:r w:rsidRPr="00820ABB">
              <w:rPr>
                <w:rFonts w:ascii="Calibri" w:hAnsi="Calibri" w:cs="Calibri"/>
                <w:b/>
                <w:bCs/>
                <w:sz w:val="28"/>
                <w:szCs w:val="28"/>
                <w:lang w:eastAsia="zh-CN"/>
              </w:rPr>
              <w:t>Style - Men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Min</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Max</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Dress_Shirt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Casual_Button_Down_Shirt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Polo</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lastRenderedPageBreak/>
              <w:t>Coat_And_Jacket_Light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75</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75"/>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 w:val="28"/>
                <w:szCs w:val="28"/>
                <w:lang w:eastAsia="zh-CN"/>
              </w:rPr>
            </w:pPr>
            <w:r w:rsidRPr="00820ABB">
              <w:rPr>
                <w:rFonts w:ascii="Calibri" w:hAnsi="Calibri" w:cs="Calibri"/>
                <w:b/>
                <w:bCs/>
                <w:sz w:val="28"/>
                <w:szCs w:val="28"/>
                <w:lang w:eastAsia="zh-CN"/>
              </w:rPr>
              <w:t>Style - Women</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Min</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Max</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Legging_Skinny</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Skirts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Collared_And_Button_Down</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Blouse_Short_Sleeve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Blouse_Long_Sleeve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Blouse_Sleeveless</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Tank_Camisoles</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Party_Top</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Tunic</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Pull_Over</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Cardigan</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Vest</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75</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bl>
    <w:p w:rsidR="00820ABB" w:rsidRPr="003860F5" w:rsidRDefault="00820ABB" w:rsidP="003860F5">
      <w:pPr>
        <w:pStyle w:val="text"/>
      </w:pPr>
    </w:p>
    <w:p w:rsidR="003860F5" w:rsidRDefault="003860F5" w:rsidP="003860F5">
      <w:pPr>
        <w:pStyle w:val="Heading5"/>
      </w:pPr>
      <w:r>
        <w:t>3.1.3.2</w:t>
      </w:r>
      <w:r w:rsidR="00820ABB">
        <w:t>.3</w:t>
      </w:r>
      <w:r>
        <w:tab/>
      </w:r>
      <w:r w:rsidR="00820ABB">
        <w:t>Occasion Matching</w:t>
      </w:r>
    </w:p>
    <w:p w:rsidR="00820ABB" w:rsidRDefault="00115BD3" w:rsidP="00820ABB">
      <w:pPr>
        <w:pStyle w:val="text"/>
      </w:pPr>
      <w:r>
        <w:t>Each item is given different point based on gender, category, style, and occasion. In this step, the score has higher weight than pair and color matching steps because occasion matching more important to the final outfit in our opinions.</w:t>
      </w:r>
    </w:p>
    <w:p w:rsidR="00820ABB" w:rsidRDefault="00820ABB" w:rsidP="00820ABB">
      <w:pPr>
        <w:pStyle w:val="text"/>
      </w:pPr>
    </w:p>
    <w:tbl>
      <w:tblPr>
        <w:tblW w:w="9674" w:type="dxa"/>
        <w:tblInd w:w="93" w:type="dxa"/>
        <w:tblLook w:val="04A0" w:firstRow="1" w:lastRow="0" w:firstColumn="1" w:lastColumn="0" w:noHBand="0" w:noVBand="1"/>
      </w:tblPr>
      <w:tblGrid>
        <w:gridCol w:w="1108"/>
        <w:gridCol w:w="2919"/>
        <w:gridCol w:w="923"/>
        <w:gridCol w:w="1694"/>
        <w:gridCol w:w="864"/>
        <w:gridCol w:w="1151"/>
        <w:gridCol w:w="1353"/>
      </w:tblGrid>
      <w:tr w:rsidR="00820ABB" w:rsidRPr="00820ABB" w:rsidTr="00820ABB">
        <w:trPr>
          <w:trHeight w:val="42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2733" w:type="dxa"/>
            <w:tcBorders>
              <w:top w:val="single" w:sz="4" w:space="0" w:color="auto"/>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5981" w:type="dxa"/>
            <w:gridSpan w:val="5"/>
            <w:tcBorders>
              <w:top w:val="single" w:sz="4" w:space="0" w:color="auto"/>
              <w:left w:val="nil"/>
              <w:bottom w:val="single" w:sz="4" w:space="0" w:color="auto"/>
              <w:right w:val="single" w:sz="4" w:space="0" w:color="auto"/>
            </w:tcBorders>
            <w:shd w:val="clear" w:color="000000" w:fill="DAEEF3"/>
            <w:noWrap/>
            <w:vAlign w:val="bottom"/>
            <w:hideMark/>
          </w:tcPr>
          <w:p w:rsidR="00820ABB" w:rsidRPr="00820ABB" w:rsidRDefault="00820ABB" w:rsidP="00820ABB">
            <w:pPr>
              <w:overflowPunct/>
              <w:autoSpaceDE/>
              <w:autoSpaceDN/>
              <w:adjustRightInd/>
              <w:jc w:val="center"/>
              <w:textAlignment w:val="auto"/>
              <w:rPr>
                <w:rFonts w:ascii="Calibri" w:hAnsi="Calibri" w:cs="Calibri"/>
                <w:sz w:val="32"/>
                <w:szCs w:val="32"/>
                <w:lang w:eastAsia="zh-CN"/>
              </w:rPr>
            </w:pPr>
            <w:r w:rsidRPr="00820ABB">
              <w:rPr>
                <w:rFonts w:ascii="Calibri" w:hAnsi="Calibri" w:cs="Calibri"/>
                <w:sz w:val="32"/>
                <w:szCs w:val="32"/>
                <w:lang w:eastAsia="zh-CN"/>
              </w:rPr>
              <w:t>Point</w:t>
            </w:r>
          </w:p>
        </w:tc>
      </w:tr>
      <w:tr w:rsidR="00820ABB" w:rsidRPr="00820ABB" w:rsidTr="00820ABB">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Category</w:t>
            </w:r>
          </w:p>
        </w:tc>
        <w:tc>
          <w:tcPr>
            <w:tcW w:w="273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Style</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Formal</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Semi_Formal</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Casual</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Day_Out</w:t>
            </w:r>
            <w:proofErr w:type="spellEnd"/>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Night_Out</w:t>
            </w:r>
            <w:proofErr w:type="spellEnd"/>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lastRenderedPageBreak/>
              <w:t>Bottom</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Dress_Shirt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Casual_Button_Down_Shirt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Polo</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bl>
    <w:p w:rsidR="00820ABB" w:rsidRDefault="00820ABB" w:rsidP="00820ABB">
      <w:pPr>
        <w:pStyle w:val="text"/>
      </w:pPr>
    </w:p>
    <w:tbl>
      <w:tblPr>
        <w:tblW w:w="10048" w:type="dxa"/>
        <w:tblInd w:w="93" w:type="dxa"/>
        <w:tblLook w:val="04A0" w:firstRow="1" w:lastRow="0" w:firstColumn="1" w:lastColumn="0" w:noHBand="0" w:noVBand="1"/>
      </w:tblPr>
      <w:tblGrid>
        <w:gridCol w:w="1108"/>
        <w:gridCol w:w="2993"/>
        <w:gridCol w:w="969"/>
        <w:gridCol w:w="1779"/>
        <w:gridCol w:w="903"/>
        <w:gridCol w:w="1209"/>
        <w:gridCol w:w="1421"/>
      </w:tblGrid>
      <w:tr w:rsidR="00820ABB" w:rsidRPr="00820ABB" w:rsidTr="00820ABB">
        <w:trPr>
          <w:trHeight w:val="42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2807" w:type="dxa"/>
            <w:tcBorders>
              <w:top w:val="single" w:sz="4" w:space="0" w:color="auto"/>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6281" w:type="dxa"/>
            <w:gridSpan w:val="5"/>
            <w:tcBorders>
              <w:top w:val="single" w:sz="4" w:space="0" w:color="auto"/>
              <w:left w:val="nil"/>
              <w:bottom w:val="single" w:sz="4" w:space="0" w:color="auto"/>
              <w:right w:val="single" w:sz="4" w:space="0" w:color="auto"/>
            </w:tcBorders>
            <w:shd w:val="clear" w:color="000000" w:fill="DAEEF3"/>
            <w:noWrap/>
            <w:vAlign w:val="bottom"/>
            <w:hideMark/>
          </w:tcPr>
          <w:p w:rsidR="00820ABB" w:rsidRPr="00820ABB" w:rsidRDefault="00820ABB" w:rsidP="00820ABB">
            <w:pPr>
              <w:overflowPunct/>
              <w:autoSpaceDE/>
              <w:autoSpaceDN/>
              <w:adjustRightInd/>
              <w:jc w:val="center"/>
              <w:textAlignment w:val="auto"/>
              <w:rPr>
                <w:rFonts w:ascii="Calibri" w:hAnsi="Calibri" w:cs="Calibri"/>
                <w:sz w:val="32"/>
                <w:szCs w:val="32"/>
                <w:lang w:eastAsia="zh-CN"/>
              </w:rPr>
            </w:pPr>
            <w:r w:rsidRPr="00820ABB">
              <w:rPr>
                <w:rFonts w:ascii="Calibri" w:hAnsi="Calibri" w:cs="Calibri"/>
                <w:sz w:val="32"/>
                <w:szCs w:val="32"/>
                <w:lang w:eastAsia="zh-CN"/>
              </w:rPr>
              <w:t>Point</w:t>
            </w:r>
          </w:p>
        </w:tc>
      </w:tr>
      <w:tr w:rsidR="00820ABB" w:rsidRPr="00820ABB" w:rsidTr="00820ABB">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Category</w:t>
            </w:r>
          </w:p>
        </w:tc>
        <w:tc>
          <w:tcPr>
            <w:tcW w:w="2807"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Style</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Formal</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Semi_Formal</w:t>
            </w:r>
            <w:proofErr w:type="spellEnd"/>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Casual</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Day_Out</w:t>
            </w:r>
            <w:proofErr w:type="spellEnd"/>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Night_Out</w:t>
            </w:r>
            <w:proofErr w:type="spellEnd"/>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Legging_Skinny</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Skirts</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Collared_And_Button_Down</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Blouse_Short_Sleeve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Blouse_Long_Sleeve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Blouse_Sleeveless</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Tank_Camisoles</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Party_Top</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Tunic</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Pull_Over</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Cardigan</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Vest</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bl>
    <w:p w:rsidR="00820ABB" w:rsidRPr="00820ABB" w:rsidRDefault="00820ABB" w:rsidP="00820ABB">
      <w:pPr>
        <w:pStyle w:val="text"/>
      </w:pPr>
    </w:p>
    <w:p w:rsidR="003860F5" w:rsidRDefault="003860F5" w:rsidP="003860F5">
      <w:pPr>
        <w:pStyle w:val="Heading5"/>
      </w:pPr>
      <w:r>
        <w:lastRenderedPageBreak/>
        <w:t>3.1.3.2</w:t>
      </w:r>
      <w:r w:rsidR="00820ABB">
        <w:t>.4</w:t>
      </w:r>
      <w:r>
        <w:tab/>
      </w:r>
      <w:r w:rsidR="00820ABB">
        <w:t>Pair matching</w:t>
      </w:r>
    </w:p>
    <w:p w:rsidR="00115BD3" w:rsidRDefault="00115BD3" w:rsidP="00115BD3">
      <w:pPr>
        <w:pStyle w:val="text"/>
      </w:pPr>
      <w:r>
        <w:t>Similar to previous steps, we create a big look-up table for each combination of a top item and a bottom item, and optionally an outer based on the weather, gender. One thing to notice here is the point is smaller than the occasion matching step because this step is not as important as that one.</w:t>
      </w:r>
    </w:p>
    <w:p w:rsidR="00115BD3" w:rsidRDefault="00115BD3" w:rsidP="00115BD3">
      <w:pPr>
        <w:pStyle w:val="text"/>
      </w:pPr>
    </w:p>
    <w:tbl>
      <w:tblPr>
        <w:tblW w:w="17293" w:type="dxa"/>
        <w:tblInd w:w="93" w:type="dxa"/>
        <w:tblLook w:val="04A0" w:firstRow="1" w:lastRow="0" w:firstColumn="1" w:lastColumn="0" w:noHBand="0" w:noVBand="1"/>
      </w:tblPr>
      <w:tblGrid>
        <w:gridCol w:w="1800"/>
        <w:gridCol w:w="2919"/>
        <w:gridCol w:w="2800"/>
        <w:gridCol w:w="2760"/>
        <w:gridCol w:w="960"/>
        <w:gridCol w:w="1580"/>
        <w:gridCol w:w="2919"/>
        <w:gridCol w:w="960"/>
        <w:gridCol w:w="960"/>
      </w:tblGrid>
      <w:tr w:rsidR="00115BD3" w:rsidRPr="00115BD3" w:rsidTr="00115BD3">
        <w:trPr>
          <w:trHeight w:val="375"/>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Bottom</w:t>
            </w:r>
          </w:p>
        </w:tc>
        <w:tc>
          <w:tcPr>
            <w:tcW w:w="274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Top</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Mild Weather Outer</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Cold Weather Outer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Bottom</w:t>
            </w:r>
          </w:p>
        </w:tc>
        <w:tc>
          <w:tcPr>
            <w:tcW w:w="2733"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Top</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FF0000"/>
                <w:sz w:val="28"/>
                <w:szCs w:val="28"/>
                <w:lang w:eastAsia="zh-CN"/>
              </w:rPr>
            </w:pPr>
            <w:r w:rsidRPr="00115BD3">
              <w:rPr>
                <w:rFonts w:ascii="Calibri" w:hAnsi="Calibri" w:cs="Calibri"/>
                <w:b/>
                <w:bCs/>
                <w:color w:val="FF0000"/>
                <w:sz w:val="28"/>
                <w:szCs w:val="28"/>
                <w:lang w:eastAsia="zh-CN"/>
              </w:rPr>
              <w:t>Point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Outer</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Dress_Shirt</w:t>
            </w:r>
            <w:proofErr w:type="spellEnd"/>
          </w:p>
        </w:tc>
        <w:tc>
          <w:tcPr>
            <w:tcW w:w="280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Sweater_And_Sweatshirt</w:t>
            </w:r>
            <w:proofErr w:type="spellEnd"/>
          </w:p>
        </w:tc>
        <w:tc>
          <w:tcPr>
            <w:tcW w:w="27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Coat_And_Jacket_Heavy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Dress_Shirt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Casual_Button_Down_Shirt</w:t>
            </w:r>
            <w:proofErr w:type="spellEnd"/>
          </w:p>
        </w:tc>
        <w:tc>
          <w:tcPr>
            <w:tcW w:w="280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Coat_And_Jacket_Light</w:t>
            </w:r>
            <w:proofErr w:type="spellEnd"/>
          </w:p>
        </w:tc>
        <w:tc>
          <w:tcPr>
            <w:tcW w:w="2760" w:type="dxa"/>
            <w:tcBorders>
              <w:top w:val="nil"/>
              <w:left w:val="nil"/>
              <w:bottom w:val="single" w:sz="4" w:space="0" w:color="auto"/>
              <w:right w:val="single" w:sz="4" w:space="0" w:color="auto"/>
            </w:tcBorders>
            <w:shd w:val="clear" w:color="000000" w:fill="D9D9D9"/>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(temp range &lt;40)</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Casual_Button_Down_Shirt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5</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Polo</w:t>
            </w:r>
          </w:p>
        </w:tc>
        <w:tc>
          <w:tcPr>
            <w:tcW w:w="2800" w:type="dxa"/>
            <w:tcBorders>
              <w:top w:val="nil"/>
              <w:left w:val="nil"/>
              <w:bottom w:val="single" w:sz="4" w:space="0" w:color="auto"/>
              <w:right w:val="single" w:sz="4" w:space="0" w:color="auto"/>
            </w:tcBorders>
            <w:shd w:val="clear" w:color="000000" w:fill="D9D9D9"/>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(temp range &lt;70)</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Polo</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Casual_Button_Down_Shirt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5</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Polo</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Casual_Button_Down_Shirt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Polo</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5</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bl>
    <w:p w:rsidR="00115BD3" w:rsidRDefault="00115BD3" w:rsidP="00115BD3">
      <w:pPr>
        <w:pStyle w:val="text"/>
      </w:pPr>
    </w:p>
    <w:p w:rsidR="00115BD3" w:rsidRDefault="00115BD3" w:rsidP="00115BD3">
      <w:pPr>
        <w:pStyle w:val="text"/>
      </w:pPr>
    </w:p>
    <w:tbl>
      <w:tblPr>
        <w:tblW w:w="17191" w:type="dxa"/>
        <w:tblInd w:w="93" w:type="dxa"/>
        <w:tblLook w:val="04A0" w:firstRow="1" w:lastRow="0" w:firstColumn="1" w:lastColumn="0" w:noHBand="0" w:noVBand="1"/>
      </w:tblPr>
      <w:tblGrid>
        <w:gridCol w:w="1800"/>
        <w:gridCol w:w="2993"/>
        <w:gridCol w:w="2687"/>
        <w:gridCol w:w="2760"/>
        <w:gridCol w:w="960"/>
        <w:gridCol w:w="1782"/>
        <w:gridCol w:w="2993"/>
        <w:gridCol w:w="960"/>
        <w:gridCol w:w="1000"/>
      </w:tblGrid>
      <w:tr w:rsidR="00115BD3" w:rsidRPr="00115BD3" w:rsidTr="00115BD3">
        <w:trPr>
          <w:trHeight w:val="375"/>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Bottom</w:t>
            </w:r>
          </w:p>
        </w:tc>
        <w:tc>
          <w:tcPr>
            <w:tcW w:w="2807"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Top</w:t>
            </w:r>
          </w:p>
        </w:tc>
        <w:tc>
          <w:tcPr>
            <w:tcW w:w="2501"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Outer</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Cold Weather Outer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Bottom</w:t>
            </w:r>
          </w:p>
        </w:tc>
        <w:tc>
          <w:tcPr>
            <w:tcW w:w="2807"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Top</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FF0000"/>
                <w:sz w:val="28"/>
                <w:szCs w:val="28"/>
                <w:lang w:eastAsia="zh-CN"/>
              </w:rPr>
            </w:pPr>
            <w:r w:rsidRPr="00115BD3">
              <w:rPr>
                <w:rFonts w:ascii="Calibri" w:hAnsi="Calibri" w:cs="Calibri"/>
                <w:b/>
                <w:bCs/>
                <w:color w:val="FF0000"/>
                <w:sz w:val="28"/>
                <w:szCs w:val="28"/>
                <w:lang w:eastAsia="zh-CN"/>
              </w:rPr>
              <w:t>Point</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Outer</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Collared_And_Button_Down</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Cardigan</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Coat_And_Jacket_Heavy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Collared_And_Button_Down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2501"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Sweater_And_Sweatshirt</w:t>
            </w:r>
            <w:proofErr w:type="spellEnd"/>
          </w:p>
        </w:tc>
        <w:tc>
          <w:tcPr>
            <w:tcW w:w="2760" w:type="dxa"/>
            <w:tcBorders>
              <w:top w:val="nil"/>
              <w:left w:val="nil"/>
              <w:bottom w:val="single" w:sz="4" w:space="0" w:color="auto"/>
              <w:right w:val="single" w:sz="4" w:space="0" w:color="auto"/>
            </w:tcBorders>
            <w:shd w:val="clear" w:color="000000" w:fill="D9D9D9"/>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(temp range &lt;40)</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Vest</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Coat_And_Jacket_Light</w:t>
            </w:r>
            <w:proofErr w:type="spellEnd"/>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2501" w:type="dxa"/>
            <w:tcBorders>
              <w:top w:val="nil"/>
              <w:left w:val="nil"/>
              <w:bottom w:val="single" w:sz="4" w:space="0" w:color="auto"/>
              <w:right w:val="single" w:sz="4" w:space="0" w:color="auto"/>
            </w:tcBorders>
            <w:shd w:val="clear" w:color="000000" w:fill="D9D9D9"/>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(temp range &lt;70)</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Tunic</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ind w:firstLineChars="200" w:firstLine="440"/>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ind w:firstLineChars="200" w:firstLine="440"/>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lastRenderedPageBreak/>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Tunic</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Collared_And_Button_Down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Collared_And_Button_Down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bl>
    <w:p w:rsidR="00115BD3" w:rsidRPr="00115BD3" w:rsidRDefault="00115BD3" w:rsidP="00115BD3">
      <w:pPr>
        <w:pStyle w:val="text"/>
      </w:pPr>
    </w:p>
    <w:p w:rsidR="003860F5" w:rsidRDefault="003860F5" w:rsidP="003860F5">
      <w:pPr>
        <w:pStyle w:val="Heading5"/>
      </w:pPr>
      <w:r>
        <w:t>3.1.3.2</w:t>
      </w:r>
      <w:r w:rsidR="00820ABB">
        <w:t>.5</w:t>
      </w:r>
      <w:r>
        <w:tab/>
      </w:r>
      <w:r w:rsidR="00820ABB">
        <w:t>Color matching</w:t>
      </w:r>
    </w:p>
    <w:p w:rsidR="003860F5" w:rsidRDefault="00AA468C" w:rsidP="003860F5">
      <w:pPr>
        <w:pStyle w:val="text"/>
      </w:pPr>
      <w:r>
        <w:t xml:space="preserve">There are too many colors and it is impossible to list every single color existing. We decide to divide color into twelve basic colors: beige, black, blue, brown, gray, green, orange, pink, red, violet, white, and yellow. Another one is also added for the multicolor or pattern item. Hence, we have a total of 13 colors to deal with. These 13 colors can </w:t>
      </w:r>
      <w:r>
        <w:lastRenderedPageBreak/>
        <w:t>further be divided into two groups – “Color” and “Neutral”. Some colors can be matched together, while others cannot. Also, “Neutral” colors can be easily matched with other while the “Color” colors are more restricted. These relations are expressed through the points given to each combination of these colors as shown below.</w:t>
      </w:r>
    </w:p>
    <w:p w:rsidR="00AA468C" w:rsidRDefault="00AA468C" w:rsidP="003860F5">
      <w:pPr>
        <w:pStyle w:val="text"/>
      </w:pPr>
    </w:p>
    <w:tbl>
      <w:tblPr>
        <w:tblW w:w="11980" w:type="dxa"/>
        <w:tblInd w:w="93" w:type="dxa"/>
        <w:tblLook w:val="04A0" w:firstRow="1" w:lastRow="0" w:firstColumn="1" w:lastColumn="0" w:noHBand="0" w:noVBand="1"/>
      </w:tblPr>
      <w:tblGrid>
        <w:gridCol w:w="1925"/>
        <w:gridCol w:w="890"/>
        <w:gridCol w:w="520"/>
        <w:gridCol w:w="1925"/>
        <w:gridCol w:w="1925"/>
        <w:gridCol w:w="800"/>
        <w:gridCol w:w="2620"/>
        <w:gridCol w:w="1460"/>
      </w:tblGrid>
      <w:tr w:rsidR="00AA468C" w:rsidRPr="00AA468C" w:rsidTr="00AA468C">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Color</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Group</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 </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Bottom</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Top</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Point</w:t>
            </w:r>
          </w:p>
        </w:tc>
        <w:tc>
          <w:tcPr>
            <w:tcW w:w="26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Top-Bottom</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Outer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lastRenderedPageBreak/>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lastRenderedPageBreak/>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lastRenderedPageBreak/>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bl>
    <w:p w:rsidR="00AA468C" w:rsidRDefault="00AA468C" w:rsidP="003860F5">
      <w:pPr>
        <w:pStyle w:val="text"/>
      </w:pPr>
    </w:p>
    <w:p w:rsidR="002C45E6" w:rsidRDefault="002C45E6" w:rsidP="002C45E6">
      <w:pPr>
        <w:pStyle w:val="Heading5"/>
      </w:pPr>
      <w:r>
        <w:t>3.1.3.2.6</w:t>
      </w:r>
      <w:r>
        <w:tab/>
        <w:t>Pre-load to the app</w:t>
      </w:r>
    </w:p>
    <w:p w:rsidR="002C45E6" w:rsidRDefault="002C45E6" w:rsidP="002C45E6">
      <w:pPr>
        <w:pStyle w:val="text"/>
      </w:pPr>
      <w:r>
        <w:t xml:space="preserve">All of these look-up tables were created in Excel. To preload these tables in the app, we first export these tables in CSV format and save them in res/raw folder of the project. Several methods were implemented to read these tables and create SQLite tables to be preloaded with the app at built time. </w:t>
      </w:r>
    </w:p>
    <w:p w:rsidR="002C45E6" w:rsidRPr="002C45E6" w:rsidRDefault="002C45E6" w:rsidP="002C45E6">
      <w:pPr>
        <w:pStyle w:val="text"/>
      </w:pPr>
      <w:r>
        <w:t>The goal of doing this is future change to the point for certain combinations will be integrated into our code without any code modifications. The steps include exporting CSV files, updating the files in the res/raw folder, rebuilding the project.</w:t>
      </w:r>
    </w:p>
    <w:p w:rsidR="002C45E6" w:rsidRDefault="002C45E6" w:rsidP="00134E0D">
      <w:pPr>
        <w:pStyle w:val="text"/>
      </w:pPr>
    </w:p>
    <w:p w:rsidR="0001368F" w:rsidRDefault="0001368F" w:rsidP="0001368F">
      <w:pPr>
        <w:pStyle w:val="Heading3"/>
      </w:pPr>
      <w:bookmarkStart w:id="46" w:name="_Toc354617435"/>
      <w:r>
        <w:t>3.2</w:t>
      </w:r>
      <w:r>
        <w:tab/>
        <w:t>Architecture</w:t>
      </w:r>
      <w:bookmarkEnd w:id="46"/>
    </w:p>
    <w:p w:rsidR="00193072" w:rsidRDefault="00193072" w:rsidP="00451796">
      <w:pPr>
        <w:pStyle w:val="text"/>
      </w:pPr>
      <w:proofErr w:type="spellStart"/>
      <w:r>
        <w:t>ClosetStylist</w:t>
      </w:r>
      <w:proofErr w:type="spellEnd"/>
      <w:r>
        <w:t xml:space="preserve"> design is composed of three main layers: presentation layer, application layer, and data layer. The layer design is mainly for code reusability and portability. In addition, multiple design patterns have been applied to provide flexibility to switch between different services. </w:t>
      </w:r>
    </w:p>
    <w:p w:rsidR="006C414E" w:rsidRDefault="006A565A" w:rsidP="00451796">
      <w:pPr>
        <w:pStyle w:val="text"/>
      </w:pPr>
      <w:r>
        <w:t xml:space="preserve">Figure </w:t>
      </w:r>
      <w:r w:rsidR="009C179F">
        <w:t>3.3 shows the top-</w:t>
      </w:r>
      <w:r>
        <w:t>level</w:t>
      </w:r>
      <w:r w:rsidR="00193072">
        <w:t xml:space="preserve"> architectural</w:t>
      </w:r>
      <w:r>
        <w:t xml:space="preserve"> </w:t>
      </w:r>
      <w:r w:rsidR="009C179F">
        <w:t>design</w:t>
      </w:r>
      <w:r>
        <w:t xml:space="preserve"> of </w:t>
      </w:r>
      <w:proofErr w:type="spellStart"/>
      <w:r w:rsidR="00193072">
        <w:t>ClosetStylist</w:t>
      </w:r>
      <w:proofErr w:type="spellEnd"/>
      <w:r>
        <w:t>.</w:t>
      </w:r>
      <w:r w:rsidR="001171A1">
        <w:t xml:space="preserve"> </w:t>
      </w:r>
    </w:p>
    <w:p w:rsidR="006A565A" w:rsidRDefault="00193072" w:rsidP="00CA1DC8">
      <w:pPr>
        <w:pStyle w:val="text"/>
        <w:ind w:firstLine="0"/>
      </w:pPr>
      <w:r>
        <w:object w:dxaOrig="5757" w:dyaOrig="6297">
          <v:shape id="_x0000_i1039" type="#_x0000_t75" style="width:287.85pt;height:314.85pt" o:ole="">
            <v:imagedata r:id="rId67" o:title=""/>
          </v:shape>
          <o:OLEObject Type="Embed" ProgID="Visio.Drawing.11" ShapeID="_x0000_i1039" DrawAspect="Content" ObjectID="_1474734865" r:id="rId68"/>
        </w:object>
      </w:r>
      <w:r w:rsidR="00232309">
        <w:rPr>
          <w:noProof/>
          <w:lang w:eastAsia="zh-CN"/>
        </w:rPr>
        <w:drawing>
          <wp:inline distT="0" distB="0" distL="0" distR="0" wp14:anchorId="003A42E1" wp14:editId="56245DB9">
            <wp:extent cx="5214552" cy="4019550"/>
            <wp:effectExtent l="0" t="0" r="571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320" cy="4023225"/>
                    </a:xfrm>
                    <a:prstGeom prst="rect">
                      <a:avLst/>
                    </a:prstGeom>
                    <a:noFill/>
                    <a:ln>
                      <a:noFill/>
                    </a:ln>
                  </pic:spPr>
                </pic:pic>
              </a:graphicData>
            </a:graphic>
          </wp:inline>
        </w:drawing>
      </w:r>
    </w:p>
    <w:p w:rsidR="00CA1DC8" w:rsidRDefault="00CA1DC8" w:rsidP="00CA1DC8">
      <w:pPr>
        <w:pStyle w:val="Heading8"/>
      </w:pPr>
      <w:bookmarkStart w:id="47" w:name="_Toc355221568"/>
      <w:r>
        <w:t>Figure 3.3:</w:t>
      </w:r>
      <w:r>
        <w:tab/>
      </w:r>
      <w:proofErr w:type="spellStart"/>
      <w:r>
        <w:t>iTrak</w:t>
      </w:r>
      <w:proofErr w:type="spellEnd"/>
      <w:r>
        <w:t xml:space="preserve"> top-level architecture.</w:t>
      </w:r>
      <w:bookmarkEnd w:id="47"/>
    </w:p>
    <w:p w:rsidR="00701517" w:rsidRDefault="00701517" w:rsidP="00701517">
      <w:pPr>
        <w:pStyle w:val="Heading4"/>
      </w:pPr>
      <w:bookmarkStart w:id="48" w:name="_Toc354617436"/>
      <w:r>
        <w:t>3.2.1</w:t>
      </w:r>
      <w:r>
        <w:tab/>
      </w:r>
      <w:bookmarkEnd w:id="48"/>
      <w:r w:rsidR="00AF7B48">
        <w:t>Core</w:t>
      </w:r>
    </w:p>
    <w:p w:rsidR="000A2A6E" w:rsidRPr="001B4026" w:rsidRDefault="00AF7B48" w:rsidP="001B4026">
      <w:pPr>
        <w:pStyle w:val="text"/>
      </w:pPr>
      <w:r>
        <w:t xml:space="preserve">The core code includes common classes, common interfaces, helper classes, </w:t>
      </w:r>
      <w:proofErr w:type="spellStart"/>
      <w:r>
        <w:t>enum</w:t>
      </w:r>
      <w:proofErr w:type="spellEnd"/>
      <w:r>
        <w:t xml:space="preserve"> classes that are used to glue different layers together. The purpose of this layer is connecting different layers through common interfaces and features so that upper layers can work seamlessly with the information of the lower layers.</w:t>
      </w:r>
      <w:r w:rsidR="000A2A6E">
        <w:t xml:space="preserve"> </w:t>
      </w:r>
    </w:p>
    <w:p w:rsidR="0001368F" w:rsidRDefault="002628EE" w:rsidP="0001368F">
      <w:pPr>
        <w:pStyle w:val="Heading4"/>
      </w:pPr>
      <w:bookmarkStart w:id="49" w:name="_Toc354617440"/>
      <w:r>
        <w:t>3.2.</w:t>
      </w:r>
      <w:r w:rsidR="00425927">
        <w:t>2</w:t>
      </w:r>
      <w:r>
        <w:tab/>
      </w:r>
      <w:r w:rsidR="0001368F">
        <w:t>Presentation</w:t>
      </w:r>
      <w:r>
        <w:t xml:space="preserve"> layer</w:t>
      </w:r>
      <w:bookmarkEnd w:id="49"/>
      <w:r w:rsidR="0001368F">
        <w:t xml:space="preserve"> </w:t>
      </w:r>
    </w:p>
    <w:p w:rsidR="00193072" w:rsidRPr="00425927" w:rsidRDefault="00193072" w:rsidP="00193072">
      <w:pPr>
        <w:pStyle w:val="text"/>
      </w:pPr>
      <w:r>
        <w:t>This layer contains UI</w:t>
      </w:r>
      <w:r w:rsidR="00127ECB">
        <w:t xml:space="preserve"> and UX</w:t>
      </w:r>
      <w:r>
        <w:t xml:space="preserve"> modules of the app. </w:t>
      </w:r>
      <w:r w:rsidR="00127ECB">
        <w:t xml:space="preserve">The purpose of this layer is to </w:t>
      </w:r>
      <w:r w:rsidR="00F06F85">
        <w:t xml:space="preserve">implement the behavior logic and </w:t>
      </w:r>
      <w:r w:rsidR="00127ECB">
        <w:t xml:space="preserve">provide the good user experience of the app flow as well as look and feel of the app. The design of this layer </w:t>
      </w:r>
      <w:r w:rsidR="00F06F85">
        <w:t xml:space="preserve">strictly </w:t>
      </w:r>
      <w:r w:rsidR="00127ECB">
        <w:t xml:space="preserve">follows that of Android </w:t>
      </w:r>
      <w:r w:rsidR="00127ECB">
        <w:lastRenderedPageBreak/>
        <w:t>design. We first draft</w:t>
      </w:r>
      <w:r w:rsidR="00F06F85">
        <w:t xml:space="preserve"> our own design, and then we consulted with professionals UI/UX designer and UI developer.</w:t>
      </w:r>
    </w:p>
    <w:p w:rsidR="00E702D9" w:rsidRPr="00425927" w:rsidRDefault="00E702D9" w:rsidP="00425927">
      <w:pPr>
        <w:pStyle w:val="text"/>
      </w:pPr>
    </w:p>
    <w:p w:rsidR="0001368F" w:rsidRDefault="002628EE" w:rsidP="0001368F">
      <w:pPr>
        <w:pStyle w:val="Heading4"/>
      </w:pPr>
      <w:bookmarkStart w:id="50" w:name="_Toc354617441"/>
      <w:r>
        <w:t>3.2.</w:t>
      </w:r>
      <w:r w:rsidR="00B4408C">
        <w:t>3</w:t>
      </w:r>
      <w:r>
        <w:tab/>
      </w:r>
      <w:r w:rsidR="00B4408C">
        <w:t>Application layer</w:t>
      </w:r>
      <w:bookmarkEnd w:id="50"/>
    </w:p>
    <w:p w:rsidR="004106FA" w:rsidRDefault="0041693F" w:rsidP="004106FA">
      <w:pPr>
        <w:pStyle w:val="text"/>
      </w:pPr>
      <w:r>
        <w:t xml:space="preserve">The application layer </w:t>
      </w:r>
      <w:r w:rsidR="004106FA">
        <w:t xml:space="preserve">consists of all the services employed in this app, including weather service, location service, and clothes matching service. The purpose of this layer is to </w:t>
      </w:r>
      <w:r w:rsidR="00F06F85">
        <w:t xml:space="preserve">implement application logic and </w:t>
      </w:r>
      <w:r w:rsidR="004106FA">
        <w:t>provide all the functionalities of the app including but not limiting to organizing user’s closet, programmatically suggest outfits, keep track of outfit history, and managing laundry bag.</w:t>
      </w:r>
    </w:p>
    <w:p w:rsidR="002628EE" w:rsidRDefault="002628EE" w:rsidP="002628EE">
      <w:pPr>
        <w:pStyle w:val="Heading4"/>
      </w:pPr>
      <w:bookmarkStart w:id="51" w:name="_Toc354617442"/>
      <w:r>
        <w:t>3.2.</w:t>
      </w:r>
      <w:r w:rsidR="00C92CBE">
        <w:t>4</w:t>
      </w:r>
      <w:r>
        <w:tab/>
      </w:r>
      <w:bookmarkEnd w:id="51"/>
      <w:r w:rsidR="004106FA">
        <w:t>Data layer</w:t>
      </w:r>
    </w:p>
    <w:p w:rsidR="009B6D92" w:rsidRDefault="004106FA" w:rsidP="00B3693A">
      <w:pPr>
        <w:pStyle w:val="text"/>
      </w:pPr>
      <w:r>
        <w:t xml:space="preserve">This layer includes two main components: the storage to store pictures and database to store smaller information about the user’s profile, clothing items, outfit history, and look-up tables for matching service. </w:t>
      </w:r>
      <w:r w:rsidR="00716BF6">
        <w:t xml:space="preserve">The purpose of this layer is to provide data management for the app. </w:t>
      </w:r>
      <w:r>
        <w:t xml:space="preserve">SD card was chosen over Cloud storage as for picture because we want to keep the </w:t>
      </w:r>
      <w:r w:rsidR="00716BF6">
        <w:t>picture-</w:t>
      </w:r>
      <w:r>
        <w:t xml:space="preserve">retrieving latency low which will help the responsiveness of the app. </w:t>
      </w:r>
      <w:r w:rsidR="00716BF6">
        <w:t>For small information, we use Android built-in database SQLite to manage. One thing to note is for each item, only the path to the SD card is saved in the SQLite of the item table and this is how we link the information in the SQLite database and the pictures in SD card.</w:t>
      </w:r>
    </w:p>
    <w:p w:rsidR="006146AC" w:rsidRPr="00B3693A" w:rsidRDefault="00045487" w:rsidP="00B3693A">
      <w:pPr>
        <w:pStyle w:val="text"/>
      </w:pPr>
      <w:r>
        <w:t xml:space="preserve">An overview of the data </w:t>
      </w:r>
      <w:r w:rsidR="00BE44CC">
        <w:t>structures</w:t>
      </w:r>
      <w:r>
        <w:t xml:space="preserve"> used with the above data storages can be seen in Figure 3.</w:t>
      </w:r>
      <w:r w:rsidR="00874722">
        <w:t>8</w:t>
      </w:r>
      <w:r>
        <w:t>.</w:t>
      </w:r>
    </w:p>
    <w:p w:rsidR="009C5DA1" w:rsidRDefault="00A707E7" w:rsidP="006146AC">
      <w:pPr>
        <w:pStyle w:val="text"/>
        <w:ind w:firstLine="0"/>
      </w:pPr>
      <w:r>
        <w:rPr>
          <w:noProof/>
          <w:lang w:eastAsia="zh-CN"/>
        </w:rPr>
        <w:lastRenderedPageBreak/>
        <w:drawing>
          <wp:inline distT="0" distB="0" distL="0" distR="0">
            <wp:extent cx="5486400" cy="4295775"/>
            <wp:effectExtent l="0" t="0" r="0" b="952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295775"/>
                    </a:xfrm>
                    <a:prstGeom prst="rect">
                      <a:avLst/>
                    </a:prstGeom>
                    <a:noFill/>
                    <a:ln>
                      <a:noFill/>
                    </a:ln>
                  </pic:spPr>
                </pic:pic>
              </a:graphicData>
            </a:graphic>
          </wp:inline>
        </w:drawing>
      </w:r>
    </w:p>
    <w:p w:rsidR="00874722" w:rsidRDefault="00874722" w:rsidP="00874722">
      <w:pPr>
        <w:pStyle w:val="Heading8"/>
      </w:pPr>
      <w:bookmarkStart w:id="52" w:name="_Toc355221573"/>
      <w:r>
        <w:t>Figure 3.8:</w:t>
      </w:r>
      <w:r>
        <w:tab/>
        <w:t>Database structures.</w:t>
      </w:r>
      <w:bookmarkEnd w:id="52"/>
    </w:p>
    <w:p w:rsidR="00EA07E8" w:rsidRPr="00EA07E8" w:rsidRDefault="00EA07E8" w:rsidP="00EA07E8">
      <w:pPr>
        <w:pStyle w:val="Heading4"/>
      </w:pPr>
      <w:bookmarkStart w:id="53" w:name="_Toc354617443"/>
      <w:r>
        <w:t>3.2.5</w:t>
      </w:r>
      <w:r>
        <w:tab/>
        <w:t>Design patterns</w:t>
      </w:r>
    </w:p>
    <w:p w:rsidR="005A1131" w:rsidRDefault="005A1131" w:rsidP="00AF146F">
      <w:pPr>
        <w:pStyle w:val="Heading5"/>
        <w:tabs>
          <w:tab w:val="center" w:pos="4320"/>
        </w:tabs>
      </w:pPr>
      <w:r>
        <w:t>3.2.5.</w:t>
      </w:r>
      <w:r>
        <w:t>1</w:t>
      </w:r>
      <w:r>
        <w:t xml:space="preserve"> Factory </w:t>
      </w:r>
      <w:r>
        <w:t xml:space="preserve">Method </w:t>
      </w:r>
      <w:r>
        <w:t>Pattern</w:t>
      </w:r>
      <w:r w:rsidR="00AF146F">
        <w:tab/>
      </w:r>
    </w:p>
    <w:p w:rsidR="00AF146F" w:rsidRDefault="00AF146F" w:rsidP="00AF146F">
      <w:pPr>
        <w:pStyle w:val="text"/>
      </w:pPr>
      <w:r>
        <w:t>This pattern is applied to create different concrete storage types. SD card is chosen at the moment is the main storage for pictures, but the design is opened to use another type of storage with much of the code intact</w:t>
      </w:r>
      <w:r w:rsidR="00526666">
        <w:t xml:space="preserve"> because the creator class is written without knowledge of the actual products that will be created. In other words, the implementation of the product is decoupled with its use. In addition, new storage it will not affect Creator class.</w:t>
      </w:r>
      <w:bookmarkStart w:id="54" w:name="_GoBack"/>
      <w:bookmarkEnd w:id="54"/>
    </w:p>
    <w:p w:rsidR="00AF146F" w:rsidRDefault="00AF146F" w:rsidP="00AF146F">
      <w:pPr>
        <w:pStyle w:val="text"/>
      </w:pPr>
      <w:r>
        <w:t>Below is the design</w:t>
      </w:r>
    </w:p>
    <w:p w:rsidR="00AF146F" w:rsidRDefault="00AF146F" w:rsidP="00AF146F">
      <w:pPr>
        <w:pStyle w:val="text"/>
      </w:pPr>
      <w:r>
        <w:object w:dxaOrig="10778" w:dyaOrig="4105">
          <v:shape id="_x0000_i1040" type="#_x0000_t75" style="width:431.65pt;height:164.4pt" o:ole="">
            <v:imagedata r:id="rId71" o:title=""/>
          </v:shape>
          <o:OLEObject Type="Embed" ProgID="Visio.Drawing.11" ShapeID="_x0000_i1040" DrawAspect="Content" ObjectID="_1474734866" r:id="rId72"/>
        </w:object>
      </w:r>
    </w:p>
    <w:p w:rsidR="00AF146F" w:rsidRPr="00AF146F" w:rsidRDefault="00AF146F" w:rsidP="00AF146F">
      <w:pPr>
        <w:pStyle w:val="text"/>
      </w:pPr>
      <w:r>
        <w:t xml:space="preserve">The abstract Creator class is </w:t>
      </w:r>
      <w:proofErr w:type="spellStart"/>
      <w:r>
        <w:t>StorageFactory</w:t>
      </w:r>
      <w:proofErr w:type="spellEnd"/>
      <w:r>
        <w:t xml:space="preserve"> and the concrete Creator classes are </w:t>
      </w:r>
      <w:proofErr w:type="spellStart"/>
      <w:r>
        <w:t>SDCardStorageFactory</w:t>
      </w:r>
      <w:proofErr w:type="spellEnd"/>
      <w:r>
        <w:t xml:space="preserve"> and </w:t>
      </w:r>
      <w:proofErr w:type="spellStart"/>
      <w:r>
        <w:t>GoogleAppEngineStorageFactory</w:t>
      </w:r>
      <w:proofErr w:type="spellEnd"/>
      <w:r>
        <w:t xml:space="preserve">. The Product is </w:t>
      </w:r>
      <w:proofErr w:type="spellStart"/>
      <w:r>
        <w:t>StorageInterface</w:t>
      </w:r>
      <w:proofErr w:type="spellEnd"/>
      <w:r>
        <w:t xml:space="preserve"> and the concrete Product classes implement</w:t>
      </w:r>
      <w:r w:rsidR="00526666">
        <w:t>ing</w:t>
      </w:r>
      <w:r>
        <w:t xml:space="preserve"> this interface are </w:t>
      </w:r>
      <w:proofErr w:type="spellStart"/>
      <w:r>
        <w:t>SDCardStorage</w:t>
      </w:r>
      <w:proofErr w:type="spellEnd"/>
      <w:r>
        <w:t xml:space="preserve"> and </w:t>
      </w:r>
      <w:proofErr w:type="spellStart"/>
      <w:r>
        <w:t>GoogleAppEngineStorage</w:t>
      </w:r>
      <w:proofErr w:type="spellEnd"/>
      <w:r>
        <w:t>.</w:t>
      </w:r>
    </w:p>
    <w:p w:rsidR="00EA07E8" w:rsidRDefault="00EA07E8" w:rsidP="006D5E66">
      <w:pPr>
        <w:pStyle w:val="Heading5"/>
      </w:pPr>
      <w:r>
        <w:t>3.2.5.</w:t>
      </w:r>
      <w:r w:rsidR="005A1131">
        <w:t>2</w:t>
      </w:r>
      <w:r>
        <w:t xml:space="preserve"> </w:t>
      </w:r>
      <w:r w:rsidR="002C45E6">
        <w:t xml:space="preserve">Abstract </w:t>
      </w:r>
      <w:r>
        <w:t>Factory Pattern</w:t>
      </w:r>
    </w:p>
    <w:p w:rsidR="006D5E66" w:rsidRPr="006D5E66" w:rsidRDefault="006D5E66" w:rsidP="006D5E66">
      <w:pPr>
        <w:pStyle w:val="text"/>
      </w:pPr>
      <w:r>
        <w:t xml:space="preserve">This pattern was applied to create a family of </w:t>
      </w:r>
      <w:r w:rsidR="00EA6C45">
        <w:t>c</w:t>
      </w:r>
      <w:r>
        <w:t>lothes</w:t>
      </w:r>
      <w:r w:rsidR="00EA6C45">
        <w:t xml:space="preserve"> m</w:t>
      </w:r>
      <w:r>
        <w:t xml:space="preserve">atching </w:t>
      </w:r>
      <w:r w:rsidR="00EA6C45">
        <w:t xml:space="preserve">services, in our case </w:t>
      </w:r>
      <w:r>
        <w:t xml:space="preserve">for female and male. </w:t>
      </w:r>
      <w:r w:rsidR="00EA6C45">
        <w:t>Using this pattern decoupled our code from the actual factory that creates the products, in this case</w:t>
      </w:r>
    </w:p>
    <w:p w:rsidR="005A1131" w:rsidRDefault="005A1131" w:rsidP="005A1131">
      <w:pPr>
        <w:pStyle w:val="Heading5"/>
      </w:pPr>
      <w:r>
        <w:t>3.2.5.2 Template Pattern</w:t>
      </w:r>
    </w:p>
    <w:p w:rsidR="005A1131" w:rsidRPr="005A1131" w:rsidRDefault="005A1131" w:rsidP="005A1131">
      <w:pPr>
        <w:pStyle w:val="text"/>
      </w:pPr>
    </w:p>
    <w:p w:rsidR="00D572F9" w:rsidRPr="00D572F9" w:rsidRDefault="00D572F9" w:rsidP="00D572F9">
      <w:pPr>
        <w:pStyle w:val="Heading5"/>
      </w:pPr>
      <w:r>
        <w:t>3.2.5.2 Composition Pattern</w:t>
      </w:r>
    </w:p>
    <w:p w:rsidR="00EA07E8" w:rsidRDefault="00EA07E8" w:rsidP="00D572F9">
      <w:pPr>
        <w:pStyle w:val="Heading5"/>
        <w:tabs>
          <w:tab w:val="left" w:pos="3190"/>
        </w:tabs>
      </w:pPr>
      <w:r>
        <w:t xml:space="preserve">3.2.5.3 </w:t>
      </w:r>
      <w:r w:rsidR="00D572F9">
        <w:t xml:space="preserve">Command </w:t>
      </w:r>
      <w:r>
        <w:t>Pattern</w:t>
      </w:r>
    </w:p>
    <w:p w:rsidR="00D572F9" w:rsidRPr="00D572F9" w:rsidRDefault="00D572F9" w:rsidP="00D572F9">
      <w:pPr>
        <w:pStyle w:val="text"/>
      </w:pPr>
      <w:proofErr w:type="spellStart"/>
      <w:r>
        <w:t>AsyncTask</w:t>
      </w:r>
      <w:proofErr w:type="spellEnd"/>
      <w:r>
        <w:t xml:space="preserve"> to </w:t>
      </w:r>
      <w:proofErr w:type="spellStart"/>
      <w:r>
        <w:t>workaround</w:t>
      </w:r>
      <w:proofErr w:type="spellEnd"/>
      <w:r>
        <w:t xml:space="preserve"> huge image files.</w:t>
      </w:r>
    </w:p>
    <w:p w:rsidR="002C45E6" w:rsidRPr="002C45E6" w:rsidRDefault="002C45E6" w:rsidP="002C45E6">
      <w:pPr>
        <w:pStyle w:val="text"/>
      </w:pPr>
    </w:p>
    <w:p w:rsidR="00EA07E8" w:rsidRDefault="00EA07E8" w:rsidP="00EA07E8">
      <w:pPr>
        <w:pStyle w:val="Heading4"/>
      </w:pPr>
      <w:r>
        <w:lastRenderedPageBreak/>
        <w:t>3.2.6</w:t>
      </w:r>
      <w:r>
        <w:tab/>
        <w:t>Mock-ups</w:t>
      </w:r>
    </w:p>
    <w:p w:rsidR="00EA07E8" w:rsidRDefault="00EA07E8" w:rsidP="00EA07E8">
      <w:pPr>
        <w:pStyle w:val="text"/>
      </w:pPr>
    </w:p>
    <w:p w:rsidR="003A76DC" w:rsidRPr="00AF1AF6" w:rsidRDefault="003A76DC" w:rsidP="00AF1AF6">
      <w:pPr>
        <w:pStyle w:val="Heading3"/>
      </w:pPr>
      <w:r w:rsidRPr="00AF1AF6">
        <w:t>3.3</w:t>
      </w:r>
      <w:r w:rsidRPr="00AF1AF6">
        <w:tab/>
        <w:t>Class diagrams</w:t>
      </w:r>
      <w:bookmarkEnd w:id="53"/>
    </w:p>
    <w:p w:rsidR="00072A5F" w:rsidRDefault="00072A5F" w:rsidP="00072A5F">
      <w:pPr>
        <w:pStyle w:val="text"/>
      </w:pPr>
      <w:r>
        <w:t xml:space="preserve">As mentioned in </w:t>
      </w:r>
      <w:r w:rsidR="00B42C2A">
        <w:t xml:space="preserve">Section </w:t>
      </w:r>
      <w:r>
        <w:t xml:space="preserve">3.2, </w:t>
      </w:r>
      <w:proofErr w:type="spellStart"/>
      <w:r>
        <w:t>iTrak</w:t>
      </w:r>
      <w:proofErr w:type="spellEnd"/>
      <w:r>
        <w:t xml:space="preserve"> employs the concept of separation of concerns. Therefore, separate modules for specific </w:t>
      </w:r>
      <w:r w:rsidR="00BC7277">
        <w:t>needs</w:t>
      </w:r>
      <w:r>
        <w:t xml:space="preserve"> were created to maximize flexibility and extensibility. In </w:t>
      </w:r>
      <w:r w:rsidR="00BC7277">
        <w:t>the mobile class diagram (</w:t>
      </w:r>
      <w:r w:rsidR="007B1A53">
        <w:t xml:space="preserve">see </w:t>
      </w:r>
      <w:r w:rsidR="00BC7277">
        <w:t>Figure 3.9)</w:t>
      </w:r>
      <w:r>
        <w:t xml:space="preserve">, </w:t>
      </w:r>
      <w:r w:rsidR="00BC7277">
        <w:t xml:space="preserve">the </w:t>
      </w:r>
      <w:r>
        <w:t>Activity classes are responsible for the presentation of the app</w:t>
      </w:r>
      <w:r w:rsidR="00EA5884">
        <w:t xml:space="preserve">lication, </w:t>
      </w:r>
      <w:r>
        <w:t xml:space="preserve">the </w:t>
      </w:r>
      <w:r w:rsidR="00EA5884">
        <w:t>A</w:t>
      </w:r>
      <w:r>
        <w:t xml:space="preserve">dapter and </w:t>
      </w:r>
      <w:r w:rsidR="00EA5884">
        <w:t>L</w:t>
      </w:r>
      <w:r>
        <w:t xml:space="preserve">istener classes </w:t>
      </w:r>
      <w:r w:rsidR="00DF40B5">
        <w:t>handle internal data and events</w:t>
      </w:r>
      <w:r w:rsidR="006C64CB">
        <w:t xml:space="preserve">, and the </w:t>
      </w:r>
      <w:proofErr w:type="spellStart"/>
      <w:r w:rsidR="006C64CB">
        <w:t>Comms</w:t>
      </w:r>
      <w:proofErr w:type="spellEnd"/>
      <w:r w:rsidR="006C64CB">
        <w:t xml:space="preserve"> class allows communication between the mobile app and the web services. </w:t>
      </w:r>
    </w:p>
    <w:p w:rsidR="00CE11C0" w:rsidRDefault="00CE11C0" w:rsidP="00072A5F">
      <w:pPr>
        <w:pStyle w:val="text"/>
      </w:pPr>
    </w:p>
    <w:p w:rsidR="00CE11C0" w:rsidRDefault="001A608F" w:rsidP="00CE11C0">
      <w:pPr>
        <w:pStyle w:val="text"/>
        <w:ind w:firstLine="0"/>
      </w:pPr>
      <w:r>
        <w:rPr>
          <w:noProof/>
          <w:lang w:eastAsia="zh-CN"/>
        </w:rPr>
        <w:lastRenderedPageBreak/>
        <w:drawing>
          <wp:inline distT="0" distB="0" distL="0" distR="0">
            <wp:extent cx="5476875" cy="5534025"/>
            <wp:effectExtent l="0" t="0" r="9525"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5534025"/>
                    </a:xfrm>
                    <a:prstGeom prst="rect">
                      <a:avLst/>
                    </a:prstGeom>
                    <a:noFill/>
                    <a:ln>
                      <a:noFill/>
                    </a:ln>
                  </pic:spPr>
                </pic:pic>
              </a:graphicData>
            </a:graphic>
          </wp:inline>
        </w:drawing>
      </w:r>
    </w:p>
    <w:p w:rsidR="00CE11C0" w:rsidRDefault="00CE11C0" w:rsidP="00CE11C0">
      <w:pPr>
        <w:pStyle w:val="Heading8"/>
      </w:pPr>
      <w:bookmarkStart w:id="55" w:name="_Toc355221574"/>
      <w:r>
        <w:t>Figure 3.9:</w:t>
      </w:r>
      <w:r>
        <w:tab/>
        <w:t>Mobile class diagram.</w:t>
      </w:r>
      <w:bookmarkEnd w:id="55"/>
    </w:p>
    <w:p w:rsidR="006C64CB" w:rsidRDefault="00797713" w:rsidP="006C64CB">
      <w:pPr>
        <w:pStyle w:val="text"/>
      </w:pPr>
      <w:r>
        <w:t>On the other hand, Figure 3.10 shows the web class diagram where the record classes hold persistent data</w:t>
      </w:r>
      <w:r w:rsidR="00C465EC">
        <w:t>.</w:t>
      </w:r>
      <w:r>
        <w:t xml:space="preserve"> </w:t>
      </w:r>
      <w:r w:rsidR="00C465EC">
        <w:t>T</w:t>
      </w:r>
      <w:r>
        <w:t xml:space="preserve">he </w:t>
      </w:r>
      <w:proofErr w:type="spellStart"/>
      <w:r>
        <w:t>IdGenerator</w:t>
      </w:r>
      <w:proofErr w:type="spellEnd"/>
      <w:r>
        <w:t xml:space="preserve"> class generates unique ID’s for both mobile app and web app</w:t>
      </w:r>
      <w:r w:rsidR="00C465EC">
        <w:t>.</w:t>
      </w:r>
      <w:r>
        <w:t xml:space="preserve"> </w:t>
      </w:r>
      <w:r w:rsidR="00C465EC">
        <w:t>T</w:t>
      </w:r>
      <w:r>
        <w:t xml:space="preserve">he </w:t>
      </w:r>
      <w:proofErr w:type="spellStart"/>
      <w:r>
        <w:t>Comms</w:t>
      </w:r>
      <w:proofErr w:type="spellEnd"/>
      <w:r>
        <w:t xml:space="preserve"> </w:t>
      </w:r>
      <w:r w:rsidR="00C465EC">
        <w:t>class filters</w:t>
      </w:r>
      <w:r>
        <w:t xml:space="preserve"> requests</w:t>
      </w:r>
      <w:r w:rsidR="00C465EC">
        <w:t xml:space="preserve"> that are</w:t>
      </w:r>
      <w:r>
        <w:t xml:space="preserve"> sent to the web services</w:t>
      </w:r>
      <w:r w:rsidR="00C465EC">
        <w:t xml:space="preserve"> and forward</w:t>
      </w:r>
      <w:r w:rsidR="00387B55">
        <w:t>s</w:t>
      </w:r>
      <w:r w:rsidR="00C465EC">
        <w:t xml:space="preserve"> valid request</w:t>
      </w:r>
      <w:r w:rsidR="00387B55">
        <w:t>s</w:t>
      </w:r>
      <w:r w:rsidR="00C465EC">
        <w:t xml:space="preserve"> to the Data</w:t>
      </w:r>
      <w:r w:rsidR="00387B55">
        <w:t xml:space="preserve"> </w:t>
      </w:r>
      <w:r w:rsidR="00C465EC">
        <w:t>Adapter.</w:t>
      </w:r>
      <w:r>
        <w:t xml:space="preserve"> </w:t>
      </w:r>
      <w:r w:rsidR="00C465EC">
        <w:t>Finally,</w:t>
      </w:r>
      <w:r>
        <w:t xml:space="preserve"> the </w:t>
      </w:r>
      <w:proofErr w:type="spellStart"/>
      <w:r w:rsidR="00C465EC">
        <w:t>DataAdapter</w:t>
      </w:r>
      <w:proofErr w:type="spellEnd"/>
      <w:r>
        <w:t xml:space="preserve"> class does the actual processing of these requests.</w:t>
      </w:r>
    </w:p>
    <w:p w:rsidR="00797713" w:rsidRPr="006C64CB" w:rsidRDefault="00797713" w:rsidP="006C64CB">
      <w:pPr>
        <w:pStyle w:val="text"/>
      </w:pPr>
    </w:p>
    <w:p w:rsidR="00CE11C0" w:rsidRDefault="00004F9F" w:rsidP="00CE11C0">
      <w:pPr>
        <w:pStyle w:val="text"/>
        <w:ind w:firstLine="0"/>
      </w:pPr>
      <w:r>
        <w:rPr>
          <w:noProof/>
          <w:lang w:eastAsia="zh-CN"/>
        </w:rPr>
        <w:drawing>
          <wp:inline distT="0" distB="0" distL="0" distR="0">
            <wp:extent cx="5476875" cy="5038725"/>
            <wp:effectExtent l="0" t="0" r="9525"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5038725"/>
                    </a:xfrm>
                    <a:prstGeom prst="rect">
                      <a:avLst/>
                    </a:prstGeom>
                    <a:noFill/>
                    <a:ln>
                      <a:noFill/>
                    </a:ln>
                  </pic:spPr>
                </pic:pic>
              </a:graphicData>
            </a:graphic>
          </wp:inline>
        </w:drawing>
      </w:r>
    </w:p>
    <w:p w:rsidR="003A76DC" w:rsidRPr="003A76DC" w:rsidRDefault="00CE11C0" w:rsidP="0023570A">
      <w:pPr>
        <w:pStyle w:val="Heading8"/>
      </w:pPr>
      <w:bookmarkStart w:id="56" w:name="_Toc355221575"/>
      <w:r>
        <w:t>Figure 3.10:</w:t>
      </w:r>
      <w:r>
        <w:tab/>
        <w:t>Web class diagram.</w:t>
      </w:r>
      <w:bookmarkEnd w:id="56"/>
    </w:p>
    <w:p w:rsidR="00CE11C0" w:rsidRDefault="00CE11C0">
      <w:pPr>
        <w:overflowPunct/>
        <w:autoSpaceDE/>
        <w:autoSpaceDN/>
        <w:adjustRightInd/>
        <w:textAlignment w:val="auto"/>
        <w:rPr>
          <w:b/>
          <w:sz w:val="28"/>
        </w:rPr>
      </w:pPr>
      <w:r>
        <w:br w:type="page"/>
      </w:r>
    </w:p>
    <w:p w:rsidR="0001368F" w:rsidRDefault="009C5DA1" w:rsidP="009C5DA1">
      <w:pPr>
        <w:pStyle w:val="Heading2"/>
      </w:pPr>
      <w:bookmarkStart w:id="57" w:name="_Toc354617444"/>
      <w:r>
        <w:lastRenderedPageBreak/>
        <w:t xml:space="preserve">Chapter </w:t>
      </w:r>
      <w:proofErr w:type="gramStart"/>
      <w:r>
        <w:t>4</w:t>
      </w:r>
      <w:r w:rsidR="00182BC0">
        <w:t xml:space="preserve"> </w:t>
      </w:r>
      <w:r>
        <w:t xml:space="preserve"> </w:t>
      </w:r>
      <w:r w:rsidR="00DC2390">
        <w:t>Results</w:t>
      </w:r>
      <w:bookmarkEnd w:id="57"/>
      <w:proofErr w:type="gramEnd"/>
    </w:p>
    <w:p w:rsidR="007A04D2" w:rsidRPr="007A04D2" w:rsidRDefault="007A04D2" w:rsidP="007A04D2">
      <w:pPr>
        <w:pStyle w:val="text"/>
      </w:pPr>
      <w:proofErr w:type="spellStart"/>
      <w:proofErr w:type="gramStart"/>
      <w:r>
        <w:t>iTrak</w:t>
      </w:r>
      <w:proofErr w:type="spellEnd"/>
      <w:proofErr w:type="gramEnd"/>
      <w:r>
        <w:t xml:space="preserve"> involves a wide range of technologies and services</w:t>
      </w:r>
      <w:r w:rsidR="00D02064">
        <w:t>,</w:t>
      </w:r>
      <w:r>
        <w:t xml:space="preserve"> from GPS data acquisition to integration </w:t>
      </w:r>
      <w:r w:rsidR="003E4274">
        <w:t>with</w:t>
      </w:r>
      <w:r>
        <w:t xml:space="preserve"> social networks. Therefore, it would be vital to assure </w:t>
      </w:r>
      <w:r w:rsidR="003E4274">
        <w:t xml:space="preserve">that </w:t>
      </w:r>
      <w:r>
        <w:t>the application deliver</w:t>
      </w:r>
      <w:r w:rsidR="003E4274">
        <w:t>s</w:t>
      </w:r>
      <w:r>
        <w:t xml:space="preserve"> accurate data</w:t>
      </w:r>
      <w:r w:rsidR="00191FE4">
        <w:t>, operate</w:t>
      </w:r>
      <w:r w:rsidR="003E4274">
        <w:t>s</w:t>
      </w:r>
      <w:r w:rsidR="00191FE4">
        <w:t xml:space="preserve"> correctly,</w:t>
      </w:r>
      <w:r>
        <w:t xml:space="preserve"> and ha</w:t>
      </w:r>
      <w:r w:rsidR="003E4274">
        <w:t>s</w:t>
      </w:r>
      <w:r>
        <w:t xml:space="preserve"> reasonable performance. </w:t>
      </w:r>
      <w:r w:rsidR="00EC2E99">
        <w:t xml:space="preserve">The following sections describe the main tests conducted for </w:t>
      </w:r>
      <w:proofErr w:type="spellStart"/>
      <w:r w:rsidR="00EC2E99">
        <w:t>iTrak</w:t>
      </w:r>
      <w:proofErr w:type="spellEnd"/>
      <w:r w:rsidR="00EC2E99">
        <w:t>.</w:t>
      </w:r>
      <w:r w:rsidR="00A02F63">
        <w:t xml:space="preserve"> </w:t>
      </w:r>
    </w:p>
    <w:p w:rsidR="009C5DA1" w:rsidRDefault="00C72DF3" w:rsidP="00C62C9C">
      <w:pPr>
        <w:pStyle w:val="Heading3"/>
      </w:pPr>
      <w:bookmarkStart w:id="58" w:name="_Toc354617445"/>
      <w:r>
        <w:t>4.1</w:t>
      </w:r>
      <w:r w:rsidR="00C62C9C">
        <w:tab/>
        <w:t xml:space="preserve">GPS data </w:t>
      </w:r>
      <w:r w:rsidR="003A6E28">
        <w:t>accuracy</w:t>
      </w:r>
      <w:bookmarkEnd w:id="58"/>
    </w:p>
    <w:p w:rsidR="005A751D" w:rsidRDefault="005A751D" w:rsidP="005A751D">
      <w:pPr>
        <w:pStyle w:val="text"/>
      </w:pPr>
      <w:r>
        <w:t xml:space="preserve">GPS data stays at the heart of the tracking feature. It is important to assure the GPS locations acquired by the smart phone are accurate. There are two methods to measure the accuracy of the acquired data for a route: </w:t>
      </w:r>
    </w:p>
    <w:p w:rsidR="005A751D" w:rsidRDefault="005A751D" w:rsidP="005A751D">
      <w:pPr>
        <w:pStyle w:val="text"/>
        <w:numPr>
          <w:ilvl w:val="0"/>
          <w:numId w:val="11"/>
        </w:numPr>
      </w:pPr>
      <w:r>
        <w:t xml:space="preserve">By visually comparing the supposed route with the actual route showed on the </w:t>
      </w:r>
      <w:proofErr w:type="spellStart"/>
      <w:r>
        <w:t>iTrak</w:t>
      </w:r>
      <w:proofErr w:type="spellEnd"/>
      <w:r>
        <w:t xml:space="preserve"> map view.</w:t>
      </w:r>
    </w:p>
    <w:p w:rsidR="005A751D" w:rsidRDefault="005A751D" w:rsidP="00A27E22">
      <w:pPr>
        <w:pStyle w:val="text"/>
        <w:numPr>
          <w:ilvl w:val="0"/>
          <w:numId w:val="11"/>
        </w:numPr>
      </w:pPr>
      <w:r>
        <w:t>By computationally compare the binary data acquired with the supposed data.</w:t>
      </w:r>
      <w:r w:rsidR="00E45E2D">
        <w:t xml:space="preserve"> This method requires preparing a set of data that reflects the expected route. </w:t>
      </w:r>
      <w:r w:rsidR="00EE7C33">
        <w:t>This activity can be achieved by entering a route on Google Maps</w:t>
      </w:r>
      <w:r w:rsidR="00A27E22">
        <w:t xml:space="preserve"> and then using the </w:t>
      </w:r>
      <w:proofErr w:type="spellStart"/>
      <w:r w:rsidR="00A27E22" w:rsidRPr="00A27E22">
        <w:t>GMapToGPX</w:t>
      </w:r>
      <w:proofErr w:type="spellEnd"/>
      <w:r w:rsidR="00A27E22">
        <w:t xml:space="preserve"> converter [</w:t>
      </w:r>
      <w:proofErr w:type="spellStart"/>
      <w:r w:rsidR="00A27E22">
        <w:t>Gcon</w:t>
      </w:r>
      <w:proofErr w:type="spellEnd"/>
      <w:r w:rsidR="00A27E22">
        <w:t>] to convert the map information to GPX data, which can later be used in the computational comparison.</w:t>
      </w:r>
    </w:p>
    <w:p w:rsidR="00C62C9C" w:rsidRDefault="00F57768" w:rsidP="00C72DF3">
      <w:pPr>
        <w:pStyle w:val="text"/>
      </w:pPr>
      <w:r>
        <w:t xml:space="preserve">The GPS data acquisition testing </w:t>
      </w:r>
      <w:r w:rsidR="00A652B0">
        <w:t>could</w:t>
      </w:r>
      <w:r>
        <w:t xml:space="preserve"> also be done with different settings of the smartphone. Nowadays, many smartphones are equipped with assisted GPS (AGPS), which is the GPS service using both GPS receiver and the cellular signal to improve the performance for acquiring GPS data [</w:t>
      </w:r>
      <w:proofErr w:type="spellStart"/>
      <w:r>
        <w:t>Agps</w:t>
      </w:r>
      <w:proofErr w:type="spellEnd"/>
      <w:r>
        <w:t xml:space="preserve">]. However, during a travel trip, user may get to a place where cellular signal is not available. Therefore, </w:t>
      </w:r>
      <w:proofErr w:type="spellStart"/>
      <w:r>
        <w:t>iTrak</w:t>
      </w:r>
      <w:proofErr w:type="spellEnd"/>
      <w:r>
        <w:t xml:space="preserve"> should be tested with both situations when AGPS service is enabled and when it is not.</w:t>
      </w:r>
    </w:p>
    <w:p w:rsidR="00F73B64" w:rsidRDefault="00F73B64" w:rsidP="00C72DF3">
      <w:pPr>
        <w:pStyle w:val="text"/>
      </w:pPr>
      <w:r>
        <w:t xml:space="preserve">The </w:t>
      </w:r>
      <w:proofErr w:type="spellStart"/>
      <w:r>
        <w:t>iTrak</w:t>
      </w:r>
      <w:proofErr w:type="spellEnd"/>
      <w:r>
        <w:t xml:space="preserve"> prototype was tested with both visual and computational comparison</w:t>
      </w:r>
      <w:r w:rsidR="004D5F75">
        <w:t>s</w:t>
      </w:r>
      <w:r>
        <w:t xml:space="preserve"> using non-assisted GPS receiver on the Nexus S phone. </w:t>
      </w:r>
    </w:p>
    <w:p w:rsidR="00F73B64" w:rsidRDefault="004D5F75" w:rsidP="00F73B64">
      <w:pPr>
        <w:pStyle w:val="text"/>
        <w:ind w:firstLine="0"/>
      </w:pPr>
      <w:r>
        <w:rPr>
          <w:noProof/>
          <w:lang w:eastAsia="zh-CN"/>
        </w:rPr>
        <w:lastRenderedPageBreak/>
        <w:drawing>
          <wp:inline distT="0" distB="0" distL="0" distR="0" wp14:anchorId="10FBDA8E" wp14:editId="28FC21F9">
            <wp:extent cx="3209925" cy="204832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9925" cy="2048322"/>
                    </a:xfrm>
                    <a:prstGeom prst="rect">
                      <a:avLst/>
                    </a:prstGeom>
                    <a:noFill/>
                    <a:ln>
                      <a:noFill/>
                    </a:ln>
                  </pic:spPr>
                </pic:pic>
              </a:graphicData>
            </a:graphic>
          </wp:inline>
        </w:drawing>
      </w:r>
    </w:p>
    <w:p w:rsidR="00F73B64" w:rsidRDefault="00F73B64" w:rsidP="00F73B64">
      <w:pPr>
        <w:pStyle w:val="Heading8"/>
      </w:pPr>
      <w:bookmarkStart w:id="59" w:name="_Toc355221576"/>
      <w:r>
        <w:t>Figure 4.1:</w:t>
      </w:r>
      <w:r>
        <w:tab/>
        <w:t>Trip overlay tested in Houston area.</w:t>
      </w:r>
      <w:bookmarkEnd w:id="59"/>
    </w:p>
    <w:p w:rsidR="00F73B64" w:rsidRPr="00F73B64" w:rsidRDefault="004D5F75" w:rsidP="00F73B64">
      <w:pPr>
        <w:pStyle w:val="text"/>
      </w:pPr>
      <w:r>
        <w:t>Figure 4.1 showed the results of a test conducted by driving a car around a neighborhood in the Houston area</w:t>
      </w:r>
      <w:r w:rsidR="009A3E9B">
        <w:t xml:space="preserve"> at </w:t>
      </w:r>
      <w:r w:rsidR="00CB4259">
        <w:t xml:space="preserve">an </w:t>
      </w:r>
      <w:r w:rsidR="009A3E9B">
        <w:t xml:space="preserve">average speed of </w:t>
      </w:r>
      <w:r w:rsidR="00CB4259">
        <w:t>2</w:t>
      </w:r>
      <w:r w:rsidR="009A3E9B">
        <w:t>0miles/hr</w:t>
      </w:r>
      <w:r>
        <w:t>. The blue lines show the trip recorded by the GPS receiver on the Nexus S with the distance-to-update set to 15ft. The red lines show the actual trip</w:t>
      </w:r>
      <w:r w:rsidR="009A3E9B">
        <w:t xml:space="preserve">. The results show that while the recorded coordinates were </w:t>
      </w:r>
      <w:r w:rsidR="00CB4259">
        <w:t>somewhat</w:t>
      </w:r>
      <w:r w:rsidR="009A3E9B">
        <w:t xml:space="preserve"> accurate, there </w:t>
      </w:r>
      <w:r w:rsidR="00CB4259">
        <w:t>was</w:t>
      </w:r>
      <w:r w:rsidR="009A3E9B">
        <w:t xml:space="preserve"> a significant delay on the reception of the coordinates that made the number of </w:t>
      </w:r>
      <w:r w:rsidR="00CB4259">
        <w:t xml:space="preserve">received </w:t>
      </w:r>
      <w:r w:rsidR="009A3E9B">
        <w:t>coordinates much fewer than expected</w:t>
      </w:r>
      <w:r w:rsidR="00CB4259">
        <w:t>, which resulted in</w:t>
      </w:r>
      <w:r w:rsidR="009A3E9B">
        <w:t xml:space="preserve"> </w:t>
      </w:r>
      <w:r w:rsidR="00CB4259">
        <w:t>an inaccurate</w:t>
      </w:r>
      <w:r w:rsidR="009A3E9B">
        <w:t xml:space="preserve"> overlay of the trip on the Google Map. In this test, the path highlighted in red covers a distance of about 550ft. An approximation of 36 points should be recorded given the 15ft distance-to-update option. However, only 5 coordinates were actually recorded.</w:t>
      </w:r>
      <w:r w:rsidR="00B448AF">
        <w:t xml:space="preserve"> There were several factors that might affect this delay such as operating in the non-assisted GPS mode, geographical nature of the location, or the quality of the GPS receiver itself. Nevertheless, more testing would be needed to find the exact problem and to improve the tracking feature.</w:t>
      </w:r>
    </w:p>
    <w:p w:rsidR="00081B7A" w:rsidRDefault="00C62C9C" w:rsidP="00C62C9C">
      <w:pPr>
        <w:pStyle w:val="Heading3"/>
      </w:pPr>
      <w:bookmarkStart w:id="60" w:name="_Toc354617446"/>
      <w:r>
        <w:t>4.</w:t>
      </w:r>
      <w:r w:rsidR="00CB4259">
        <w:t>2</w:t>
      </w:r>
      <w:r>
        <w:tab/>
      </w:r>
      <w:r w:rsidR="00F21BC7">
        <w:t>Media</w:t>
      </w:r>
      <w:r w:rsidR="00E66D54">
        <w:t xml:space="preserve"> upload</w:t>
      </w:r>
      <w:bookmarkEnd w:id="60"/>
    </w:p>
    <w:p w:rsidR="008B4705" w:rsidRDefault="008B4705" w:rsidP="008B4705">
      <w:pPr>
        <w:pStyle w:val="text"/>
      </w:pPr>
      <w:proofErr w:type="spellStart"/>
      <w:proofErr w:type="gramStart"/>
      <w:r>
        <w:t>iTrak</w:t>
      </w:r>
      <w:proofErr w:type="spellEnd"/>
      <w:proofErr w:type="gramEnd"/>
      <w:r>
        <w:t xml:space="preserve"> mobile client supports uploading </w:t>
      </w:r>
      <w:r w:rsidR="007072DB">
        <w:t>media such as photos or videos</w:t>
      </w:r>
      <w:r w:rsidR="000C5C4C">
        <w:t xml:space="preserve"> attached in a note</w:t>
      </w:r>
      <w:r w:rsidR="007072DB">
        <w:t xml:space="preserve"> </w:t>
      </w:r>
      <w:r>
        <w:t>to the cloud</w:t>
      </w:r>
      <w:r w:rsidR="000C5C4C">
        <w:t xml:space="preserve"> server</w:t>
      </w:r>
      <w:r>
        <w:t xml:space="preserve">. Therefore, the </w:t>
      </w:r>
      <w:r w:rsidR="003A6E28">
        <w:t>upload process</w:t>
      </w:r>
      <w:r>
        <w:t xml:space="preserve"> should be tested for </w:t>
      </w:r>
      <w:r w:rsidR="003A6E28">
        <w:t xml:space="preserve">efficiency </w:t>
      </w:r>
      <w:r w:rsidR="003A6E28">
        <w:lastRenderedPageBreak/>
        <w:t>and completeness</w:t>
      </w:r>
      <w:r>
        <w:t>.</w:t>
      </w:r>
      <w:r w:rsidR="006A6D3B">
        <w:t xml:space="preserve"> The media files are uploaded when a note is synchronized by using the Sync button (Figure 2.8).</w:t>
      </w:r>
      <w:r>
        <w:t xml:space="preserve"> The following situations </w:t>
      </w:r>
      <w:r w:rsidR="00C63549">
        <w:t>have</w:t>
      </w:r>
      <w:r>
        <w:t xml:space="preserve"> be</w:t>
      </w:r>
      <w:r w:rsidR="00C63549">
        <w:t>en</w:t>
      </w:r>
      <w:r>
        <w:t xml:space="preserve"> tested</w:t>
      </w:r>
      <w:r w:rsidR="000C5C4C">
        <w:t xml:space="preserve"> using Wi-Fi connections</w:t>
      </w:r>
      <w:r>
        <w:t>:</w:t>
      </w:r>
    </w:p>
    <w:p w:rsidR="007072DB" w:rsidRDefault="007072DB" w:rsidP="008B4705">
      <w:pPr>
        <w:pStyle w:val="text"/>
        <w:numPr>
          <w:ilvl w:val="0"/>
          <w:numId w:val="11"/>
        </w:numPr>
      </w:pPr>
      <w:r>
        <w:t>Upload a large media file</w:t>
      </w:r>
      <w:r w:rsidR="00C63549">
        <w:t xml:space="preserve">: individual photo and video files with average size varying between 1MB and 3MB </w:t>
      </w:r>
      <w:r w:rsidR="000C5C4C">
        <w:t>were</w:t>
      </w:r>
      <w:r w:rsidR="00C63549">
        <w:t xml:space="preserve"> uploaded to the cloud server. The average upload speed showed good performance at an average of </w:t>
      </w:r>
      <w:r w:rsidR="00EC2E99">
        <w:t>113</w:t>
      </w:r>
      <w:r w:rsidR="00C63549">
        <w:t>KB/s</w:t>
      </w:r>
      <w:r w:rsidR="00EC2E99">
        <w:t xml:space="preserve">. </w:t>
      </w:r>
    </w:p>
    <w:p w:rsidR="006A6D3B" w:rsidRDefault="007072DB" w:rsidP="004325EE">
      <w:pPr>
        <w:pStyle w:val="text"/>
        <w:numPr>
          <w:ilvl w:val="0"/>
          <w:numId w:val="11"/>
        </w:numPr>
      </w:pPr>
      <w:r>
        <w:t xml:space="preserve">Upload multiple media files </w:t>
      </w:r>
      <w:r w:rsidR="00EC2E99">
        <w:t xml:space="preserve">together: </w:t>
      </w:r>
      <w:r w:rsidR="006A6D3B">
        <w:t>this test was conducted to test the completeness and fault tolerance of the media uploading feature</w:t>
      </w:r>
      <w:r w:rsidR="00220237">
        <w:t>, based on the following criteria</w:t>
      </w:r>
      <w:r w:rsidR="006A6D3B">
        <w:t xml:space="preserve">. </w:t>
      </w:r>
      <w:r w:rsidR="004325EE">
        <w:t>First, a</w:t>
      </w:r>
      <w:r w:rsidR="006A6D3B">
        <w:t>ll media files attached in a note must be completely uploaded before the note content is synchronized.</w:t>
      </w:r>
      <w:r w:rsidR="004325EE">
        <w:t xml:space="preserve"> Second, i</w:t>
      </w:r>
      <w:r w:rsidR="006A6D3B">
        <w:t xml:space="preserve">f </w:t>
      </w:r>
      <w:proofErr w:type="spellStart"/>
      <w:r w:rsidR="006A6D3B">
        <w:t>iTrak</w:t>
      </w:r>
      <w:proofErr w:type="spellEnd"/>
      <w:r w:rsidR="006A6D3B">
        <w:t xml:space="preserve"> failed to upload a media file, it should cancel the upload process, save the note content locally, and allow user to synchronize again later.</w:t>
      </w:r>
      <w:r w:rsidR="004325EE">
        <w:t xml:space="preserve"> Third, i</w:t>
      </w:r>
      <w:r w:rsidR="006A6D3B">
        <w:t xml:space="preserve">f a media file had already been uploaded earlier, </w:t>
      </w:r>
      <w:proofErr w:type="spellStart"/>
      <w:r w:rsidR="006A6D3B">
        <w:t>iTrak</w:t>
      </w:r>
      <w:proofErr w:type="spellEnd"/>
      <w:r w:rsidR="006A6D3B">
        <w:t xml:space="preserve"> should not upload the file again.</w:t>
      </w:r>
      <w:r w:rsidR="004325EE">
        <w:t xml:space="preserve"> Finally, </w:t>
      </w:r>
      <w:proofErr w:type="spellStart"/>
      <w:r w:rsidR="006A6D3B">
        <w:t>iTrak</w:t>
      </w:r>
      <w:proofErr w:type="spellEnd"/>
      <w:r w:rsidR="006A6D3B">
        <w:t xml:space="preserve"> should maintain a waiting dialog during the upload process.</w:t>
      </w:r>
    </w:p>
    <w:p w:rsidR="006A6D3B" w:rsidRDefault="000C5C4C" w:rsidP="004325EE">
      <w:pPr>
        <w:pStyle w:val="text"/>
        <w:ind w:left="720" w:firstLine="0"/>
      </w:pPr>
      <w:r>
        <w:t xml:space="preserve">For all criteria, </w:t>
      </w:r>
      <w:proofErr w:type="spellStart"/>
      <w:r>
        <w:t>iTrak</w:t>
      </w:r>
      <w:proofErr w:type="spellEnd"/>
      <w:r>
        <w:t xml:space="preserve"> has successfully passed the tests.</w:t>
      </w:r>
    </w:p>
    <w:p w:rsidR="002648CD" w:rsidRDefault="002648CD" w:rsidP="002648CD">
      <w:pPr>
        <w:pStyle w:val="Heading3"/>
      </w:pPr>
      <w:bookmarkStart w:id="61" w:name="_Toc354617447"/>
      <w:r>
        <w:t>4.3</w:t>
      </w:r>
      <w:r>
        <w:tab/>
      </w:r>
      <w:r w:rsidR="00D53C31">
        <w:t>Facebook interaction</w:t>
      </w:r>
      <w:r w:rsidR="00020AA2">
        <w:t xml:space="preserve"> and web app presentation</w:t>
      </w:r>
      <w:bookmarkEnd w:id="61"/>
    </w:p>
    <w:p w:rsidR="00D53C31" w:rsidRDefault="00D53C31" w:rsidP="00D53C31">
      <w:pPr>
        <w:pStyle w:val="text"/>
      </w:pPr>
      <w:r>
        <w:t xml:space="preserve">The interaction of </w:t>
      </w:r>
      <w:proofErr w:type="spellStart"/>
      <w:r>
        <w:t>iTrak</w:t>
      </w:r>
      <w:proofErr w:type="spellEnd"/>
      <w:r>
        <w:t xml:space="preserve"> with Facebook was tested</w:t>
      </w:r>
      <w:r w:rsidR="00F07508">
        <w:t xml:space="preserve"> and</w:t>
      </w:r>
      <w:r>
        <w:t xml:space="preserve"> confirmed working with both the mobile app and web app. Figure 4.2 shows the Facebook status that was updated after a trip was created</w:t>
      </w:r>
      <w:r w:rsidR="00F07508">
        <w:t xml:space="preserve"> using the mobile app</w:t>
      </w:r>
      <w:r>
        <w:t>, while Figure 4.</w:t>
      </w:r>
      <w:r w:rsidR="00065126">
        <w:t>4</w:t>
      </w:r>
      <w:r>
        <w:t xml:space="preserve"> shows the web app with the content of the note that associates with this trip. </w:t>
      </w:r>
      <w:r w:rsidR="00020AA2">
        <w:t xml:space="preserve">On the web app, </w:t>
      </w:r>
      <w:r w:rsidR="00E9586C">
        <w:t xml:space="preserve">a note with some text, a photo, and a video were presented. At the bottom of the web page is the Facebook area </w:t>
      </w:r>
      <w:r w:rsidR="00F07508">
        <w:t>where</w:t>
      </w:r>
      <w:r w:rsidR="00E9586C">
        <w:t xml:space="preserve"> </w:t>
      </w:r>
      <w:r w:rsidR="00F07508">
        <w:t>visitors</w:t>
      </w:r>
      <w:r w:rsidR="00E9586C">
        <w:t xml:space="preserve"> </w:t>
      </w:r>
      <w:r w:rsidR="00F07508">
        <w:t>can</w:t>
      </w:r>
      <w:r w:rsidR="00E9586C">
        <w:t xml:space="preserve"> like the note, send the note to friends, or comment on the note. </w:t>
      </w:r>
      <w:r>
        <w:t xml:space="preserve">Although the web app shows the note with rich content of </w:t>
      </w:r>
      <w:r w:rsidR="00E9586C">
        <w:t xml:space="preserve">the </w:t>
      </w:r>
      <w:r>
        <w:t xml:space="preserve">media, the actual content of the note </w:t>
      </w:r>
      <w:r w:rsidR="00065126">
        <w:t xml:space="preserve">on the mobile app </w:t>
      </w:r>
      <w:r>
        <w:t>was minimal as showed in</w:t>
      </w:r>
      <w:r w:rsidR="009D00C2">
        <w:t xml:space="preserve"> Screenshot 4.3b in</w:t>
      </w:r>
      <w:r>
        <w:t xml:space="preserve"> Figure 4.</w:t>
      </w:r>
      <w:r w:rsidR="00065126">
        <w:t>3</w:t>
      </w:r>
      <w:r>
        <w:t xml:space="preserve">. </w:t>
      </w:r>
    </w:p>
    <w:p w:rsidR="00D53C31" w:rsidRDefault="009A5072" w:rsidP="00065126">
      <w:pPr>
        <w:pStyle w:val="text"/>
        <w:ind w:firstLine="0"/>
      </w:pPr>
      <w:r>
        <w:rPr>
          <w:noProof/>
          <w:lang w:eastAsia="zh-CN"/>
        </w:rPr>
        <w:lastRenderedPageBreak/>
        <w:drawing>
          <wp:inline distT="0" distB="0" distL="0" distR="0">
            <wp:extent cx="4943475" cy="2600325"/>
            <wp:effectExtent l="0" t="0" r="9525"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600325"/>
                    </a:xfrm>
                    <a:prstGeom prst="rect">
                      <a:avLst/>
                    </a:prstGeom>
                    <a:noFill/>
                    <a:ln>
                      <a:noFill/>
                    </a:ln>
                  </pic:spPr>
                </pic:pic>
              </a:graphicData>
            </a:graphic>
          </wp:inline>
        </w:drawing>
      </w:r>
    </w:p>
    <w:p w:rsidR="00065126" w:rsidRDefault="00065126" w:rsidP="00065126">
      <w:pPr>
        <w:pStyle w:val="Heading8"/>
      </w:pPr>
      <w:bookmarkStart w:id="62" w:name="_Toc355221577"/>
      <w:r>
        <w:t>Figure 4.2:</w:t>
      </w:r>
      <w:r>
        <w:tab/>
        <w:t xml:space="preserve">Facebook status update </w:t>
      </w:r>
      <w:r w:rsidR="009608F9">
        <w:t xml:space="preserve">screenshot </w:t>
      </w:r>
      <w:r>
        <w:t>after a trip was created.</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4C3ABD" w:rsidTr="009D00C2">
        <w:tc>
          <w:tcPr>
            <w:tcW w:w="4428" w:type="dxa"/>
            <w:vAlign w:val="bottom"/>
          </w:tcPr>
          <w:p w:rsidR="004C3ABD" w:rsidRDefault="009D00C2" w:rsidP="009D00C2">
            <w:pPr>
              <w:pStyle w:val="text"/>
              <w:ind w:firstLine="0"/>
              <w:jc w:val="center"/>
            </w:pPr>
            <w:r>
              <w:rPr>
                <w:rFonts w:eastAsia="Times New Roman" w:cs="Times New Roman"/>
                <w:szCs w:val="20"/>
              </w:rPr>
              <w:object w:dxaOrig="2640" w:dyaOrig="4575">
                <v:shape id="_x0000_i1037" type="#_x0000_t75" style="width:132pt;height:228.75pt" o:ole="">
                  <v:imagedata r:id="rId77" o:title=""/>
                </v:shape>
                <o:OLEObject Type="Embed" ProgID="PBrush" ShapeID="_x0000_i1037" DrawAspect="Content" ObjectID="_1474734867" r:id="rId78"/>
              </w:object>
            </w:r>
            <w:r>
              <w:br/>
              <w:t>Screenshot 4.3a</w:t>
            </w:r>
          </w:p>
        </w:tc>
        <w:tc>
          <w:tcPr>
            <w:tcW w:w="4428" w:type="dxa"/>
            <w:vAlign w:val="bottom"/>
          </w:tcPr>
          <w:p w:rsidR="004C3ABD" w:rsidRDefault="009D00C2" w:rsidP="009D00C2">
            <w:pPr>
              <w:pStyle w:val="text"/>
              <w:ind w:firstLine="0"/>
              <w:jc w:val="center"/>
            </w:pPr>
            <w:r>
              <w:rPr>
                <w:noProof/>
                <w:lang w:eastAsia="zh-CN"/>
              </w:rPr>
              <w:drawing>
                <wp:inline distT="0" distB="0" distL="0" distR="0" wp14:anchorId="4995B010" wp14:editId="0E902F5B">
                  <wp:extent cx="2428377"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377" cy="2686050"/>
                          </a:xfrm>
                          <a:prstGeom prst="rect">
                            <a:avLst/>
                          </a:prstGeom>
                          <a:noFill/>
                          <a:ln>
                            <a:noFill/>
                          </a:ln>
                        </pic:spPr>
                      </pic:pic>
                    </a:graphicData>
                  </a:graphic>
                </wp:inline>
              </w:drawing>
            </w:r>
            <w:r>
              <w:br/>
              <w:t>Screenshot 4.3b</w:t>
            </w:r>
          </w:p>
        </w:tc>
      </w:tr>
    </w:tbl>
    <w:p w:rsidR="00065126" w:rsidRDefault="00065126" w:rsidP="00065126">
      <w:pPr>
        <w:pStyle w:val="Heading8"/>
      </w:pPr>
      <w:bookmarkStart w:id="63" w:name="_Toc355221578"/>
      <w:r>
        <w:t>Figure 4.3:</w:t>
      </w:r>
      <w:r>
        <w:tab/>
      </w:r>
      <w:r w:rsidR="00500C11">
        <w:t>M</w:t>
      </w:r>
      <w:r>
        <w:t>obile app</w:t>
      </w:r>
      <w:r w:rsidR="00C1799C">
        <w:t xml:space="preserve"> </w:t>
      </w:r>
      <w:r w:rsidR="00500C11">
        <w:t>screenshot</w:t>
      </w:r>
      <w:r w:rsidR="009D00C2">
        <w:t>s.</w:t>
      </w:r>
      <w:bookmarkEnd w:id="63"/>
    </w:p>
    <w:p w:rsidR="009D00C2" w:rsidRPr="009D00C2" w:rsidRDefault="009D00C2" w:rsidP="009D00C2">
      <w:pPr>
        <w:pStyle w:val="text"/>
      </w:pPr>
      <w:r>
        <w:t>Screenshot 4.3a shows the main page of the mobile app with all the buttons that allow performing different tasks as designed in Mockup 2.7a</w:t>
      </w:r>
      <w:r w:rsidR="00135B6E">
        <w:t xml:space="preserve"> and Table 2.1</w:t>
      </w:r>
      <w:r>
        <w:t>.</w:t>
      </w:r>
    </w:p>
    <w:p w:rsidR="00020AA2" w:rsidRPr="00020AA2" w:rsidRDefault="00887DC5" w:rsidP="00020AA2">
      <w:pPr>
        <w:pStyle w:val="text"/>
        <w:ind w:firstLine="0"/>
      </w:pPr>
      <w:r>
        <w:rPr>
          <w:noProof/>
          <w:lang w:eastAsia="zh-CN"/>
        </w:rPr>
        <w:lastRenderedPageBreak/>
        <w:drawing>
          <wp:inline distT="0" distB="0" distL="0" distR="0">
            <wp:extent cx="4867275" cy="710407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7275" cy="7104074"/>
                    </a:xfrm>
                    <a:prstGeom prst="rect">
                      <a:avLst/>
                    </a:prstGeom>
                    <a:noFill/>
                    <a:ln>
                      <a:noFill/>
                    </a:ln>
                  </pic:spPr>
                </pic:pic>
              </a:graphicData>
            </a:graphic>
          </wp:inline>
        </w:drawing>
      </w:r>
    </w:p>
    <w:p w:rsidR="00020AA2" w:rsidRDefault="00020AA2" w:rsidP="00020AA2">
      <w:pPr>
        <w:pStyle w:val="Heading8"/>
      </w:pPr>
      <w:bookmarkStart w:id="64" w:name="_Toc355221579"/>
      <w:r>
        <w:t>Figure 4.4:</w:t>
      </w:r>
      <w:r>
        <w:tab/>
      </w:r>
      <w:r w:rsidR="008C55D4">
        <w:t>W</w:t>
      </w:r>
      <w:r>
        <w:t>eb</w:t>
      </w:r>
      <w:r w:rsidR="002A0F93">
        <w:t xml:space="preserve"> app </w:t>
      </w:r>
      <w:r w:rsidR="008C55D4">
        <w:t xml:space="preserve">screenshot </w:t>
      </w:r>
      <w:r w:rsidR="002A0F93">
        <w:t>with one Facebook Like and one comment.</w:t>
      </w:r>
      <w:bookmarkEnd w:id="64"/>
    </w:p>
    <w:p w:rsidR="00572518" w:rsidRDefault="00572518" w:rsidP="00572518">
      <w:pPr>
        <w:pStyle w:val="Heading3"/>
      </w:pPr>
      <w:bookmarkStart w:id="65" w:name="_Toc354617448"/>
      <w:r>
        <w:lastRenderedPageBreak/>
        <w:t>4.4</w:t>
      </w:r>
      <w:r>
        <w:tab/>
        <w:t>Costs and level of effort</w:t>
      </w:r>
      <w:bookmarkEnd w:id="65"/>
    </w:p>
    <w:p w:rsidR="00572518" w:rsidRDefault="00572518" w:rsidP="00572518">
      <w:pPr>
        <w:pStyle w:val="text"/>
      </w:pPr>
      <w:r>
        <w:t xml:space="preserve">The development has been done on free trial services with </w:t>
      </w:r>
      <w:proofErr w:type="spellStart"/>
      <w:r>
        <w:t>Assembla</w:t>
      </w:r>
      <w:proofErr w:type="spellEnd"/>
      <w:r>
        <w:t xml:space="preserve"> [</w:t>
      </w:r>
      <w:proofErr w:type="spellStart"/>
      <w:r>
        <w:t>Asbla</w:t>
      </w:r>
      <w:proofErr w:type="spellEnd"/>
      <w:r>
        <w:t xml:space="preserve">] and Google. Therefore the development cost was minimal. Table 4.1 shows the cost of equipment and services purchased for the </w:t>
      </w:r>
      <w:proofErr w:type="spellStart"/>
      <w:r>
        <w:t>iTrak</w:t>
      </w:r>
      <w:proofErr w:type="spellEnd"/>
      <w:r>
        <w:t xml:space="preserve"> prototype.</w:t>
      </w:r>
      <w:r>
        <w:br/>
      </w:r>
    </w:p>
    <w:tbl>
      <w:tblPr>
        <w:tblStyle w:val="TableGrid"/>
        <w:tblW w:w="0" w:type="auto"/>
        <w:tblInd w:w="108" w:type="dxa"/>
        <w:tblLook w:val="04A0" w:firstRow="1" w:lastRow="0" w:firstColumn="1" w:lastColumn="0" w:noHBand="0" w:noVBand="1"/>
      </w:tblPr>
      <w:tblGrid>
        <w:gridCol w:w="6930"/>
        <w:gridCol w:w="1710"/>
      </w:tblGrid>
      <w:tr w:rsidR="00572518" w:rsidTr="00572518">
        <w:tc>
          <w:tcPr>
            <w:tcW w:w="6930" w:type="dxa"/>
          </w:tcPr>
          <w:p w:rsidR="00572518" w:rsidRDefault="00572518" w:rsidP="009F18E4">
            <w:pPr>
              <w:pStyle w:val="text"/>
              <w:ind w:firstLine="0"/>
              <w:jc w:val="center"/>
            </w:pPr>
            <w:r>
              <w:t>Item</w:t>
            </w:r>
          </w:p>
        </w:tc>
        <w:tc>
          <w:tcPr>
            <w:tcW w:w="1710" w:type="dxa"/>
          </w:tcPr>
          <w:p w:rsidR="00572518" w:rsidRDefault="00572518" w:rsidP="009F18E4">
            <w:pPr>
              <w:pStyle w:val="text"/>
              <w:ind w:firstLine="0"/>
              <w:jc w:val="center"/>
            </w:pPr>
            <w:r>
              <w:t>Costs</w:t>
            </w:r>
          </w:p>
        </w:tc>
      </w:tr>
      <w:tr w:rsidR="00572518" w:rsidTr="00572518">
        <w:tc>
          <w:tcPr>
            <w:tcW w:w="6930" w:type="dxa"/>
            <w:vAlign w:val="center"/>
          </w:tcPr>
          <w:p w:rsidR="00572518" w:rsidRDefault="00572518" w:rsidP="009F18E4">
            <w:pPr>
              <w:pStyle w:val="text"/>
              <w:ind w:firstLine="0"/>
              <w:jc w:val="left"/>
            </w:pPr>
            <w:r>
              <w:t>Nexus S phone</w:t>
            </w:r>
          </w:p>
        </w:tc>
        <w:tc>
          <w:tcPr>
            <w:tcW w:w="1710" w:type="dxa"/>
            <w:vAlign w:val="center"/>
          </w:tcPr>
          <w:p w:rsidR="00572518" w:rsidRDefault="00572518" w:rsidP="009F18E4">
            <w:pPr>
              <w:pStyle w:val="text"/>
              <w:ind w:firstLine="0"/>
              <w:jc w:val="left"/>
            </w:pPr>
            <w:r>
              <w:t>$110</w:t>
            </w:r>
          </w:p>
        </w:tc>
      </w:tr>
      <w:tr w:rsidR="00572518" w:rsidTr="00572518">
        <w:tc>
          <w:tcPr>
            <w:tcW w:w="6930" w:type="dxa"/>
            <w:vAlign w:val="center"/>
          </w:tcPr>
          <w:p w:rsidR="00572518" w:rsidRDefault="00572518" w:rsidP="009F18E4">
            <w:pPr>
              <w:pStyle w:val="text"/>
              <w:ind w:firstLine="0"/>
              <w:jc w:val="left"/>
            </w:pPr>
            <w:proofErr w:type="spellStart"/>
            <w:r>
              <w:t>MyWi</w:t>
            </w:r>
            <w:proofErr w:type="spellEnd"/>
            <w:r>
              <w:t xml:space="preserve"> hotspot application </w:t>
            </w:r>
          </w:p>
          <w:p w:rsidR="00572518" w:rsidRDefault="00572518" w:rsidP="009F18E4">
            <w:pPr>
              <w:pStyle w:val="text"/>
              <w:ind w:firstLine="0"/>
              <w:jc w:val="left"/>
            </w:pPr>
            <w:r>
              <w:t>(used to allow hotspot connection from the Nexus S to my iPhone for uploading GPS data during testing)</w:t>
            </w:r>
          </w:p>
        </w:tc>
        <w:tc>
          <w:tcPr>
            <w:tcW w:w="1710" w:type="dxa"/>
          </w:tcPr>
          <w:p w:rsidR="00572518" w:rsidRDefault="00572518" w:rsidP="009F18E4">
            <w:pPr>
              <w:pStyle w:val="text"/>
              <w:ind w:firstLine="0"/>
              <w:jc w:val="left"/>
            </w:pPr>
            <w:r>
              <w:t>$25</w:t>
            </w:r>
          </w:p>
        </w:tc>
      </w:tr>
    </w:tbl>
    <w:p w:rsidR="00572518" w:rsidRDefault="00572518" w:rsidP="00572518">
      <w:pPr>
        <w:pStyle w:val="Heading7"/>
      </w:pPr>
      <w:bookmarkStart w:id="66" w:name="_Toc354617467"/>
      <w:proofErr w:type="gramStart"/>
      <w:r>
        <w:t>Table 4.1:</w:t>
      </w:r>
      <w:r>
        <w:tab/>
      </w:r>
      <w:proofErr w:type="spellStart"/>
      <w:r>
        <w:t>iTrak</w:t>
      </w:r>
      <w:proofErr w:type="spellEnd"/>
      <w:r>
        <w:t xml:space="preserve"> prototype development costs.</w:t>
      </w:r>
      <w:bookmarkEnd w:id="66"/>
      <w:proofErr w:type="gramEnd"/>
    </w:p>
    <w:p w:rsidR="00572518" w:rsidRDefault="00572518" w:rsidP="00572518">
      <w:pPr>
        <w:pStyle w:val="text"/>
      </w:pPr>
      <w:r>
        <w:t xml:space="preserve">The </w:t>
      </w:r>
      <w:proofErr w:type="spellStart"/>
      <w:r>
        <w:t>iTrak</w:t>
      </w:r>
      <w:proofErr w:type="spellEnd"/>
      <w:r>
        <w:t xml:space="preserve"> project has consumed a significant amount of time during the past ten months. The hours spent are approximated as follows:</w:t>
      </w:r>
    </w:p>
    <w:p w:rsidR="00572518" w:rsidRDefault="00572518" w:rsidP="00572518">
      <w:pPr>
        <w:pStyle w:val="text"/>
        <w:numPr>
          <w:ilvl w:val="0"/>
          <w:numId w:val="11"/>
        </w:numPr>
      </w:pPr>
      <w:r>
        <w:t>40 hours for architecture design.</w:t>
      </w:r>
    </w:p>
    <w:p w:rsidR="00572518" w:rsidRDefault="00572518" w:rsidP="00572518">
      <w:pPr>
        <w:pStyle w:val="text"/>
        <w:numPr>
          <w:ilvl w:val="0"/>
          <w:numId w:val="11"/>
        </w:numPr>
      </w:pPr>
      <w:r>
        <w:t>40 hours for GUI design.</w:t>
      </w:r>
    </w:p>
    <w:p w:rsidR="00572518" w:rsidRDefault="00572518" w:rsidP="00572518">
      <w:pPr>
        <w:pStyle w:val="text"/>
        <w:numPr>
          <w:ilvl w:val="0"/>
          <w:numId w:val="11"/>
        </w:numPr>
      </w:pPr>
      <w:r>
        <w:t>260 hours for researching, coding, and testing.</w:t>
      </w:r>
    </w:p>
    <w:p w:rsidR="00572518" w:rsidRDefault="00572518" w:rsidP="00572518">
      <w:pPr>
        <w:pStyle w:val="text"/>
        <w:numPr>
          <w:ilvl w:val="0"/>
          <w:numId w:val="11"/>
        </w:numPr>
      </w:pPr>
      <w:r>
        <w:t>80 hours for writing the report.</w:t>
      </w:r>
    </w:p>
    <w:p w:rsidR="001D679B" w:rsidRPr="00572518" w:rsidRDefault="00572518" w:rsidP="001D679B">
      <w:pPr>
        <w:pStyle w:val="text"/>
      </w:pPr>
      <w:r>
        <w:t>4040 lines of code were written for the mobile client and 1588 lines of code were added for the web services. Figure</w:t>
      </w:r>
      <w:r w:rsidR="008D264B">
        <w:t>s</w:t>
      </w:r>
      <w:r w:rsidR="006B5E55">
        <w:t xml:space="preserve"> 4.5</w:t>
      </w:r>
      <w:r>
        <w:t xml:space="preserve"> </w:t>
      </w:r>
      <w:r w:rsidR="00CB69C5">
        <w:t xml:space="preserve">and 4.6 </w:t>
      </w:r>
      <w:r>
        <w:t xml:space="preserve">show the code metrics of the mobile client and the web services for further details. These metrics were calculated using the </w:t>
      </w:r>
      <w:proofErr w:type="spellStart"/>
      <w:r>
        <w:t>CodePro</w:t>
      </w:r>
      <w:proofErr w:type="spellEnd"/>
      <w:r>
        <w:t xml:space="preserve"> </w:t>
      </w:r>
      <w:proofErr w:type="spellStart"/>
      <w:r>
        <w:t>Analytix</w:t>
      </w:r>
      <w:proofErr w:type="spellEnd"/>
      <w:r>
        <w:t xml:space="preserve"> plugin [</w:t>
      </w:r>
      <w:proofErr w:type="spellStart"/>
      <w:r>
        <w:t>Cpro</w:t>
      </w:r>
      <w:proofErr w:type="spellEnd"/>
      <w:r>
        <w:t>].</w:t>
      </w:r>
      <w:r w:rsidR="001A608F">
        <w:t xml:space="preserve"> A red item shows an area that exceeds the metric threshold and may need improvement. For example, if average </w:t>
      </w:r>
      <w:proofErr w:type="spellStart"/>
      <w:r w:rsidR="001A608F">
        <w:t>cyclomatic</w:t>
      </w:r>
      <w:proofErr w:type="spellEnd"/>
      <w:r w:rsidR="001A608F">
        <w:t xml:space="preserve"> complexity is red, there may be too many nested IF statements or </w:t>
      </w:r>
      <w:r w:rsidR="006A409B">
        <w:t xml:space="preserve">nested </w:t>
      </w:r>
      <w:r w:rsidR="002A7F01">
        <w:t xml:space="preserve">FOR </w:t>
      </w:r>
      <w:r w:rsidR="001A608F">
        <w:t>loop statements</w:t>
      </w:r>
      <w:r w:rsidR="00B55C23">
        <w:t xml:space="preserve"> in the code</w:t>
      </w:r>
      <w:r w:rsidR="002A7F01">
        <w:t>.</w:t>
      </w:r>
    </w:p>
    <w:p w:rsidR="001D679B" w:rsidRDefault="001D679B" w:rsidP="001D679B">
      <w:pPr>
        <w:pStyle w:val="text"/>
        <w:ind w:firstLine="0"/>
      </w:pPr>
      <w:r>
        <w:rPr>
          <w:noProof/>
          <w:lang w:eastAsia="zh-CN"/>
        </w:rPr>
        <w:lastRenderedPageBreak/>
        <w:drawing>
          <wp:inline distT="0" distB="0" distL="0" distR="0" wp14:anchorId="70A3D1EC" wp14:editId="57B94850">
            <wp:extent cx="2847975" cy="3269604"/>
            <wp:effectExtent l="0" t="0" r="0" b="762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0653" cy="3272679"/>
                    </a:xfrm>
                    <a:prstGeom prst="rect">
                      <a:avLst/>
                    </a:prstGeom>
                    <a:noFill/>
                    <a:ln>
                      <a:noFill/>
                    </a:ln>
                  </pic:spPr>
                </pic:pic>
              </a:graphicData>
            </a:graphic>
          </wp:inline>
        </w:drawing>
      </w:r>
    </w:p>
    <w:p w:rsidR="001D679B" w:rsidRDefault="001D679B" w:rsidP="001D679B">
      <w:pPr>
        <w:pStyle w:val="Heading8"/>
      </w:pPr>
      <w:bookmarkStart w:id="67" w:name="_Toc355221580"/>
      <w:r>
        <w:t>Figure 4.5:</w:t>
      </w:r>
      <w:r>
        <w:tab/>
        <w:t xml:space="preserve">Metrics for mobile </w:t>
      </w:r>
      <w:r w:rsidR="006B5E55">
        <w:t>client</w:t>
      </w:r>
      <w:r>
        <w:t>.</w:t>
      </w:r>
      <w:bookmarkEnd w:id="67"/>
    </w:p>
    <w:p w:rsidR="00065126" w:rsidRDefault="00CB69C5" w:rsidP="00065126">
      <w:pPr>
        <w:pStyle w:val="text"/>
        <w:ind w:firstLine="0"/>
      </w:pPr>
      <w:r>
        <w:rPr>
          <w:noProof/>
          <w:lang w:eastAsia="zh-CN"/>
        </w:rPr>
        <w:drawing>
          <wp:inline distT="0" distB="0" distL="0" distR="0" wp14:anchorId="1CD64CF2" wp14:editId="6452AF1D">
            <wp:extent cx="2847975" cy="3195289"/>
            <wp:effectExtent l="0" t="0" r="0" b="571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0234" cy="3197824"/>
                    </a:xfrm>
                    <a:prstGeom prst="rect">
                      <a:avLst/>
                    </a:prstGeom>
                    <a:noFill/>
                    <a:ln>
                      <a:noFill/>
                    </a:ln>
                  </pic:spPr>
                </pic:pic>
              </a:graphicData>
            </a:graphic>
          </wp:inline>
        </w:drawing>
      </w:r>
    </w:p>
    <w:p w:rsidR="00CB69C5" w:rsidRDefault="00CB69C5" w:rsidP="00CB69C5">
      <w:pPr>
        <w:pStyle w:val="Heading8"/>
      </w:pPr>
      <w:bookmarkStart w:id="68" w:name="_Toc355221581"/>
      <w:r>
        <w:t>Figure 4.6:</w:t>
      </w:r>
      <w:r>
        <w:tab/>
        <w:t>Metrics for web services.</w:t>
      </w:r>
      <w:bookmarkEnd w:id="68"/>
    </w:p>
    <w:p w:rsidR="00557E47" w:rsidRDefault="00557E47" w:rsidP="00557E47">
      <w:pPr>
        <w:pStyle w:val="Heading3"/>
      </w:pPr>
      <w:bookmarkStart w:id="69" w:name="_Toc354617449"/>
      <w:r>
        <w:lastRenderedPageBreak/>
        <w:t>4.4</w:t>
      </w:r>
      <w:r>
        <w:tab/>
        <w:t>Lessons learned</w:t>
      </w:r>
      <w:bookmarkEnd w:id="69"/>
    </w:p>
    <w:p w:rsidR="00557E47" w:rsidRDefault="00557E47" w:rsidP="00557E47">
      <w:pPr>
        <w:pStyle w:val="text"/>
      </w:pPr>
      <w:r>
        <w:t>My experience with Eclipse and the Android development as well as the Google App Engine development involved a number of challenges and difficulties</w:t>
      </w:r>
      <w:r w:rsidR="0072410D">
        <w:t xml:space="preserve"> that consumed a significant amount of time to resolve</w:t>
      </w:r>
      <w:r>
        <w:t xml:space="preserve">. </w:t>
      </w:r>
      <w:r w:rsidR="009F18E4">
        <w:t>I</w:t>
      </w:r>
      <w:r>
        <w:t xml:space="preserve">t would be helpful to share some of the lessons learned </w:t>
      </w:r>
      <w:r w:rsidR="00B375DB">
        <w:t>with</w:t>
      </w:r>
      <w:r>
        <w:t xml:space="preserve"> developer</w:t>
      </w:r>
      <w:r w:rsidR="00B375DB">
        <w:t>s</w:t>
      </w:r>
      <w:r>
        <w:t xml:space="preserve"> who would be developing similar apps. The following are my top things </w:t>
      </w:r>
      <w:r w:rsidR="00482225">
        <w:t>to do and not to do.</w:t>
      </w:r>
    </w:p>
    <w:p w:rsidR="00482225" w:rsidRDefault="00725657" w:rsidP="00557E47">
      <w:pPr>
        <w:pStyle w:val="text"/>
      </w:pPr>
      <w:r>
        <w:t>Do</w:t>
      </w:r>
      <w:r w:rsidR="00482225">
        <w:t>:</w:t>
      </w:r>
    </w:p>
    <w:p w:rsidR="00482225" w:rsidRDefault="00482225" w:rsidP="00482225">
      <w:pPr>
        <w:pStyle w:val="text"/>
        <w:numPr>
          <w:ilvl w:val="0"/>
          <w:numId w:val="11"/>
        </w:numPr>
      </w:pPr>
      <w:r>
        <w:t>Think about designing a base class for Android Activity that handles multi-threading processes that involve GUI interactions. This will tremendously reduce effort of handling and debugging multi-threading code later.</w:t>
      </w:r>
    </w:p>
    <w:p w:rsidR="00482225" w:rsidRDefault="00482225" w:rsidP="00482225">
      <w:pPr>
        <w:pStyle w:val="text"/>
        <w:numPr>
          <w:ilvl w:val="0"/>
          <w:numId w:val="11"/>
        </w:numPr>
      </w:pPr>
      <w:r>
        <w:t xml:space="preserve">Consider code isolation for </w:t>
      </w:r>
      <w:proofErr w:type="spellStart"/>
      <w:r>
        <w:t>Javascript</w:t>
      </w:r>
      <w:proofErr w:type="spellEnd"/>
      <w:r>
        <w:t xml:space="preserve"> used with the web app. This will help avoid conflict with th</w:t>
      </w:r>
      <w:r w:rsidR="005F7995">
        <w:t xml:space="preserve">ird party </w:t>
      </w:r>
      <w:proofErr w:type="spellStart"/>
      <w:r w:rsidR="005F7995">
        <w:t>Javascript</w:t>
      </w:r>
      <w:proofErr w:type="spellEnd"/>
      <w:r w:rsidR="005F7995">
        <w:t xml:space="preserve"> components, which is difficult to identify and debug. </w:t>
      </w:r>
      <w:r w:rsidR="00482812">
        <w:t>Based on the design of the application, a</w:t>
      </w:r>
      <w:r w:rsidR="002839C8">
        <w:t>n</w:t>
      </w:r>
      <w:r w:rsidR="00482812">
        <w:t xml:space="preserve"> approach for code isolation could be appl</w:t>
      </w:r>
      <w:r w:rsidR="002839C8">
        <w:t xml:space="preserve">ied. For example, for third party component such as </w:t>
      </w:r>
      <w:proofErr w:type="spellStart"/>
      <w:r w:rsidR="002839C8">
        <w:t>VideoJS</w:t>
      </w:r>
      <w:proofErr w:type="spellEnd"/>
      <w:r w:rsidR="002839C8">
        <w:t xml:space="preserve"> [</w:t>
      </w:r>
      <w:proofErr w:type="spellStart"/>
      <w:r w:rsidR="002839C8">
        <w:t>Vjs</w:t>
      </w:r>
      <w:proofErr w:type="spellEnd"/>
      <w:r w:rsidR="002839C8">
        <w:t xml:space="preserve">], the component could be placed in an </w:t>
      </w:r>
      <w:proofErr w:type="spellStart"/>
      <w:r w:rsidR="002839C8">
        <w:t>iframe</w:t>
      </w:r>
      <w:proofErr w:type="spellEnd"/>
      <w:r w:rsidR="002839C8">
        <w:t xml:space="preserve"> tag to avoid conflicts with other components. In another example, global variables could be moved to inside an object to avoid conflict</w:t>
      </w:r>
      <w:r w:rsidR="00F86DEB">
        <w:t>s</w:t>
      </w:r>
      <w:r w:rsidR="002839C8">
        <w:t xml:space="preserve"> with third party components that might already define global variables with the same names.</w:t>
      </w:r>
    </w:p>
    <w:p w:rsidR="00482225" w:rsidRDefault="00482225" w:rsidP="00482225">
      <w:pPr>
        <w:pStyle w:val="text"/>
        <w:numPr>
          <w:ilvl w:val="0"/>
          <w:numId w:val="11"/>
        </w:numPr>
      </w:pPr>
      <w:r>
        <w:t xml:space="preserve">Consider </w:t>
      </w:r>
      <w:r w:rsidR="005F6CC2">
        <w:t xml:space="preserve">building a separate component that holds static resources and code that can be referenced by both Android project and </w:t>
      </w:r>
      <w:proofErr w:type="spellStart"/>
      <w:r w:rsidR="005F6CC2">
        <w:t>AppEngine</w:t>
      </w:r>
      <w:proofErr w:type="spellEnd"/>
      <w:r w:rsidR="005F6CC2">
        <w:t xml:space="preserve"> project. This will reduce effort of maintaining </w:t>
      </w:r>
      <w:r w:rsidR="00903BDE">
        <w:t xml:space="preserve">similar </w:t>
      </w:r>
      <w:r w:rsidR="005F6CC2">
        <w:t xml:space="preserve">code in </w:t>
      </w:r>
      <w:r w:rsidR="00903BDE">
        <w:t>both mobile and web clients</w:t>
      </w:r>
      <w:r w:rsidR="005F6CC2">
        <w:t>.</w:t>
      </w:r>
    </w:p>
    <w:p w:rsidR="005F6CC2" w:rsidRDefault="00725657" w:rsidP="005F6CC2">
      <w:pPr>
        <w:pStyle w:val="text"/>
        <w:ind w:left="720" w:firstLine="0"/>
      </w:pPr>
      <w:r>
        <w:t>Don’t</w:t>
      </w:r>
      <w:r w:rsidR="005F6CC2">
        <w:t>:</w:t>
      </w:r>
    </w:p>
    <w:p w:rsidR="005F6CC2" w:rsidRDefault="00725657" w:rsidP="005F6CC2">
      <w:pPr>
        <w:pStyle w:val="text"/>
        <w:numPr>
          <w:ilvl w:val="0"/>
          <w:numId w:val="11"/>
        </w:numPr>
      </w:pPr>
      <w:r>
        <w:t>M</w:t>
      </w:r>
      <w:r w:rsidR="005F6CC2">
        <w:t xml:space="preserve">aintain the </w:t>
      </w:r>
      <w:proofErr w:type="spellStart"/>
      <w:r w:rsidR="005F6CC2">
        <w:t>datastore</w:t>
      </w:r>
      <w:proofErr w:type="spellEnd"/>
      <w:r w:rsidR="005F6CC2">
        <w:t xml:space="preserve"> indexes locally. Let the App Engine handle it automatically when the Persistent Manager interface is called.</w:t>
      </w:r>
      <w:r w:rsidR="00B375DB">
        <w:t xml:space="preserve"> Editing the </w:t>
      </w:r>
      <w:proofErr w:type="spellStart"/>
      <w:r w:rsidR="00B375DB">
        <w:t>datastore</w:t>
      </w:r>
      <w:proofErr w:type="spellEnd"/>
      <w:r w:rsidR="00B375DB">
        <w:t xml:space="preserve"> indexes locally may make it unstable.</w:t>
      </w:r>
    </w:p>
    <w:p w:rsidR="00081B7A" w:rsidRDefault="00725657" w:rsidP="00081B7A">
      <w:pPr>
        <w:pStyle w:val="text"/>
        <w:numPr>
          <w:ilvl w:val="0"/>
          <w:numId w:val="11"/>
        </w:numPr>
      </w:pPr>
      <w:r>
        <w:lastRenderedPageBreak/>
        <w:t>M</w:t>
      </w:r>
      <w:r w:rsidR="00230C87">
        <w:t xml:space="preserve">istakenly assume the order of longitude and latitude on the Google Maps website is the same </w:t>
      </w:r>
      <w:r w:rsidR="00103E68">
        <w:t>with</w:t>
      </w:r>
      <w:r w:rsidR="00230C87">
        <w:t xml:space="preserve"> what should be in the KML format.</w:t>
      </w:r>
      <w:r w:rsidR="00E01B5A">
        <w:t xml:space="preserve"> It depends on where latitude and longitude need to be set.</w:t>
      </w:r>
      <w:r w:rsidR="00230C87">
        <w:t xml:space="preserve"> </w:t>
      </w:r>
      <w:r w:rsidR="00E01B5A">
        <w:t xml:space="preserve">If longitude and latitude are set using </w:t>
      </w:r>
      <w:proofErr w:type="spellStart"/>
      <w:r w:rsidR="00E01B5A">
        <w:t>Javascript</w:t>
      </w:r>
      <w:proofErr w:type="spellEnd"/>
      <w:r w:rsidR="00E01B5A">
        <w:t xml:space="preserve"> on the web app, the order needs to be latitude-longitude. However</w:t>
      </w:r>
      <w:r w:rsidR="00230C87">
        <w:t xml:space="preserve">, </w:t>
      </w:r>
      <w:r w:rsidR="00E01B5A">
        <w:t xml:space="preserve">in the </w:t>
      </w:r>
      <w:r w:rsidR="00230C87">
        <w:t xml:space="preserve">KML </w:t>
      </w:r>
      <w:r w:rsidR="00E01B5A">
        <w:t xml:space="preserve">file, the order must be in the </w:t>
      </w:r>
      <w:r w:rsidR="00230C87">
        <w:t>longitude-latitude order. Bugs caused by wrong order of longitude and latitude in the KML file are extremely hard to identify.</w:t>
      </w:r>
      <w:r w:rsidR="00E01B5A">
        <w:t xml:space="preserve"> I spent almost two months to realize that the real-time data update using Google Maps did not work was </w:t>
      </w:r>
      <w:r w:rsidR="00647A46">
        <w:t>because</w:t>
      </w:r>
      <w:r w:rsidR="00E01B5A">
        <w:t xml:space="preserve"> </w:t>
      </w:r>
      <w:r w:rsidR="00647A46">
        <w:t>of</w:t>
      </w:r>
      <w:r w:rsidR="00E01B5A">
        <w:t xml:space="preserve"> the wrong order of longitude and latitude. </w:t>
      </w:r>
      <w:r w:rsidR="00081B7A">
        <w:br w:type="page"/>
      </w:r>
    </w:p>
    <w:p w:rsidR="00C62C9C" w:rsidRDefault="0024278C" w:rsidP="00081B7A">
      <w:pPr>
        <w:pStyle w:val="Heading2"/>
      </w:pPr>
      <w:bookmarkStart w:id="70" w:name="_Toc354617450"/>
      <w:r>
        <w:lastRenderedPageBreak/>
        <w:t xml:space="preserve">Chapter </w:t>
      </w:r>
      <w:proofErr w:type="gramStart"/>
      <w:r w:rsidR="00BA5880">
        <w:t>5</w:t>
      </w:r>
      <w:r w:rsidR="00182BC0">
        <w:t xml:space="preserve"> </w:t>
      </w:r>
      <w:r w:rsidR="00081B7A">
        <w:t xml:space="preserve"> Conclusion</w:t>
      </w:r>
      <w:bookmarkEnd w:id="70"/>
      <w:proofErr w:type="gramEnd"/>
    </w:p>
    <w:p w:rsidR="00295231" w:rsidRDefault="00BA5880" w:rsidP="00295231">
      <w:pPr>
        <w:pStyle w:val="Heading3"/>
      </w:pPr>
      <w:bookmarkStart w:id="71" w:name="_Toc354617451"/>
      <w:r>
        <w:t>5</w:t>
      </w:r>
      <w:r w:rsidR="00295231">
        <w:t>.1</w:t>
      </w:r>
      <w:r w:rsidR="00295231">
        <w:tab/>
        <w:t>Summary</w:t>
      </w:r>
      <w:bookmarkEnd w:id="71"/>
    </w:p>
    <w:p w:rsidR="00CE3507" w:rsidRDefault="001074EE" w:rsidP="00BF5075">
      <w:pPr>
        <w:pStyle w:val="text"/>
      </w:pPr>
      <w:r>
        <w:t xml:space="preserve">The prototype has been implemented closely to the architecture requirements. </w:t>
      </w:r>
      <w:r w:rsidR="00B1495D">
        <w:t>Separate m</w:t>
      </w:r>
      <w:r w:rsidR="00EA0A0B">
        <w:t xml:space="preserve">odules for specific concerns were created to maximize flexibility and extensibility. </w:t>
      </w:r>
      <w:r w:rsidR="008E79D5">
        <w:t xml:space="preserve">The prototype delivered the features as defined in the scope of the report. It also demonstrated the technology and techniques used in the original design. The following captures the key </w:t>
      </w:r>
      <w:r w:rsidR="008403C3">
        <w:t>items</w:t>
      </w:r>
      <w:r w:rsidR="008E79D5">
        <w:t xml:space="preserve"> achieved from the prototype:</w:t>
      </w:r>
    </w:p>
    <w:p w:rsidR="008E79D5" w:rsidRDefault="00627AE6" w:rsidP="00627AE6">
      <w:pPr>
        <w:pStyle w:val="text"/>
        <w:numPr>
          <w:ilvl w:val="0"/>
          <w:numId w:val="11"/>
        </w:numPr>
      </w:pPr>
      <w:r>
        <w:t>Demonstrated the main workflow to show how the GPS location data and travel journal can associate with each other</w:t>
      </w:r>
      <w:r w:rsidR="005A6D68">
        <w:t xml:space="preserve">, and how social network can interact with </w:t>
      </w:r>
      <w:proofErr w:type="spellStart"/>
      <w:r w:rsidR="005A6D68">
        <w:t>iTrak</w:t>
      </w:r>
      <w:proofErr w:type="spellEnd"/>
      <w:r w:rsidR="005A6D68">
        <w:t xml:space="preserve"> to enhance the travel experience</w:t>
      </w:r>
      <w:r>
        <w:t>.</w:t>
      </w:r>
    </w:p>
    <w:p w:rsidR="00627AE6" w:rsidRDefault="004626EE" w:rsidP="00627AE6">
      <w:pPr>
        <w:pStyle w:val="text"/>
        <w:numPr>
          <w:ilvl w:val="0"/>
          <w:numId w:val="11"/>
        </w:numPr>
      </w:pPr>
      <w:r>
        <w:t>Implemented the communication interface using GSON/JSON and proved that this interface significantly reduce</w:t>
      </w:r>
      <w:r w:rsidR="00B1495D">
        <w:t>d</w:t>
      </w:r>
      <w:r>
        <w:t xml:space="preserve"> effort in handling data exchange between mobile client and web services.</w:t>
      </w:r>
    </w:p>
    <w:p w:rsidR="004626EE" w:rsidRDefault="004626EE" w:rsidP="00627AE6">
      <w:pPr>
        <w:pStyle w:val="text"/>
        <w:numPr>
          <w:ilvl w:val="0"/>
          <w:numId w:val="11"/>
        </w:numPr>
      </w:pPr>
      <w:r>
        <w:t>Experimented with various technologies, including Android, Google App Engine and Google Maps, and showed how they worked together.</w:t>
      </w:r>
    </w:p>
    <w:p w:rsidR="009520E8" w:rsidRDefault="00AC350C" w:rsidP="00B50EFC">
      <w:pPr>
        <w:pStyle w:val="text"/>
      </w:pPr>
      <w:r>
        <w:t>Although</w:t>
      </w:r>
      <w:r w:rsidR="008C5973">
        <w:t xml:space="preserve"> the prototype has incorporated a variety of technology and integrated a number of exciting features, there is still room to improve. While the UI of the mobile app is well organized, the UI of the web app is still very basic and needs more styling. Existing features such as recording video or </w:t>
      </w:r>
      <w:r w:rsidR="009D26D1">
        <w:t xml:space="preserve">recording </w:t>
      </w:r>
      <w:r w:rsidR="008C5973">
        <w:t xml:space="preserve">sound can also be enhanced. More details about related improvements are discussed in </w:t>
      </w:r>
      <w:r w:rsidR="006A409B">
        <w:t xml:space="preserve">Section </w:t>
      </w:r>
      <w:r w:rsidR="008C5973">
        <w:t>5.3</w:t>
      </w:r>
      <w:r w:rsidR="000E5E8F">
        <w:t xml:space="preserve">. </w:t>
      </w:r>
    </w:p>
    <w:p w:rsidR="008C5973" w:rsidRDefault="009520E8" w:rsidP="00B50EFC">
      <w:pPr>
        <w:pStyle w:val="text"/>
      </w:pPr>
      <w:r>
        <w:t>In conclusion,</w:t>
      </w:r>
      <w:r w:rsidR="003C6AD4">
        <w:t xml:space="preserve"> </w:t>
      </w:r>
      <w:r w:rsidR="00C97106">
        <w:t>with a dynamic architecture and a set of features that pick up current trends such as social network and GPS services</w:t>
      </w:r>
      <w:r w:rsidR="003C6AD4">
        <w:t>,</w:t>
      </w:r>
      <w:r>
        <w:t xml:space="preserve"> t</w:t>
      </w:r>
      <w:r w:rsidR="00B50EFC">
        <w:t>he outcomes of this report and the prototype</w:t>
      </w:r>
      <w:r w:rsidR="00980938">
        <w:t xml:space="preserve"> have</w:t>
      </w:r>
      <w:r w:rsidR="00B50EFC">
        <w:t xml:space="preserve"> provide</w:t>
      </w:r>
      <w:r w:rsidR="00980938">
        <w:t>d</w:t>
      </w:r>
      <w:r w:rsidR="00B50EFC">
        <w:t xml:space="preserve"> a good foundation for future implementation of </w:t>
      </w:r>
      <w:proofErr w:type="spellStart"/>
      <w:r w:rsidR="00B50EFC">
        <w:t>iTrak</w:t>
      </w:r>
      <w:proofErr w:type="spellEnd"/>
      <w:r w:rsidR="00B50EFC">
        <w:t xml:space="preserve"> in a full scale.</w:t>
      </w:r>
      <w:r>
        <w:t xml:space="preserve"> </w:t>
      </w:r>
    </w:p>
    <w:p w:rsidR="00CA0414" w:rsidRDefault="00BA5880" w:rsidP="00CA0414">
      <w:pPr>
        <w:pStyle w:val="Heading3"/>
      </w:pPr>
      <w:bookmarkStart w:id="72" w:name="_Toc354617452"/>
      <w:r>
        <w:lastRenderedPageBreak/>
        <w:t>5</w:t>
      </w:r>
      <w:r w:rsidR="00CA0414">
        <w:t>.2</w:t>
      </w:r>
      <w:r w:rsidR="00CA0414">
        <w:tab/>
        <w:t>Related work</w:t>
      </w:r>
      <w:bookmarkEnd w:id="72"/>
    </w:p>
    <w:p w:rsidR="00CA0414" w:rsidRDefault="00CA0414" w:rsidP="00CA0414">
      <w:pPr>
        <w:pStyle w:val="text"/>
      </w:pPr>
      <w:r>
        <w:t xml:space="preserve">As mentioned earlier, one of the advantages of </w:t>
      </w:r>
      <w:proofErr w:type="spellStart"/>
      <w:r>
        <w:t>iTrak</w:t>
      </w:r>
      <w:proofErr w:type="spellEnd"/>
      <w:r>
        <w:t xml:space="preserve"> is to avoid the hassle of maintaining separate applications for different activities a traveler may perform. The following applications are examples that demonstrate the related features supported in </w:t>
      </w:r>
      <w:proofErr w:type="spellStart"/>
      <w:r>
        <w:t>iTrak</w:t>
      </w:r>
      <w:proofErr w:type="spellEnd"/>
      <w:r>
        <w:t xml:space="preserve"> as well as the features in </w:t>
      </w:r>
      <w:proofErr w:type="spellStart"/>
      <w:r>
        <w:t>iTrak</w:t>
      </w:r>
      <w:proofErr w:type="spellEnd"/>
      <w:r>
        <w:t xml:space="preserve"> that these applications do not have.</w:t>
      </w:r>
    </w:p>
    <w:p w:rsidR="00CA0414" w:rsidRDefault="00BA5880" w:rsidP="00CA0414">
      <w:pPr>
        <w:pStyle w:val="Heading4"/>
      </w:pPr>
      <w:bookmarkStart w:id="73" w:name="_Toc354617453"/>
      <w:r>
        <w:t>5</w:t>
      </w:r>
      <w:r w:rsidR="00CA0414">
        <w:t>.2.1</w:t>
      </w:r>
      <w:r w:rsidR="00CA0414">
        <w:tab/>
      </w:r>
      <w:proofErr w:type="spellStart"/>
      <w:r w:rsidR="00CA0414">
        <w:t>EverNote</w:t>
      </w:r>
      <w:bookmarkEnd w:id="73"/>
      <w:proofErr w:type="spellEnd"/>
    </w:p>
    <w:p w:rsidR="00CA0414" w:rsidRPr="00AE6D25" w:rsidRDefault="00CA0414" w:rsidP="00CA0414">
      <w:pPr>
        <w:pStyle w:val="text"/>
      </w:pPr>
      <w:proofErr w:type="spellStart"/>
      <w:r>
        <w:t>EverNote</w:t>
      </w:r>
      <w:proofErr w:type="spellEnd"/>
      <w:r>
        <w:t xml:space="preserve"> is an emerging note taking and activity planning application that is available in various systems. The application allows a user to easily take notes of everyday activity. The user can access the notes from different devices such as personal computers, smart phones, or tablets. </w:t>
      </w:r>
      <w:proofErr w:type="spellStart"/>
      <w:r>
        <w:t>EverNote</w:t>
      </w:r>
      <w:proofErr w:type="spellEnd"/>
      <w:r>
        <w:t xml:space="preserve"> will assure the changes made to the notes </w:t>
      </w:r>
      <w:r w:rsidR="000F56D5">
        <w:t>are</w:t>
      </w:r>
      <w:r>
        <w:t xml:space="preserve"> synchronized. However, </w:t>
      </w:r>
      <w:proofErr w:type="spellStart"/>
      <w:r>
        <w:t>EverNote</w:t>
      </w:r>
      <w:proofErr w:type="spellEnd"/>
      <w:r>
        <w:t xml:space="preserve"> does not associate with GPS location data and live map view. Therefore, travelers who use </w:t>
      </w:r>
      <w:proofErr w:type="spellStart"/>
      <w:r>
        <w:t>EverNote</w:t>
      </w:r>
      <w:proofErr w:type="spellEnd"/>
      <w:r>
        <w:t xml:space="preserve"> would need to use a separate application for the trip tracking purpose. [Eve].</w:t>
      </w:r>
    </w:p>
    <w:p w:rsidR="00CA0414" w:rsidRDefault="00BA5880" w:rsidP="00CA0414">
      <w:pPr>
        <w:pStyle w:val="Heading4"/>
      </w:pPr>
      <w:bookmarkStart w:id="74" w:name="_Toc354617454"/>
      <w:r>
        <w:t>5</w:t>
      </w:r>
      <w:r w:rsidR="00CA0414">
        <w:t>.2.2</w:t>
      </w:r>
      <w:r w:rsidR="00CA0414">
        <w:tab/>
        <w:t>Video journal devices and apps</w:t>
      </w:r>
      <w:bookmarkEnd w:id="74"/>
    </w:p>
    <w:p w:rsidR="00CA0414" w:rsidRPr="008C6EDD" w:rsidRDefault="00CA0414" w:rsidP="00CA0414">
      <w:pPr>
        <w:pStyle w:val="text"/>
      </w:pPr>
      <w:r>
        <w:t xml:space="preserve">Nowadays, travelers often bring a voice recorder or a video recorder, along with the traditional notebook, to record their traveling experience. These recorders can be found on the Internet in the form of portable digital camcorder, such as the Pure Digital PSV-351. User can also use default media recorder applications available on many smart phones to make video or voice journals. However, these devices and applications work independently and require travelers to take extra effort to maintain them. </w:t>
      </w:r>
    </w:p>
    <w:p w:rsidR="00CA0414" w:rsidRDefault="00BA5880" w:rsidP="00CA0414">
      <w:pPr>
        <w:pStyle w:val="Heading4"/>
      </w:pPr>
      <w:bookmarkStart w:id="75" w:name="_Toc354617455"/>
      <w:r>
        <w:t>5</w:t>
      </w:r>
      <w:r w:rsidR="00CA0414">
        <w:t>.2.3</w:t>
      </w:r>
      <w:r w:rsidR="00CA0414">
        <w:tab/>
      </w:r>
      <w:proofErr w:type="spellStart"/>
      <w:r w:rsidR="00CA0414">
        <w:t>RunKeeper</w:t>
      </w:r>
      <w:bookmarkEnd w:id="75"/>
      <w:proofErr w:type="spellEnd"/>
    </w:p>
    <w:p w:rsidR="00CA0414" w:rsidRDefault="00CA0414" w:rsidP="00CA0414">
      <w:pPr>
        <w:pStyle w:val="text"/>
      </w:pPr>
      <w:proofErr w:type="spellStart"/>
      <w:r>
        <w:t>RunKeeper</w:t>
      </w:r>
      <w:proofErr w:type="spellEnd"/>
      <w:r>
        <w:t xml:space="preserve"> is one of the few applications that have tracking ability similar to the </w:t>
      </w:r>
      <w:proofErr w:type="spellStart"/>
      <w:r>
        <w:t>iTrak’s</w:t>
      </w:r>
      <w:proofErr w:type="spellEnd"/>
      <w:r>
        <w:t xml:space="preserve"> vision. The application allows a user to plan a workout activity and then keep track of how much the user has completed the plan based on the GPS tracking data. </w:t>
      </w:r>
      <w:proofErr w:type="spellStart"/>
      <w:r>
        <w:lastRenderedPageBreak/>
        <w:t>RunKeeper</w:t>
      </w:r>
      <w:proofErr w:type="spellEnd"/>
      <w:r>
        <w:t xml:space="preserve"> also allows the user to share the activity with people on the user’s social networks like Facebook. However, </w:t>
      </w:r>
      <w:proofErr w:type="spellStart"/>
      <w:r>
        <w:t>RunKeeper</w:t>
      </w:r>
      <w:proofErr w:type="spellEnd"/>
      <w:r>
        <w:t xml:space="preserve"> does not support note taking or journal recording activities. At the moment, </w:t>
      </w:r>
      <w:proofErr w:type="spellStart"/>
      <w:r>
        <w:t>RunKeeper</w:t>
      </w:r>
      <w:proofErr w:type="spellEnd"/>
      <w:r>
        <w:t xml:space="preserve"> offers </w:t>
      </w:r>
      <w:proofErr w:type="spellStart"/>
      <w:r>
        <w:t>RunKeeper</w:t>
      </w:r>
      <w:proofErr w:type="spellEnd"/>
      <w:r>
        <w:t xml:space="preserve"> Live service which is similar to the live map view in </w:t>
      </w:r>
      <w:proofErr w:type="spellStart"/>
      <w:r>
        <w:t>iTrak</w:t>
      </w:r>
      <w:proofErr w:type="spellEnd"/>
      <w:r>
        <w:t>. However, users would have to pay monthly service fees to use this feature [Run].</w:t>
      </w:r>
    </w:p>
    <w:p w:rsidR="0060446E" w:rsidRDefault="00BA5880" w:rsidP="0060446E">
      <w:pPr>
        <w:pStyle w:val="Heading3"/>
      </w:pPr>
      <w:bookmarkStart w:id="76" w:name="_Toc354617456"/>
      <w:r>
        <w:t>5</w:t>
      </w:r>
      <w:r w:rsidR="0060446E">
        <w:t>.3</w:t>
      </w:r>
      <w:r w:rsidR="0060446E">
        <w:tab/>
        <w:t>Future work</w:t>
      </w:r>
      <w:bookmarkEnd w:id="76"/>
    </w:p>
    <w:p w:rsidR="00AC336B" w:rsidRDefault="0060446E" w:rsidP="00AC336B">
      <w:pPr>
        <w:pStyle w:val="text"/>
      </w:pPr>
      <w:r>
        <w:t xml:space="preserve">The prototype of </w:t>
      </w:r>
      <w:proofErr w:type="spellStart"/>
      <w:r>
        <w:t>iTrak</w:t>
      </w:r>
      <w:proofErr w:type="spellEnd"/>
      <w:r>
        <w:t xml:space="preserve"> covers only a small set of features as a proof of concept. More work still needs to be done to complete the application as in the </w:t>
      </w:r>
      <w:proofErr w:type="spellStart"/>
      <w:r>
        <w:t>iTrak</w:t>
      </w:r>
      <w:proofErr w:type="spellEnd"/>
      <w:r>
        <w:t xml:space="preserve"> vision. In addition to the main development of </w:t>
      </w:r>
      <w:proofErr w:type="spellStart"/>
      <w:r>
        <w:t>iTrak</w:t>
      </w:r>
      <w:proofErr w:type="spellEnd"/>
      <w:r>
        <w:t xml:space="preserve">, other features and activities to improve </w:t>
      </w:r>
      <w:proofErr w:type="spellStart"/>
      <w:r>
        <w:t>iTrak</w:t>
      </w:r>
      <w:proofErr w:type="spellEnd"/>
      <w:r>
        <w:t xml:space="preserve"> functionality and usability can be considered. Some of them are discussed in the following sections. </w:t>
      </w:r>
    </w:p>
    <w:p w:rsidR="003215C3" w:rsidRDefault="00BA5880" w:rsidP="00266DEF">
      <w:pPr>
        <w:pStyle w:val="Heading4"/>
      </w:pPr>
      <w:bookmarkStart w:id="77" w:name="_Toc354617457"/>
      <w:r>
        <w:t>5</w:t>
      </w:r>
      <w:r w:rsidR="00EE1FEA">
        <w:t>.3</w:t>
      </w:r>
      <w:r w:rsidR="00266DEF">
        <w:t>.1</w:t>
      </w:r>
      <w:r w:rsidR="00266DEF">
        <w:tab/>
        <w:t>Migration to HTML5</w:t>
      </w:r>
      <w:bookmarkEnd w:id="77"/>
    </w:p>
    <w:p w:rsidR="00266DEF" w:rsidRDefault="00266DEF" w:rsidP="00266DEF">
      <w:pPr>
        <w:pStyle w:val="text"/>
      </w:pPr>
      <w:r>
        <w:t xml:space="preserve">HTML5 is an emerging </w:t>
      </w:r>
      <w:r w:rsidR="00DC3C15">
        <w:t>language</w:t>
      </w:r>
      <w:r>
        <w:t xml:space="preserve"> for building website. Many web browsers have already supported</w:t>
      </w:r>
      <w:r w:rsidR="00DC3C15">
        <w:t xml:space="preserve"> HTML5. There are major changes in HTML5 to support media elements and scalable vector graphics (SVG). It is considerable to </w:t>
      </w:r>
      <w:proofErr w:type="gramStart"/>
      <w:r w:rsidR="00DC3C15">
        <w:t>migrate</w:t>
      </w:r>
      <w:proofErr w:type="gramEnd"/>
      <w:r w:rsidR="00DC3C15">
        <w:t xml:space="preserve"> the </w:t>
      </w:r>
      <w:proofErr w:type="spellStart"/>
      <w:r w:rsidR="00DC3C15">
        <w:t>iTrak</w:t>
      </w:r>
      <w:proofErr w:type="spellEnd"/>
      <w:r w:rsidR="00DC3C15">
        <w:t xml:space="preserve"> web</w:t>
      </w:r>
      <w:r w:rsidR="008F0595">
        <w:t xml:space="preserve"> app</w:t>
      </w:r>
      <w:r w:rsidR="00DC3C15">
        <w:t xml:space="preserve"> to HTML5 in the future for enhanced graphical presentation.</w:t>
      </w:r>
      <w:r>
        <w:t xml:space="preserve"> </w:t>
      </w:r>
    </w:p>
    <w:p w:rsidR="00DC3C15" w:rsidRDefault="00BA5880" w:rsidP="00DC3C15">
      <w:pPr>
        <w:pStyle w:val="Heading4"/>
      </w:pPr>
      <w:bookmarkStart w:id="78" w:name="_Toc354617458"/>
      <w:r>
        <w:t>5</w:t>
      </w:r>
      <w:r w:rsidR="00EE1FEA">
        <w:t>.3</w:t>
      </w:r>
      <w:r w:rsidR="00DC3C15">
        <w:t>.</w:t>
      </w:r>
      <w:r w:rsidR="00F577FA">
        <w:t>2</w:t>
      </w:r>
      <w:r w:rsidR="00DC3C15">
        <w:tab/>
        <w:t>Integration with other social network</w:t>
      </w:r>
      <w:bookmarkEnd w:id="78"/>
    </w:p>
    <w:p w:rsidR="00DC3C15" w:rsidRDefault="00DC3C15" w:rsidP="00DC3C15">
      <w:pPr>
        <w:pStyle w:val="text"/>
      </w:pPr>
      <w:r>
        <w:t xml:space="preserve">Currently the </w:t>
      </w:r>
      <w:proofErr w:type="spellStart"/>
      <w:r>
        <w:t>iTrak</w:t>
      </w:r>
      <w:proofErr w:type="spellEnd"/>
      <w:r>
        <w:t xml:space="preserve"> prototype only supports Facebook. It is important to expand the feature to include other social networks such as Tweeter to attract more users.</w:t>
      </w:r>
    </w:p>
    <w:p w:rsidR="00DC3C15" w:rsidRDefault="00BA5880" w:rsidP="00DC3C15">
      <w:pPr>
        <w:pStyle w:val="Heading4"/>
      </w:pPr>
      <w:bookmarkStart w:id="79" w:name="_Toc354617459"/>
      <w:r>
        <w:t>5</w:t>
      </w:r>
      <w:r w:rsidR="00EE1FEA">
        <w:t>.3</w:t>
      </w:r>
      <w:r w:rsidR="00DC3C15">
        <w:t>.</w:t>
      </w:r>
      <w:r w:rsidR="00F577FA">
        <w:t>3</w:t>
      </w:r>
      <w:r w:rsidR="00DC3C15">
        <w:tab/>
        <w:t>Customize media recorder</w:t>
      </w:r>
      <w:bookmarkEnd w:id="79"/>
    </w:p>
    <w:p w:rsidR="00DC3C15" w:rsidRDefault="00DC3C15" w:rsidP="00DC3C15">
      <w:pPr>
        <w:pStyle w:val="text"/>
      </w:pPr>
      <w:r>
        <w:t xml:space="preserve">The </w:t>
      </w:r>
      <w:r w:rsidR="008F0595">
        <w:t>in-app media functionalities such as recording video or voice journals are based on</w:t>
      </w:r>
      <w:r>
        <w:t xml:space="preserve"> the Android SDK</w:t>
      </w:r>
      <w:r w:rsidR="008F0595">
        <w:t>, which</w:t>
      </w:r>
      <w:r>
        <w:t xml:space="preserve"> does not support incremental recording. Therefore, </w:t>
      </w:r>
      <w:proofErr w:type="spellStart"/>
      <w:r>
        <w:t>iTrak</w:t>
      </w:r>
      <w:proofErr w:type="spellEnd"/>
      <w:r>
        <w:t xml:space="preserve"> user currently </w:t>
      </w:r>
      <w:r w:rsidR="00F577FA">
        <w:t>cannot</w:t>
      </w:r>
      <w:r>
        <w:t xml:space="preserve"> achieve a true </w:t>
      </w:r>
      <w:r w:rsidR="00F577FA">
        <w:t>voice or video journal</w:t>
      </w:r>
      <w:r w:rsidR="00963884">
        <w:t>.</w:t>
      </w:r>
      <w:r w:rsidR="00F577FA">
        <w:t xml:space="preserve"> </w:t>
      </w:r>
      <w:r w:rsidR="008F0595">
        <w:t xml:space="preserve">It would be impossible </w:t>
      </w:r>
      <w:r w:rsidR="00F577FA">
        <w:lastRenderedPageBreak/>
        <w:t xml:space="preserve">to continue </w:t>
      </w:r>
      <w:r w:rsidR="00963884">
        <w:t>recording a</w:t>
      </w:r>
      <w:r w:rsidR="00F577FA">
        <w:t xml:space="preserve"> previously saved video or voice </w:t>
      </w:r>
      <w:r w:rsidR="00963884">
        <w:t>journal</w:t>
      </w:r>
      <w:r w:rsidR="00F577FA">
        <w:t>.</w:t>
      </w:r>
      <w:r w:rsidR="008F0595">
        <w:t xml:space="preserve"> </w:t>
      </w:r>
      <w:r w:rsidR="006C6468">
        <w:t>Integration</w:t>
      </w:r>
      <w:r w:rsidR="008F0595">
        <w:t xml:space="preserve"> with a</w:t>
      </w:r>
      <w:r w:rsidR="006C6468">
        <w:t>n</w:t>
      </w:r>
      <w:r w:rsidR="008F0595">
        <w:t xml:space="preserve"> open-source codec such as </w:t>
      </w:r>
      <w:proofErr w:type="spellStart"/>
      <w:r w:rsidR="008F0595">
        <w:t>JCodec</w:t>
      </w:r>
      <w:proofErr w:type="spellEnd"/>
      <w:r w:rsidR="008F0595">
        <w:t xml:space="preserve"> [</w:t>
      </w:r>
      <w:proofErr w:type="spellStart"/>
      <w:r w:rsidR="008F0595">
        <w:t>Jcod</w:t>
      </w:r>
      <w:proofErr w:type="spellEnd"/>
      <w:r w:rsidR="008F0595">
        <w:t>]</w:t>
      </w:r>
      <w:r w:rsidR="006C6468">
        <w:t xml:space="preserve"> would allow merging multiple media files into a single record and make it a true journal.</w:t>
      </w:r>
    </w:p>
    <w:p w:rsidR="00F577FA" w:rsidRDefault="00BA5880" w:rsidP="00F577FA">
      <w:pPr>
        <w:pStyle w:val="Heading4"/>
      </w:pPr>
      <w:bookmarkStart w:id="80" w:name="_Toc354617460"/>
      <w:r>
        <w:t>5</w:t>
      </w:r>
      <w:r w:rsidR="00F577FA">
        <w:t>.</w:t>
      </w:r>
      <w:r w:rsidR="00EE1FEA">
        <w:t>3</w:t>
      </w:r>
      <w:r w:rsidR="00F577FA">
        <w:t>.4</w:t>
      </w:r>
      <w:r w:rsidR="00F577FA">
        <w:tab/>
      </w:r>
      <w:r w:rsidR="006C6468">
        <w:t>Make media players compatible with multiple platforms</w:t>
      </w:r>
      <w:bookmarkEnd w:id="80"/>
      <w:r w:rsidR="00F577FA">
        <w:t xml:space="preserve"> </w:t>
      </w:r>
    </w:p>
    <w:p w:rsidR="00B5237F" w:rsidRDefault="006C6468" w:rsidP="00B5237F">
      <w:pPr>
        <w:pStyle w:val="text"/>
      </w:pPr>
      <w:r>
        <w:t xml:space="preserve">Due to the limitation of the Android SDK, </w:t>
      </w:r>
      <w:proofErr w:type="spellStart"/>
      <w:r>
        <w:t>iTrak</w:t>
      </w:r>
      <w:proofErr w:type="spellEnd"/>
      <w:r>
        <w:t xml:space="preserve"> </w:t>
      </w:r>
      <w:r w:rsidR="00411D79">
        <w:t xml:space="preserve">can offer only MP4 as the format for both video and sound records. It would be essential to also </w:t>
      </w:r>
      <w:r w:rsidR="00516FEE">
        <w:t xml:space="preserve">support </w:t>
      </w:r>
      <w:r w:rsidR="00411D79">
        <w:t>other common formats such as MP3 for sound records and OGG, WEBM, or SWF for video records</w:t>
      </w:r>
      <w:r w:rsidR="00516FEE">
        <w:t xml:space="preserve"> [W3s]</w:t>
      </w:r>
      <w:r w:rsidR="00411D79">
        <w:t>.</w:t>
      </w:r>
      <w:r w:rsidR="00516FEE">
        <w:t xml:space="preserve"> Similar to customizing the media recorder, this can be achieved by employing an open-source </w:t>
      </w:r>
      <w:proofErr w:type="spellStart"/>
      <w:r w:rsidR="00516FEE">
        <w:t>codec</w:t>
      </w:r>
      <w:proofErr w:type="spellEnd"/>
      <w:r w:rsidR="00516FEE">
        <w:t xml:space="preserve"> in a server client, which will handle converting uploaded media into different formats.</w:t>
      </w:r>
    </w:p>
    <w:p w:rsidR="009B3CA7" w:rsidRDefault="00BA5880" w:rsidP="009B3CA7">
      <w:pPr>
        <w:pStyle w:val="Heading4"/>
      </w:pPr>
      <w:bookmarkStart w:id="81" w:name="_Toc354617461"/>
      <w:r>
        <w:t>5</w:t>
      </w:r>
      <w:r w:rsidR="00EE1FEA">
        <w:t>.3</w:t>
      </w:r>
      <w:r w:rsidR="009B3CA7">
        <w:t>.5</w:t>
      </w:r>
      <w:r w:rsidR="009B3CA7">
        <w:tab/>
        <w:t>Improve GPS data and map overlay</w:t>
      </w:r>
      <w:bookmarkEnd w:id="81"/>
    </w:p>
    <w:p w:rsidR="009B3CA7" w:rsidRPr="00B5237F" w:rsidRDefault="009B3CA7" w:rsidP="00B5237F">
      <w:pPr>
        <w:pStyle w:val="text"/>
      </w:pPr>
      <w:r>
        <w:t xml:space="preserve">As showed in Chapter 4, the quality of the GPS data needs to be improved. Implementation of sophisticated filters for GPS data could be considered to address this issue. Algorithms for normalizing GPS data can also be developed to adjust the recorded GPS data and allow the map overlay fit in the actual geographical area. </w:t>
      </w:r>
    </w:p>
    <w:p w:rsidR="00B5237F" w:rsidRPr="00F0100F" w:rsidRDefault="00B5237F" w:rsidP="00F0100F">
      <w:pPr>
        <w:pStyle w:val="text"/>
      </w:pPr>
    </w:p>
    <w:p w:rsidR="008D0EFB" w:rsidRPr="00F577FA" w:rsidRDefault="008D0EFB" w:rsidP="00F577FA">
      <w:pPr>
        <w:pStyle w:val="text"/>
      </w:pPr>
    </w:p>
    <w:p w:rsidR="00F577FA" w:rsidRPr="00DC3C15" w:rsidRDefault="00F577FA" w:rsidP="00DC3C15">
      <w:pPr>
        <w:pStyle w:val="text"/>
      </w:pPr>
    </w:p>
    <w:p w:rsidR="00DC3C15" w:rsidRPr="00DC3C15" w:rsidRDefault="00DC3C15" w:rsidP="00DC3C15">
      <w:pPr>
        <w:pStyle w:val="text"/>
      </w:pPr>
    </w:p>
    <w:p w:rsidR="00DC3C15" w:rsidRPr="00266DEF" w:rsidRDefault="00DC3C15" w:rsidP="00266DEF">
      <w:pPr>
        <w:pStyle w:val="text"/>
      </w:pPr>
    </w:p>
    <w:p w:rsidR="00652AF3" w:rsidRDefault="00652AF3">
      <w:pPr>
        <w:overflowPunct/>
        <w:autoSpaceDE/>
        <w:autoSpaceDN/>
        <w:adjustRightInd/>
        <w:textAlignment w:val="auto"/>
      </w:pPr>
      <w:r>
        <w:br w:type="page"/>
      </w:r>
    </w:p>
    <w:p w:rsidR="00BC48B2" w:rsidRDefault="00482173" w:rsidP="00BC48B2">
      <w:pPr>
        <w:pStyle w:val="Heading2"/>
      </w:pPr>
      <w:bookmarkStart w:id="82" w:name="_Toc354617462"/>
      <w:r>
        <w:lastRenderedPageBreak/>
        <w:t>Appendix</w:t>
      </w:r>
      <w:r w:rsidR="00BC48B2">
        <w:t xml:space="preserve">: </w:t>
      </w:r>
      <w:proofErr w:type="spellStart"/>
      <w:r w:rsidR="00BC48B2">
        <w:t>Balsamiq</w:t>
      </w:r>
      <w:proofErr w:type="spellEnd"/>
      <w:r w:rsidR="00891CC8">
        <w:t xml:space="preserve"> Mockups</w:t>
      </w:r>
      <w:bookmarkEnd w:id="82"/>
    </w:p>
    <w:p w:rsidR="00891CC8" w:rsidRDefault="00891CC8" w:rsidP="00891CC8">
      <w:pPr>
        <w:pStyle w:val="text"/>
      </w:pPr>
      <w:r>
        <w:t xml:space="preserve">Mockups used in this report were created by using the </w:t>
      </w:r>
      <w:proofErr w:type="spellStart"/>
      <w:r>
        <w:t>Balsamiq</w:t>
      </w:r>
      <w:proofErr w:type="spellEnd"/>
      <w:r w:rsidR="002C61AD">
        <w:t xml:space="preserve"> Mockups</w:t>
      </w:r>
      <w:r>
        <w:t xml:space="preserve"> software. </w:t>
      </w:r>
      <w:proofErr w:type="spellStart"/>
      <w:r>
        <w:t>Balsamiq</w:t>
      </w:r>
      <w:proofErr w:type="spellEnd"/>
      <w:r>
        <w:t xml:space="preserve"> Mockups is a commercial application that offers a user friendly interface for creating mockups. The interface of the application is intuitive </w:t>
      </w:r>
      <w:r w:rsidR="00407A11">
        <w:t xml:space="preserve">and fast. </w:t>
      </w:r>
      <w:r>
        <w:t>The application also provides a good set of features to export the mockups into different formats, including XML, PNG, or PDF.</w:t>
      </w:r>
      <w:r w:rsidR="00A0047F">
        <w:t xml:space="preserve"> Figure A.2 shows the </w:t>
      </w:r>
      <w:proofErr w:type="spellStart"/>
      <w:r w:rsidR="00A0047F">
        <w:t>Balsamiq</w:t>
      </w:r>
      <w:proofErr w:type="spellEnd"/>
      <w:r w:rsidR="00A0047F">
        <w:t xml:space="preserve"> interface with the </w:t>
      </w:r>
      <w:proofErr w:type="spellStart"/>
      <w:r w:rsidR="00A0047F">
        <w:t>iTrak</w:t>
      </w:r>
      <w:proofErr w:type="spellEnd"/>
      <w:r w:rsidR="00A0047F">
        <w:t xml:space="preserve"> mobile app mockups loaded.</w:t>
      </w:r>
    </w:p>
    <w:p w:rsidR="00891CC8" w:rsidRDefault="00891CC8" w:rsidP="00891CC8">
      <w:pPr>
        <w:pStyle w:val="text"/>
      </w:pPr>
      <w:r>
        <w:t xml:space="preserve">The trial version of the software lasts only seven days. After the trial period, user would not be able to save and load the mockups. However, </w:t>
      </w:r>
      <w:proofErr w:type="spellStart"/>
      <w:r>
        <w:t>Balsamiq</w:t>
      </w:r>
      <w:proofErr w:type="spellEnd"/>
      <w:r>
        <w:t xml:space="preserve"> still allows loading a design through the XML importing/exporting interface. Therefore, for academ</w:t>
      </w:r>
      <w:r w:rsidR="005F39D5">
        <w:t>ic</w:t>
      </w:r>
      <w:r>
        <w:t xml:space="preserve"> purpose, a student can continue using </w:t>
      </w:r>
      <w:proofErr w:type="spellStart"/>
      <w:r>
        <w:t>Balsamiq</w:t>
      </w:r>
      <w:proofErr w:type="spellEnd"/>
      <w:r>
        <w:t xml:space="preserve"> after the trial period has expired, by manually saving the design as in the following steps:</w:t>
      </w:r>
    </w:p>
    <w:p w:rsidR="00891CC8" w:rsidRDefault="003F012B" w:rsidP="003F012B">
      <w:pPr>
        <w:pStyle w:val="text"/>
        <w:numPr>
          <w:ilvl w:val="0"/>
          <w:numId w:val="16"/>
        </w:numPr>
      </w:pPr>
      <w:r>
        <w:t>To save a design, e</w:t>
      </w:r>
      <w:r w:rsidR="00891CC8">
        <w:t xml:space="preserve">xport </w:t>
      </w:r>
      <w:r>
        <w:t xml:space="preserve">the </w:t>
      </w:r>
      <w:r w:rsidR="00891CC8">
        <w:t>design to XML and save the XML onto a file.</w:t>
      </w:r>
      <w:r>
        <w:t xml:space="preserve"> </w:t>
      </w:r>
      <w:r w:rsidR="00891CC8">
        <w:t xml:space="preserve">If changes are made later for the design, export the XML again and overwrite the content of the file with the new </w:t>
      </w:r>
      <w:r w:rsidR="00D91D4E">
        <w:t>XML.</w:t>
      </w:r>
    </w:p>
    <w:p w:rsidR="00D91D4E" w:rsidRDefault="00D91D4E" w:rsidP="00D91D4E">
      <w:pPr>
        <w:pStyle w:val="text"/>
        <w:numPr>
          <w:ilvl w:val="0"/>
          <w:numId w:val="16"/>
        </w:numPr>
      </w:pPr>
      <w:r>
        <w:t>To load a design, open the save</w:t>
      </w:r>
      <w:r w:rsidR="00642E85">
        <w:t>d</w:t>
      </w:r>
      <w:r>
        <w:t xml:space="preserve"> XML file and copy the content to the clipboard. Then, paste the XML to the import dialog in </w:t>
      </w:r>
      <w:proofErr w:type="spellStart"/>
      <w:r>
        <w:t>Balsamiq</w:t>
      </w:r>
      <w:proofErr w:type="spellEnd"/>
      <w:r>
        <w:t>.</w:t>
      </w:r>
      <w:r w:rsidR="00A0047F">
        <w:t xml:space="preserve"> Figure A.1 shows the import interface with the XML content pasted into the import dialog.</w:t>
      </w:r>
    </w:p>
    <w:p w:rsidR="00A0047F" w:rsidRDefault="00A0047F" w:rsidP="00A0047F">
      <w:pPr>
        <w:pStyle w:val="text"/>
        <w:ind w:firstLine="0"/>
      </w:pPr>
      <w:r>
        <w:rPr>
          <w:noProof/>
          <w:lang w:eastAsia="zh-CN"/>
        </w:rPr>
        <w:lastRenderedPageBreak/>
        <w:drawing>
          <wp:inline distT="0" distB="0" distL="0" distR="0" wp14:anchorId="79944A4C" wp14:editId="3C0784E7">
            <wp:extent cx="4229100" cy="3383280"/>
            <wp:effectExtent l="0" t="0" r="0" b="762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29100" cy="3383280"/>
                    </a:xfrm>
                    <a:prstGeom prst="rect">
                      <a:avLst/>
                    </a:prstGeom>
                  </pic:spPr>
                </pic:pic>
              </a:graphicData>
            </a:graphic>
          </wp:inline>
        </w:drawing>
      </w:r>
    </w:p>
    <w:p w:rsidR="00A0047F" w:rsidRDefault="00A0047F" w:rsidP="00A0047F">
      <w:pPr>
        <w:pStyle w:val="Heading8"/>
      </w:pPr>
      <w:bookmarkStart w:id="83" w:name="_Toc355221582"/>
      <w:r>
        <w:t>Figure A.1:</w:t>
      </w:r>
      <w:r>
        <w:tab/>
      </w:r>
      <w:proofErr w:type="spellStart"/>
      <w:r>
        <w:t>Balsamiq</w:t>
      </w:r>
      <w:proofErr w:type="spellEnd"/>
      <w:r>
        <w:t xml:space="preserve"> Mockups XML import interface</w:t>
      </w:r>
      <w:r w:rsidR="00537479">
        <w:t xml:space="preserve"> screenshot</w:t>
      </w:r>
      <w:r>
        <w:t>.</w:t>
      </w:r>
      <w:bookmarkEnd w:id="83"/>
    </w:p>
    <w:p w:rsidR="003F012B" w:rsidRDefault="004D4A88" w:rsidP="003F012B">
      <w:pPr>
        <w:pStyle w:val="text"/>
        <w:ind w:firstLine="0"/>
      </w:pPr>
      <w:r>
        <w:rPr>
          <w:noProof/>
          <w:lang w:eastAsia="zh-CN"/>
        </w:rPr>
        <mc:AlternateContent>
          <mc:Choice Requires="wps">
            <w:drawing>
              <wp:anchor distT="0" distB="0" distL="114300" distR="114300" simplePos="0" relativeHeight="251728896" behindDoc="0" locked="0" layoutInCell="1" allowOverlap="1" wp14:anchorId="4602FD47" wp14:editId="7BBB602F">
                <wp:simplePos x="0" y="0"/>
                <wp:positionH relativeFrom="column">
                  <wp:posOffset>4343400</wp:posOffset>
                </wp:positionH>
                <wp:positionV relativeFrom="paragraph">
                  <wp:posOffset>1701165</wp:posOffset>
                </wp:positionV>
                <wp:extent cx="809625" cy="571500"/>
                <wp:effectExtent l="571500" t="609600" r="28575" b="19050"/>
                <wp:wrapNone/>
                <wp:docPr id="725" name="Rectangular Callout 725"/>
                <wp:cNvGraphicFramePr/>
                <a:graphic xmlns:a="http://schemas.openxmlformats.org/drawingml/2006/main">
                  <a:graphicData uri="http://schemas.microsoft.com/office/word/2010/wordprocessingShape">
                    <wps:wsp>
                      <wps:cNvSpPr/>
                      <wps:spPr>
                        <a:xfrm>
                          <a:off x="0" y="0"/>
                          <a:ext cx="809625" cy="571500"/>
                        </a:xfrm>
                        <a:prstGeom prst="wedgeRectCallout">
                          <a:avLst>
                            <a:gd name="adj1" fmla="val -118814"/>
                            <a:gd name="adj2" fmla="val -153662"/>
                          </a:avLst>
                        </a:prstGeom>
                        <a:ln w="12700"/>
                      </wps:spPr>
                      <wps:style>
                        <a:lnRef idx="2">
                          <a:schemeClr val="dk1"/>
                        </a:lnRef>
                        <a:fillRef idx="1">
                          <a:schemeClr val="lt1"/>
                        </a:fillRef>
                        <a:effectRef idx="0">
                          <a:schemeClr val="dk1"/>
                        </a:effectRef>
                        <a:fontRef idx="minor">
                          <a:schemeClr val="dk1"/>
                        </a:fontRef>
                      </wps:style>
                      <wps:txbx>
                        <w:txbxContent>
                          <w:p w:rsidR="00EA6C45" w:rsidRPr="008B63C1" w:rsidRDefault="00EA6C45" w:rsidP="004D4A88">
                            <w:pPr>
                              <w:rPr>
                                <w:sz w:val="20"/>
                              </w:rPr>
                            </w:pPr>
                            <w:r>
                              <w:rPr>
                                <w:sz w:val="20"/>
                              </w:rPr>
                              <w:t>Tools ribbon to build up mockups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725" o:spid="_x0000_s1090" type="#_x0000_t61" style="position:absolute;left:0;text-align:left;margin-left:342pt;margin-top:133.95pt;width:63.75pt;height: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" adj="-14864,-22391" fillcolor="white [3201]" strokecolor="black [3200]" strokeweight="1pt">
                <v:textbox inset="2.16pt,2.16pt,2.16pt,2.16pt">
                  <w:txbxContent>
                    <w:p w:rsidR="00EA6C45" w:rsidRPr="008B63C1" w:rsidRDefault="00EA6C45" w:rsidP="004D4A88">
                      <w:pPr>
                        <w:rPr>
                          <w:sz w:val="20"/>
                        </w:rPr>
                      </w:pPr>
                      <w:r>
                        <w:rPr>
                          <w:sz w:val="20"/>
                        </w:rPr>
                        <w:t>Tools ribbon to build up mockups</w:t>
                      </w:r>
                    </w:p>
                  </w:txbxContent>
                </v:textbox>
              </v:shape>
            </w:pict>
          </mc:Fallback>
        </mc:AlternateContent>
      </w:r>
      <w:r>
        <w:rPr>
          <w:noProof/>
          <w:lang w:eastAsia="zh-CN"/>
        </w:rPr>
        <mc:AlternateContent>
          <mc:Choice Requires="wps">
            <w:drawing>
              <wp:anchor distT="0" distB="0" distL="114300" distR="114300" simplePos="0" relativeHeight="251726848" behindDoc="0" locked="0" layoutInCell="1" allowOverlap="1" wp14:anchorId="111A6288" wp14:editId="3C42A5BE">
                <wp:simplePos x="0" y="0"/>
                <wp:positionH relativeFrom="column">
                  <wp:posOffset>4343400</wp:posOffset>
                </wp:positionH>
                <wp:positionV relativeFrom="paragraph">
                  <wp:posOffset>2844165</wp:posOffset>
                </wp:positionV>
                <wp:extent cx="809625" cy="342900"/>
                <wp:effectExtent l="800100" t="666750" r="28575" b="19050"/>
                <wp:wrapNone/>
                <wp:docPr id="724" name="Rectangular Callout 724"/>
                <wp:cNvGraphicFramePr/>
                <a:graphic xmlns:a="http://schemas.openxmlformats.org/drawingml/2006/main">
                  <a:graphicData uri="http://schemas.microsoft.com/office/word/2010/wordprocessingShape">
                    <wps:wsp>
                      <wps:cNvSpPr/>
                      <wps:spPr>
                        <a:xfrm>
                          <a:off x="0" y="0"/>
                          <a:ext cx="809625" cy="342900"/>
                        </a:xfrm>
                        <a:prstGeom prst="wedgeRectCallout">
                          <a:avLst>
                            <a:gd name="adj1" fmla="val -145873"/>
                            <a:gd name="adj2" fmla="val -243662"/>
                          </a:avLst>
                        </a:prstGeom>
                        <a:ln w="12700"/>
                      </wps:spPr>
                      <wps:style>
                        <a:lnRef idx="2">
                          <a:schemeClr val="dk1"/>
                        </a:lnRef>
                        <a:fillRef idx="1">
                          <a:schemeClr val="lt1"/>
                        </a:fillRef>
                        <a:effectRef idx="0">
                          <a:schemeClr val="dk1"/>
                        </a:effectRef>
                        <a:fontRef idx="minor">
                          <a:schemeClr val="dk1"/>
                        </a:fontRef>
                      </wps:style>
                      <wps:txbx>
                        <w:txbxContent>
                          <w:p w:rsidR="00EA6C45" w:rsidRPr="008B63C1" w:rsidRDefault="00EA6C45" w:rsidP="004D4A88">
                            <w:pPr>
                              <w:rPr>
                                <w:sz w:val="20"/>
                              </w:rPr>
                            </w:pPr>
                            <w:proofErr w:type="spellStart"/>
                            <w:proofErr w:type="gramStart"/>
                            <w:r>
                              <w:rPr>
                                <w:sz w:val="20"/>
                              </w:rPr>
                              <w:t>iTrak</w:t>
                            </w:r>
                            <w:proofErr w:type="spellEnd"/>
                            <w:proofErr w:type="gramEnd"/>
                            <w:r>
                              <w:rPr>
                                <w:sz w:val="20"/>
                              </w:rPr>
                              <w:t xml:space="preserve"> mockups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724" o:spid="_x0000_s1091" type="#_x0000_t61" style="position:absolute;left:0;text-align:left;margin-left:342pt;margin-top:223.95pt;width:63.75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" adj="-20709,-41831" fillcolor="white [3201]" strokecolor="black [3200]" strokeweight="1pt">
                <v:textbox inset="2.16pt,2.16pt,2.16pt,2.16pt">
                  <w:txbxContent>
                    <w:p w:rsidR="00EA6C45" w:rsidRPr="008B63C1" w:rsidRDefault="00EA6C45" w:rsidP="004D4A88">
                      <w:pPr>
                        <w:rPr>
                          <w:sz w:val="20"/>
                        </w:rPr>
                      </w:pPr>
                      <w:proofErr w:type="spellStart"/>
                      <w:proofErr w:type="gramStart"/>
                      <w:r>
                        <w:rPr>
                          <w:sz w:val="20"/>
                        </w:rPr>
                        <w:t>iTrak</w:t>
                      </w:r>
                      <w:proofErr w:type="spellEnd"/>
                      <w:proofErr w:type="gramEnd"/>
                      <w:r>
                        <w:rPr>
                          <w:sz w:val="20"/>
                        </w:rPr>
                        <w:t xml:space="preserve"> mockups</w:t>
                      </w:r>
                    </w:p>
                  </w:txbxContent>
                </v:textbox>
              </v:shape>
            </w:pict>
          </mc:Fallback>
        </mc:AlternateContent>
      </w:r>
      <w:r w:rsidR="00A0047F">
        <w:rPr>
          <w:noProof/>
          <w:lang w:eastAsia="zh-CN"/>
        </w:rPr>
        <w:drawing>
          <wp:inline distT="0" distB="0" distL="0" distR="0" wp14:anchorId="63DD358D" wp14:editId="385C3FA9">
            <wp:extent cx="3990975" cy="3192780"/>
            <wp:effectExtent l="0" t="0" r="9525" b="762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90975" cy="3192780"/>
                    </a:xfrm>
                    <a:prstGeom prst="rect">
                      <a:avLst/>
                    </a:prstGeom>
                  </pic:spPr>
                </pic:pic>
              </a:graphicData>
            </a:graphic>
          </wp:inline>
        </w:drawing>
      </w:r>
    </w:p>
    <w:p w:rsidR="003F012B" w:rsidRPr="00891CC8" w:rsidRDefault="003F012B" w:rsidP="003C154C">
      <w:pPr>
        <w:pStyle w:val="Heading8"/>
      </w:pPr>
      <w:bookmarkStart w:id="84" w:name="_Toc355221583"/>
      <w:r>
        <w:t>Figure A.</w:t>
      </w:r>
      <w:r w:rsidR="00A0047F">
        <w:t>2</w:t>
      </w:r>
      <w:r>
        <w:t>:</w:t>
      </w:r>
      <w:r>
        <w:tab/>
      </w:r>
      <w:proofErr w:type="spellStart"/>
      <w:r>
        <w:t>Balsamiq</w:t>
      </w:r>
      <w:proofErr w:type="spellEnd"/>
      <w:r>
        <w:t xml:space="preserve"> </w:t>
      </w:r>
      <w:r w:rsidR="00420BE9">
        <w:t>Mockups</w:t>
      </w:r>
      <w:r>
        <w:t xml:space="preserve"> screenshot.</w:t>
      </w:r>
      <w:bookmarkEnd w:id="84"/>
    </w:p>
    <w:p w:rsidR="00C62C9C" w:rsidRDefault="00BC48B2" w:rsidP="00BD2677">
      <w:pPr>
        <w:pStyle w:val="Heading2"/>
      </w:pPr>
      <w:r>
        <w:br w:type="page"/>
      </w:r>
      <w:bookmarkStart w:id="85" w:name="_Toc354617463"/>
      <w:r w:rsidR="00652AF3">
        <w:lastRenderedPageBreak/>
        <w:t>References</w:t>
      </w:r>
      <w:bookmarkEnd w:id="85"/>
    </w:p>
    <w:p w:rsidR="00B66E56" w:rsidRDefault="008A162F" w:rsidP="00064CEF">
      <w:pPr>
        <w:pStyle w:val="reference"/>
      </w:pPr>
      <w:r>
        <w:t>[</w:t>
      </w:r>
      <w:r w:rsidR="00B66E56" w:rsidRPr="00B66E56">
        <w:t>TLNF</w:t>
      </w:r>
      <w:r w:rsidR="008600F5">
        <w:t>2003</w:t>
      </w:r>
      <w:r w:rsidR="00B66E56" w:rsidRPr="00B66E56">
        <w:t xml:space="preserve">] </w:t>
      </w:r>
      <w:proofErr w:type="spellStart"/>
      <w:proofErr w:type="gramStart"/>
      <w:r w:rsidR="00B66E56" w:rsidRPr="00B66E56">
        <w:t>Tjøstheim</w:t>
      </w:r>
      <w:proofErr w:type="spellEnd"/>
      <w:r w:rsidR="00B66E56" w:rsidRPr="00B66E56">
        <w:t xml:space="preserve">, I.; </w:t>
      </w:r>
      <w:proofErr w:type="spellStart"/>
      <w:r w:rsidR="00B66E56" w:rsidRPr="00B66E56">
        <w:t>Lous</w:t>
      </w:r>
      <w:proofErr w:type="spellEnd"/>
      <w:r w:rsidR="00B66E56" w:rsidRPr="00B66E56">
        <w:t xml:space="preserve">, J.; </w:t>
      </w:r>
      <w:proofErr w:type="spellStart"/>
      <w:r w:rsidR="00B66E56" w:rsidRPr="00B66E56">
        <w:t>Nordlund</w:t>
      </w:r>
      <w:proofErr w:type="spellEnd"/>
      <w:r w:rsidR="00B66E56" w:rsidRPr="00B66E56">
        <w:t xml:space="preserve">, B.; </w:t>
      </w:r>
      <w:proofErr w:type="spellStart"/>
      <w:r w:rsidR="00B66E56" w:rsidRPr="00B66E56">
        <w:t>Fuglerud</w:t>
      </w:r>
      <w:proofErr w:type="spellEnd"/>
      <w:r w:rsidR="00B66E56" w:rsidRPr="00B66E56">
        <w:t>, K.S. 2003.</w:t>
      </w:r>
      <w:proofErr w:type="gramEnd"/>
      <w:r w:rsidR="00B66E56" w:rsidRPr="00B66E56">
        <w:t xml:space="preserve"> Travelers and Location-information in the Mobile Environment – Consumer Attitudes and a Prototype of a Service for Early Adopters of Mobile Internet: </w:t>
      </w:r>
      <w:proofErr w:type="spellStart"/>
      <w:r w:rsidR="004C02B7" w:rsidRPr="004C02B7">
        <w:rPr>
          <w:i/>
        </w:rPr>
        <w:t>Norsk</w:t>
      </w:r>
      <w:proofErr w:type="spellEnd"/>
      <w:r w:rsidR="004C02B7" w:rsidRPr="004C02B7">
        <w:rPr>
          <w:i/>
        </w:rPr>
        <w:t xml:space="preserve"> </w:t>
      </w:r>
      <w:proofErr w:type="spellStart"/>
      <w:r w:rsidR="004C02B7" w:rsidRPr="004C02B7">
        <w:rPr>
          <w:i/>
        </w:rPr>
        <w:t>Regnesentral</w:t>
      </w:r>
      <w:proofErr w:type="spellEnd"/>
      <w:r w:rsidR="004C02B7" w:rsidRPr="004C02B7">
        <w:rPr>
          <w:i/>
        </w:rPr>
        <w:t>, Norway</w:t>
      </w:r>
      <w:r w:rsidR="00B66E56">
        <w:t>.</w:t>
      </w:r>
    </w:p>
    <w:p w:rsidR="00A26B2E" w:rsidRDefault="00A26B2E" w:rsidP="00A26B2E">
      <w:pPr>
        <w:pStyle w:val="reference"/>
      </w:pPr>
      <w:r>
        <w:t xml:space="preserve">[AV] </w:t>
      </w:r>
      <w:proofErr w:type="spellStart"/>
      <w:proofErr w:type="gramStart"/>
      <w:r>
        <w:t>Axup</w:t>
      </w:r>
      <w:proofErr w:type="spellEnd"/>
      <w:r>
        <w:t xml:space="preserve">, J.; </w:t>
      </w:r>
      <w:proofErr w:type="spellStart"/>
      <w:r>
        <w:t>Viller</w:t>
      </w:r>
      <w:proofErr w:type="spellEnd"/>
      <w:r>
        <w:t>, S. 2005.</w:t>
      </w:r>
      <w:proofErr w:type="gramEnd"/>
      <w:r>
        <w:t xml:space="preserve"> </w:t>
      </w:r>
      <w:r w:rsidRPr="00714C7C">
        <w:t>Augmenting travel gossip: design for mobile communities</w:t>
      </w:r>
      <w:r>
        <w:t xml:space="preserve">: </w:t>
      </w:r>
      <w:r w:rsidR="003D0BCC" w:rsidRPr="003D0BCC">
        <w:rPr>
          <w:i/>
        </w:rPr>
        <w:t>OZCHI, Proceedings of the 17th Australia conference on Computer-Human Interaction: Citizens Online: Considerations for Today and the Future, pp. 1-4</w:t>
      </w:r>
    </w:p>
    <w:p w:rsidR="005F65F3" w:rsidRPr="00B074F3" w:rsidRDefault="005F65F3" w:rsidP="00A26B2E">
      <w:pPr>
        <w:pStyle w:val="reference"/>
        <w:rPr>
          <w:i/>
        </w:rPr>
      </w:pPr>
      <w:r>
        <w:t>[</w:t>
      </w:r>
      <w:r w:rsidR="00B074F3">
        <w:t>Cur</w:t>
      </w:r>
      <w:r>
        <w:t>]</w:t>
      </w:r>
      <w:r w:rsidR="00A3434F">
        <w:t xml:space="preserve"> </w:t>
      </w:r>
      <w:proofErr w:type="gramStart"/>
      <w:r w:rsidR="00B074F3">
        <w:t>Curry, E.</w:t>
      </w:r>
      <w:r>
        <w:t xml:space="preserve"> 2004.</w:t>
      </w:r>
      <w:proofErr w:type="gramEnd"/>
      <w:r w:rsidR="00B074F3">
        <w:t xml:space="preserve"> Adaptive and Reflective Middleware:</w:t>
      </w:r>
      <w:r>
        <w:t xml:space="preserve"> </w:t>
      </w:r>
      <w:r w:rsidRPr="00B074F3">
        <w:rPr>
          <w:i/>
        </w:rPr>
        <w:t>Middleware for Communications: John Wiley &amp; Sons, pp. 4</w:t>
      </w:r>
      <w:r w:rsidR="00F63AA0" w:rsidRPr="00B074F3">
        <w:rPr>
          <w:i/>
        </w:rPr>
        <w:t>3</w:t>
      </w:r>
      <w:r w:rsidRPr="00B074F3">
        <w:rPr>
          <w:i/>
        </w:rPr>
        <w:t>-47.</w:t>
      </w:r>
    </w:p>
    <w:p w:rsidR="00F63AA0" w:rsidRPr="00956CD7" w:rsidRDefault="00F63AA0" w:rsidP="00A26B2E">
      <w:pPr>
        <w:pStyle w:val="reference"/>
        <w:rPr>
          <w:i/>
        </w:rPr>
      </w:pPr>
      <w:r>
        <w:t>[</w:t>
      </w:r>
      <w:r w:rsidR="0088116C">
        <w:t>Mid</w:t>
      </w:r>
      <w:r>
        <w:t xml:space="preserve">] </w:t>
      </w:r>
      <w:proofErr w:type="spellStart"/>
      <w:r w:rsidR="00956CD7">
        <w:t>Langendorfer</w:t>
      </w:r>
      <w:proofErr w:type="spellEnd"/>
      <w:r w:rsidR="00956CD7">
        <w:t xml:space="preserve">, P.; Maye, O.; </w:t>
      </w:r>
      <w:proofErr w:type="spellStart"/>
      <w:r w:rsidR="00956CD7">
        <w:t>Dyka</w:t>
      </w:r>
      <w:proofErr w:type="spellEnd"/>
      <w:r w:rsidR="00956CD7">
        <w:t xml:space="preserve">, Z.; </w:t>
      </w:r>
      <w:proofErr w:type="spellStart"/>
      <w:r w:rsidR="00956CD7">
        <w:t>Sorge</w:t>
      </w:r>
      <w:proofErr w:type="spellEnd"/>
      <w:r w:rsidR="00956CD7">
        <w:t>, R.; Winkler, R. Kraemer, R.</w:t>
      </w:r>
      <w:r w:rsidR="00182BC0">
        <w:t xml:space="preserve"> </w:t>
      </w:r>
      <w:r>
        <w:t>2004.</w:t>
      </w:r>
      <w:r w:rsidR="00956CD7">
        <w:t xml:space="preserve"> Middleware for Location-based Services: Design and Implementation Issues:</w:t>
      </w:r>
      <w:r>
        <w:t xml:space="preserve"> </w:t>
      </w:r>
      <w:r w:rsidRPr="00956CD7">
        <w:rPr>
          <w:i/>
        </w:rPr>
        <w:t xml:space="preserve">Middleware for Communications: John Wiley &amp; Sons, pp. </w:t>
      </w:r>
      <w:r w:rsidR="00956CD7">
        <w:rPr>
          <w:i/>
        </w:rPr>
        <w:t>306</w:t>
      </w:r>
      <w:r w:rsidRPr="00956CD7">
        <w:rPr>
          <w:i/>
        </w:rPr>
        <w:t>-</w:t>
      </w:r>
      <w:r w:rsidR="00956CD7">
        <w:rPr>
          <w:i/>
        </w:rPr>
        <w:t>3</w:t>
      </w:r>
      <w:r w:rsidRPr="00956CD7">
        <w:rPr>
          <w:i/>
        </w:rPr>
        <w:t>2</w:t>
      </w:r>
      <w:r w:rsidR="00956CD7">
        <w:rPr>
          <w:i/>
        </w:rPr>
        <w:t>9</w:t>
      </w:r>
      <w:r w:rsidRPr="00956CD7">
        <w:rPr>
          <w:i/>
        </w:rPr>
        <w:t>.</w:t>
      </w:r>
    </w:p>
    <w:p w:rsidR="0016373A" w:rsidRDefault="0016373A" w:rsidP="00A26B2E">
      <w:pPr>
        <w:pStyle w:val="reference"/>
      </w:pPr>
      <w:r>
        <w:t xml:space="preserve">[TOHS] </w:t>
      </w:r>
      <w:proofErr w:type="spellStart"/>
      <w:proofErr w:type="gramStart"/>
      <w:r>
        <w:t>Tarr</w:t>
      </w:r>
      <w:proofErr w:type="spellEnd"/>
      <w:r>
        <w:t xml:space="preserve">, P.; </w:t>
      </w:r>
      <w:proofErr w:type="spellStart"/>
      <w:r>
        <w:t>Ossher</w:t>
      </w:r>
      <w:proofErr w:type="spellEnd"/>
      <w:r>
        <w:t>, H.; Harrison, W.; Sutton, S.M. 1999.</w:t>
      </w:r>
      <w:proofErr w:type="gramEnd"/>
      <w:r>
        <w:t xml:space="preserve"> </w:t>
      </w:r>
      <w:r w:rsidRPr="0016373A">
        <w:t>N degrees of separation: multi-dimensional separation of concerns</w:t>
      </w:r>
      <w:r>
        <w:t xml:space="preserve">: </w:t>
      </w:r>
      <w:r w:rsidRPr="0016373A">
        <w:rPr>
          <w:i/>
        </w:rPr>
        <w:t>ICSE, Proceedings of the 21st international conference on Software engineering, pp. 107-119</w:t>
      </w:r>
      <w:r w:rsidR="007D0471">
        <w:rPr>
          <w:i/>
        </w:rPr>
        <w:t>.</w:t>
      </w:r>
      <w:r>
        <w:t xml:space="preserve"> </w:t>
      </w:r>
    </w:p>
    <w:p w:rsidR="007D0471" w:rsidRDefault="007D0471" w:rsidP="00A26B2E">
      <w:pPr>
        <w:pStyle w:val="reference"/>
        <w:rPr>
          <w:i/>
        </w:rPr>
      </w:pPr>
      <w:r>
        <w:t>[Sol]</w:t>
      </w:r>
      <w:r>
        <w:tab/>
      </w:r>
      <w:proofErr w:type="spellStart"/>
      <w:proofErr w:type="gramStart"/>
      <w:r>
        <w:t>Soley</w:t>
      </w:r>
      <w:proofErr w:type="spellEnd"/>
      <w:r>
        <w:t>, R. 2000.</w:t>
      </w:r>
      <w:proofErr w:type="gramEnd"/>
      <w:r>
        <w:t xml:space="preserve"> Model Driven Architecture: </w:t>
      </w:r>
      <w:r w:rsidRPr="007D0471">
        <w:rPr>
          <w:i/>
        </w:rPr>
        <w:t>The Object Management Group, White Paper, Nov 27, 2000.</w:t>
      </w:r>
    </w:p>
    <w:p w:rsidR="00D6180A" w:rsidRDefault="00D6180A" w:rsidP="00A26B2E">
      <w:pPr>
        <w:pStyle w:val="reference"/>
        <w:rPr>
          <w:i/>
        </w:rPr>
      </w:pPr>
      <w:r>
        <w:t>[Soap]</w:t>
      </w:r>
      <w:r>
        <w:tab/>
      </w:r>
      <w:r w:rsidR="00C32FA9" w:rsidRPr="00C32FA9">
        <w:t xml:space="preserve">Box, D.; </w:t>
      </w:r>
      <w:proofErr w:type="spellStart"/>
      <w:r w:rsidR="00C32FA9" w:rsidRPr="00C32FA9">
        <w:t>Ehnebuske</w:t>
      </w:r>
      <w:proofErr w:type="spellEnd"/>
      <w:r w:rsidR="00C32FA9" w:rsidRPr="00C32FA9">
        <w:t xml:space="preserve">, D.; </w:t>
      </w:r>
      <w:proofErr w:type="spellStart"/>
      <w:r w:rsidR="00C32FA9" w:rsidRPr="00C32FA9">
        <w:t>Kakivaya</w:t>
      </w:r>
      <w:proofErr w:type="spellEnd"/>
      <w:r w:rsidR="00C32FA9" w:rsidRPr="00C32FA9">
        <w:t xml:space="preserve">, G.; Layman, A.; Mendelsohn, N.; Nielsen, H.F.; </w:t>
      </w:r>
      <w:proofErr w:type="spellStart"/>
      <w:r w:rsidR="00C32FA9" w:rsidRPr="00C32FA9">
        <w:t>Thatte</w:t>
      </w:r>
      <w:proofErr w:type="spellEnd"/>
      <w:r w:rsidR="00C32FA9" w:rsidRPr="00C32FA9">
        <w:t xml:space="preserve">, S.; </w:t>
      </w:r>
      <w:proofErr w:type="spellStart"/>
      <w:r w:rsidR="00C32FA9" w:rsidRPr="00C32FA9">
        <w:t>Winer</w:t>
      </w:r>
      <w:proofErr w:type="spellEnd"/>
      <w:r w:rsidR="00C32FA9" w:rsidRPr="00C32FA9">
        <w:t>, D. 2000.</w:t>
      </w:r>
      <w:r w:rsidR="00C32FA9">
        <w:t xml:space="preserve"> </w:t>
      </w:r>
      <w:r>
        <w:t xml:space="preserve">Simple Object Access Protocol (SOAP) 1.1: </w:t>
      </w:r>
      <w:r w:rsidRPr="00D6180A">
        <w:rPr>
          <w:i/>
        </w:rPr>
        <w:t>W3C Note, 08 May 2000.</w:t>
      </w:r>
    </w:p>
    <w:p w:rsidR="00846890" w:rsidRDefault="00846890" w:rsidP="00A26B2E">
      <w:pPr>
        <w:pStyle w:val="reference"/>
        <w:rPr>
          <w:i/>
        </w:rPr>
      </w:pPr>
      <w:r>
        <w:t xml:space="preserve">[Https] RFC2818. 2000. HTTP </w:t>
      </w:r>
      <w:proofErr w:type="gramStart"/>
      <w:r>
        <w:t>Over</w:t>
      </w:r>
      <w:proofErr w:type="gramEnd"/>
      <w:r>
        <w:t xml:space="preserve"> TLS: </w:t>
      </w:r>
      <w:r w:rsidRPr="00846890">
        <w:rPr>
          <w:i/>
        </w:rPr>
        <w:t>Network Working Group.</w:t>
      </w:r>
    </w:p>
    <w:p w:rsidR="00344DB8" w:rsidRDefault="00344DB8" w:rsidP="00A26B2E">
      <w:pPr>
        <w:pStyle w:val="reference"/>
        <w:rPr>
          <w:i/>
        </w:rPr>
      </w:pPr>
      <w:r>
        <w:t>[</w:t>
      </w:r>
      <w:r w:rsidR="008C7FB9">
        <w:t>Sta42</w:t>
      </w:r>
      <w:r w:rsidR="00737A9D">
        <w:t>9</w:t>
      </w:r>
      <w:r>
        <w:t xml:space="preserve">] </w:t>
      </w:r>
      <w:proofErr w:type="gramStart"/>
      <w:r>
        <w:t>Stallings, W. 2011.</w:t>
      </w:r>
      <w:proofErr w:type="gramEnd"/>
      <w:r>
        <w:t xml:space="preserve"> Cryptography and Network Security, 5</w:t>
      </w:r>
      <w:r w:rsidRPr="00344DB8">
        <w:rPr>
          <w:vertAlign w:val="superscript"/>
        </w:rPr>
        <w:t>th</w:t>
      </w:r>
      <w:r>
        <w:t xml:space="preserve"> edition: </w:t>
      </w:r>
      <w:r w:rsidRPr="00344DB8">
        <w:rPr>
          <w:i/>
        </w:rPr>
        <w:t>Prentice Hall, pp. 42</w:t>
      </w:r>
      <w:r w:rsidR="00737A9D">
        <w:rPr>
          <w:i/>
        </w:rPr>
        <w:t>9</w:t>
      </w:r>
      <w:r w:rsidRPr="00344DB8">
        <w:rPr>
          <w:i/>
        </w:rPr>
        <w:t>-4</w:t>
      </w:r>
      <w:r w:rsidR="00737A9D">
        <w:rPr>
          <w:i/>
        </w:rPr>
        <w:t>37</w:t>
      </w:r>
      <w:r w:rsidRPr="00344DB8">
        <w:rPr>
          <w:i/>
        </w:rPr>
        <w:t>.</w:t>
      </w:r>
    </w:p>
    <w:p w:rsidR="002D0F6E" w:rsidRPr="002D0F6E" w:rsidRDefault="002D0F6E" w:rsidP="00A26B2E">
      <w:pPr>
        <w:pStyle w:val="reference"/>
      </w:pPr>
      <w:r>
        <w:t>[</w:t>
      </w:r>
      <w:r w:rsidR="0035428F">
        <w:t>KP</w:t>
      </w:r>
      <w:r>
        <w:t>]</w:t>
      </w:r>
      <w:r>
        <w:tab/>
      </w:r>
      <w:proofErr w:type="spellStart"/>
      <w:proofErr w:type="gramStart"/>
      <w:r w:rsidR="0035428F">
        <w:t>Krashner</w:t>
      </w:r>
      <w:proofErr w:type="spellEnd"/>
      <w:r w:rsidR="0035428F">
        <w:t>, G.E.; Pope, S.T. 1988.</w:t>
      </w:r>
      <w:proofErr w:type="gramEnd"/>
      <w:r w:rsidR="0035428F">
        <w:t xml:space="preserve"> </w:t>
      </w:r>
      <w:r w:rsidR="0035428F" w:rsidRPr="0035428F">
        <w:t>A Description of the Model-View-Controller User Interface Paradigm in the Smalltalk-80 System</w:t>
      </w:r>
      <w:r w:rsidR="0035428F">
        <w:t xml:space="preserve">: </w:t>
      </w:r>
      <w:r w:rsidR="0035428F" w:rsidRPr="0035428F">
        <w:rPr>
          <w:i/>
        </w:rPr>
        <w:t>Journal of Object-Oriented Programming archive, Volume 1 Issu</w:t>
      </w:r>
      <w:r w:rsidR="000B492C">
        <w:rPr>
          <w:i/>
        </w:rPr>
        <w:t>e 3, Aug</w:t>
      </w:r>
      <w:proofErr w:type="gramStart"/>
      <w:r w:rsidR="000B492C">
        <w:rPr>
          <w:i/>
        </w:rPr>
        <w:t>./</w:t>
      </w:r>
      <w:proofErr w:type="gramEnd"/>
      <w:r w:rsidR="000B492C">
        <w:rPr>
          <w:i/>
        </w:rPr>
        <w:t>Sept. 1988, pp. 26-49</w:t>
      </w:r>
      <w:r w:rsidR="0035428F" w:rsidRPr="0035428F">
        <w:rPr>
          <w:i/>
        </w:rPr>
        <w:t>.</w:t>
      </w:r>
    </w:p>
    <w:p w:rsidR="00AF1A0F" w:rsidRDefault="00AF1A0F" w:rsidP="00AF1A0F">
      <w:pPr>
        <w:pStyle w:val="reference"/>
      </w:pPr>
      <w:r>
        <w:t>[</w:t>
      </w:r>
      <w:proofErr w:type="spellStart"/>
      <w:r>
        <w:t>Fapi</w:t>
      </w:r>
      <w:proofErr w:type="spellEnd"/>
      <w:r>
        <w:t>]</w:t>
      </w:r>
      <w:r>
        <w:tab/>
        <w:t xml:space="preserve">Facebook SDK for Android. </w:t>
      </w:r>
      <w:proofErr w:type="gramStart"/>
      <w:r>
        <w:t>[Online].</w:t>
      </w:r>
      <w:proofErr w:type="gramEnd"/>
    </w:p>
    <w:p w:rsidR="00AF1A0F" w:rsidRDefault="007E4F8E" w:rsidP="00AF1A0F">
      <w:pPr>
        <w:pStyle w:val="reference"/>
        <w:ind w:firstLine="0"/>
      </w:pPr>
      <w:hyperlink r:id="rId85" w:history="1">
        <w:r w:rsidR="00AF1A0F">
          <w:rPr>
            <w:rStyle w:val="Hyperlink"/>
          </w:rPr>
          <w:t>https://developers.facebook.com/android/</w:t>
        </w:r>
      </w:hyperlink>
    </w:p>
    <w:p w:rsidR="00C65D5E" w:rsidRDefault="00C65D5E" w:rsidP="00A26B2E">
      <w:pPr>
        <w:pStyle w:val="reference"/>
      </w:pPr>
      <w:r>
        <w:t>[</w:t>
      </w:r>
      <w:proofErr w:type="spellStart"/>
      <w:r>
        <w:t>Json</w:t>
      </w:r>
      <w:proofErr w:type="spellEnd"/>
      <w:r>
        <w:t>]</w:t>
      </w:r>
      <w:r>
        <w:tab/>
      </w:r>
      <w:proofErr w:type="gramStart"/>
      <w:r>
        <w:t>JSON.</w:t>
      </w:r>
      <w:proofErr w:type="gramEnd"/>
      <w:r>
        <w:t xml:space="preserve"> </w:t>
      </w:r>
      <w:proofErr w:type="gramStart"/>
      <w:r>
        <w:t>[Online].</w:t>
      </w:r>
      <w:proofErr w:type="gramEnd"/>
    </w:p>
    <w:p w:rsidR="00C65D5E" w:rsidRDefault="007E4F8E" w:rsidP="00C65D5E">
      <w:pPr>
        <w:pStyle w:val="reference"/>
        <w:ind w:firstLine="0"/>
      </w:pPr>
      <w:hyperlink r:id="rId86" w:history="1">
        <w:r w:rsidR="00C65D5E" w:rsidRPr="003E1E61">
          <w:rPr>
            <w:rStyle w:val="Hyperlink"/>
          </w:rPr>
          <w:t>http://www.json.org/</w:t>
        </w:r>
      </w:hyperlink>
    </w:p>
    <w:p w:rsidR="00AB2AA4" w:rsidRDefault="00AB2AA4" w:rsidP="00A26B2E">
      <w:pPr>
        <w:pStyle w:val="reference"/>
      </w:pPr>
      <w:r>
        <w:t>[</w:t>
      </w:r>
      <w:proofErr w:type="spellStart"/>
      <w:r>
        <w:t>Gson</w:t>
      </w:r>
      <w:proofErr w:type="spellEnd"/>
      <w:r>
        <w:t xml:space="preserve">] Google GSON. </w:t>
      </w:r>
      <w:proofErr w:type="gramStart"/>
      <w:r>
        <w:t>[Online].</w:t>
      </w:r>
      <w:proofErr w:type="gramEnd"/>
    </w:p>
    <w:p w:rsidR="00AB2AA4" w:rsidRDefault="007E4F8E" w:rsidP="00AB2AA4">
      <w:pPr>
        <w:pStyle w:val="reference"/>
        <w:ind w:firstLine="0"/>
      </w:pPr>
      <w:hyperlink r:id="rId87" w:history="1">
        <w:r w:rsidR="00AB2AA4" w:rsidRPr="003E1E61">
          <w:rPr>
            <w:rStyle w:val="Hyperlink"/>
          </w:rPr>
          <w:t>http://code.google.com/p/google-gson/</w:t>
        </w:r>
      </w:hyperlink>
    </w:p>
    <w:p w:rsidR="00511C4A" w:rsidRPr="0077788B" w:rsidRDefault="00511C4A" w:rsidP="00511C4A">
      <w:pPr>
        <w:pStyle w:val="reference"/>
        <w:rPr>
          <w:lang w:val="de-DE"/>
        </w:rPr>
      </w:pPr>
      <w:r>
        <w:lastRenderedPageBreak/>
        <w:t>[</w:t>
      </w:r>
      <w:proofErr w:type="spellStart"/>
      <w:r>
        <w:t>Bry</w:t>
      </w:r>
      <w:proofErr w:type="spellEnd"/>
      <w:r>
        <w:t xml:space="preserve">] </w:t>
      </w:r>
      <w:r>
        <w:tab/>
        <w:t xml:space="preserve">Bryce, T. 2005. </w:t>
      </w:r>
      <w:proofErr w:type="gramStart"/>
      <w:r>
        <w:t>Re-Inventing Business Process Design.</w:t>
      </w:r>
      <w:proofErr w:type="gramEnd"/>
      <w:r>
        <w:t xml:space="preserve"> </w:t>
      </w:r>
      <w:r w:rsidRPr="0077788B">
        <w:rPr>
          <w:lang w:val="de-DE"/>
        </w:rPr>
        <w:t xml:space="preserve">[Online]. </w:t>
      </w:r>
      <w:r w:rsidRPr="0077788B">
        <w:rPr>
          <w:lang w:val="de-DE"/>
        </w:rPr>
        <w:br/>
      </w:r>
      <w:hyperlink r:id="rId88" w:history="1">
        <w:r w:rsidRPr="0077788B">
          <w:rPr>
            <w:rStyle w:val="Hyperlink"/>
            <w:lang w:val="de-DE"/>
          </w:rPr>
          <w:t>http://it.toolbox.com/blogs/irm-blog/reinventing-business-process-design-3238</w:t>
        </w:r>
      </w:hyperlink>
    </w:p>
    <w:p w:rsidR="007C1BD5" w:rsidRPr="0077788B" w:rsidRDefault="007C1BD5" w:rsidP="00511C4A">
      <w:pPr>
        <w:pStyle w:val="reference"/>
        <w:rPr>
          <w:lang w:val="de-DE"/>
        </w:rPr>
      </w:pPr>
      <w:r>
        <w:t>[</w:t>
      </w:r>
      <w:proofErr w:type="spellStart"/>
      <w:r>
        <w:t>Amb</w:t>
      </w:r>
      <w:proofErr w:type="spellEnd"/>
      <w:r>
        <w:t>]</w:t>
      </w:r>
      <w:r>
        <w:tab/>
        <w:t xml:space="preserve">Ambler, Scott. </w:t>
      </w:r>
      <w:proofErr w:type="gramStart"/>
      <w:r>
        <w:t>UML 2 Activity Diagramming Guidelines.</w:t>
      </w:r>
      <w:proofErr w:type="gramEnd"/>
      <w:r>
        <w:t xml:space="preserve"> </w:t>
      </w:r>
      <w:r w:rsidRPr="0077788B">
        <w:rPr>
          <w:lang w:val="de-DE"/>
        </w:rPr>
        <w:t xml:space="preserve">[Online]. </w:t>
      </w:r>
    </w:p>
    <w:p w:rsidR="007C1BD5" w:rsidRPr="0077788B" w:rsidRDefault="007C1BD5" w:rsidP="00511C4A">
      <w:pPr>
        <w:pStyle w:val="reference"/>
        <w:rPr>
          <w:lang w:val="de-DE"/>
        </w:rPr>
      </w:pPr>
      <w:r w:rsidRPr="0077788B">
        <w:rPr>
          <w:lang w:val="de-DE"/>
        </w:rPr>
        <w:tab/>
      </w:r>
      <w:hyperlink r:id="rId89" w:history="1">
        <w:r w:rsidRPr="0077788B">
          <w:rPr>
            <w:rStyle w:val="Hyperlink"/>
            <w:lang w:val="de-DE"/>
          </w:rPr>
          <w:t>http://www.agilemodeling.com/style/activityDiagram.htm</w:t>
        </w:r>
      </w:hyperlink>
    </w:p>
    <w:p w:rsidR="00783FD2" w:rsidRPr="0077788B" w:rsidRDefault="00783FD2" w:rsidP="00511C4A">
      <w:pPr>
        <w:pStyle w:val="reference"/>
        <w:rPr>
          <w:lang w:val="da-DK"/>
        </w:rPr>
      </w:pPr>
      <w:r w:rsidRPr="0077788B">
        <w:rPr>
          <w:lang w:val="da-DK"/>
        </w:rPr>
        <w:t>[Sto]</w:t>
      </w:r>
      <w:r w:rsidRPr="0077788B">
        <w:rPr>
          <w:lang w:val="da-DK"/>
        </w:rPr>
        <w:tab/>
        <w:t>Storage Option. [Online].</w:t>
      </w:r>
    </w:p>
    <w:p w:rsidR="00783FD2" w:rsidRPr="0077788B" w:rsidRDefault="00783FD2" w:rsidP="00511C4A">
      <w:pPr>
        <w:pStyle w:val="reference"/>
        <w:rPr>
          <w:lang w:val="da-DK"/>
        </w:rPr>
      </w:pPr>
      <w:r w:rsidRPr="0077788B">
        <w:rPr>
          <w:lang w:val="da-DK"/>
        </w:rPr>
        <w:tab/>
      </w:r>
      <w:hyperlink r:id="rId90" w:history="1">
        <w:r w:rsidRPr="0077788B">
          <w:rPr>
            <w:rStyle w:val="Hyperlink"/>
            <w:lang w:val="da-DK"/>
          </w:rPr>
          <w:t>http://developer.android.com/guide/topics/data/data-storage.html</w:t>
        </w:r>
      </w:hyperlink>
    </w:p>
    <w:p w:rsidR="007F5A65" w:rsidRPr="0077788B" w:rsidRDefault="007F5A65" w:rsidP="00511C4A">
      <w:pPr>
        <w:pStyle w:val="reference"/>
        <w:rPr>
          <w:lang w:val="da-DK"/>
        </w:rPr>
      </w:pPr>
      <w:r w:rsidRPr="0077788B">
        <w:rPr>
          <w:lang w:val="da-DK"/>
        </w:rPr>
        <w:t>[Bal]</w:t>
      </w:r>
      <w:r w:rsidRPr="0077788B">
        <w:rPr>
          <w:lang w:val="da-DK"/>
        </w:rPr>
        <w:tab/>
        <w:t>Balsamiq Mockups Software. [Online]</w:t>
      </w:r>
      <w:r w:rsidR="003F63BB" w:rsidRPr="0077788B">
        <w:rPr>
          <w:lang w:val="da-DK"/>
        </w:rPr>
        <w:t>.</w:t>
      </w:r>
    </w:p>
    <w:p w:rsidR="007F5A65" w:rsidRPr="007E4F8E" w:rsidRDefault="007E4F8E" w:rsidP="007F5A65">
      <w:pPr>
        <w:pStyle w:val="reference"/>
        <w:ind w:firstLine="0"/>
      </w:pPr>
      <w:hyperlink r:id="rId91" w:history="1">
        <w:r w:rsidR="007F5A65" w:rsidRPr="007E4F8E">
          <w:rPr>
            <w:rStyle w:val="Hyperlink"/>
          </w:rPr>
          <w:t>http://www.balsamiq.com</w:t>
        </w:r>
      </w:hyperlink>
    </w:p>
    <w:p w:rsidR="00190431" w:rsidRPr="007E4F8E" w:rsidRDefault="00346633" w:rsidP="00841EDC">
      <w:pPr>
        <w:pStyle w:val="reference"/>
      </w:pPr>
      <w:r w:rsidRPr="007E4F8E">
        <w:t>[</w:t>
      </w:r>
      <w:proofErr w:type="spellStart"/>
      <w:r w:rsidRPr="007E4F8E">
        <w:t>Wae</w:t>
      </w:r>
      <w:proofErr w:type="spellEnd"/>
      <w:r w:rsidRPr="007E4F8E">
        <w:t>]</w:t>
      </w:r>
      <w:r w:rsidRPr="007E4F8E">
        <w:tab/>
      </w:r>
      <w:proofErr w:type="spellStart"/>
      <w:r w:rsidR="00190431" w:rsidRPr="007E4F8E">
        <w:t>Waele</w:t>
      </w:r>
      <w:proofErr w:type="spellEnd"/>
      <w:r w:rsidR="00190431" w:rsidRPr="007E4F8E">
        <w:t xml:space="preserve">, D. 2010. </w:t>
      </w:r>
      <w:proofErr w:type="gramStart"/>
      <w:r w:rsidR="00190431">
        <w:t>Understanding the Location</w:t>
      </w:r>
      <w:r w:rsidR="003F63BB">
        <w:t xml:space="preserve"> </w:t>
      </w:r>
      <w:r w:rsidR="00190431">
        <w:t>Listener in Android.</w:t>
      </w:r>
      <w:proofErr w:type="gramEnd"/>
      <w:r w:rsidR="00190431">
        <w:t xml:space="preserve"> </w:t>
      </w:r>
      <w:proofErr w:type="gramStart"/>
      <w:r w:rsidR="00190431" w:rsidRPr="007E4F8E">
        <w:t>[Online].</w:t>
      </w:r>
      <w:proofErr w:type="gramEnd"/>
    </w:p>
    <w:p w:rsidR="00190431" w:rsidRPr="007E4F8E" w:rsidRDefault="007E4F8E" w:rsidP="00A91CF3">
      <w:pPr>
        <w:pStyle w:val="reference"/>
        <w:ind w:firstLine="0"/>
      </w:pPr>
      <w:hyperlink r:id="rId92" w:history="1">
        <w:r w:rsidR="00190431" w:rsidRPr="007E4F8E">
          <w:rPr>
            <w:rStyle w:val="Hyperlink"/>
          </w:rPr>
          <w:t>http://blog.doityourselfandroid.com/2010/12/25/understanding-locationlistener-android/</w:t>
        </w:r>
      </w:hyperlink>
    </w:p>
    <w:p w:rsidR="00A91CF3" w:rsidRPr="0077788B" w:rsidRDefault="00A91CF3" w:rsidP="00841EDC">
      <w:pPr>
        <w:pStyle w:val="reference"/>
        <w:rPr>
          <w:lang w:val="nb-NO"/>
        </w:rPr>
      </w:pPr>
      <w:r w:rsidRPr="0077788B">
        <w:rPr>
          <w:lang w:val="nb-NO"/>
        </w:rPr>
        <w:t>[GAE]</w:t>
      </w:r>
      <w:r w:rsidRPr="0077788B">
        <w:rPr>
          <w:lang w:val="nb-NO"/>
        </w:rPr>
        <w:tab/>
        <w:t>Google App Engine. [Online].</w:t>
      </w:r>
    </w:p>
    <w:p w:rsidR="00A91CF3" w:rsidRPr="0077788B" w:rsidRDefault="007E4F8E" w:rsidP="00A91CF3">
      <w:pPr>
        <w:pStyle w:val="reference"/>
        <w:ind w:firstLine="0"/>
        <w:rPr>
          <w:lang w:val="nb-NO"/>
        </w:rPr>
      </w:pPr>
      <w:hyperlink r:id="rId93" w:history="1">
        <w:r w:rsidR="00A91CF3" w:rsidRPr="0077788B">
          <w:rPr>
            <w:rStyle w:val="Hyperlink"/>
            <w:lang w:val="nb-NO"/>
          </w:rPr>
          <w:t>https://developers.google.com/appengine/</w:t>
        </w:r>
      </w:hyperlink>
    </w:p>
    <w:p w:rsidR="003F63BB" w:rsidRDefault="003F63BB" w:rsidP="00841EDC">
      <w:pPr>
        <w:pStyle w:val="reference"/>
      </w:pPr>
      <w:r>
        <w:t>[Earth]</w:t>
      </w:r>
      <w:r>
        <w:tab/>
        <w:t xml:space="preserve">Google Earth API. </w:t>
      </w:r>
      <w:proofErr w:type="gramStart"/>
      <w:r>
        <w:t>[Online].</w:t>
      </w:r>
      <w:proofErr w:type="gramEnd"/>
      <w:r>
        <w:t xml:space="preserve"> </w:t>
      </w:r>
    </w:p>
    <w:p w:rsidR="003F63BB" w:rsidRDefault="003F63BB" w:rsidP="00841EDC">
      <w:pPr>
        <w:pStyle w:val="reference"/>
      </w:pPr>
      <w:r>
        <w:tab/>
      </w:r>
      <w:hyperlink r:id="rId94" w:history="1">
        <w:r w:rsidRPr="00D70B47">
          <w:rPr>
            <w:rStyle w:val="Hyperlink"/>
          </w:rPr>
          <w:t>https://developers.google.com/earth/</w:t>
        </w:r>
      </w:hyperlink>
    </w:p>
    <w:p w:rsidR="003F63BB" w:rsidRDefault="003F63BB" w:rsidP="00841EDC">
      <w:pPr>
        <w:pStyle w:val="reference"/>
      </w:pPr>
      <w:r>
        <w:t>[Map]</w:t>
      </w:r>
      <w:r>
        <w:tab/>
        <w:t xml:space="preserve">Google Maps API. </w:t>
      </w:r>
      <w:proofErr w:type="gramStart"/>
      <w:r>
        <w:t>[Online].</w:t>
      </w:r>
      <w:proofErr w:type="gramEnd"/>
    </w:p>
    <w:p w:rsidR="003F63BB" w:rsidRDefault="007E4F8E" w:rsidP="003F63BB">
      <w:pPr>
        <w:pStyle w:val="reference"/>
        <w:ind w:firstLine="0"/>
      </w:pPr>
      <w:hyperlink r:id="rId95" w:history="1">
        <w:r w:rsidR="003F63BB" w:rsidRPr="00D70B47">
          <w:rPr>
            <w:rStyle w:val="Hyperlink"/>
          </w:rPr>
          <w:t>https://developers.google.com/maps/</w:t>
        </w:r>
      </w:hyperlink>
    </w:p>
    <w:p w:rsidR="00675FCD" w:rsidRDefault="00675FCD" w:rsidP="00841EDC">
      <w:pPr>
        <w:pStyle w:val="reference"/>
      </w:pPr>
      <w:r>
        <w:t>[KML]</w:t>
      </w:r>
      <w:r>
        <w:tab/>
      </w:r>
      <w:proofErr w:type="gramStart"/>
      <w:r>
        <w:t>Keyhole Markup Language.</w:t>
      </w:r>
      <w:proofErr w:type="gramEnd"/>
      <w:r>
        <w:t xml:space="preserve"> </w:t>
      </w:r>
      <w:proofErr w:type="gramStart"/>
      <w:r>
        <w:t>[Online].</w:t>
      </w:r>
      <w:proofErr w:type="gramEnd"/>
    </w:p>
    <w:p w:rsidR="00675FCD" w:rsidRDefault="00675FCD" w:rsidP="00841EDC">
      <w:pPr>
        <w:pStyle w:val="reference"/>
      </w:pPr>
      <w:r>
        <w:tab/>
      </w:r>
      <w:hyperlink r:id="rId96" w:history="1">
        <w:r w:rsidRPr="00D70B47">
          <w:rPr>
            <w:rStyle w:val="Hyperlink"/>
          </w:rPr>
          <w:t>https://developers.google.com/kml/documentation/</w:t>
        </w:r>
      </w:hyperlink>
    </w:p>
    <w:p w:rsidR="00134856" w:rsidRDefault="00134856" w:rsidP="00841EDC">
      <w:pPr>
        <w:pStyle w:val="reference"/>
      </w:pPr>
      <w:r>
        <w:t>[</w:t>
      </w:r>
      <w:proofErr w:type="spellStart"/>
      <w:proofErr w:type="gramStart"/>
      <w:r>
        <w:t>Ecl</w:t>
      </w:r>
      <w:proofErr w:type="spellEnd"/>
      <w:proofErr w:type="gramEnd"/>
      <w:r>
        <w:t>]</w:t>
      </w:r>
      <w:r>
        <w:tab/>
      </w:r>
      <w:proofErr w:type="gramStart"/>
      <w:r>
        <w:t>Eclipse.</w:t>
      </w:r>
      <w:proofErr w:type="gramEnd"/>
      <w:r>
        <w:t xml:space="preserve"> </w:t>
      </w:r>
      <w:proofErr w:type="gramStart"/>
      <w:r>
        <w:t>[Online].</w:t>
      </w:r>
      <w:proofErr w:type="gramEnd"/>
    </w:p>
    <w:p w:rsidR="00134856" w:rsidRDefault="00134856" w:rsidP="00841EDC">
      <w:pPr>
        <w:pStyle w:val="reference"/>
      </w:pPr>
      <w:r>
        <w:tab/>
      </w:r>
      <w:hyperlink r:id="rId97" w:history="1">
        <w:r w:rsidRPr="00D70B47">
          <w:rPr>
            <w:rStyle w:val="Hyperlink"/>
          </w:rPr>
          <w:t>http://www.eclipse.org/downloads/</w:t>
        </w:r>
      </w:hyperlink>
    </w:p>
    <w:p w:rsidR="009D7545" w:rsidRDefault="009D7545" w:rsidP="00841EDC">
      <w:pPr>
        <w:pStyle w:val="reference"/>
      </w:pPr>
      <w:r>
        <w:t>[</w:t>
      </w:r>
      <w:proofErr w:type="spellStart"/>
      <w:r>
        <w:t>AWeb</w:t>
      </w:r>
      <w:proofErr w:type="spellEnd"/>
      <w:r>
        <w:t xml:space="preserve">] </w:t>
      </w:r>
      <w:proofErr w:type="gramStart"/>
      <w:r>
        <w:t>Android Web View.</w:t>
      </w:r>
      <w:proofErr w:type="gramEnd"/>
      <w:r>
        <w:t xml:space="preserve"> </w:t>
      </w:r>
      <w:proofErr w:type="gramStart"/>
      <w:r>
        <w:t>[Online].</w:t>
      </w:r>
      <w:proofErr w:type="gramEnd"/>
    </w:p>
    <w:p w:rsidR="009D7545" w:rsidRDefault="007E4F8E" w:rsidP="009D7545">
      <w:pPr>
        <w:pStyle w:val="reference"/>
        <w:ind w:firstLine="0"/>
      </w:pPr>
      <w:hyperlink r:id="rId98" w:history="1">
        <w:r w:rsidR="009D7545" w:rsidRPr="003E1E61">
          <w:rPr>
            <w:rStyle w:val="Hyperlink"/>
          </w:rPr>
          <w:t>http://developer.android.com/reference/android/webkit/WebView.html</w:t>
        </w:r>
      </w:hyperlink>
    </w:p>
    <w:p w:rsidR="00566CEA" w:rsidRPr="0077788B" w:rsidRDefault="00566CEA" w:rsidP="00841EDC">
      <w:pPr>
        <w:pStyle w:val="reference"/>
        <w:rPr>
          <w:lang w:val="es-ES"/>
        </w:rPr>
      </w:pPr>
      <w:r w:rsidRPr="0077788B">
        <w:rPr>
          <w:lang w:val="es-ES"/>
        </w:rPr>
        <w:t>[</w:t>
      </w:r>
      <w:proofErr w:type="spellStart"/>
      <w:r w:rsidRPr="0077788B">
        <w:rPr>
          <w:lang w:val="es-ES"/>
        </w:rPr>
        <w:t>Mrec</w:t>
      </w:r>
      <w:proofErr w:type="spellEnd"/>
      <w:r w:rsidRPr="0077788B">
        <w:rPr>
          <w:lang w:val="es-ES"/>
        </w:rPr>
        <w:t>]</w:t>
      </w:r>
      <w:r w:rsidRPr="0077788B">
        <w:rPr>
          <w:lang w:val="es-ES"/>
        </w:rPr>
        <w:tab/>
        <w:t xml:space="preserve">Media </w:t>
      </w:r>
      <w:proofErr w:type="spellStart"/>
      <w:r w:rsidRPr="0077788B">
        <w:rPr>
          <w:lang w:val="es-ES"/>
        </w:rPr>
        <w:t>Recorder</w:t>
      </w:r>
      <w:proofErr w:type="spellEnd"/>
      <w:r w:rsidRPr="0077788B">
        <w:rPr>
          <w:lang w:val="es-ES"/>
        </w:rPr>
        <w:t>. [Online].</w:t>
      </w:r>
    </w:p>
    <w:p w:rsidR="00566CEA" w:rsidRPr="0077788B" w:rsidRDefault="007E4F8E" w:rsidP="00566CEA">
      <w:pPr>
        <w:pStyle w:val="reference"/>
        <w:ind w:firstLine="0"/>
        <w:rPr>
          <w:lang w:val="es-ES"/>
        </w:rPr>
      </w:pPr>
      <w:hyperlink r:id="rId99" w:history="1">
        <w:r w:rsidR="00566CEA" w:rsidRPr="0077788B">
          <w:rPr>
            <w:rStyle w:val="Hyperlink"/>
            <w:lang w:val="es-ES"/>
          </w:rPr>
          <w:t>http://developer.android.com/reference/android/media/MediaRecorder.html</w:t>
        </w:r>
      </w:hyperlink>
    </w:p>
    <w:p w:rsidR="00AF29CF" w:rsidRPr="0077788B" w:rsidRDefault="00AF29CF" w:rsidP="00841EDC">
      <w:pPr>
        <w:pStyle w:val="reference"/>
        <w:rPr>
          <w:lang w:val="es-ES"/>
        </w:rPr>
      </w:pPr>
      <w:r w:rsidRPr="0077788B">
        <w:rPr>
          <w:lang w:val="es-ES"/>
        </w:rPr>
        <w:t>[</w:t>
      </w:r>
      <w:proofErr w:type="spellStart"/>
      <w:r w:rsidRPr="0077788B">
        <w:rPr>
          <w:lang w:val="es-ES"/>
        </w:rPr>
        <w:t>Vjs</w:t>
      </w:r>
      <w:proofErr w:type="spellEnd"/>
      <w:r w:rsidRPr="0077788B">
        <w:rPr>
          <w:lang w:val="es-ES"/>
        </w:rPr>
        <w:t>]</w:t>
      </w:r>
      <w:r w:rsidRPr="0077788B">
        <w:rPr>
          <w:lang w:val="es-ES"/>
        </w:rPr>
        <w:tab/>
      </w:r>
      <w:proofErr w:type="spellStart"/>
      <w:r w:rsidRPr="0077788B">
        <w:rPr>
          <w:lang w:val="es-ES"/>
        </w:rPr>
        <w:t>VideoJS</w:t>
      </w:r>
      <w:proofErr w:type="spellEnd"/>
    </w:p>
    <w:p w:rsidR="00AF29CF" w:rsidRPr="0077788B" w:rsidRDefault="00AF29CF" w:rsidP="00841EDC">
      <w:pPr>
        <w:pStyle w:val="reference"/>
        <w:rPr>
          <w:lang w:val="es-ES"/>
        </w:rPr>
      </w:pPr>
      <w:r w:rsidRPr="0077788B">
        <w:rPr>
          <w:lang w:val="es-ES"/>
        </w:rPr>
        <w:tab/>
      </w:r>
      <w:hyperlink r:id="rId100" w:history="1">
        <w:r w:rsidRPr="0077788B">
          <w:rPr>
            <w:rStyle w:val="Hyperlink"/>
            <w:lang w:val="es-ES"/>
          </w:rPr>
          <w:t>http://videojs.com/</w:t>
        </w:r>
      </w:hyperlink>
    </w:p>
    <w:p w:rsidR="001310BB" w:rsidRPr="007E4F8E" w:rsidRDefault="001310BB" w:rsidP="00841EDC">
      <w:pPr>
        <w:pStyle w:val="reference"/>
        <w:rPr>
          <w:lang w:val="es-ES"/>
        </w:rPr>
      </w:pPr>
      <w:r w:rsidRPr="007E4F8E">
        <w:rPr>
          <w:lang w:val="es-ES"/>
        </w:rPr>
        <w:t>[</w:t>
      </w:r>
      <w:proofErr w:type="spellStart"/>
      <w:r w:rsidRPr="007E4F8E">
        <w:rPr>
          <w:lang w:val="es-ES"/>
        </w:rPr>
        <w:t>Agps</w:t>
      </w:r>
      <w:proofErr w:type="spellEnd"/>
      <w:r w:rsidRPr="007E4F8E">
        <w:rPr>
          <w:lang w:val="es-ES"/>
        </w:rPr>
        <w:t>] Android GPS. [Online].</w:t>
      </w:r>
    </w:p>
    <w:p w:rsidR="001310BB" w:rsidRPr="007E4F8E" w:rsidRDefault="007E4F8E" w:rsidP="001310BB">
      <w:pPr>
        <w:pStyle w:val="reference"/>
        <w:ind w:firstLine="0"/>
        <w:rPr>
          <w:lang w:val="es-ES"/>
        </w:rPr>
      </w:pPr>
      <w:hyperlink r:id="rId101" w:history="1">
        <w:r w:rsidR="001310BB" w:rsidRPr="007E4F8E">
          <w:rPr>
            <w:rStyle w:val="Hyperlink"/>
            <w:lang w:val="es-ES"/>
          </w:rPr>
          <w:t>http://developer.android.com/reference/android/location/package-summary.html</w:t>
        </w:r>
      </w:hyperlink>
    </w:p>
    <w:p w:rsidR="00E075D5" w:rsidRPr="007E4F8E" w:rsidRDefault="00231BEE" w:rsidP="00841EDC">
      <w:pPr>
        <w:pStyle w:val="reference"/>
        <w:rPr>
          <w:lang w:val="es-ES"/>
        </w:rPr>
      </w:pPr>
      <w:r w:rsidRPr="007E4F8E">
        <w:rPr>
          <w:lang w:val="es-ES"/>
        </w:rPr>
        <w:t>[</w:t>
      </w:r>
      <w:proofErr w:type="spellStart"/>
      <w:r w:rsidRPr="007E4F8E">
        <w:rPr>
          <w:lang w:val="es-ES"/>
        </w:rPr>
        <w:t>Eve</w:t>
      </w:r>
      <w:proofErr w:type="spellEnd"/>
      <w:r w:rsidRPr="007E4F8E">
        <w:rPr>
          <w:lang w:val="es-ES"/>
        </w:rPr>
        <w:t>]</w:t>
      </w:r>
      <w:r w:rsidRPr="007E4F8E">
        <w:rPr>
          <w:lang w:val="es-ES"/>
        </w:rPr>
        <w:tab/>
      </w:r>
      <w:proofErr w:type="spellStart"/>
      <w:r w:rsidRPr="007E4F8E">
        <w:rPr>
          <w:lang w:val="es-ES"/>
        </w:rPr>
        <w:t>EverN</w:t>
      </w:r>
      <w:r w:rsidR="00E075D5" w:rsidRPr="007E4F8E">
        <w:rPr>
          <w:lang w:val="es-ES"/>
        </w:rPr>
        <w:t>ote</w:t>
      </w:r>
      <w:proofErr w:type="spellEnd"/>
      <w:r w:rsidR="00E075D5" w:rsidRPr="007E4F8E">
        <w:rPr>
          <w:lang w:val="es-ES"/>
        </w:rPr>
        <w:t>. [Online].</w:t>
      </w:r>
    </w:p>
    <w:p w:rsidR="00E075D5" w:rsidRPr="007E4F8E" w:rsidRDefault="007E4F8E" w:rsidP="00E075D5">
      <w:pPr>
        <w:pStyle w:val="reference"/>
        <w:ind w:firstLine="0"/>
        <w:rPr>
          <w:lang w:val="es-ES"/>
        </w:rPr>
      </w:pPr>
      <w:hyperlink r:id="rId102" w:history="1">
        <w:r w:rsidR="00E075D5" w:rsidRPr="007E4F8E">
          <w:rPr>
            <w:rStyle w:val="Hyperlink"/>
            <w:lang w:val="es-ES"/>
          </w:rPr>
          <w:t>http://evernote.com/evernote/</w:t>
        </w:r>
      </w:hyperlink>
    </w:p>
    <w:p w:rsidR="00B55071" w:rsidRPr="007E4F8E" w:rsidRDefault="00B55071" w:rsidP="00841EDC">
      <w:pPr>
        <w:pStyle w:val="reference"/>
      </w:pPr>
      <w:r>
        <w:lastRenderedPageBreak/>
        <w:t>[Run]</w:t>
      </w:r>
      <w:r>
        <w:tab/>
      </w:r>
      <w:proofErr w:type="spellStart"/>
      <w:proofErr w:type="gramStart"/>
      <w:r>
        <w:t>RunKeeper</w:t>
      </w:r>
      <w:proofErr w:type="spellEnd"/>
      <w:r>
        <w:t>.</w:t>
      </w:r>
      <w:proofErr w:type="gramEnd"/>
      <w:r>
        <w:t xml:space="preserve"> </w:t>
      </w:r>
      <w:proofErr w:type="gramStart"/>
      <w:r w:rsidRPr="007E4F8E">
        <w:t>[Online].</w:t>
      </w:r>
      <w:proofErr w:type="gramEnd"/>
    </w:p>
    <w:p w:rsidR="00B55071" w:rsidRPr="007E4F8E" w:rsidRDefault="007E4F8E" w:rsidP="00B55071">
      <w:pPr>
        <w:pStyle w:val="reference"/>
        <w:ind w:firstLine="0"/>
      </w:pPr>
      <w:hyperlink r:id="rId103" w:history="1">
        <w:r w:rsidR="00B55071" w:rsidRPr="007E4F8E">
          <w:rPr>
            <w:rStyle w:val="Hyperlink"/>
          </w:rPr>
          <w:t>http://runkeeper.com/index</w:t>
        </w:r>
      </w:hyperlink>
    </w:p>
    <w:p w:rsidR="006F06F2" w:rsidRPr="0077788B" w:rsidRDefault="006F06F2" w:rsidP="00841EDC">
      <w:pPr>
        <w:pStyle w:val="reference"/>
        <w:rPr>
          <w:lang w:val="de-DE"/>
        </w:rPr>
      </w:pPr>
      <w:r w:rsidRPr="0077788B">
        <w:rPr>
          <w:lang w:val="de-DE"/>
        </w:rPr>
        <w:t>[</w:t>
      </w:r>
      <w:r w:rsidR="00F87183" w:rsidRPr="0077788B">
        <w:rPr>
          <w:lang w:val="de-DE"/>
        </w:rPr>
        <w:t>Cpro</w:t>
      </w:r>
      <w:r w:rsidRPr="0077788B">
        <w:rPr>
          <w:lang w:val="de-DE"/>
        </w:rPr>
        <w:t xml:space="preserve">] </w:t>
      </w:r>
      <w:r w:rsidR="00F87183" w:rsidRPr="0077788B">
        <w:rPr>
          <w:lang w:val="de-DE"/>
        </w:rPr>
        <w:t>CodePro Analytix</w:t>
      </w:r>
      <w:r w:rsidRPr="0077788B">
        <w:rPr>
          <w:lang w:val="de-DE"/>
        </w:rPr>
        <w:t>. [Online]</w:t>
      </w:r>
      <w:r w:rsidR="005B24A2" w:rsidRPr="0077788B">
        <w:rPr>
          <w:lang w:val="de-DE"/>
        </w:rPr>
        <w:t>.</w:t>
      </w:r>
    </w:p>
    <w:p w:rsidR="006F06F2" w:rsidRPr="0077788B" w:rsidRDefault="006F06F2" w:rsidP="00841EDC">
      <w:pPr>
        <w:pStyle w:val="reference"/>
        <w:rPr>
          <w:lang w:val="de-DE"/>
        </w:rPr>
      </w:pPr>
      <w:r w:rsidRPr="0077788B">
        <w:rPr>
          <w:lang w:val="de-DE"/>
        </w:rPr>
        <w:tab/>
      </w:r>
      <w:hyperlink r:id="rId104" w:history="1">
        <w:r w:rsidR="00F87183" w:rsidRPr="0077788B">
          <w:rPr>
            <w:rStyle w:val="Hyperlink"/>
            <w:lang w:val="de-DE"/>
          </w:rPr>
          <w:t>https://developers.google.com/java-dev-tools/codepro/doc/</w:t>
        </w:r>
      </w:hyperlink>
    </w:p>
    <w:p w:rsidR="00E45E2D" w:rsidRPr="0077788B" w:rsidRDefault="00E45E2D" w:rsidP="00841EDC">
      <w:pPr>
        <w:pStyle w:val="reference"/>
        <w:rPr>
          <w:lang w:val="de-DE"/>
        </w:rPr>
      </w:pPr>
      <w:r>
        <w:t>[</w:t>
      </w:r>
      <w:proofErr w:type="spellStart"/>
      <w:r>
        <w:t>Gcon</w:t>
      </w:r>
      <w:proofErr w:type="spellEnd"/>
      <w:r>
        <w:t xml:space="preserve">] Google Maps to </w:t>
      </w:r>
      <w:r w:rsidR="00C50EAB">
        <w:t>GPX</w:t>
      </w:r>
      <w:r>
        <w:t xml:space="preserve"> conversion. </w:t>
      </w:r>
      <w:r w:rsidRPr="0077788B">
        <w:rPr>
          <w:lang w:val="de-DE"/>
        </w:rPr>
        <w:t>[Online].</w:t>
      </w:r>
    </w:p>
    <w:p w:rsidR="00E45E2D" w:rsidRPr="0077788B" w:rsidRDefault="00E45E2D" w:rsidP="00E45E2D">
      <w:pPr>
        <w:pStyle w:val="reference"/>
        <w:ind w:firstLine="0"/>
        <w:rPr>
          <w:rStyle w:val="Hyperlink"/>
          <w:lang w:val="de-DE"/>
        </w:rPr>
      </w:pPr>
      <w:r w:rsidRPr="0077788B">
        <w:rPr>
          <w:lang w:val="de-DE"/>
        </w:rPr>
        <w:t xml:space="preserve"> </w:t>
      </w:r>
      <w:hyperlink r:id="rId105" w:history="1">
        <w:r w:rsidRPr="0077788B">
          <w:rPr>
            <w:rStyle w:val="Hyperlink"/>
            <w:lang w:val="de-DE"/>
          </w:rPr>
          <w:t>http://www.elsewhere.org/journal/gmaptogpx/</w:t>
        </w:r>
      </w:hyperlink>
    </w:p>
    <w:p w:rsidR="00D33B76" w:rsidRPr="0077788B" w:rsidRDefault="00D33B76" w:rsidP="00D33B76">
      <w:pPr>
        <w:pStyle w:val="reference"/>
        <w:rPr>
          <w:lang w:val="it-IT"/>
        </w:rPr>
      </w:pPr>
      <w:r w:rsidRPr="0077788B">
        <w:rPr>
          <w:lang w:val="it-IT"/>
        </w:rPr>
        <w:t>[Asbla]</w:t>
      </w:r>
      <w:r w:rsidRPr="0077788B">
        <w:rPr>
          <w:lang w:val="it-IT"/>
        </w:rPr>
        <w:tab/>
        <w:t>Assembla. [Online].</w:t>
      </w:r>
    </w:p>
    <w:p w:rsidR="00D33B76" w:rsidRPr="0077788B" w:rsidRDefault="007E4F8E" w:rsidP="00E45E2D">
      <w:pPr>
        <w:pStyle w:val="reference"/>
        <w:ind w:firstLine="0"/>
        <w:rPr>
          <w:lang w:val="it-IT"/>
        </w:rPr>
      </w:pPr>
      <w:hyperlink r:id="rId106" w:history="1">
        <w:r w:rsidR="00D33B76" w:rsidRPr="0077788B">
          <w:rPr>
            <w:rStyle w:val="Hyperlink"/>
            <w:lang w:val="it-IT"/>
          </w:rPr>
          <w:t>https://www.assembla.com/</w:t>
        </w:r>
      </w:hyperlink>
    </w:p>
    <w:p w:rsidR="008F0595" w:rsidRPr="0077788B" w:rsidRDefault="008F0595" w:rsidP="008F0595">
      <w:pPr>
        <w:pStyle w:val="reference"/>
        <w:rPr>
          <w:lang w:val="it-IT"/>
        </w:rPr>
      </w:pPr>
      <w:r w:rsidRPr="0077788B">
        <w:rPr>
          <w:lang w:val="it-IT"/>
        </w:rPr>
        <w:t>[Jcod]</w:t>
      </w:r>
      <w:r w:rsidRPr="0077788B">
        <w:rPr>
          <w:lang w:val="it-IT"/>
        </w:rPr>
        <w:tab/>
        <w:t>JCodec. [Online].</w:t>
      </w:r>
    </w:p>
    <w:p w:rsidR="008F0595" w:rsidRPr="0077788B" w:rsidRDefault="007E4F8E" w:rsidP="00E45E2D">
      <w:pPr>
        <w:pStyle w:val="reference"/>
        <w:ind w:firstLine="0"/>
        <w:rPr>
          <w:lang w:val="it-IT"/>
        </w:rPr>
      </w:pPr>
      <w:hyperlink r:id="rId107" w:history="1">
        <w:r w:rsidR="008F0595" w:rsidRPr="0077788B">
          <w:rPr>
            <w:rStyle w:val="Hyperlink"/>
            <w:lang w:val="it-IT"/>
          </w:rPr>
          <w:t>http://jcodec.org/</w:t>
        </w:r>
      </w:hyperlink>
    </w:p>
    <w:p w:rsidR="00411D79" w:rsidRPr="007E4F8E" w:rsidRDefault="00411D79" w:rsidP="00411D79">
      <w:pPr>
        <w:pStyle w:val="reference"/>
        <w:rPr>
          <w:lang w:val="it-IT"/>
        </w:rPr>
      </w:pPr>
      <w:r w:rsidRPr="007E4F8E">
        <w:rPr>
          <w:lang w:val="it-IT"/>
        </w:rPr>
        <w:t>[W3s]</w:t>
      </w:r>
      <w:r w:rsidRPr="007E4F8E">
        <w:rPr>
          <w:lang w:val="it-IT"/>
        </w:rPr>
        <w:tab/>
        <w:t>Video formats. [Online].</w:t>
      </w:r>
    </w:p>
    <w:p w:rsidR="00411D79" w:rsidRPr="007E4F8E" w:rsidRDefault="007E4F8E" w:rsidP="00E45E2D">
      <w:pPr>
        <w:pStyle w:val="reference"/>
        <w:ind w:firstLine="0"/>
        <w:rPr>
          <w:lang w:val="it-IT"/>
        </w:rPr>
      </w:pPr>
      <w:hyperlink r:id="rId108" w:history="1">
        <w:r w:rsidR="00411D79" w:rsidRPr="007E4F8E">
          <w:rPr>
            <w:rStyle w:val="Hyperlink"/>
            <w:lang w:val="it-IT"/>
          </w:rPr>
          <w:t>http://www.w3schools.com/html/html_videos.asp</w:t>
        </w:r>
      </w:hyperlink>
    </w:p>
    <w:p w:rsidR="00A27E22" w:rsidRPr="007E4F8E" w:rsidRDefault="00A27E22" w:rsidP="00841EDC">
      <w:pPr>
        <w:pStyle w:val="reference"/>
        <w:rPr>
          <w:lang w:val="it-IT"/>
        </w:rPr>
      </w:pPr>
      <w:r w:rsidRPr="007E4F8E">
        <w:rPr>
          <w:lang w:val="it-IT"/>
        </w:rPr>
        <w:t>[Agps]</w:t>
      </w:r>
      <w:r w:rsidRPr="007E4F8E">
        <w:rPr>
          <w:lang w:val="it-IT"/>
        </w:rPr>
        <w:tab/>
        <w:t>AGPS. [Online].</w:t>
      </w:r>
    </w:p>
    <w:p w:rsidR="00A27E22" w:rsidRPr="007E4F8E" w:rsidRDefault="007E4F8E" w:rsidP="00A27E22">
      <w:pPr>
        <w:pStyle w:val="reference"/>
        <w:ind w:firstLine="0"/>
        <w:rPr>
          <w:lang w:val="it-IT"/>
        </w:rPr>
      </w:pPr>
      <w:hyperlink r:id="rId109" w:history="1">
        <w:r w:rsidR="00A27E22" w:rsidRPr="007E4F8E">
          <w:rPr>
            <w:rStyle w:val="Hyperlink"/>
            <w:lang w:val="it-IT"/>
          </w:rPr>
          <w:t>http://en.wikipedia.org/wiki/Assisted_GPS</w:t>
        </w:r>
      </w:hyperlink>
    </w:p>
    <w:p w:rsidR="00134856" w:rsidRDefault="00395179" w:rsidP="00841EDC">
      <w:pPr>
        <w:pStyle w:val="reference"/>
      </w:pPr>
      <w:r>
        <w:t>[Act]</w:t>
      </w:r>
      <w:r>
        <w:tab/>
      </w:r>
      <w:proofErr w:type="gramStart"/>
      <w:r>
        <w:t>Android Activity.</w:t>
      </w:r>
      <w:proofErr w:type="gramEnd"/>
      <w:r>
        <w:t xml:space="preserve"> </w:t>
      </w:r>
      <w:proofErr w:type="gramStart"/>
      <w:r>
        <w:t>[Online].</w:t>
      </w:r>
      <w:proofErr w:type="gramEnd"/>
    </w:p>
    <w:p w:rsidR="00064CEF" w:rsidRDefault="00395179" w:rsidP="007951EC">
      <w:pPr>
        <w:pStyle w:val="reference"/>
        <w:rPr>
          <w:rStyle w:val="Hyperlink"/>
        </w:rPr>
      </w:pPr>
      <w:r>
        <w:tab/>
      </w:r>
      <w:hyperlink r:id="rId110" w:history="1">
        <w:r w:rsidRPr="00D70B47">
          <w:rPr>
            <w:rStyle w:val="Hyperlink"/>
          </w:rPr>
          <w:t>http://developer.android.com/reference/android/app/Activity.html</w:t>
        </w:r>
      </w:hyperlink>
    </w:p>
    <w:p w:rsidR="00DB040B" w:rsidRDefault="00DB040B" w:rsidP="007951EC">
      <w:pPr>
        <w:pStyle w:val="reference"/>
        <w:rPr>
          <w:rStyle w:val="Hyperlink"/>
        </w:rPr>
      </w:pPr>
    </w:p>
    <w:p w:rsidR="00DB040B" w:rsidRDefault="00DB040B" w:rsidP="007951EC">
      <w:pPr>
        <w:pStyle w:val="reference"/>
        <w:rPr>
          <w:rStyle w:val="Hyperlink"/>
        </w:rPr>
      </w:pPr>
      <w:r>
        <w:t>[SWA]</w:t>
      </w:r>
      <w:r>
        <w:tab/>
        <w:t>Surviving with Android</w:t>
      </w:r>
    </w:p>
    <w:p w:rsidR="00DB040B" w:rsidRDefault="00DB040B" w:rsidP="007951EC">
      <w:pPr>
        <w:pStyle w:val="reference"/>
      </w:pPr>
      <w:hyperlink r:id="rId111" w:history="1">
        <w:r w:rsidRPr="00DF2CDD">
          <w:rPr>
            <w:rStyle w:val="Hyperlink"/>
          </w:rPr>
          <w:t>http://www.survivingwithandroid.com/2013/05/build-weather-app-json-http-android.html</w:t>
        </w:r>
      </w:hyperlink>
    </w:p>
    <w:p w:rsidR="00DB040B" w:rsidRPr="00064CEF" w:rsidRDefault="00DB040B" w:rsidP="007951EC">
      <w:pPr>
        <w:pStyle w:val="reference"/>
      </w:pPr>
    </w:p>
    <w:sectPr w:rsidR="00DB040B" w:rsidRPr="00064CEF" w:rsidSect="003C5819">
      <w:footerReference w:type="default" r:id="rId112"/>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55D2" w:rsidRDefault="00F555D2">
      <w:r>
        <w:separator/>
      </w:r>
    </w:p>
  </w:endnote>
  <w:endnote w:type="continuationSeparator" w:id="0">
    <w:p w:rsidR="00F555D2" w:rsidRDefault="00F55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45" w:rsidRDefault="00EA6C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A6C45" w:rsidRDefault="00EA6C4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45" w:rsidRDefault="00EA6C4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45" w:rsidRDefault="00EA6C4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45" w:rsidRDefault="00EA6C45">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F146F">
      <w:rPr>
        <w:rStyle w:val="PageNumber"/>
        <w:noProof/>
      </w:rPr>
      <w:t>vii</w:t>
    </w:r>
    <w:r>
      <w:rPr>
        <w:rStyle w:val="PageNumber"/>
      </w:rPr>
      <w:fldChar w:fldCharType="end"/>
    </w:r>
  </w:p>
  <w:p w:rsidR="00EA6C45" w:rsidRDefault="00EA6C4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45" w:rsidRDefault="00EA6C45">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26666">
      <w:rPr>
        <w:rStyle w:val="PageNumber"/>
        <w:noProof/>
      </w:rPr>
      <w:t>43</w:t>
    </w:r>
    <w:r>
      <w:rPr>
        <w:rStyle w:val="PageNumber"/>
      </w:rPr>
      <w:fldChar w:fldCharType="end"/>
    </w:r>
  </w:p>
  <w:p w:rsidR="00EA6C45" w:rsidRDefault="00EA6C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55D2" w:rsidRDefault="00F555D2">
      <w:r>
        <w:separator/>
      </w:r>
    </w:p>
  </w:footnote>
  <w:footnote w:type="continuationSeparator" w:id="0">
    <w:p w:rsidR="00F555D2" w:rsidRDefault="00F555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45" w:rsidRDefault="00EA6C4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45" w:rsidRDefault="00EA6C4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45" w:rsidRDefault="00EA6C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45.75pt;height:20.25pt;visibility:visible;mso-wrap-style:square" o:bullet="t">
        <v:imagedata r:id="rId1" o:title=""/>
      </v:shape>
    </w:pict>
  </w:numPicBullet>
  <w:abstractNum w:abstractNumId="0">
    <w:nsid w:val="003F313E"/>
    <w:multiLevelType w:val="multilevel"/>
    <w:tmpl w:val="88186C3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21E45D7"/>
    <w:multiLevelType w:val="hybridMultilevel"/>
    <w:tmpl w:val="C1EE4D6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180169"/>
    <w:multiLevelType w:val="hybridMultilevel"/>
    <w:tmpl w:val="792E647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621292D"/>
    <w:multiLevelType w:val="hybridMultilevel"/>
    <w:tmpl w:val="147650FA"/>
    <w:lvl w:ilvl="0" w:tplc="58BA2EC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2BA430B"/>
    <w:multiLevelType w:val="multilevel"/>
    <w:tmpl w:val="FAC874D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B3A603B"/>
    <w:multiLevelType w:val="hybridMultilevel"/>
    <w:tmpl w:val="EF367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37362CF"/>
    <w:multiLevelType w:val="multilevel"/>
    <w:tmpl w:val="E9562C6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3887B55"/>
    <w:multiLevelType w:val="hybridMultilevel"/>
    <w:tmpl w:val="6BE23C04"/>
    <w:lvl w:ilvl="0" w:tplc="78CA70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4233EFB"/>
    <w:multiLevelType w:val="hybridMultilevel"/>
    <w:tmpl w:val="71A89C54"/>
    <w:lvl w:ilvl="0" w:tplc="58B8E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B15186C"/>
    <w:multiLevelType w:val="hybridMultilevel"/>
    <w:tmpl w:val="B0C4FA18"/>
    <w:lvl w:ilvl="0" w:tplc="D6121C22">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C115C32"/>
    <w:multiLevelType w:val="hybridMultilevel"/>
    <w:tmpl w:val="F21E1B2A"/>
    <w:lvl w:ilvl="0" w:tplc="35C4FD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C9D59E9"/>
    <w:multiLevelType w:val="multilevel"/>
    <w:tmpl w:val="EE9C7158"/>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4EB713D4"/>
    <w:multiLevelType w:val="multilevel"/>
    <w:tmpl w:val="BC4052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4324009"/>
    <w:multiLevelType w:val="hybridMultilevel"/>
    <w:tmpl w:val="4308E63C"/>
    <w:lvl w:ilvl="0" w:tplc="4170BF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79525A1"/>
    <w:multiLevelType w:val="hybridMultilevel"/>
    <w:tmpl w:val="815C20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B83DD9"/>
    <w:multiLevelType w:val="hybridMultilevel"/>
    <w:tmpl w:val="30406F1A"/>
    <w:lvl w:ilvl="0" w:tplc="360007B0">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D3A12D5"/>
    <w:multiLevelType w:val="hybridMultilevel"/>
    <w:tmpl w:val="66D6BA44"/>
    <w:lvl w:ilvl="0" w:tplc="43D485B8">
      <w:numFmt w:val="bullet"/>
      <w:lvlText w:val="-"/>
      <w:lvlJc w:val="left"/>
      <w:pPr>
        <w:ind w:left="1590" w:hanging="87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1"/>
  </w:num>
  <w:num w:numId="3">
    <w:abstractNumId w:val="8"/>
  </w:num>
  <w:num w:numId="4">
    <w:abstractNumId w:val="3"/>
  </w:num>
  <w:num w:numId="5">
    <w:abstractNumId w:val="10"/>
  </w:num>
  <w:num w:numId="6">
    <w:abstractNumId w:val="2"/>
  </w:num>
  <w:num w:numId="7">
    <w:abstractNumId w:val="7"/>
  </w:num>
  <w:num w:numId="8">
    <w:abstractNumId w:val="14"/>
  </w:num>
  <w:num w:numId="9">
    <w:abstractNumId w:val="5"/>
  </w:num>
  <w:num w:numId="10">
    <w:abstractNumId w:val="16"/>
  </w:num>
  <w:num w:numId="11">
    <w:abstractNumId w:val="1"/>
  </w:num>
  <w:num w:numId="12">
    <w:abstractNumId w:val="4"/>
  </w:num>
  <w:num w:numId="13">
    <w:abstractNumId w:val="0"/>
  </w:num>
  <w:num w:numId="14">
    <w:abstractNumId w:val="12"/>
  </w:num>
  <w:num w:numId="15">
    <w:abstractNumId w:val="9"/>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intFractionalCharacterWidth/>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4937"/>
    <w:rsid w:val="00004DBA"/>
    <w:rsid w:val="00004F9F"/>
    <w:rsid w:val="0001368F"/>
    <w:rsid w:val="00015B71"/>
    <w:rsid w:val="000176D2"/>
    <w:rsid w:val="000201F0"/>
    <w:rsid w:val="00020AA2"/>
    <w:rsid w:val="00021748"/>
    <w:rsid w:val="00023B39"/>
    <w:rsid w:val="00025445"/>
    <w:rsid w:val="00025FC0"/>
    <w:rsid w:val="00026751"/>
    <w:rsid w:val="00026A6A"/>
    <w:rsid w:val="00031292"/>
    <w:rsid w:val="000329EA"/>
    <w:rsid w:val="0003372A"/>
    <w:rsid w:val="00036565"/>
    <w:rsid w:val="00040F5E"/>
    <w:rsid w:val="00041918"/>
    <w:rsid w:val="00044598"/>
    <w:rsid w:val="0004465A"/>
    <w:rsid w:val="00045487"/>
    <w:rsid w:val="00051034"/>
    <w:rsid w:val="00052CE8"/>
    <w:rsid w:val="000546C5"/>
    <w:rsid w:val="00055547"/>
    <w:rsid w:val="0005632F"/>
    <w:rsid w:val="000577D8"/>
    <w:rsid w:val="000603BD"/>
    <w:rsid w:val="0006185A"/>
    <w:rsid w:val="00064CEF"/>
    <w:rsid w:val="00065126"/>
    <w:rsid w:val="0006718E"/>
    <w:rsid w:val="00067961"/>
    <w:rsid w:val="00072A5F"/>
    <w:rsid w:val="00072D2C"/>
    <w:rsid w:val="000740A6"/>
    <w:rsid w:val="00076216"/>
    <w:rsid w:val="0007799F"/>
    <w:rsid w:val="00080792"/>
    <w:rsid w:val="00080794"/>
    <w:rsid w:val="00080A89"/>
    <w:rsid w:val="00081B7A"/>
    <w:rsid w:val="00081CC9"/>
    <w:rsid w:val="00084E59"/>
    <w:rsid w:val="00091D6D"/>
    <w:rsid w:val="00094271"/>
    <w:rsid w:val="00096C5B"/>
    <w:rsid w:val="000A1E7F"/>
    <w:rsid w:val="000A2A6E"/>
    <w:rsid w:val="000B3E5D"/>
    <w:rsid w:val="000B492C"/>
    <w:rsid w:val="000C2FA3"/>
    <w:rsid w:val="000C3456"/>
    <w:rsid w:val="000C5065"/>
    <w:rsid w:val="000C5C4C"/>
    <w:rsid w:val="000D2C7E"/>
    <w:rsid w:val="000D2E51"/>
    <w:rsid w:val="000D3B95"/>
    <w:rsid w:val="000E23F2"/>
    <w:rsid w:val="000E3055"/>
    <w:rsid w:val="000E41E3"/>
    <w:rsid w:val="000E5E80"/>
    <w:rsid w:val="000E5E8F"/>
    <w:rsid w:val="000E6B0D"/>
    <w:rsid w:val="000E7178"/>
    <w:rsid w:val="000F27A9"/>
    <w:rsid w:val="000F294E"/>
    <w:rsid w:val="000F3015"/>
    <w:rsid w:val="000F56D5"/>
    <w:rsid w:val="000F5AA4"/>
    <w:rsid w:val="000F6CF5"/>
    <w:rsid w:val="0010315B"/>
    <w:rsid w:val="00103E68"/>
    <w:rsid w:val="00103F23"/>
    <w:rsid w:val="001074EE"/>
    <w:rsid w:val="001075B8"/>
    <w:rsid w:val="001078C1"/>
    <w:rsid w:val="00115BD3"/>
    <w:rsid w:val="00115C74"/>
    <w:rsid w:val="00116E0E"/>
    <w:rsid w:val="001171A1"/>
    <w:rsid w:val="00121718"/>
    <w:rsid w:val="00123F89"/>
    <w:rsid w:val="001279F0"/>
    <w:rsid w:val="00127ECB"/>
    <w:rsid w:val="001310BB"/>
    <w:rsid w:val="00134856"/>
    <w:rsid w:val="00134E0D"/>
    <w:rsid w:val="00135B6E"/>
    <w:rsid w:val="00135E38"/>
    <w:rsid w:val="00140932"/>
    <w:rsid w:val="00143567"/>
    <w:rsid w:val="00144BAC"/>
    <w:rsid w:val="001472A9"/>
    <w:rsid w:val="001527AF"/>
    <w:rsid w:val="001570E9"/>
    <w:rsid w:val="00161602"/>
    <w:rsid w:val="0016319D"/>
    <w:rsid w:val="0016373A"/>
    <w:rsid w:val="0016471F"/>
    <w:rsid w:val="00170404"/>
    <w:rsid w:val="001707C3"/>
    <w:rsid w:val="00170C60"/>
    <w:rsid w:val="00171DD8"/>
    <w:rsid w:val="00173B1B"/>
    <w:rsid w:val="00173BFD"/>
    <w:rsid w:val="00182BC0"/>
    <w:rsid w:val="001859D6"/>
    <w:rsid w:val="00185A70"/>
    <w:rsid w:val="00186FC8"/>
    <w:rsid w:val="00187652"/>
    <w:rsid w:val="00190431"/>
    <w:rsid w:val="00191DE7"/>
    <w:rsid w:val="00191FE4"/>
    <w:rsid w:val="00192A45"/>
    <w:rsid w:val="00193072"/>
    <w:rsid w:val="00195DDA"/>
    <w:rsid w:val="00196B4D"/>
    <w:rsid w:val="001A07E8"/>
    <w:rsid w:val="001A1DBF"/>
    <w:rsid w:val="001A3138"/>
    <w:rsid w:val="001A4822"/>
    <w:rsid w:val="001A608F"/>
    <w:rsid w:val="001A7756"/>
    <w:rsid w:val="001B13E8"/>
    <w:rsid w:val="001B3BAA"/>
    <w:rsid w:val="001B4026"/>
    <w:rsid w:val="001B69E0"/>
    <w:rsid w:val="001B79C0"/>
    <w:rsid w:val="001C1344"/>
    <w:rsid w:val="001C5A95"/>
    <w:rsid w:val="001D2C13"/>
    <w:rsid w:val="001D560A"/>
    <w:rsid w:val="001D679B"/>
    <w:rsid w:val="001D7997"/>
    <w:rsid w:val="001D7AD6"/>
    <w:rsid w:val="001E1AB3"/>
    <w:rsid w:val="001E2D22"/>
    <w:rsid w:val="001E5D56"/>
    <w:rsid w:val="001E70A1"/>
    <w:rsid w:val="001F00A0"/>
    <w:rsid w:val="001F1851"/>
    <w:rsid w:val="001F459A"/>
    <w:rsid w:val="001F638C"/>
    <w:rsid w:val="001F6EAE"/>
    <w:rsid w:val="00200C6A"/>
    <w:rsid w:val="00202A85"/>
    <w:rsid w:val="00202DCA"/>
    <w:rsid w:val="00203250"/>
    <w:rsid w:val="00204B62"/>
    <w:rsid w:val="00210FFE"/>
    <w:rsid w:val="0021617E"/>
    <w:rsid w:val="00220237"/>
    <w:rsid w:val="00230981"/>
    <w:rsid w:val="00230C87"/>
    <w:rsid w:val="00231BEE"/>
    <w:rsid w:val="002320A7"/>
    <w:rsid w:val="00232309"/>
    <w:rsid w:val="00232B74"/>
    <w:rsid w:val="0023570A"/>
    <w:rsid w:val="00241D2F"/>
    <w:rsid w:val="0024278C"/>
    <w:rsid w:val="00243FAF"/>
    <w:rsid w:val="00245C40"/>
    <w:rsid w:val="002462EA"/>
    <w:rsid w:val="00247D21"/>
    <w:rsid w:val="00252AD6"/>
    <w:rsid w:val="00254F22"/>
    <w:rsid w:val="0025513D"/>
    <w:rsid w:val="0025539B"/>
    <w:rsid w:val="00255D5C"/>
    <w:rsid w:val="00257B12"/>
    <w:rsid w:val="002605A5"/>
    <w:rsid w:val="002628EE"/>
    <w:rsid w:val="0026388A"/>
    <w:rsid w:val="00263ADE"/>
    <w:rsid w:val="002648CD"/>
    <w:rsid w:val="00266DEF"/>
    <w:rsid w:val="00275250"/>
    <w:rsid w:val="00276EC9"/>
    <w:rsid w:val="002809A6"/>
    <w:rsid w:val="0028204A"/>
    <w:rsid w:val="002839C8"/>
    <w:rsid w:val="002855BC"/>
    <w:rsid w:val="002859E0"/>
    <w:rsid w:val="002868C0"/>
    <w:rsid w:val="002877F0"/>
    <w:rsid w:val="00292290"/>
    <w:rsid w:val="00294F1B"/>
    <w:rsid w:val="00295231"/>
    <w:rsid w:val="00295572"/>
    <w:rsid w:val="002A044B"/>
    <w:rsid w:val="002A0F93"/>
    <w:rsid w:val="002A439B"/>
    <w:rsid w:val="002A58E3"/>
    <w:rsid w:val="002A7F01"/>
    <w:rsid w:val="002B1346"/>
    <w:rsid w:val="002B3967"/>
    <w:rsid w:val="002B4340"/>
    <w:rsid w:val="002B582C"/>
    <w:rsid w:val="002B6EFC"/>
    <w:rsid w:val="002C1E26"/>
    <w:rsid w:val="002C3996"/>
    <w:rsid w:val="002C45E6"/>
    <w:rsid w:val="002C4A8E"/>
    <w:rsid w:val="002C61AD"/>
    <w:rsid w:val="002C6574"/>
    <w:rsid w:val="002D0F6E"/>
    <w:rsid w:val="002D59C2"/>
    <w:rsid w:val="002D59EF"/>
    <w:rsid w:val="002E0D22"/>
    <w:rsid w:val="002E25F8"/>
    <w:rsid w:val="002E436F"/>
    <w:rsid w:val="002E4F3D"/>
    <w:rsid w:val="002E570F"/>
    <w:rsid w:val="002F5116"/>
    <w:rsid w:val="00301879"/>
    <w:rsid w:val="00301C86"/>
    <w:rsid w:val="0030586C"/>
    <w:rsid w:val="00305891"/>
    <w:rsid w:val="0030632D"/>
    <w:rsid w:val="00307C23"/>
    <w:rsid w:val="0031050F"/>
    <w:rsid w:val="00311ADE"/>
    <w:rsid w:val="003132DC"/>
    <w:rsid w:val="0031356D"/>
    <w:rsid w:val="003200E4"/>
    <w:rsid w:val="003201BF"/>
    <w:rsid w:val="003215C3"/>
    <w:rsid w:val="00322048"/>
    <w:rsid w:val="003306AB"/>
    <w:rsid w:val="003321BD"/>
    <w:rsid w:val="003369E9"/>
    <w:rsid w:val="003378D9"/>
    <w:rsid w:val="00341286"/>
    <w:rsid w:val="00344DB8"/>
    <w:rsid w:val="003451D3"/>
    <w:rsid w:val="00346633"/>
    <w:rsid w:val="0035337C"/>
    <w:rsid w:val="0035428F"/>
    <w:rsid w:val="003569DE"/>
    <w:rsid w:val="00360623"/>
    <w:rsid w:val="0036228D"/>
    <w:rsid w:val="00362585"/>
    <w:rsid w:val="00370F43"/>
    <w:rsid w:val="003740CD"/>
    <w:rsid w:val="00375907"/>
    <w:rsid w:val="00380D26"/>
    <w:rsid w:val="003829AC"/>
    <w:rsid w:val="003841BE"/>
    <w:rsid w:val="003841D0"/>
    <w:rsid w:val="003860F5"/>
    <w:rsid w:val="00386421"/>
    <w:rsid w:val="00387B55"/>
    <w:rsid w:val="00395179"/>
    <w:rsid w:val="003A156D"/>
    <w:rsid w:val="003A3795"/>
    <w:rsid w:val="003A5B68"/>
    <w:rsid w:val="003A6E28"/>
    <w:rsid w:val="003A76DC"/>
    <w:rsid w:val="003A7F40"/>
    <w:rsid w:val="003C154C"/>
    <w:rsid w:val="003C3C7D"/>
    <w:rsid w:val="003C5819"/>
    <w:rsid w:val="003C5843"/>
    <w:rsid w:val="003C6AD4"/>
    <w:rsid w:val="003C6B8F"/>
    <w:rsid w:val="003D0B6B"/>
    <w:rsid w:val="003D0BCC"/>
    <w:rsid w:val="003D1B42"/>
    <w:rsid w:val="003D5218"/>
    <w:rsid w:val="003D6D64"/>
    <w:rsid w:val="003D7025"/>
    <w:rsid w:val="003D7592"/>
    <w:rsid w:val="003D7BB1"/>
    <w:rsid w:val="003E0A81"/>
    <w:rsid w:val="003E25BC"/>
    <w:rsid w:val="003E4274"/>
    <w:rsid w:val="003E7C77"/>
    <w:rsid w:val="003F012B"/>
    <w:rsid w:val="003F2A9A"/>
    <w:rsid w:val="003F63BB"/>
    <w:rsid w:val="003F7974"/>
    <w:rsid w:val="00407A11"/>
    <w:rsid w:val="0041051E"/>
    <w:rsid w:val="004106FA"/>
    <w:rsid w:val="00411464"/>
    <w:rsid w:val="0041169F"/>
    <w:rsid w:val="00411D79"/>
    <w:rsid w:val="00415636"/>
    <w:rsid w:val="00416428"/>
    <w:rsid w:val="0041693F"/>
    <w:rsid w:val="00420BE9"/>
    <w:rsid w:val="00422251"/>
    <w:rsid w:val="00422D89"/>
    <w:rsid w:val="004235C9"/>
    <w:rsid w:val="00424E16"/>
    <w:rsid w:val="00425883"/>
    <w:rsid w:val="00425927"/>
    <w:rsid w:val="004301DA"/>
    <w:rsid w:val="00430C1A"/>
    <w:rsid w:val="004321C7"/>
    <w:rsid w:val="004325EE"/>
    <w:rsid w:val="00432E92"/>
    <w:rsid w:val="00433E01"/>
    <w:rsid w:val="00446460"/>
    <w:rsid w:val="00447A18"/>
    <w:rsid w:val="00451796"/>
    <w:rsid w:val="0045402F"/>
    <w:rsid w:val="00454252"/>
    <w:rsid w:val="004603DB"/>
    <w:rsid w:val="00460D16"/>
    <w:rsid w:val="0046184C"/>
    <w:rsid w:val="004626EE"/>
    <w:rsid w:val="00464AB0"/>
    <w:rsid w:val="0047057F"/>
    <w:rsid w:val="0047271C"/>
    <w:rsid w:val="00472913"/>
    <w:rsid w:val="00473617"/>
    <w:rsid w:val="00474FB0"/>
    <w:rsid w:val="00475380"/>
    <w:rsid w:val="00480210"/>
    <w:rsid w:val="00480452"/>
    <w:rsid w:val="00480785"/>
    <w:rsid w:val="00482173"/>
    <w:rsid w:val="00482225"/>
    <w:rsid w:val="00482812"/>
    <w:rsid w:val="004831E7"/>
    <w:rsid w:val="00485147"/>
    <w:rsid w:val="00486650"/>
    <w:rsid w:val="00490161"/>
    <w:rsid w:val="00492B3D"/>
    <w:rsid w:val="00497E5C"/>
    <w:rsid w:val="004A0129"/>
    <w:rsid w:val="004A7218"/>
    <w:rsid w:val="004B0183"/>
    <w:rsid w:val="004B03FE"/>
    <w:rsid w:val="004B1C80"/>
    <w:rsid w:val="004B27DC"/>
    <w:rsid w:val="004B3B9E"/>
    <w:rsid w:val="004B3D30"/>
    <w:rsid w:val="004C02B7"/>
    <w:rsid w:val="004C3ABD"/>
    <w:rsid w:val="004C4288"/>
    <w:rsid w:val="004C4F6E"/>
    <w:rsid w:val="004C6964"/>
    <w:rsid w:val="004D0820"/>
    <w:rsid w:val="004D193D"/>
    <w:rsid w:val="004D1B74"/>
    <w:rsid w:val="004D266A"/>
    <w:rsid w:val="004D4A88"/>
    <w:rsid w:val="004D5BA6"/>
    <w:rsid w:val="004D5F75"/>
    <w:rsid w:val="004E3258"/>
    <w:rsid w:val="004E4F6A"/>
    <w:rsid w:val="004E76E0"/>
    <w:rsid w:val="004F0A67"/>
    <w:rsid w:val="004F50FA"/>
    <w:rsid w:val="004F5A84"/>
    <w:rsid w:val="00500C11"/>
    <w:rsid w:val="00502063"/>
    <w:rsid w:val="005051C0"/>
    <w:rsid w:val="005105A6"/>
    <w:rsid w:val="00511C4A"/>
    <w:rsid w:val="00512332"/>
    <w:rsid w:val="0051279B"/>
    <w:rsid w:val="00513AD9"/>
    <w:rsid w:val="00516FEE"/>
    <w:rsid w:val="00521239"/>
    <w:rsid w:val="005217E0"/>
    <w:rsid w:val="0052299E"/>
    <w:rsid w:val="00526666"/>
    <w:rsid w:val="00526808"/>
    <w:rsid w:val="00526889"/>
    <w:rsid w:val="005323E5"/>
    <w:rsid w:val="00534953"/>
    <w:rsid w:val="00537479"/>
    <w:rsid w:val="00542547"/>
    <w:rsid w:val="00543858"/>
    <w:rsid w:val="00545243"/>
    <w:rsid w:val="00554226"/>
    <w:rsid w:val="00557E47"/>
    <w:rsid w:val="005611C5"/>
    <w:rsid w:val="00561A29"/>
    <w:rsid w:val="00562473"/>
    <w:rsid w:val="00563300"/>
    <w:rsid w:val="00566CEA"/>
    <w:rsid w:val="00572518"/>
    <w:rsid w:val="0057315F"/>
    <w:rsid w:val="00576C91"/>
    <w:rsid w:val="00580C99"/>
    <w:rsid w:val="0058173A"/>
    <w:rsid w:val="00586014"/>
    <w:rsid w:val="005860C4"/>
    <w:rsid w:val="0059124A"/>
    <w:rsid w:val="005923EE"/>
    <w:rsid w:val="005958ED"/>
    <w:rsid w:val="005971B7"/>
    <w:rsid w:val="005A0916"/>
    <w:rsid w:val="005A1131"/>
    <w:rsid w:val="005A487A"/>
    <w:rsid w:val="005A608D"/>
    <w:rsid w:val="005A6D68"/>
    <w:rsid w:val="005A751D"/>
    <w:rsid w:val="005B114F"/>
    <w:rsid w:val="005B24A2"/>
    <w:rsid w:val="005B3D41"/>
    <w:rsid w:val="005B4144"/>
    <w:rsid w:val="005C0BD5"/>
    <w:rsid w:val="005C6B29"/>
    <w:rsid w:val="005D0918"/>
    <w:rsid w:val="005E0756"/>
    <w:rsid w:val="005E14BC"/>
    <w:rsid w:val="005E1B94"/>
    <w:rsid w:val="005E5BAD"/>
    <w:rsid w:val="005F21EE"/>
    <w:rsid w:val="005F39D5"/>
    <w:rsid w:val="005F53CF"/>
    <w:rsid w:val="005F65F3"/>
    <w:rsid w:val="005F6CC2"/>
    <w:rsid w:val="005F7995"/>
    <w:rsid w:val="00601590"/>
    <w:rsid w:val="0060446E"/>
    <w:rsid w:val="00611426"/>
    <w:rsid w:val="00611941"/>
    <w:rsid w:val="00611BA5"/>
    <w:rsid w:val="00613EB3"/>
    <w:rsid w:val="006144CA"/>
    <w:rsid w:val="006146AC"/>
    <w:rsid w:val="006232BF"/>
    <w:rsid w:val="0062652C"/>
    <w:rsid w:val="006278DD"/>
    <w:rsid w:val="00627AE6"/>
    <w:rsid w:val="00631522"/>
    <w:rsid w:val="006315BB"/>
    <w:rsid w:val="00636472"/>
    <w:rsid w:val="006403A7"/>
    <w:rsid w:val="00641D69"/>
    <w:rsid w:val="00642E85"/>
    <w:rsid w:val="00647A46"/>
    <w:rsid w:val="00647A90"/>
    <w:rsid w:val="00650F3E"/>
    <w:rsid w:val="006513CC"/>
    <w:rsid w:val="00651417"/>
    <w:rsid w:val="0065183E"/>
    <w:rsid w:val="00652AF3"/>
    <w:rsid w:val="00663326"/>
    <w:rsid w:val="0066335D"/>
    <w:rsid w:val="00665529"/>
    <w:rsid w:val="00665A2B"/>
    <w:rsid w:val="00666A8F"/>
    <w:rsid w:val="00666C93"/>
    <w:rsid w:val="00667C5F"/>
    <w:rsid w:val="006723A4"/>
    <w:rsid w:val="00675FCD"/>
    <w:rsid w:val="00677818"/>
    <w:rsid w:val="00680C51"/>
    <w:rsid w:val="006843A8"/>
    <w:rsid w:val="00684D65"/>
    <w:rsid w:val="006861D2"/>
    <w:rsid w:val="00691A5D"/>
    <w:rsid w:val="00692461"/>
    <w:rsid w:val="00692BB4"/>
    <w:rsid w:val="00694B42"/>
    <w:rsid w:val="00695519"/>
    <w:rsid w:val="00695896"/>
    <w:rsid w:val="006A039A"/>
    <w:rsid w:val="006A0FC6"/>
    <w:rsid w:val="006A3583"/>
    <w:rsid w:val="006A409B"/>
    <w:rsid w:val="006A565A"/>
    <w:rsid w:val="006A605A"/>
    <w:rsid w:val="006A6D3B"/>
    <w:rsid w:val="006A766C"/>
    <w:rsid w:val="006B2AC7"/>
    <w:rsid w:val="006B32C5"/>
    <w:rsid w:val="006B475C"/>
    <w:rsid w:val="006B532E"/>
    <w:rsid w:val="006B5E55"/>
    <w:rsid w:val="006C414E"/>
    <w:rsid w:val="006C6468"/>
    <w:rsid w:val="006C64CB"/>
    <w:rsid w:val="006C6D9C"/>
    <w:rsid w:val="006C7BBA"/>
    <w:rsid w:val="006D1C1B"/>
    <w:rsid w:val="006D20CB"/>
    <w:rsid w:val="006D2977"/>
    <w:rsid w:val="006D38F4"/>
    <w:rsid w:val="006D5E66"/>
    <w:rsid w:val="006E1B9A"/>
    <w:rsid w:val="006E1FF7"/>
    <w:rsid w:val="006E2DCD"/>
    <w:rsid w:val="006F06F2"/>
    <w:rsid w:val="006F51AE"/>
    <w:rsid w:val="006F583A"/>
    <w:rsid w:val="00701517"/>
    <w:rsid w:val="00701839"/>
    <w:rsid w:val="007072DB"/>
    <w:rsid w:val="00710C96"/>
    <w:rsid w:val="00714C7C"/>
    <w:rsid w:val="00715482"/>
    <w:rsid w:val="007158E4"/>
    <w:rsid w:val="00716BF6"/>
    <w:rsid w:val="00721D07"/>
    <w:rsid w:val="0072217A"/>
    <w:rsid w:val="00723345"/>
    <w:rsid w:val="0072410D"/>
    <w:rsid w:val="00724C24"/>
    <w:rsid w:val="00725657"/>
    <w:rsid w:val="00725DEB"/>
    <w:rsid w:val="007267E7"/>
    <w:rsid w:val="0073310A"/>
    <w:rsid w:val="00734129"/>
    <w:rsid w:val="0073464F"/>
    <w:rsid w:val="00736BC3"/>
    <w:rsid w:val="00737A9D"/>
    <w:rsid w:val="007418C2"/>
    <w:rsid w:val="007432AB"/>
    <w:rsid w:val="00743321"/>
    <w:rsid w:val="00743C51"/>
    <w:rsid w:val="0074432E"/>
    <w:rsid w:val="007459BD"/>
    <w:rsid w:val="00755E2B"/>
    <w:rsid w:val="00756968"/>
    <w:rsid w:val="007629C2"/>
    <w:rsid w:val="00763762"/>
    <w:rsid w:val="007652C6"/>
    <w:rsid w:val="00765A85"/>
    <w:rsid w:val="00772947"/>
    <w:rsid w:val="00776606"/>
    <w:rsid w:val="0077788B"/>
    <w:rsid w:val="007809D0"/>
    <w:rsid w:val="00782E14"/>
    <w:rsid w:val="00783498"/>
    <w:rsid w:val="00783FD2"/>
    <w:rsid w:val="00785304"/>
    <w:rsid w:val="00787891"/>
    <w:rsid w:val="00793E3E"/>
    <w:rsid w:val="007951EC"/>
    <w:rsid w:val="00797713"/>
    <w:rsid w:val="007A04D2"/>
    <w:rsid w:val="007A0D64"/>
    <w:rsid w:val="007A22A4"/>
    <w:rsid w:val="007A28CE"/>
    <w:rsid w:val="007A607F"/>
    <w:rsid w:val="007B1A53"/>
    <w:rsid w:val="007B1F31"/>
    <w:rsid w:val="007B499E"/>
    <w:rsid w:val="007B55C8"/>
    <w:rsid w:val="007B5C72"/>
    <w:rsid w:val="007C1BD5"/>
    <w:rsid w:val="007C2E88"/>
    <w:rsid w:val="007C477D"/>
    <w:rsid w:val="007C6580"/>
    <w:rsid w:val="007D0471"/>
    <w:rsid w:val="007D2DB9"/>
    <w:rsid w:val="007D7096"/>
    <w:rsid w:val="007E4F8E"/>
    <w:rsid w:val="007E5503"/>
    <w:rsid w:val="007F3BA7"/>
    <w:rsid w:val="007F3BC0"/>
    <w:rsid w:val="007F5A65"/>
    <w:rsid w:val="008013F3"/>
    <w:rsid w:val="00802FD9"/>
    <w:rsid w:val="00805862"/>
    <w:rsid w:val="008105AC"/>
    <w:rsid w:val="00811A82"/>
    <w:rsid w:val="008142CF"/>
    <w:rsid w:val="00817143"/>
    <w:rsid w:val="00820ABB"/>
    <w:rsid w:val="00821634"/>
    <w:rsid w:val="00823AE7"/>
    <w:rsid w:val="008261ED"/>
    <w:rsid w:val="008270FD"/>
    <w:rsid w:val="00830CE4"/>
    <w:rsid w:val="0083210B"/>
    <w:rsid w:val="008336DF"/>
    <w:rsid w:val="0083450F"/>
    <w:rsid w:val="0083515F"/>
    <w:rsid w:val="008403C3"/>
    <w:rsid w:val="00841EDC"/>
    <w:rsid w:val="00841EE5"/>
    <w:rsid w:val="008453E2"/>
    <w:rsid w:val="00846890"/>
    <w:rsid w:val="00851A3F"/>
    <w:rsid w:val="008529BC"/>
    <w:rsid w:val="00853FD3"/>
    <w:rsid w:val="008573A7"/>
    <w:rsid w:val="008600F5"/>
    <w:rsid w:val="008622B8"/>
    <w:rsid w:val="00862310"/>
    <w:rsid w:val="00865226"/>
    <w:rsid w:val="00870727"/>
    <w:rsid w:val="00873103"/>
    <w:rsid w:val="0087456A"/>
    <w:rsid w:val="00874722"/>
    <w:rsid w:val="00874AE0"/>
    <w:rsid w:val="0087547A"/>
    <w:rsid w:val="0088116C"/>
    <w:rsid w:val="0088128D"/>
    <w:rsid w:val="00882022"/>
    <w:rsid w:val="00882E9B"/>
    <w:rsid w:val="0088360D"/>
    <w:rsid w:val="00884A32"/>
    <w:rsid w:val="00887DC5"/>
    <w:rsid w:val="00891CC8"/>
    <w:rsid w:val="008A162F"/>
    <w:rsid w:val="008A3153"/>
    <w:rsid w:val="008A3E79"/>
    <w:rsid w:val="008A61B0"/>
    <w:rsid w:val="008B09F0"/>
    <w:rsid w:val="008B4705"/>
    <w:rsid w:val="008B4B85"/>
    <w:rsid w:val="008B63C1"/>
    <w:rsid w:val="008B6E6F"/>
    <w:rsid w:val="008C2842"/>
    <w:rsid w:val="008C55D4"/>
    <w:rsid w:val="008C5651"/>
    <w:rsid w:val="008C5973"/>
    <w:rsid w:val="008C6610"/>
    <w:rsid w:val="008C6EDD"/>
    <w:rsid w:val="008C7DBF"/>
    <w:rsid w:val="008C7FB9"/>
    <w:rsid w:val="008D0144"/>
    <w:rsid w:val="008D02C2"/>
    <w:rsid w:val="008D0EFB"/>
    <w:rsid w:val="008D264B"/>
    <w:rsid w:val="008D391E"/>
    <w:rsid w:val="008D3FF6"/>
    <w:rsid w:val="008D4322"/>
    <w:rsid w:val="008E24CB"/>
    <w:rsid w:val="008E54E1"/>
    <w:rsid w:val="008E6206"/>
    <w:rsid w:val="008E79D5"/>
    <w:rsid w:val="008F0595"/>
    <w:rsid w:val="008F2C74"/>
    <w:rsid w:val="008F4797"/>
    <w:rsid w:val="00903BDE"/>
    <w:rsid w:val="009071E1"/>
    <w:rsid w:val="009106CB"/>
    <w:rsid w:val="00910C63"/>
    <w:rsid w:val="00910E83"/>
    <w:rsid w:val="0091507C"/>
    <w:rsid w:val="00917ABE"/>
    <w:rsid w:val="009208B9"/>
    <w:rsid w:val="00921699"/>
    <w:rsid w:val="009217DC"/>
    <w:rsid w:val="00922185"/>
    <w:rsid w:val="0092316A"/>
    <w:rsid w:val="00927631"/>
    <w:rsid w:val="0093217F"/>
    <w:rsid w:val="00932ACE"/>
    <w:rsid w:val="00935B65"/>
    <w:rsid w:val="00935C1A"/>
    <w:rsid w:val="00940C98"/>
    <w:rsid w:val="009416A3"/>
    <w:rsid w:val="00946A92"/>
    <w:rsid w:val="009520D8"/>
    <w:rsid w:val="009520E8"/>
    <w:rsid w:val="00953885"/>
    <w:rsid w:val="00956CD7"/>
    <w:rsid w:val="0095727A"/>
    <w:rsid w:val="009608F9"/>
    <w:rsid w:val="00961A6F"/>
    <w:rsid w:val="00962048"/>
    <w:rsid w:val="00963884"/>
    <w:rsid w:val="00964706"/>
    <w:rsid w:val="00966D36"/>
    <w:rsid w:val="00972F74"/>
    <w:rsid w:val="0097350B"/>
    <w:rsid w:val="00973777"/>
    <w:rsid w:val="009743A6"/>
    <w:rsid w:val="00980938"/>
    <w:rsid w:val="00987BAB"/>
    <w:rsid w:val="0099042F"/>
    <w:rsid w:val="009908AB"/>
    <w:rsid w:val="00992467"/>
    <w:rsid w:val="009939B9"/>
    <w:rsid w:val="00995D53"/>
    <w:rsid w:val="009A225C"/>
    <w:rsid w:val="009A3E9B"/>
    <w:rsid w:val="009A4399"/>
    <w:rsid w:val="009A5072"/>
    <w:rsid w:val="009A54ED"/>
    <w:rsid w:val="009A5B37"/>
    <w:rsid w:val="009B0E0F"/>
    <w:rsid w:val="009B3CA7"/>
    <w:rsid w:val="009B5FCD"/>
    <w:rsid w:val="009B6D92"/>
    <w:rsid w:val="009C06AC"/>
    <w:rsid w:val="009C179F"/>
    <w:rsid w:val="009C294C"/>
    <w:rsid w:val="009C4980"/>
    <w:rsid w:val="009C5D07"/>
    <w:rsid w:val="009C5DA1"/>
    <w:rsid w:val="009C7938"/>
    <w:rsid w:val="009D00C2"/>
    <w:rsid w:val="009D07D4"/>
    <w:rsid w:val="009D26D1"/>
    <w:rsid w:val="009D40B2"/>
    <w:rsid w:val="009D41BF"/>
    <w:rsid w:val="009D4480"/>
    <w:rsid w:val="009D525B"/>
    <w:rsid w:val="009D56CC"/>
    <w:rsid w:val="009D720B"/>
    <w:rsid w:val="009D7545"/>
    <w:rsid w:val="009E16E2"/>
    <w:rsid w:val="009E1F6F"/>
    <w:rsid w:val="009E758B"/>
    <w:rsid w:val="009F18E4"/>
    <w:rsid w:val="009F3399"/>
    <w:rsid w:val="00A00447"/>
    <w:rsid w:val="00A0047F"/>
    <w:rsid w:val="00A02F63"/>
    <w:rsid w:val="00A06078"/>
    <w:rsid w:val="00A11BFB"/>
    <w:rsid w:val="00A14874"/>
    <w:rsid w:val="00A14A8F"/>
    <w:rsid w:val="00A15682"/>
    <w:rsid w:val="00A175BF"/>
    <w:rsid w:val="00A23E74"/>
    <w:rsid w:val="00A24BE6"/>
    <w:rsid w:val="00A25421"/>
    <w:rsid w:val="00A26B2E"/>
    <w:rsid w:val="00A27229"/>
    <w:rsid w:val="00A27E22"/>
    <w:rsid w:val="00A3020F"/>
    <w:rsid w:val="00A319C7"/>
    <w:rsid w:val="00A32199"/>
    <w:rsid w:val="00A3434F"/>
    <w:rsid w:val="00A3488D"/>
    <w:rsid w:val="00A36FCF"/>
    <w:rsid w:val="00A42DA7"/>
    <w:rsid w:val="00A43ED9"/>
    <w:rsid w:val="00A45512"/>
    <w:rsid w:val="00A51527"/>
    <w:rsid w:val="00A5155E"/>
    <w:rsid w:val="00A515A7"/>
    <w:rsid w:val="00A57483"/>
    <w:rsid w:val="00A60FB4"/>
    <w:rsid w:val="00A610C3"/>
    <w:rsid w:val="00A62860"/>
    <w:rsid w:val="00A62F5E"/>
    <w:rsid w:val="00A652B0"/>
    <w:rsid w:val="00A66865"/>
    <w:rsid w:val="00A707E7"/>
    <w:rsid w:val="00A716B8"/>
    <w:rsid w:val="00A728F9"/>
    <w:rsid w:val="00A75D74"/>
    <w:rsid w:val="00A801C8"/>
    <w:rsid w:val="00A82A5B"/>
    <w:rsid w:val="00A835B3"/>
    <w:rsid w:val="00A86D8F"/>
    <w:rsid w:val="00A91CF3"/>
    <w:rsid w:val="00A95939"/>
    <w:rsid w:val="00A96A0A"/>
    <w:rsid w:val="00A97373"/>
    <w:rsid w:val="00AA468C"/>
    <w:rsid w:val="00AB1B52"/>
    <w:rsid w:val="00AB2AA4"/>
    <w:rsid w:val="00AB3333"/>
    <w:rsid w:val="00AB7FAE"/>
    <w:rsid w:val="00AC336B"/>
    <w:rsid w:val="00AC350C"/>
    <w:rsid w:val="00AC4954"/>
    <w:rsid w:val="00AC49A7"/>
    <w:rsid w:val="00AC61C7"/>
    <w:rsid w:val="00AC73F1"/>
    <w:rsid w:val="00AD0EB1"/>
    <w:rsid w:val="00AD4736"/>
    <w:rsid w:val="00AE0954"/>
    <w:rsid w:val="00AE0EFC"/>
    <w:rsid w:val="00AE3562"/>
    <w:rsid w:val="00AE5D7F"/>
    <w:rsid w:val="00AE6D25"/>
    <w:rsid w:val="00AF146F"/>
    <w:rsid w:val="00AF1A0F"/>
    <w:rsid w:val="00AF1AF6"/>
    <w:rsid w:val="00AF29CF"/>
    <w:rsid w:val="00AF69C3"/>
    <w:rsid w:val="00AF78F2"/>
    <w:rsid w:val="00AF7B48"/>
    <w:rsid w:val="00B006AB"/>
    <w:rsid w:val="00B012D9"/>
    <w:rsid w:val="00B01630"/>
    <w:rsid w:val="00B045DC"/>
    <w:rsid w:val="00B074F3"/>
    <w:rsid w:val="00B10ADA"/>
    <w:rsid w:val="00B124A8"/>
    <w:rsid w:val="00B13E9E"/>
    <w:rsid w:val="00B1495D"/>
    <w:rsid w:val="00B15276"/>
    <w:rsid w:val="00B248E3"/>
    <w:rsid w:val="00B276B7"/>
    <w:rsid w:val="00B27CBC"/>
    <w:rsid w:val="00B33AD8"/>
    <w:rsid w:val="00B3433C"/>
    <w:rsid w:val="00B3484D"/>
    <w:rsid w:val="00B34C2D"/>
    <w:rsid w:val="00B3693A"/>
    <w:rsid w:val="00B375DB"/>
    <w:rsid w:val="00B37D29"/>
    <w:rsid w:val="00B40DCD"/>
    <w:rsid w:val="00B42C2A"/>
    <w:rsid w:val="00B4408C"/>
    <w:rsid w:val="00B448AF"/>
    <w:rsid w:val="00B455A5"/>
    <w:rsid w:val="00B50EFC"/>
    <w:rsid w:val="00B5237F"/>
    <w:rsid w:val="00B55071"/>
    <w:rsid w:val="00B55C23"/>
    <w:rsid w:val="00B6280A"/>
    <w:rsid w:val="00B63FF1"/>
    <w:rsid w:val="00B645C8"/>
    <w:rsid w:val="00B66E56"/>
    <w:rsid w:val="00B71FA0"/>
    <w:rsid w:val="00B7407A"/>
    <w:rsid w:val="00B7419D"/>
    <w:rsid w:val="00B75309"/>
    <w:rsid w:val="00B8040A"/>
    <w:rsid w:val="00B834BF"/>
    <w:rsid w:val="00B8545E"/>
    <w:rsid w:val="00B8625C"/>
    <w:rsid w:val="00B97626"/>
    <w:rsid w:val="00BA13A7"/>
    <w:rsid w:val="00BA46C3"/>
    <w:rsid w:val="00BA585D"/>
    <w:rsid w:val="00BA5880"/>
    <w:rsid w:val="00BB45CB"/>
    <w:rsid w:val="00BC0CF5"/>
    <w:rsid w:val="00BC3D1D"/>
    <w:rsid w:val="00BC48B2"/>
    <w:rsid w:val="00BC6C23"/>
    <w:rsid w:val="00BC6F36"/>
    <w:rsid w:val="00BC7277"/>
    <w:rsid w:val="00BD21BA"/>
    <w:rsid w:val="00BD2677"/>
    <w:rsid w:val="00BD7653"/>
    <w:rsid w:val="00BE0AD6"/>
    <w:rsid w:val="00BE3C1A"/>
    <w:rsid w:val="00BE44CC"/>
    <w:rsid w:val="00BE63AA"/>
    <w:rsid w:val="00BF3A36"/>
    <w:rsid w:val="00BF4994"/>
    <w:rsid w:val="00BF5075"/>
    <w:rsid w:val="00C04925"/>
    <w:rsid w:val="00C05589"/>
    <w:rsid w:val="00C05CBF"/>
    <w:rsid w:val="00C15C26"/>
    <w:rsid w:val="00C17511"/>
    <w:rsid w:val="00C1799C"/>
    <w:rsid w:val="00C22309"/>
    <w:rsid w:val="00C252E4"/>
    <w:rsid w:val="00C259A3"/>
    <w:rsid w:val="00C277DB"/>
    <w:rsid w:val="00C277E4"/>
    <w:rsid w:val="00C27F4A"/>
    <w:rsid w:val="00C3287D"/>
    <w:rsid w:val="00C32FA9"/>
    <w:rsid w:val="00C341AD"/>
    <w:rsid w:val="00C357C0"/>
    <w:rsid w:val="00C36411"/>
    <w:rsid w:val="00C36A95"/>
    <w:rsid w:val="00C44849"/>
    <w:rsid w:val="00C4638D"/>
    <w:rsid w:val="00C465EC"/>
    <w:rsid w:val="00C50EAB"/>
    <w:rsid w:val="00C60BFF"/>
    <w:rsid w:val="00C62161"/>
    <w:rsid w:val="00C629DA"/>
    <w:rsid w:val="00C62B55"/>
    <w:rsid w:val="00C62C9C"/>
    <w:rsid w:val="00C63549"/>
    <w:rsid w:val="00C63C42"/>
    <w:rsid w:val="00C65D5E"/>
    <w:rsid w:val="00C7044A"/>
    <w:rsid w:val="00C72352"/>
    <w:rsid w:val="00C729C8"/>
    <w:rsid w:val="00C72DF3"/>
    <w:rsid w:val="00C737D2"/>
    <w:rsid w:val="00C77628"/>
    <w:rsid w:val="00C81AB3"/>
    <w:rsid w:val="00C84508"/>
    <w:rsid w:val="00C8527B"/>
    <w:rsid w:val="00C879DC"/>
    <w:rsid w:val="00C92CBE"/>
    <w:rsid w:val="00C956A3"/>
    <w:rsid w:val="00C97106"/>
    <w:rsid w:val="00C975EF"/>
    <w:rsid w:val="00CA0414"/>
    <w:rsid w:val="00CA1DC8"/>
    <w:rsid w:val="00CA25A1"/>
    <w:rsid w:val="00CA3BD4"/>
    <w:rsid w:val="00CA3FA5"/>
    <w:rsid w:val="00CA6659"/>
    <w:rsid w:val="00CA6EC5"/>
    <w:rsid w:val="00CB11FD"/>
    <w:rsid w:val="00CB16B2"/>
    <w:rsid w:val="00CB1CD6"/>
    <w:rsid w:val="00CB4259"/>
    <w:rsid w:val="00CB4937"/>
    <w:rsid w:val="00CB69C5"/>
    <w:rsid w:val="00CB6B67"/>
    <w:rsid w:val="00CC27AB"/>
    <w:rsid w:val="00CC402B"/>
    <w:rsid w:val="00CC5E6C"/>
    <w:rsid w:val="00CC7A17"/>
    <w:rsid w:val="00CD711C"/>
    <w:rsid w:val="00CE11C0"/>
    <w:rsid w:val="00CE3507"/>
    <w:rsid w:val="00CE50FC"/>
    <w:rsid w:val="00CE6765"/>
    <w:rsid w:val="00CE6C05"/>
    <w:rsid w:val="00D019D3"/>
    <w:rsid w:val="00D02064"/>
    <w:rsid w:val="00D02A22"/>
    <w:rsid w:val="00D06CB3"/>
    <w:rsid w:val="00D06F08"/>
    <w:rsid w:val="00D076C5"/>
    <w:rsid w:val="00D229BE"/>
    <w:rsid w:val="00D22B58"/>
    <w:rsid w:val="00D24BBC"/>
    <w:rsid w:val="00D2548F"/>
    <w:rsid w:val="00D25B84"/>
    <w:rsid w:val="00D33B76"/>
    <w:rsid w:val="00D40B90"/>
    <w:rsid w:val="00D41212"/>
    <w:rsid w:val="00D43A2D"/>
    <w:rsid w:val="00D4526C"/>
    <w:rsid w:val="00D46C41"/>
    <w:rsid w:val="00D50189"/>
    <w:rsid w:val="00D51E37"/>
    <w:rsid w:val="00D522FD"/>
    <w:rsid w:val="00D5365D"/>
    <w:rsid w:val="00D53C31"/>
    <w:rsid w:val="00D56519"/>
    <w:rsid w:val="00D57043"/>
    <w:rsid w:val="00D572F9"/>
    <w:rsid w:val="00D61453"/>
    <w:rsid w:val="00D6180A"/>
    <w:rsid w:val="00D63D2B"/>
    <w:rsid w:val="00D70075"/>
    <w:rsid w:val="00D73192"/>
    <w:rsid w:val="00D77872"/>
    <w:rsid w:val="00D801B1"/>
    <w:rsid w:val="00D80826"/>
    <w:rsid w:val="00D83E8C"/>
    <w:rsid w:val="00D874B0"/>
    <w:rsid w:val="00D91D4E"/>
    <w:rsid w:val="00D922B2"/>
    <w:rsid w:val="00D922D0"/>
    <w:rsid w:val="00D943AD"/>
    <w:rsid w:val="00D97799"/>
    <w:rsid w:val="00DA23BF"/>
    <w:rsid w:val="00DA3F99"/>
    <w:rsid w:val="00DA7B1C"/>
    <w:rsid w:val="00DB040B"/>
    <w:rsid w:val="00DB4AE7"/>
    <w:rsid w:val="00DC2390"/>
    <w:rsid w:val="00DC3C15"/>
    <w:rsid w:val="00DD140B"/>
    <w:rsid w:val="00DD3556"/>
    <w:rsid w:val="00DD38AE"/>
    <w:rsid w:val="00DD6B58"/>
    <w:rsid w:val="00DE0CB2"/>
    <w:rsid w:val="00DE1850"/>
    <w:rsid w:val="00DE2D81"/>
    <w:rsid w:val="00DF0843"/>
    <w:rsid w:val="00DF40B5"/>
    <w:rsid w:val="00DF5476"/>
    <w:rsid w:val="00DF6824"/>
    <w:rsid w:val="00E00065"/>
    <w:rsid w:val="00E01B5A"/>
    <w:rsid w:val="00E02917"/>
    <w:rsid w:val="00E03901"/>
    <w:rsid w:val="00E03E1C"/>
    <w:rsid w:val="00E07155"/>
    <w:rsid w:val="00E075D5"/>
    <w:rsid w:val="00E16DDA"/>
    <w:rsid w:val="00E26C55"/>
    <w:rsid w:val="00E301D4"/>
    <w:rsid w:val="00E30688"/>
    <w:rsid w:val="00E35E6C"/>
    <w:rsid w:val="00E36DC2"/>
    <w:rsid w:val="00E374CB"/>
    <w:rsid w:val="00E413C7"/>
    <w:rsid w:val="00E444E3"/>
    <w:rsid w:val="00E45BCC"/>
    <w:rsid w:val="00E45E2D"/>
    <w:rsid w:val="00E53DEB"/>
    <w:rsid w:val="00E5750F"/>
    <w:rsid w:val="00E60CC7"/>
    <w:rsid w:val="00E65F62"/>
    <w:rsid w:val="00E66D54"/>
    <w:rsid w:val="00E702D9"/>
    <w:rsid w:val="00E72D2E"/>
    <w:rsid w:val="00E7318B"/>
    <w:rsid w:val="00E75C97"/>
    <w:rsid w:val="00E776DB"/>
    <w:rsid w:val="00E77E26"/>
    <w:rsid w:val="00E805D3"/>
    <w:rsid w:val="00E8184E"/>
    <w:rsid w:val="00E82AC7"/>
    <w:rsid w:val="00E836C5"/>
    <w:rsid w:val="00E85879"/>
    <w:rsid w:val="00E91EF1"/>
    <w:rsid w:val="00E92B6D"/>
    <w:rsid w:val="00E9586C"/>
    <w:rsid w:val="00E97C1D"/>
    <w:rsid w:val="00EA07E8"/>
    <w:rsid w:val="00EA0A0B"/>
    <w:rsid w:val="00EA15F7"/>
    <w:rsid w:val="00EA2B6E"/>
    <w:rsid w:val="00EA5884"/>
    <w:rsid w:val="00EA6C45"/>
    <w:rsid w:val="00EA6E54"/>
    <w:rsid w:val="00EB261C"/>
    <w:rsid w:val="00EB30EC"/>
    <w:rsid w:val="00EB3497"/>
    <w:rsid w:val="00EB354F"/>
    <w:rsid w:val="00EC05B2"/>
    <w:rsid w:val="00EC0C17"/>
    <w:rsid w:val="00EC2809"/>
    <w:rsid w:val="00EC2E99"/>
    <w:rsid w:val="00ED353F"/>
    <w:rsid w:val="00ED58AE"/>
    <w:rsid w:val="00EE1FEA"/>
    <w:rsid w:val="00EE5BB5"/>
    <w:rsid w:val="00EE7C33"/>
    <w:rsid w:val="00EF0887"/>
    <w:rsid w:val="00EF206A"/>
    <w:rsid w:val="00EF7DCC"/>
    <w:rsid w:val="00F00E5C"/>
    <w:rsid w:val="00F0100F"/>
    <w:rsid w:val="00F0513B"/>
    <w:rsid w:val="00F06F85"/>
    <w:rsid w:val="00F07508"/>
    <w:rsid w:val="00F11F06"/>
    <w:rsid w:val="00F17CFA"/>
    <w:rsid w:val="00F20157"/>
    <w:rsid w:val="00F21BC7"/>
    <w:rsid w:val="00F331CF"/>
    <w:rsid w:val="00F34039"/>
    <w:rsid w:val="00F3649E"/>
    <w:rsid w:val="00F414CA"/>
    <w:rsid w:val="00F42616"/>
    <w:rsid w:val="00F43158"/>
    <w:rsid w:val="00F4453D"/>
    <w:rsid w:val="00F4558F"/>
    <w:rsid w:val="00F5084D"/>
    <w:rsid w:val="00F555D2"/>
    <w:rsid w:val="00F57768"/>
    <w:rsid w:val="00F577FA"/>
    <w:rsid w:val="00F63AA0"/>
    <w:rsid w:val="00F66FCD"/>
    <w:rsid w:val="00F73B64"/>
    <w:rsid w:val="00F77A34"/>
    <w:rsid w:val="00F84F9A"/>
    <w:rsid w:val="00F86DEB"/>
    <w:rsid w:val="00F87183"/>
    <w:rsid w:val="00F903B6"/>
    <w:rsid w:val="00F923D1"/>
    <w:rsid w:val="00F93D37"/>
    <w:rsid w:val="00FA3ECE"/>
    <w:rsid w:val="00FA4C61"/>
    <w:rsid w:val="00FA71D4"/>
    <w:rsid w:val="00FC03C2"/>
    <w:rsid w:val="00FC29E7"/>
    <w:rsid w:val="00FC5A6E"/>
    <w:rsid w:val="00FC5BD6"/>
    <w:rsid w:val="00FC7672"/>
    <w:rsid w:val="00FD0D95"/>
    <w:rsid w:val="00FD3400"/>
    <w:rsid w:val="00FD34FA"/>
    <w:rsid w:val="00FD4472"/>
    <w:rsid w:val="00FE0677"/>
    <w:rsid w:val="00FE1D6E"/>
    <w:rsid w:val="00FE61B8"/>
    <w:rsid w:val="00FE6D17"/>
    <w:rsid w:val="00FE7177"/>
    <w:rsid w:val="00FF2EF4"/>
    <w:rsid w:val="00FF3F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6">
    <w:name w:val="heading 6"/>
    <w:basedOn w:val="Normal"/>
    <w:next w:val="Normal"/>
    <w:link w:val="Heading6Char"/>
    <w:unhideWhenUsed/>
    <w:qFormat/>
    <w:rsid w:val="006D5E66"/>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uiPriority w:val="99"/>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uiPriority w:val="99"/>
    <w:rsid w:val="00CB6B67"/>
    <w:rPr>
      <w:color w:val="800080" w:themeColor="followedHyperlink"/>
      <w:u w:val="single"/>
    </w:rPr>
  </w:style>
  <w:style w:type="character" w:customStyle="1" w:styleId="Heading6Char">
    <w:name w:val="Heading 6 Char"/>
    <w:basedOn w:val="DefaultParagraphFont"/>
    <w:link w:val="Heading6"/>
    <w:rsid w:val="006D5E66"/>
    <w:rPr>
      <w:rFonts w:asciiTheme="majorHAnsi" w:eastAsiaTheme="majorEastAsia" w:hAnsiTheme="majorHAnsi" w:cstheme="majorBidi"/>
      <w:i/>
      <w:iCs/>
      <w:color w:val="243F60" w:themeColor="accent1" w:themeShade="7F"/>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6">
    <w:name w:val="heading 6"/>
    <w:basedOn w:val="Normal"/>
    <w:next w:val="Normal"/>
    <w:link w:val="Heading6Char"/>
    <w:unhideWhenUsed/>
    <w:qFormat/>
    <w:rsid w:val="006D5E66"/>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uiPriority w:val="99"/>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uiPriority w:val="99"/>
    <w:rsid w:val="00CB6B67"/>
    <w:rPr>
      <w:color w:val="800080" w:themeColor="followedHyperlink"/>
      <w:u w:val="single"/>
    </w:rPr>
  </w:style>
  <w:style w:type="character" w:customStyle="1" w:styleId="Heading6Char">
    <w:name w:val="Heading 6 Char"/>
    <w:basedOn w:val="DefaultParagraphFont"/>
    <w:link w:val="Heading6"/>
    <w:rsid w:val="006D5E66"/>
    <w:rPr>
      <w:rFonts w:asciiTheme="majorHAnsi" w:eastAsiaTheme="majorEastAsia" w:hAnsiTheme="majorHAnsi" w:cstheme="majorBidi"/>
      <w:i/>
      <w:iCs/>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058564">
      <w:bodyDiv w:val="1"/>
      <w:marLeft w:val="0"/>
      <w:marRight w:val="0"/>
      <w:marTop w:val="0"/>
      <w:marBottom w:val="0"/>
      <w:divBdr>
        <w:top w:val="none" w:sz="0" w:space="0" w:color="auto"/>
        <w:left w:val="none" w:sz="0" w:space="0" w:color="auto"/>
        <w:bottom w:val="none" w:sz="0" w:space="0" w:color="auto"/>
        <w:right w:val="none" w:sz="0" w:space="0" w:color="auto"/>
      </w:divBdr>
    </w:div>
    <w:div w:id="484205927">
      <w:bodyDiv w:val="1"/>
      <w:marLeft w:val="0"/>
      <w:marRight w:val="0"/>
      <w:marTop w:val="0"/>
      <w:marBottom w:val="0"/>
      <w:divBdr>
        <w:top w:val="none" w:sz="0" w:space="0" w:color="auto"/>
        <w:left w:val="none" w:sz="0" w:space="0" w:color="auto"/>
        <w:bottom w:val="none" w:sz="0" w:space="0" w:color="auto"/>
        <w:right w:val="none" w:sz="0" w:space="0" w:color="auto"/>
      </w:divBdr>
    </w:div>
    <w:div w:id="621764923">
      <w:bodyDiv w:val="1"/>
      <w:marLeft w:val="0"/>
      <w:marRight w:val="0"/>
      <w:marTop w:val="0"/>
      <w:marBottom w:val="0"/>
      <w:divBdr>
        <w:top w:val="none" w:sz="0" w:space="0" w:color="auto"/>
        <w:left w:val="none" w:sz="0" w:space="0" w:color="auto"/>
        <w:bottom w:val="none" w:sz="0" w:space="0" w:color="auto"/>
        <w:right w:val="none" w:sz="0" w:space="0" w:color="auto"/>
      </w:divBdr>
    </w:div>
    <w:div w:id="873467580">
      <w:bodyDiv w:val="1"/>
      <w:marLeft w:val="0"/>
      <w:marRight w:val="0"/>
      <w:marTop w:val="0"/>
      <w:marBottom w:val="0"/>
      <w:divBdr>
        <w:top w:val="none" w:sz="0" w:space="0" w:color="auto"/>
        <w:left w:val="none" w:sz="0" w:space="0" w:color="auto"/>
        <w:bottom w:val="none" w:sz="0" w:space="0" w:color="auto"/>
        <w:right w:val="none" w:sz="0" w:space="0" w:color="auto"/>
      </w:divBdr>
    </w:div>
    <w:div w:id="1151360953">
      <w:bodyDiv w:val="1"/>
      <w:marLeft w:val="0"/>
      <w:marRight w:val="0"/>
      <w:marTop w:val="0"/>
      <w:marBottom w:val="0"/>
      <w:divBdr>
        <w:top w:val="none" w:sz="0" w:space="0" w:color="auto"/>
        <w:left w:val="none" w:sz="0" w:space="0" w:color="auto"/>
        <w:bottom w:val="none" w:sz="0" w:space="0" w:color="auto"/>
        <w:right w:val="none" w:sz="0" w:space="0" w:color="auto"/>
      </w:divBdr>
    </w:div>
    <w:div w:id="1441680596">
      <w:bodyDiv w:val="1"/>
      <w:marLeft w:val="0"/>
      <w:marRight w:val="0"/>
      <w:marTop w:val="0"/>
      <w:marBottom w:val="0"/>
      <w:divBdr>
        <w:top w:val="none" w:sz="0" w:space="0" w:color="auto"/>
        <w:left w:val="none" w:sz="0" w:space="0" w:color="auto"/>
        <w:bottom w:val="none" w:sz="0" w:space="0" w:color="auto"/>
        <w:right w:val="none" w:sz="0" w:space="0" w:color="auto"/>
      </w:divBdr>
    </w:div>
    <w:div w:id="1526476629">
      <w:bodyDiv w:val="1"/>
      <w:marLeft w:val="0"/>
      <w:marRight w:val="0"/>
      <w:marTop w:val="0"/>
      <w:marBottom w:val="0"/>
      <w:divBdr>
        <w:top w:val="none" w:sz="0" w:space="0" w:color="auto"/>
        <w:left w:val="none" w:sz="0" w:space="0" w:color="auto"/>
        <w:bottom w:val="none" w:sz="0" w:space="0" w:color="auto"/>
        <w:right w:val="none" w:sz="0" w:space="0" w:color="auto"/>
      </w:divBdr>
    </w:div>
    <w:div w:id="1597857989">
      <w:bodyDiv w:val="1"/>
      <w:marLeft w:val="0"/>
      <w:marRight w:val="0"/>
      <w:marTop w:val="0"/>
      <w:marBottom w:val="0"/>
      <w:divBdr>
        <w:top w:val="none" w:sz="0" w:space="0" w:color="auto"/>
        <w:left w:val="none" w:sz="0" w:space="0" w:color="auto"/>
        <w:bottom w:val="none" w:sz="0" w:space="0" w:color="auto"/>
        <w:right w:val="none" w:sz="0" w:space="0" w:color="auto"/>
      </w:divBdr>
    </w:div>
    <w:div w:id="1887984245">
      <w:bodyDiv w:val="1"/>
      <w:marLeft w:val="0"/>
      <w:marRight w:val="0"/>
      <w:marTop w:val="0"/>
      <w:marBottom w:val="0"/>
      <w:divBdr>
        <w:top w:val="none" w:sz="0" w:space="0" w:color="auto"/>
        <w:left w:val="none" w:sz="0" w:space="0" w:color="auto"/>
        <w:bottom w:val="none" w:sz="0" w:space="0" w:color="auto"/>
        <w:right w:val="none" w:sz="0" w:space="0" w:color="auto"/>
      </w:divBdr>
    </w:div>
    <w:div w:id="1930657721">
      <w:bodyDiv w:val="1"/>
      <w:marLeft w:val="0"/>
      <w:marRight w:val="0"/>
      <w:marTop w:val="0"/>
      <w:marBottom w:val="0"/>
      <w:divBdr>
        <w:top w:val="none" w:sz="0" w:space="0" w:color="auto"/>
        <w:left w:val="none" w:sz="0" w:space="0" w:color="auto"/>
        <w:bottom w:val="none" w:sz="0" w:space="0" w:color="auto"/>
        <w:right w:val="none" w:sz="0" w:space="0" w:color="auto"/>
      </w:divBdr>
    </w:div>
    <w:div w:id="2041006443">
      <w:bodyDiv w:val="1"/>
      <w:marLeft w:val="0"/>
      <w:marRight w:val="0"/>
      <w:marTop w:val="0"/>
      <w:marBottom w:val="0"/>
      <w:divBdr>
        <w:top w:val="none" w:sz="0" w:space="0" w:color="auto"/>
        <w:left w:val="none" w:sz="0" w:space="0" w:color="auto"/>
        <w:bottom w:val="none" w:sz="0" w:space="0" w:color="auto"/>
        <w:right w:val="none" w:sz="0" w:space="0" w:color="auto"/>
      </w:divBdr>
    </w:div>
    <w:div w:id="213945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oleObject" Target="embeddings/oleObject3.bin"/><Relationship Id="rId42" Type="http://schemas.openxmlformats.org/officeDocument/2006/relationships/oleObject" Target="embeddings/oleObject10.bin"/><Relationship Id="rId47" Type="http://schemas.openxmlformats.org/officeDocument/2006/relationships/image" Target="media/image21.jpeg"/><Relationship Id="rId63" Type="http://schemas.openxmlformats.org/officeDocument/2006/relationships/hyperlink" Target="http://api.geonames.org/postalCodeSearchJSON?postalcode=78758&amp;maxRows=10&amp;username=demo" TargetMode="External"/><Relationship Id="rId68" Type="http://schemas.openxmlformats.org/officeDocument/2006/relationships/oleObject" Target="embeddings/oleObject22.bin"/><Relationship Id="rId84" Type="http://schemas.openxmlformats.org/officeDocument/2006/relationships/image" Target="media/image44.png"/><Relationship Id="rId89" Type="http://schemas.openxmlformats.org/officeDocument/2006/relationships/hyperlink" Target="http://www.agilemodeling.com/style/activityDiagram.htm" TargetMode="External"/><Relationship Id="rId11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oleObject" Target="embeddings/oleObject7.bin"/><Relationship Id="rId107" Type="http://schemas.openxmlformats.org/officeDocument/2006/relationships/hyperlink" Target="http://jcodec.org/" TargetMode="Externa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oleObject" Target="embeddings/oleObject8.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3.png"/><Relationship Id="rId58" Type="http://schemas.openxmlformats.org/officeDocument/2006/relationships/image" Target="media/image24.png"/><Relationship Id="rId66" Type="http://schemas.openxmlformats.org/officeDocument/2006/relationships/oleObject" Target="embeddings/oleObject21.bin"/><Relationship Id="rId74" Type="http://schemas.openxmlformats.org/officeDocument/2006/relationships/image" Target="media/image35.png"/><Relationship Id="rId79" Type="http://schemas.openxmlformats.org/officeDocument/2006/relationships/image" Target="media/image39.png"/><Relationship Id="rId87" Type="http://schemas.openxmlformats.org/officeDocument/2006/relationships/hyperlink" Target="http://code.google.com/p/google-gson/" TargetMode="External"/><Relationship Id="rId102" Type="http://schemas.openxmlformats.org/officeDocument/2006/relationships/hyperlink" Target="http://evernote.com/evernote/" TargetMode="External"/><Relationship Id="rId110" Type="http://schemas.openxmlformats.org/officeDocument/2006/relationships/hyperlink" Target="http://developer.android.com/reference/android/app/Activity.html" TargetMode="Externa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42.png"/><Relationship Id="rId90" Type="http://schemas.openxmlformats.org/officeDocument/2006/relationships/hyperlink" Target="http://developer.android.com/guide/topics/data/data-storage.html" TargetMode="External"/><Relationship Id="rId95" Type="http://schemas.openxmlformats.org/officeDocument/2006/relationships/hyperlink" Target="https://developers.google.com/maps/" TargetMode="External"/><Relationship Id="rId19" Type="http://schemas.openxmlformats.org/officeDocument/2006/relationships/oleObject" Target="embeddings/oleObject2.bin"/><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oleObject" Target="embeddings/oleObject6.bin"/><Relationship Id="rId30" Type="http://schemas.openxmlformats.org/officeDocument/2006/relationships/image" Target="media/image9.png"/><Relationship Id="rId35" Type="http://schemas.openxmlformats.org/officeDocument/2006/relationships/oleObject" Target="embeddings/oleObject9.bin"/><Relationship Id="rId43" Type="http://schemas.openxmlformats.org/officeDocument/2006/relationships/oleObject" Target="embeddings/oleObject11.bin"/><Relationship Id="rId48" Type="http://schemas.openxmlformats.org/officeDocument/2006/relationships/image" Target="media/image22.png"/><Relationship Id="rId56" Type="http://schemas.openxmlformats.org/officeDocument/2006/relationships/oleObject" Target="embeddings/oleObject19.bin"/><Relationship Id="rId64" Type="http://schemas.openxmlformats.org/officeDocument/2006/relationships/hyperlink" Target="http://api.geonames.org/findNearbyPostalCodes?lat=30.4883997&amp;lng=-97.7175117&amp;username=demo" TargetMode="External"/><Relationship Id="rId69" Type="http://schemas.openxmlformats.org/officeDocument/2006/relationships/image" Target="media/image31.png"/><Relationship Id="rId77" Type="http://schemas.openxmlformats.org/officeDocument/2006/relationships/image" Target="media/image38.png"/><Relationship Id="rId100" Type="http://schemas.openxmlformats.org/officeDocument/2006/relationships/hyperlink" Target="http://videojs.com/" TargetMode="External"/><Relationship Id="rId105" Type="http://schemas.openxmlformats.org/officeDocument/2006/relationships/hyperlink" Target="http://www.elsewhere.org/journal/gmaptogpx/"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oleObject" Target="embeddings/oleObject23.bin"/><Relationship Id="rId80" Type="http://schemas.openxmlformats.org/officeDocument/2006/relationships/image" Target="media/image40.png"/><Relationship Id="rId85" Type="http://schemas.openxmlformats.org/officeDocument/2006/relationships/hyperlink" Target="https://developers.facebook.com/android/" TargetMode="External"/><Relationship Id="rId93" Type="http://schemas.openxmlformats.org/officeDocument/2006/relationships/hyperlink" Target="https://developers.google.com/appengine/" TargetMode="External"/><Relationship Id="rId98" Type="http://schemas.openxmlformats.org/officeDocument/2006/relationships/hyperlink" Target="http://developer.android.com/reference/android/webkit/WebView.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oleObject" Target="embeddings/oleObject12.bin"/><Relationship Id="rId59" Type="http://schemas.openxmlformats.org/officeDocument/2006/relationships/image" Target="media/image25.png"/><Relationship Id="rId67" Type="http://schemas.openxmlformats.org/officeDocument/2006/relationships/image" Target="media/image30.emf"/><Relationship Id="rId103" Type="http://schemas.openxmlformats.org/officeDocument/2006/relationships/hyperlink" Target="http://runkeeper.com/index" TargetMode="External"/><Relationship Id="rId108" Type="http://schemas.openxmlformats.org/officeDocument/2006/relationships/hyperlink" Target="http://www.w3schools.com/html/html_videos.asp" TargetMode="External"/><Relationship Id="rId20" Type="http://schemas.openxmlformats.org/officeDocument/2006/relationships/image" Target="media/image4.emf"/><Relationship Id="rId41" Type="http://schemas.openxmlformats.org/officeDocument/2006/relationships/image" Target="media/image18.png"/><Relationship Id="rId54" Type="http://schemas.openxmlformats.org/officeDocument/2006/relationships/oleObject" Target="embeddings/oleObject17.bin"/><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6.png"/><Relationship Id="rId83" Type="http://schemas.openxmlformats.org/officeDocument/2006/relationships/image" Target="media/image43.png"/><Relationship Id="rId88" Type="http://schemas.openxmlformats.org/officeDocument/2006/relationships/hyperlink" Target="http://it.toolbox.com/blogs/irm-blog/reinventing-business-process-design-3238" TargetMode="External"/><Relationship Id="rId91" Type="http://schemas.openxmlformats.org/officeDocument/2006/relationships/hyperlink" Target="http://www.balsamiq.com" TargetMode="External"/><Relationship Id="rId96" Type="http://schemas.openxmlformats.org/officeDocument/2006/relationships/hyperlink" Target="https://developers.google.com/kml/documentation/" TargetMode="External"/><Relationship Id="rId111" Type="http://schemas.openxmlformats.org/officeDocument/2006/relationships/hyperlink" Target="http://www.survivingwithandroid.com/2013/05/build-weather-app-json-http-android.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image" Target="media/image13.png"/><Relationship Id="rId49" Type="http://schemas.openxmlformats.org/officeDocument/2006/relationships/oleObject" Target="embeddings/oleObject13.bin"/><Relationship Id="rId57" Type="http://schemas.openxmlformats.org/officeDocument/2006/relationships/oleObject" Target="embeddings/oleObject20.bin"/><Relationship Id="rId106" Type="http://schemas.openxmlformats.org/officeDocument/2006/relationships/hyperlink" Target="https://www.assembla.com/" TargetMode="External"/><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29.emf"/><Relationship Id="rId73" Type="http://schemas.openxmlformats.org/officeDocument/2006/relationships/image" Target="media/image34.png"/><Relationship Id="rId78" Type="http://schemas.openxmlformats.org/officeDocument/2006/relationships/oleObject" Target="embeddings/oleObject24.bin"/><Relationship Id="rId81" Type="http://schemas.openxmlformats.org/officeDocument/2006/relationships/image" Target="media/image41.png"/><Relationship Id="rId86" Type="http://schemas.openxmlformats.org/officeDocument/2006/relationships/hyperlink" Target="http://www.json.org/" TargetMode="External"/><Relationship Id="rId94" Type="http://schemas.openxmlformats.org/officeDocument/2006/relationships/hyperlink" Target="https://developers.google.com/earth/" TargetMode="External"/><Relationship Id="rId99" Type="http://schemas.openxmlformats.org/officeDocument/2006/relationships/hyperlink" Target="http://developer.android.com/reference/android/media/MediaRecorder.html" TargetMode="External"/><Relationship Id="rId101" Type="http://schemas.openxmlformats.org/officeDocument/2006/relationships/hyperlink" Target="http://developer.android.com/reference/android/location/package-summary.html"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emf"/><Relationship Id="rId39" Type="http://schemas.openxmlformats.org/officeDocument/2006/relationships/image" Target="media/image16.png"/><Relationship Id="rId109" Type="http://schemas.openxmlformats.org/officeDocument/2006/relationships/hyperlink" Target="http://en.wikipedia.org/wiki/Assisted_GPS" TargetMode="External"/><Relationship Id="rId34" Type="http://schemas.openxmlformats.org/officeDocument/2006/relationships/image" Target="media/image12.png"/><Relationship Id="rId50" Type="http://schemas.openxmlformats.org/officeDocument/2006/relationships/oleObject" Target="embeddings/oleObject14.bin"/><Relationship Id="rId55" Type="http://schemas.openxmlformats.org/officeDocument/2006/relationships/oleObject" Target="embeddings/oleObject18.bin"/><Relationship Id="rId76" Type="http://schemas.openxmlformats.org/officeDocument/2006/relationships/image" Target="media/image37.png"/><Relationship Id="rId97" Type="http://schemas.openxmlformats.org/officeDocument/2006/relationships/hyperlink" Target="http://www.eclipse.org/downloads/" TargetMode="External"/><Relationship Id="rId104" Type="http://schemas.openxmlformats.org/officeDocument/2006/relationships/hyperlink" Target="https://developers.google.com/java-dev-tools/codepro/doc/" TargetMode="External"/><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hyperlink" Target="http://blog.doityourselfandroid.com/2010/12/25/understanding-locationlistener-androi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T\Master%20Report\Template\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5B0821-AEBA-4F70-9179-87D50EB5F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13943</TotalTime>
  <Pages>72</Pages>
  <Words>9717</Words>
  <Characters>50871</Characters>
  <Application>Microsoft Office Word</Application>
  <DocSecurity>0</DocSecurity>
  <Lines>2718</Lines>
  <Paragraphs>1544</Paragraphs>
  <ScaleCrop>false</ScaleCrop>
  <HeadingPairs>
    <vt:vector size="2" baseType="variant">
      <vt:variant>
        <vt:lpstr>Title</vt:lpstr>
      </vt:variant>
      <vt:variant>
        <vt:i4>1</vt:i4>
      </vt:variant>
    </vt:vector>
  </HeadingPairs>
  <TitlesOfParts>
    <vt:vector size="1" baseType="lpstr">
      <vt:lpstr>Front Matter Template</vt:lpstr>
    </vt:vector>
  </TitlesOfParts>
  <Company>Microsoft</Company>
  <LinksUpToDate>false</LinksUpToDate>
  <CharactersWithSpaces>59663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code_warrior</dc:creator>
  <cp:keywords>copyright, title, signature, dedication, acknowledgements, abstract, TOC, tables, figures, illustrations, No Restrictions</cp:keywords>
  <cp:lastModifiedBy>Luong, Anh</cp:lastModifiedBy>
  <cp:revision>35</cp:revision>
  <cp:lastPrinted>2013-05-02T06:30:00Z</cp:lastPrinted>
  <dcterms:created xsi:type="dcterms:W3CDTF">2014-09-11T02:52:00Z</dcterms:created>
  <dcterms:modified xsi:type="dcterms:W3CDTF">2014-10-14T00:45:00Z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08947daf-93aa-4693-a033-296f99ddc3e2</vt:lpwstr>
  </property>
  <property fmtid="{D5CDD505-2E9C-101B-9397-08002B2CF9AE}" pid="3" name="DellClassification">
    <vt:lpwstr>No Restrictions</vt:lpwstr>
  </property>
  <property fmtid="{D5CDD505-2E9C-101B-9397-08002B2CF9AE}" pid="4" name="DellSubLabels">
    <vt:lpwstr>Privileged</vt:lpwstr>
  </property>
</Properties>
</file>